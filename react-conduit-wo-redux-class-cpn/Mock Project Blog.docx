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5A1312" w14:textId="77777777" w:rsidR="00365484" w:rsidRPr="007355B1" w:rsidRDefault="007355B1" w:rsidP="00365484">
      <w:pPr>
        <w:jc w:val="center"/>
        <w:rPr>
          <w:rFonts w:cs="Arial"/>
        </w:rPr>
      </w:pPr>
      <w:r w:rsidRPr="007355B1">
        <w:rPr>
          <w:rFonts w:cs="Arial"/>
          <w:noProof/>
          <w:lang w:val="en-US"/>
        </w:rPr>
        <w:drawing>
          <wp:inline distT="0" distB="0" distL="0" distR="0" wp14:anchorId="59AC44F9" wp14:editId="40DEE796">
            <wp:extent cx="1390650" cy="946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94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65484" w:rsidRPr="007355B1">
        <w:rPr>
          <w:rFonts w:cs="Arial"/>
          <w:snapToGrid w:val="0"/>
          <w:lang w:val="en-US"/>
        </w:rPr>
        <w:br w:type="textWrapping" w:clear="all"/>
      </w:r>
    </w:p>
    <w:p w14:paraId="0D9A502A" w14:textId="77777777" w:rsidR="005E64CE" w:rsidRPr="007355B1" w:rsidRDefault="005E64CE" w:rsidP="005E64CE">
      <w:pPr>
        <w:rPr>
          <w:rFonts w:cs="Arial"/>
        </w:rPr>
      </w:pPr>
    </w:p>
    <w:p w14:paraId="74021EB1" w14:textId="77777777" w:rsidR="002279BD" w:rsidRPr="007355B1" w:rsidRDefault="002279BD" w:rsidP="002279BD">
      <w:pPr>
        <w:spacing w:before="240"/>
        <w:rPr>
          <w:rFonts w:cs="Arial"/>
          <w:iCs/>
          <w:color w:val="800000"/>
          <w:sz w:val="28"/>
          <w:lang w:val="en-US"/>
        </w:rPr>
      </w:pPr>
    </w:p>
    <w:p w14:paraId="1060586D" w14:textId="77777777" w:rsidR="002279BD" w:rsidRPr="007355B1" w:rsidRDefault="002279BD" w:rsidP="002279BD">
      <w:pPr>
        <w:spacing w:before="240"/>
        <w:rPr>
          <w:rFonts w:cs="Arial"/>
          <w:iCs/>
          <w:color w:val="800000"/>
          <w:sz w:val="28"/>
          <w:lang w:val="en-US"/>
        </w:rPr>
      </w:pPr>
    </w:p>
    <w:p w14:paraId="5B2D0545" w14:textId="77777777" w:rsidR="002279BD" w:rsidRPr="007355B1" w:rsidRDefault="002279BD" w:rsidP="002279BD">
      <w:pPr>
        <w:spacing w:before="240"/>
        <w:rPr>
          <w:rFonts w:cs="Arial"/>
          <w:iCs/>
          <w:color w:val="800000"/>
          <w:sz w:val="28"/>
          <w:lang w:val="en-US"/>
        </w:rPr>
      </w:pPr>
    </w:p>
    <w:p w14:paraId="69300054" w14:textId="77777777" w:rsidR="002279BD" w:rsidRPr="007355B1" w:rsidRDefault="002279BD" w:rsidP="005E64CE">
      <w:pPr>
        <w:spacing w:before="240"/>
        <w:jc w:val="center"/>
        <w:rPr>
          <w:rFonts w:cs="Arial"/>
          <w:iCs/>
          <w:color w:val="800000"/>
          <w:sz w:val="28"/>
          <w:lang w:val="en-US"/>
        </w:rPr>
      </w:pPr>
    </w:p>
    <w:p w14:paraId="6252C2CD" w14:textId="1BE2E169" w:rsidR="009C5D62" w:rsidRPr="007355B1" w:rsidRDefault="00BF69CF" w:rsidP="009C5D62">
      <w:pPr>
        <w:spacing w:before="240" w:after="0" w:line="360" w:lineRule="auto"/>
        <w:jc w:val="center"/>
        <w:rPr>
          <w:rFonts w:eastAsia="Times New Roman" w:cs="Arial"/>
          <w:b/>
          <w:i/>
          <w:color w:val="AC0000"/>
          <w:spacing w:val="40"/>
          <w:sz w:val="28"/>
          <w:szCs w:val="24"/>
          <w:lang w:val="en-US"/>
        </w:rPr>
      </w:pPr>
      <w:r>
        <w:rPr>
          <w:rFonts w:eastAsia="Times New Roman" w:cs="Arial"/>
          <w:b/>
          <w:i/>
          <w:color w:val="AC0000"/>
          <w:spacing w:val="40"/>
          <w:sz w:val="28"/>
          <w:szCs w:val="24"/>
          <w:lang w:val="en-US"/>
        </w:rPr>
        <w:t xml:space="preserve">Front-end </w:t>
      </w:r>
      <w:r w:rsidR="00820587">
        <w:rPr>
          <w:rFonts w:eastAsia="Times New Roman" w:cs="Arial"/>
          <w:b/>
          <w:i/>
          <w:color w:val="AC0000"/>
          <w:spacing w:val="40"/>
          <w:sz w:val="28"/>
          <w:szCs w:val="24"/>
          <w:lang w:val="en-US"/>
        </w:rPr>
        <w:t>Framework</w:t>
      </w:r>
    </w:p>
    <w:p w14:paraId="463FA453" w14:textId="55F12445" w:rsidR="005E64CE" w:rsidRPr="007355B1" w:rsidRDefault="007F3146" w:rsidP="00AF70F7">
      <w:pPr>
        <w:spacing w:before="240" w:after="0" w:line="360" w:lineRule="auto"/>
        <w:jc w:val="center"/>
        <w:rPr>
          <w:rFonts w:eastAsia="Times New Roman" w:cs="Arial"/>
          <w:b/>
          <w:color w:val="AC0000"/>
          <w:spacing w:val="40"/>
          <w:sz w:val="40"/>
          <w:szCs w:val="24"/>
          <w:lang w:val="en-AU"/>
        </w:rPr>
      </w:pPr>
      <w:r>
        <w:rPr>
          <w:rFonts w:eastAsia="Times New Roman" w:cs="Arial"/>
          <w:b/>
          <w:color w:val="AC0000"/>
          <w:spacing w:val="40"/>
          <w:sz w:val="40"/>
          <w:szCs w:val="24"/>
          <w:lang w:val="en-AU"/>
        </w:rPr>
        <w:t>Mock Project</w:t>
      </w:r>
    </w:p>
    <w:p w14:paraId="128FF0E0" w14:textId="77777777" w:rsidR="005E64CE" w:rsidRPr="007355B1" w:rsidRDefault="005E64CE" w:rsidP="005E64CE">
      <w:pPr>
        <w:rPr>
          <w:rFonts w:cs="Arial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119"/>
        <w:gridCol w:w="3324"/>
      </w:tblGrid>
      <w:tr w:rsidR="005E64CE" w:rsidRPr="007355B1" w14:paraId="37E3F4A9" w14:textId="77777777" w:rsidTr="00C35833">
        <w:trPr>
          <w:jc w:val="center"/>
        </w:trPr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</w:tcPr>
          <w:p w14:paraId="37188A5B" w14:textId="77777777" w:rsidR="005E64CE" w:rsidRPr="007355B1" w:rsidRDefault="007355B1" w:rsidP="00730E39">
            <w:pPr>
              <w:pStyle w:val="HeadingLv1"/>
              <w:ind w:left="0"/>
              <w:jc w:val="center"/>
              <w:rPr>
                <w:rFonts w:ascii="Arial" w:hAnsi="Arial" w:cs="Arial"/>
                <w:color w:val="auto"/>
              </w:rPr>
            </w:pPr>
            <w:r w:rsidRPr="007355B1">
              <w:rPr>
                <w:rFonts w:ascii="Arial" w:hAnsi="Arial" w:cs="Arial"/>
                <w:bCs w:val="0"/>
                <w:color w:val="auto"/>
              </w:rPr>
              <w:t xml:space="preserve">Document </w:t>
            </w:r>
            <w:r w:rsidR="005E64CE" w:rsidRPr="007355B1">
              <w:rPr>
                <w:rFonts w:ascii="Arial" w:hAnsi="Arial" w:cs="Arial"/>
                <w:bCs w:val="0"/>
                <w:color w:val="auto"/>
              </w:rPr>
              <w:t>Code</w:t>
            </w:r>
          </w:p>
        </w:tc>
        <w:tc>
          <w:tcPr>
            <w:tcW w:w="3324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D9D9D9"/>
          </w:tcPr>
          <w:p w14:paraId="43809BC0" w14:textId="77777777" w:rsidR="005E64CE" w:rsidRPr="007355B1" w:rsidRDefault="007355B1" w:rsidP="00730E39">
            <w:pPr>
              <w:pStyle w:val="HeadingLv2"/>
              <w:ind w:left="0"/>
              <w:jc w:val="center"/>
              <w:rPr>
                <w:rFonts w:ascii="Arial" w:hAnsi="Arial" w:cs="Arial"/>
                <w:color w:val="auto"/>
              </w:rPr>
            </w:pPr>
            <w:r w:rsidRPr="007355B1">
              <w:rPr>
                <w:rFonts w:ascii="Arial" w:hAnsi="Arial" w:cs="Arial"/>
                <w:color w:val="auto"/>
              </w:rPr>
              <w:t>25e-BM/HR/HDCV/FSOFT</w:t>
            </w:r>
          </w:p>
        </w:tc>
      </w:tr>
      <w:tr w:rsidR="005E64CE" w:rsidRPr="007355B1" w14:paraId="45A13CF9" w14:textId="77777777" w:rsidTr="00C35833">
        <w:trPr>
          <w:jc w:val="center"/>
        </w:trPr>
        <w:tc>
          <w:tcPr>
            <w:tcW w:w="311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</w:tcPr>
          <w:p w14:paraId="3F2DBE0D" w14:textId="77777777" w:rsidR="005E64CE" w:rsidRPr="007355B1" w:rsidRDefault="00730E39" w:rsidP="00730E39">
            <w:pPr>
              <w:pStyle w:val="HeadingLv1"/>
              <w:ind w:left="0"/>
              <w:jc w:val="center"/>
              <w:rPr>
                <w:rFonts w:ascii="Arial" w:hAnsi="Arial" w:cs="Arial"/>
                <w:color w:val="auto"/>
              </w:rPr>
            </w:pPr>
            <w:r w:rsidRPr="007355B1">
              <w:rPr>
                <w:rFonts w:ascii="Arial" w:hAnsi="Arial" w:cs="Arial"/>
                <w:bCs w:val="0"/>
                <w:color w:val="auto"/>
              </w:rPr>
              <w:t>Version</w:t>
            </w:r>
          </w:p>
        </w:tc>
        <w:tc>
          <w:tcPr>
            <w:tcW w:w="33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D9D9D9"/>
          </w:tcPr>
          <w:p w14:paraId="58E0DD93" w14:textId="77777777" w:rsidR="005E64CE" w:rsidRPr="007355B1" w:rsidRDefault="007355B1" w:rsidP="00730E39">
            <w:pPr>
              <w:pStyle w:val="HeadingLv2"/>
              <w:ind w:left="0"/>
              <w:jc w:val="center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bCs/>
                <w:color w:val="auto"/>
              </w:rPr>
              <w:t>1.1</w:t>
            </w:r>
          </w:p>
        </w:tc>
      </w:tr>
      <w:tr w:rsidR="005E64CE" w:rsidRPr="007355B1" w14:paraId="0CF3D182" w14:textId="77777777" w:rsidTr="00C35833">
        <w:trPr>
          <w:jc w:val="center"/>
        </w:trPr>
        <w:tc>
          <w:tcPr>
            <w:tcW w:w="311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D9D9D9"/>
          </w:tcPr>
          <w:p w14:paraId="55ACFDDD" w14:textId="77777777" w:rsidR="005E64CE" w:rsidRPr="007355B1" w:rsidRDefault="005E64CE" w:rsidP="00171177">
            <w:pPr>
              <w:pStyle w:val="HeadingLv1"/>
              <w:ind w:left="0"/>
              <w:jc w:val="center"/>
              <w:rPr>
                <w:rFonts w:ascii="Arial" w:hAnsi="Arial" w:cs="Arial"/>
                <w:color w:val="auto"/>
              </w:rPr>
            </w:pPr>
            <w:r w:rsidRPr="007355B1">
              <w:rPr>
                <w:rFonts w:ascii="Arial" w:hAnsi="Arial" w:cs="Arial"/>
                <w:bCs w:val="0"/>
                <w:color w:val="auto"/>
              </w:rPr>
              <w:t xml:space="preserve">Effective </w:t>
            </w:r>
            <w:r w:rsidR="00171177" w:rsidRPr="007355B1">
              <w:rPr>
                <w:rFonts w:ascii="Arial" w:hAnsi="Arial" w:cs="Arial"/>
                <w:bCs w:val="0"/>
                <w:color w:val="auto"/>
              </w:rPr>
              <w:t>D</w:t>
            </w:r>
            <w:r w:rsidRPr="007355B1">
              <w:rPr>
                <w:rFonts w:ascii="Arial" w:hAnsi="Arial" w:cs="Arial"/>
                <w:bCs w:val="0"/>
                <w:color w:val="auto"/>
              </w:rPr>
              <w:t>ate</w:t>
            </w:r>
          </w:p>
        </w:tc>
        <w:tc>
          <w:tcPr>
            <w:tcW w:w="3324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D9D9D9"/>
          </w:tcPr>
          <w:p w14:paraId="6893E638" w14:textId="5089A598" w:rsidR="005E64CE" w:rsidRPr="007355B1" w:rsidRDefault="00DD0BE2" w:rsidP="00730E39">
            <w:pPr>
              <w:pStyle w:val="HeadingLv2"/>
              <w:ind w:left="0"/>
              <w:jc w:val="center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bCs/>
                <w:color w:val="auto"/>
              </w:rPr>
              <w:t>7</w:t>
            </w:r>
            <w:r w:rsidR="007355B1" w:rsidRPr="007355B1">
              <w:rPr>
                <w:rFonts w:ascii="Arial" w:hAnsi="Arial" w:cs="Arial"/>
                <w:bCs/>
                <w:color w:val="auto"/>
              </w:rPr>
              <w:t>/1/201</w:t>
            </w:r>
            <w:r>
              <w:rPr>
                <w:rFonts w:ascii="Arial" w:hAnsi="Arial" w:cs="Arial"/>
                <w:bCs/>
                <w:color w:val="auto"/>
              </w:rPr>
              <w:t>9</w:t>
            </w:r>
          </w:p>
        </w:tc>
      </w:tr>
    </w:tbl>
    <w:p w14:paraId="00B90F91" w14:textId="77777777" w:rsidR="005E64CE" w:rsidRPr="007355B1" w:rsidRDefault="005E64CE" w:rsidP="005E64CE">
      <w:pPr>
        <w:pStyle w:val="NormalText"/>
        <w:rPr>
          <w:rFonts w:ascii="Arial" w:hAnsi="Arial" w:cs="Arial"/>
        </w:rPr>
      </w:pPr>
    </w:p>
    <w:p w14:paraId="5696EF03" w14:textId="77777777" w:rsidR="005E64CE" w:rsidRPr="007355B1" w:rsidRDefault="005E64CE" w:rsidP="005E64CE">
      <w:pPr>
        <w:rPr>
          <w:rFonts w:cs="Arial"/>
          <w:color w:val="000000"/>
        </w:rPr>
      </w:pPr>
    </w:p>
    <w:p w14:paraId="775C2EEA" w14:textId="77777777" w:rsidR="005E64CE" w:rsidRPr="007355B1" w:rsidRDefault="005E64CE" w:rsidP="005E64CE">
      <w:pPr>
        <w:pStyle w:val="CommentText"/>
        <w:rPr>
          <w:rFonts w:ascii="Arial" w:hAnsi="Arial" w:cs="Arial"/>
        </w:rPr>
      </w:pPr>
    </w:p>
    <w:p w14:paraId="2680B0BC" w14:textId="77777777" w:rsidR="005E64CE" w:rsidRPr="007355B1" w:rsidRDefault="005E64CE" w:rsidP="005E64CE">
      <w:pPr>
        <w:jc w:val="center"/>
        <w:rPr>
          <w:rFonts w:cs="Arial"/>
          <w:bCs/>
        </w:rPr>
      </w:pPr>
    </w:p>
    <w:p w14:paraId="3208DB2A" w14:textId="77777777" w:rsidR="005E64CE" w:rsidRPr="007355B1" w:rsidRDefault="005E64CE" w:rsidP="005E64CE">
      <w:pPr>
        <w:jc w:val="center"/>
        <w:rPr>
          <w:rFonts w:cs="Arial"/>
          <w:bCs/>
          <w:lang w:val="en-US"/>
        </w:rPr>
      </w:pPr>
    </w:p>
    <w:p w14:paraId="18CC9CF2" w14:textId="77777777" w:rsidR="002279BD" w:rsidRPr="007355B1" w:rsidRDefault="002279BD" w:rsidP="005E64CE">
      <w:pPr>
        <w:jc w:val="center"/>
        <w:rPr>
          <w:rFonts w:cs="Arial"/>
          <w:bCs/>
          <w:lang w:val="en-US"/>
        </w:rPr>
      </w:pPr>
    </w:p>
    <w:p w14:paraId="7CADBCB6" w14:textId="77777777" w:rsidR="002279BD" w:rsidRPr="007355B1" w:rsidRDefault="002279BD" w:rsidP="005E64CE">
      <w:pPr>
        <w:jc w:val="center"/>
        <w:rPr>
          <w:rFonts w:cs="Arial"/>
          <w:bCs/>
          <w:lang w:val="en-US"/>
        </w:rPr>
      </w:pPr>
    </w:p>
    <w:p w14:paraId="302D994A" w14:textId="77777777" w:rsidR="005E64CE" w:rsidRPr="007355B1" w:rsidRDefault="005E64CE" w:rsidP="002279BD">
      <w:pPr>
        <w:rPr>
          <w:rFonts w:cs="Arial"/>
          <w:bCs/>
          <w:lang w:val="en-US"/>
        </w:rPr>
      </w:pPr>
    </w:p>
    <w:p w14:paraId="605E796F" w14:textId="77777777" w:rsidR="005E64CE" w:rsidRPr="007355B1" w:rsidRDefault="005E64CE" w:rsidP="005E64CE">
      <w:pPr>
        <w:jc w:val="center"/>
        <w:rPr>
          <w:rFonts w:cs="Arial"/>
          <w:bCs/>
        </w:rPr>
      </w:pPr>
    </w:p>
    <w:p w14:paraId="23657117" w14:textId="77777777" w:rsidR="002279BD" w:rsidRPr="007355B1" w:rsidRDefault="002279BD" w:rsidP="005E64CE">
      <w:pPr>
        <w:jc w:val="center"/>
        <w:rPr>
          <w:rFonts w:cs="Arial"/>
          <w:bCs/>
          <w:lang w:val="en-US"/>
        </w:rPr>
      </w:pPr>
    </w:p>
    <w:p w14:paraId="05B04A10" w14:textId="77777777" w:rsidR="00C35833" w:rsidRDefault="00C35833" w:rsidP="005E64CE">
      <w:pPr>
        <w:jc w:val="center"/>
        <w:rPr>
          <w:rFonts w:cs="Arial"/>
          <w:bCs/>
          <w:lang w:val="en-US"/>
        </w:rPr>
      </w:pPr>
    </w:p>
    <w:p w14:paraId="5715FEF5" w14:textId="77777777" w:rsidR="00BF4722" w:rsidRDefault="00BF4722" w:rsidP="005E64CE">
      <w:pPr>
        <w:jc w:val="center"/>
        <w:rPr>
          <w:rFonts w:cs="Arial"/>
          <w:bCs/>
          <w:lang w:val="en-US"/>
        </w:rPr>
      </w:pPr>
    </w:p>
    <w:p w14:paraId="5EA64A62" w14:textId="77777777" w:rsidR="00552135" w:rsidRPr="007355B1" w:rsidRDefault="00552135" w:rsidP="00552135">
      <w:pPr>
        <w:jc w:val="center"/>
        <w:rPr>
          <w:rFonts w:cs="Arial"/>
          <w:b/>
          <w:bCs/>
        </w:rPr>
      </w:pPr>
      <w:r w:rsidRPr="007355B1">
        <w:rPr>
          <w:rFonts w:cs="Arial"/>
          <w:b/>
          <w:bCs/>
        </w:rPr>
        <w:t>Hanoi, mm/yyyy</w:t>
      </w:r>
    </w:p>
    <w:p w14:paraId="7A4CC09D" w14:textId="77777777" w:rsidR="005E64CE" w:rsidRPr="007355B1" w:rsidRDefault="005E64CE" w:rsidP="00171177">
      <w:pPr>
        <w:pStyle w:val="NormalH"/>
      </w:pPr>
      <w:r w:rsidRPr="007355B1">
        <w:lastRenderedPageBreak/>
        <w:t>RECORD OF CHANGES</w:t>
      </w:r>
    </w:p>
    <w:p w14:paraId="6D864DFB" w14:textId="77777777" w:rsidR="005E64CE" w:rsidRPr="007355B1" w:rsidRDefault="005E64CE" w:rsidP="00AF70F7">
      <w:pPr>
        <w:pStyle w:val="Footer"/>
        <w:keepLines/>
        <w:ind w:left="0"/>
        <w:jc w:val="both"/>
        <w:rPr>
          <w:rFonts w:ascii="Arial" w:eastAsia="Times New Roman" w:hAnsi="Arial" w:cs="Arial"/>
        </w:rPr>
      </w:pPr>
    </w:p>
    <w:tbl>
      <w:tblPr>
        <w:tblW w:w="8899" w:type="dxa"/>
        <w:tblInd w:w="8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540"/>
        <w:gridCol w:w="1530"/>
        <w:gridCol w:w="2948"/>
        <w:gridCol w:w="1271"/>
        <w:gridCol w:w="1170"/>
        <w:gridCol w:w="1440"/>
      </w:tblGrid>
      <w:tr w:rsidR="007355B1" w:rsidRPr="007355B1" w14:paraId="6F3B55D0" w14:textId="77777777" w:rsidTr="00BF4722">
        <w:tc>
          <w:tcPr>
            <w:tcW w:w="540" w:type="dxa"/>
            <w:shd w:val="clear" w:color="auto" w:fill="D9D9D9"/>
          </w:tcPr>
          <w:p w14:paraId="546A8C32" w14:textId="77777777" w:rsidR="007355B1" w:rsidRPr="007355B1" w:rsidRDefault="007355B1" w:rsidP="007355B1">
            <w:pPr>
              <w:pStyle w:val="Bangheader"/>
              <w:rPr>
                <w:rFonts w:cs="Arial"/>
                <w:color w:val="800000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No</w:t>
            </w:r>
          </w:p>
        </w:tc>
        <w:tc>
          <w:tcPr>
            <w:tcW w:w="1530" w:type="dxa"/>
            <w:shd w:val="clear" w:color="auto" w:fill="D9D9D9"/>
          </w:tcPr>
          <w:p w14:paraId="1691374E" w14:textId="77777777" w:rsidR="007355B1" w:rsidRPr="007355B1" w:rsidRDefault="007355B1" w:rsidP="007355B1">
            <w:pPr>
              <w:pStyle w:val="Banghead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Effective Date</w:t>
            </w:r>
          </w:p>
        </w:tc>
        <w:tc>
          <w:tcPr>
            <w:tcW w:w="2948" w:type="dxa"/>
            <w:shd w:val="clear" w:color="auto" w:fill="D9D9D9"/>
          </w:tcPr>
          <w:p w14:paraId="5C035658" w14:textId="77777777" w:rsidR="007355B1" w:rsidRPr="007355B1" w:rsidRDefault="007355B1" w:rsidP="007355B1">
            <w:pPr>
              <w:pStyle w:val="Bangheader"/>
              <w:rPr>
                <w:rFonts w:cs="Arial"/>
                <w:sz w:val="18"/>
                <w:szCs w:val="18"/>
              </w:rPr>
            </w:pPr>
            <w:r w:rsidRPr="007355B1">
              <w:rPr>
                <w:rFonts w:cs="Arial"/>
                <w:sz w:val="18"/>
                <w:szCs w:val="18"/>
              </w:rPr>
              <w:t>Change Description</w:t>
            </w:r>
          </w:p>
        </w:tc>
        <w:tc>
          <w:tcPr>
            <w:tcW w:w="1271" w:type="dxa"/>
            <w:shd w:val="clear" w:color="auto" w:fill="D9D9D9"/>
          </w:tcPr>
          <w:p w14:paraId="071451DA" w14:textId="77777777" w:rsidR="007355B1" w:rsidRPr="007355B1" w:rsidRDefault="007355B1" w:rsidP="007355B1">
            <w:pPr>
              <w:pStyle w:val="Banghead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Reason</w:t>
            </w:r>
          </w:p>
        </w:tc>
        <w:tc>
          <w:tcPr>
            <w:tcW w:w="1170" w:type="dxa"/>
            <w:shd w:val="clear" w:color="auto" w:fill="D9D9D9"/>
          </w:tcPr>
          <w:p w14:paraId="3194D08B" w14:textId="77777777" w:rsidR="007355B1" w:rsidRPr="007355B1" w:rsidRDefault="007355B1" w:rsidP="007355B1">
            <w:pPr>
              <w:pStyle w:val="Banghead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Reviewer</w:t>
            </w:r>
          </w:p>
        </w:tc>
        <w:tc>
          <w:tcPr>
            <w:tcW w:w="1440" w:type="dxa"/>
            <w:shd w:val="clear" w:color="auto" w:fill="D9D9D9"/>
          </w:tcPr>
          <w:p w14:paraId="35112EC0" w14:textId="77777777" w:rsidR="007355B1" w:rsidRDefault="007355B1" w:rsidP="007355B1">
            <w:pPr>
              <w:pStyle w:val="Banghead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Approver</w:t>
            </w:r>
          </w:p>
        </w:tc>
      </w:tr>
      <w:tr w:rsidR="00F476ED" w:rsidRPr="007355B1" w14:paraId="6D52D535" w14:textId="77777777" w:rsidTr="00BF4722">
        <w:tc>
          <w:tcPr>
            <w:tcW w:w="540" w:type="dxa"/>
          </w:tcPr>
          <w:p w14:paraId="5257F323" w14:textId="0F204A29" w:rsidR="00F476ED" w:rsidRPr="007355B1" w:rsidRDefault="00B50568" w:rsidP="00B50568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530" w:type="dxa"/>
          </w:tcPr>
          <w:p w14:paraId="1317792F" w14:textId="4B177EE9" w:rsidR="00F476ED" w:rsidRPr="007355B1" w:rsidRDefault="00F476ED" w:rsidP="00F476ED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30/May/2019</w:t>
            </w:r>
          </w:p>
        </w:tc>
        <w:tc>
          <w:tcPr>
            <w:tcW w:w="2948" w:type="dxa"/>
          </w:tcPr>
          <w:p w14:paraId="0690B008" w14:textId="5F6C81CA" w:rsidR="00F476ED" w:rsidRPr="007355B1" w:rsidRDefault="00F476ED" w:rsidP="00F476ED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Create a new assignment</w:t>
            </w:r>
          </w:p>
        </w:tc>
        <w:tc>
          <w:tcPr>
            <w:tcW w:w="1271" w:type="dxa"/>
          </w:tcPr>
          <w:p w14:paraId="77BDDFF8" w14:textId="60BC17B8" w:rsidR="00F476ED" w:rsidRPr="007355B1" w:rsidRDefault="00F476ED" w:rsidP="00F476ED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Create new</w:t>
            </w:r>
          </w:p>
        </w:tc>
        <w:tc>
          <w:tcPr>
            <w:tcW w:w="1170" w:type="dxa"/>
          </w:tcPr>
          <w:p w14:paraId="4A462EB8" w14:textId="2AE6D8EB" w:rsidR="00F476ED" w:rsidRPr="007355B1" w:rsidRDefault="00F476ED" w:rsidP="00F476ED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DieuNT1</w:t>
            </w:r>
          </w:p>
        </w:tc>
        <w:tc>
          <w:tcPr>
            <w:tcW w:w="1440" w:type="dxa"/>
          </w:tcPr>
          <w:p w14:paraId="017B2BFA" w14:textId="751C7880" w:rsidR="00F476ED" w:rsidRPr="007355B1" w:rsidRDefault="00F476ED" w:rsidP="00F476ED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VinhNV</w:t>
            </w:r>
          </w:p>
        </w:tc>
      </w:tr>
      <w:tr w:rsidR="00F476ED" w:rsidRPr="007355B1" w14:paraId="2B18C552" w14:textId="77777777" w:rsidTr="00BF4722">
        <w:tc>
          <w:tcPr>
            <w:tcW w:w="540" w:type="dxa"/>
          </w:tcPr>
          <w:p w14:paraId="1DCA45B9" w14:textId="64C9CD07" w:rsidR="00F476ED" w:rsidRPr="007355B1" w:rsidRDefault="00B50568" w:rsidP="00B50568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530" w:type="dxa"/>
          </w:tcPr>
          <w:p w14:paraId="73E185C6" w14:textId="6047AB21" w:rsidR="00F476ED" w:rsidRPr="007355B1" w:rsidRDefault="00F476ED" w:rsidP="00F476ED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07/Jun/2019</w:t>
            </w:r>
          </w:p>
        </w:tc>
        <w:tc>
          <w:tcPr>
            <w:tcW w:w="2948" w:type="dxa"/>
          </w:tcPr>
          <w:p w14:paraId="2DD5E648" w14:textId="387CE8BB" w:rsidR="00F476ED" w:rsidRPr="007355B1" w:rsidRDefault="00F476ED" w:rsidP="00F476ED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Update Fsoft Template</w:t>
            </w:r>
          </w:p>
        </w:tc>
        <w:tc>
          <w:tcPr>
            <w:tcW w:w="1271" w:type="dxa"/>
          </w:tcPr>
          <w:p w14:paraId="01F01A9F" w14:textId="2AF91C4F" w:rsidR="00F476ED" w:rsidRPr="007355B1" w:rsidRDefault="00F476ED" w:rsidP="00F476ED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Update</w:t>
            </w:r>
          </w:p>
        </w:tc>
        <w:tc>
          <w:tcPr>
            <w:tcW w:w="1170" w:type="dxa"/>
          </w:tcPr>
          <w:p w14:paraId="7339FDA8" w14:textId="31BFDC64" w:rsidR="00F476ED" w:rsidRPr="007355B1" w:rsidRDefault="00F476ED" w:rsidP="00F476ED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DieuNT1</w:t>
            </w:r>
          </w:p>
        </w:tc>
        <w:tc>
          <w:tcPr>
            <w:tcW w:w="1440" w:type="dxa"/>
          </w:tcPr>
          <w:p w14:paraId="12C50335" w14:textId="2876AC11" w:rsidR="00F476ED" w:rsidRPr="007355B1" w:rsidRDefault="00F476ED" w:rsidP="00F476ED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VinhNV</w:t>
            </w:r>
          </w:p>
        </w:tc>
      </w:tr>
      <w:tr w:rsidR="00F476ED" w:rsidRPr="007355B1" w14:paraId="63E07624" w14:textId="77777777" w:rsidTr="00BF4722">
        <w:tc>
          <w:tcPr>
            <w:tcW w:w="540" w:type="dxa"/>
          </w:tcPr>
          <w:p w14:paraId="7056B60D" w14:textId="77777777" w:rsidR="00F476ED" w:rsidRPr="007355B1" w:rsidRDefault="00F476ED" w:rsidP="00F476ED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4992F3B4" w14:textId="77777777" w:rsidR="00F476ED" w:rsidRPr="00224690" w:rsidRDefault="00F476ED" w:rsidP="00F476ED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48" w:type="dxa"/>
          </w:tcPr>
          <w:p w14:paraId="259C1849" w14:textId="77777777" w:rsidR="00F476ED" w:rsidRPr="007355B1" w:rsidRDefault="00F476ED" w:rsidP="00F476ED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705C5E77" w14:textId="77777777" w:rsidR="00F476ED" w:rsidRPr="007355B1" w:rsidRDefault="00F476ED" w:rsidP="00F476ED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22A0F30B" w14:textId="77777777" w:rsidR="00F476ED" w:rsidRPr="007355B1" w:rsidRDefault="00F476ED" w:rsidP="00F476ED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1398B18F" w14:textId="77777777" w:rsidR="00F476ED" w:rsidRPr="007355B1" w:rsidRDefault="00F476ED" w:rsidP="00F476ED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476ED" w:rsidRPr="007355B1" w14:paraId="2C3B726E" w14:textId="77777777" w:rsidTr="00BF4722">
        <w:tc>
          <w:tcPr>
            <w:tcW w:w="540" w:type="dxa"/>
          </w:tcPr>
          <w:p w14:paraId="35212FF3" w14:textId="77777777" w:rsidR="00F476ED" w:rsidRPr="007355B1" w:rsidRDefault="00F476ED" w:rsidP="00F476ED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55395431" w14:textId="77777777" w:rsidR="00F476ED" w:rsidRPr="007355B1" w:rsidRDefault="00F476ED" w:rsidP="00F476ED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48" w:type="dxa"/>
          </w:tcPr>
          <w:p w14:paraId="135FD09E" w14:textId="77777777" w:rsidR="00F476ED" w:rsidRPr="007355B1" w:rsidRDefault="00F476ED" w:rsidP="00F476ED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5DD2F7B1" w14:textId="77777777" w:rsidR="00F476ED" w:rsidRPr="007355B1" w:rsidRDefault="00F476ED" w:rsidP="00F476ED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01752748" w14:textId="77777777" w:rsidR="00F476ED" w:rsidRPr="007355B1" w:rsidRDefault="00F476ED" w:rsidP="00F476ED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0670B0CE" w14:textId="77777777" w:rsidR="00F476ED" w:rsidRPr="007355B1" w:rsidRDefault="00F476ED" w:rsidP="00F476ED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476ED" w:rsidRPr="007355B1" w14:paraId="5BF7ACAE" w14:textId="77777777" w:rsidTr="00BF4722">
        <w:tc>
          <w:tcPr>
            <w:tcW w:w="540" w:type="dxa"/>
          </w:tcPr>
          <w:p w14:paraId="7FA1AFA5" w14:textId="77777777" w:rsidR="00F476ED" w:rsidRPr="007355B1" w:rsidRDefault="00F476ED" w:rsidP="00F476ED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78DC4B01" w14:textId="77777777" w:rsidR="00F476ED" w:rsidRPr="007355B1" w:rsidRDefault="00F476ED" w:rsidP="00F476ED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48" w:type="dxa"/>
          </w:tcPr>
          <w:p w14:paraId="363669EA" w14:textId="77777777" w:rsidR="00F476ED" w:rsidRPr="007355B1" w:rsidRDefault="00F476ED" w:rsidP="00F476ED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6089F5EC" w14:textId="77777777" w:rsidR="00F476ED" w:rsidRPr="007355B1" w:rsidRDefault="00F476ED" w:rsidP="00F476ED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27AC3641" w14:textId="77777777" w:rsidR="00F476ED" w:rsidRPr="007355B1" w:rsidRDefault="00F476ED" w:rsidP="00F476ED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14AA1516" w14:textId="77777777" w:rsidR="00F476ED" w:rsidRPr="007355B1" w:rsidRDefault="00F476ED" w:rsidP="00F476ED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476ED" w:rsidRPr="007355B1" w14:paraId="0EC079B8" w14:textId="77777777" w:rsidTr="00BF4722">
        <w:tc>
          <w:tcPr>
            <w:tcW w:w="540" w:type="dxa"/>
          </w:tcPr>
          <w:p w14:paraId="47A8782F" w14:textId="77777777" w:rsidR="00F476ED" w:rsidRPr="007355B1" w:rsidRDefault="00F476ED" w:rsidP="00F476ED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25178F46" w14:textId="77777777" w:rsidR="00F476ED" w:rsidRPr="007355B1" w:rsidRDefault="00F476ED" w:rsidP="00F476ED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48" w:type="dxa"/>
          </w:tcPr>
          <w:p w14:paraId="13E02EFF" w14:textId="77777777" w:rsidR="00F476ED" w:rsidRPr="007355B1" w:rsidRDefault="00F476ED" w:rsidP="00F476ED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1A77B9D1" w14:textId="77777777" w:rsidR="00F476ED" w:rsidRPr="007355B1" w:rsidRDefault="00F476ED" w:rsidP="00F476ED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7E203DD8" w14:textId="77777777" w:rsidR="00F476ED" w:rsidRPr="007355B1" w:rsidRDefault="00F476ED" w:rsidP="00F476ED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35F18D24" w14:textId="77777777" w:rsidR="00F476ED" w:rsidRPr="007355B1" w:rsidRDefault="00F476ED" w:rsidP="00F476ED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476ED" w:rsidRPr="007355B1" w14:paraId="16B3BED7" w14:textId="77777777" w:rsidTr="00BF4722">
        <w:tc>
          <w:tcPr>
            <w:tcW w:w="540" w:type="dxa"/>
          </w:tcPr>
          <w:p w14:paraId="090A40F1" w14:textId="77777777" w:rsidR="00F476ED" w:rsidRPr="007355B1" w:rsidRDefault="00F476ED" w:rsidP="00F476ED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696A20C2" w14:textId="77777777" w:rsidR="00F476ED" w:rsidRPr="007355B1" w:rsidRDefault="00F476ED" w:rsidP="00F476ED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48" w:type="dxa"/>
          </w:tcPr>
          <w:p w14:paraId="2777B00F" w14:textId="77777777" w:rsidR="00F476ED" w:rsidRPr="007355B1" w:rsidRDefault="00F476ED" w:rsidP="00F476ED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35A9F369" w14:textId="77777777" w:rsidR="00F476ED" w:rsidRPr="007355B1" w:rsidRDefault="00F476ED" w:rsidP="00F476ED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53EBD351" w14:textId="77777777" w:rsidR="00F476ED" w:rsidRPr="007355B1" w:rsidRDefault="00F476ED" w:rsidP="00F476ED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1916B1E8" w14:textId="77777777" w:rsidR="00F476ED" w:rsidRPr="007355B1" w:rsidRDefault="00F476ED" w:rsidP="00F476ED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476ED" w:rsidRPr="007355B1" w14:paraId="6B238C7C" w14:textId="77777777" w:rsidTr="00BF4722">
        <w:tc>
          <w:tcPr>
            <w:tcW w:w="540" w:type="dxa"/>
          </w:tcPr>
          <w:p w14:paraId="08AD025E" w14:textId="77777777" w:rsidR="00F476ED" w:rsidRPr="007355B1" w:rsidRDefault="00F476ED" w:rsidP="00F476ED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704095D4" w14:textId="77777777" w:rsidR="00F476ED" w:rsidRPr="007355B1" w:rsidRDefault="00F476ED" w:rsidP="00F476ED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48" w:type="dxa"/>
          </w:tcPr>
          <w:p w14:paraId="78C0E35E" w14:textId="77777777" w:rsidR="00F476ED" w:rsidRPr="007355B1" w:rsidRDefault="00F476ED" w:rsidP="00F476ED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1ADF8902" w14:textId="77777777" w:rsidR="00F476ED" w:rsidRPr="007355B1" w:rsidRDefault="00F476ED" w:rsidP="00F476ED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0C97CEF2" w14:textId="77777777" w:rsidR="00F476ED" w:rsidRPr="007355B1" w:rsidRDefault="00F476ED" w:rsidP="00F476ED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36EADCC0" w14:textId="77777777" w:rsidR="00F476ED" w:rsidRPr="007355B1" w:rsidRDefault="00F476ED" w:rsidP="00F476ED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476ED" w:rsidRPr="007355B1" w14:paraId="20D8C4DA" w14:textId="77777777" w:rsidTr="00BF4722">
        <w:tc>
          <w:tcPr>
            <w:tcW w:w="540" w:type="dxa"/>
          </w:tcPr>
          <w:p w14:paraId="4DD16FFA" w14:textId="77777777" w:rsidR="00F476ED" w:rsidRPr="007355B1" w:rsidRDefault="00F476ED" w:rsidP="00F476ED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76C19844" w14:textId="77777777" w:rsidR="00F476ED" w:rsidRPr="007355B1" w:rsidRDefault="00F476ED" w:rsidP="00F476ED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48" w:type="dxa"/>
          </w:tcPr>
          <w:p w14:paraId="7BFB6FB8" w14:textId="77777777" w:rsidR="00F476ED" w:rsidRPr="007355B1" w:rsidRDefault="00F476ED" w:rsidP="00F476ED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77F9F255" w14:textId="77777777" w:rsidR="00F476ED" w:rsidRPr="007355B1" w:rsidRDefault="00F476ED" w:rsidP="00F476ED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4AD296E5" w14:textId="77777777" w:rsidR="00F476ED" w:rsidRPr="007355B1" w:rsidRDefault="00F476ED" w:rsidP="00F476ED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0BF3BE50" w14:textId="77777777" w:rsidR="00F476ED" w:rsidRPr="007355B1" w:rsidRDefault="00F476ED" w:rsidP="00F476ED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476ED" w:rsidRPr="007355B1" w14:paraId="4BBDC10A" w14:textId="77777777" w:rsidTr="00BF4722">
        <w:tc>
          <w:tcPr>
            <w:tcW w:w="540" w:type="dxa"/>
          </w:tcPr>
          <w:p w14:paraId="3704A51B" w14:textId="77777777" w:rsidR="00F476ED" w:rsidRPr="007355B1" w:rsidRDefault="00F476ED" w:rsidP="00F476ED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483EC258" w14:textId="77777777" w:rsidR="00F476ED" w:rsidRPr="007355B1" w:rsidRDefault="00F476ED" w:rsidP="00F476ED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48" w:type="dxa"/>
          </w:tcPr>
          <w:p w14:paraId="2AB27307" w14:textId="77777777" w:rsidR="00F476ED" w:rsidRPr="007355B1" w:rsidRDefault="00F476ED" w:rsidP="00F476ED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1AF38AD8" w14:textId="77777777" w:rsidR="00F476ED" w:rsidRPr="007355B1" w:rsidRDefault="00F476ED" w:rsidP="00F476ED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0C2235E5" w14:textId="77777777" w:rsidR="00F476ED" w:rsidRPr="007355B1" w:rsidRDefault="00F476ED" w:rsidP="00F476ED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177A593A" w14:textId="77777777" w:rsidR="00F476ED" w:rsidRPr="007355B1" w:rsidRDefault="00F476ED" w:rsidP="00F476ED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49A37499" w14:textId="77777777" w:rsidR="005E64CE" w:rsidRPr="007355B1" w:rsidRDefault="005E64CE" w:rsidP="005E64CE">
      <w:pPr>
        <w:rPr>
          <w:rFonts w:cs="Arial"/>
          <w:bCs/>
        </w:rPr>
      </w:pPr>
    </w:p>
    <w:p w14:paraId="1EBCF4DD" w14:textId="77777777" w:rsidR="002F3B39" w:rsidRPr="007355B1" w:rsidRDefault="005E64CE">
      <w:pPr>
        <w:rPr>
          <w:rFonts w:cs="Arial"/>
          <w:lang w:val="en-US"/>
        </w:rPr>
      </w:pPr>
      <w:r w:rsidRPr="007355B1">
        <w:rPr>
          <w:rFonts w:cs="Arial"/>
        </w:rPr>
        <w:br w:type="page"/>
      </w:r>
    </w:p>
    <w:p w14:paraId="520A8F9C" w14:textId="77777777" w:rsidR="002F3B39" w:rsidRPr="007355B1" w:rsidRDefault="002F3B39" w:rsidP="00171177">
      <w:pPr>
        <w:pStyle w:val="TOCHeading"/>
        <w:rPr>
          <w:rFonts w:ascii="Arial" w:hAnsi="Arial" w:cs="Arial"/>
        </w:rPr>
      </w:pPr>
      <w:r w:rsidRPr="007355B1">
        <w:rPr>
          <w:rFonts w:ascii="Arial" w:hAnsi="Arial" w:cs="Arial"/>
        </w:rPr>
        <w:lastRenderedPageBreak/>
        <w:t>Contents</w:t>
      </w:r>
    </w:p>
    <w:p w14:paraId="0A7B1EC7" w14:textId="7EBCF99E" w:rsidR="00B366D0" w:rsidRDefault="00B94847">
      <w:pPr>
        <w:pStyle w:val="TOC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TOC \o "1-3" \h \z \t "FA_Lev3,3" </w:instrText>
      </w:r>
      <w:r>
        <w:rPr>
          <w:rFonts w:cs="Arial"/>
        </w:rPr>
        <w:fldChar w:fldCharType="separate"/>
      </w:r>
      <w:hyperlink w:anchor="_Toc20993362" w:history="1">
        <w:r w:rsidR="00B366D0" w:rsidRPr="005C022B">
          <w:rPr>
            <w:rStyle w:val="Hyperlink"/>
            <w:rFonts w:cs="Arial"/>
            <w:noProof/>
          </w:rPr>
          <w:t>Blog App</w:t>
        </w:r>
        <w:r w:rsidR="00B366D0">
          <w:rPr>
            <w:noProof/>
            <w:webHidden/>
          </w:rPr>
          <w:tab/>
        </w:r>
        <w:r w:rsidR="00B366D0">
          <w:rPr>
            <w:noProof/>
            <w:webHidden/>
          </w:rPr>
          <w:fldChar w:fldCharType="begin"/>
        </w:r>
        <w:r w:rsidR="00B366D0">
          <w:rPr>
            <w:noProof/>
            <w:webHidden/>
          </w:rPr>
          <w:instrText xml:space="preserve"> PAGEREF _Toc20993362 \h </w:instrText>
        </w:r>
        <w:r w:rsidR="00B366D0">
          <w:rPr>
            <w:noProof/>
            <w:webHidden/>
          </w:rPr>
        </w:r>
        <w:r w:rsidR="00B366D0">
          <w:rPr>
            <w:noProof/>
            <w:webHidden/>
          </w:rPr>
          <w:fldChar w:fldCharType="separate"/>
        </w:r>
        <w:r w:rsidR="00B366D0">
          <w:rPr>
            <w:noProof/>
            <w:webHidden/>
          </w:rPr>
          <w:t>4</w:t>
        </w:r>
        <w:r w:rsidR="00B366D0">
          <w:rPr>
            <w:noProof/>
            <w:webHidden/>
          </w:rPr>
          <w:fldChar w:fldCharType="end"/>
        </w:r>
      </w:hyperlink>
    </w:p>
    <w:p w14:paraId="30586D45" w14:textId="0CF9AE30" w:rsidR="00B366D0" w:rsidRDefault="00B366D0">
      <w:pPr>
        <w:pStyle w:val="TOC3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/>
        </w:rPr>
      </w:pPr>
      <w:hyperlink w:anchor="_Toc20993363" w:history="1">
        <w:r w:rsidRPr="005C022B">
          <w:rPr>
            <w:rStyle w:val="Hyperlink"/>
            <w:noProof/>
          </w:rPr>
          <w:t>Problem Description: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_Toc20993363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B64B3A7" w14:textId="56CCB802" w:rsidR="00B366D0" w:rsidRDefault="00B366D0">
      <w:pPr>
        <w:pStyle w:val="TOC3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/>
        </w:rPr>
      </w:pPr>
      <w:hyperlink w:anchor="_Toc20993364" w:history="1">
        <w:r w:rsidRPr="005C022B">
          <w:rPr>
            <w:rStyle w:val="Hyperlink"/>
            <w:noProof/>
          </w:rPr>
          <w:t>Project 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_Toc20993364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14CE15C" w14:textId="502671DA" w:rsidR="00B366D0" w:rsidRDefault="00B366D0">
      <w:pPr>
        <w:pStyle w:val="TOC3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/>
        </w:rPr>
      </w:pPr>
      <w:hyperlink w:anchor="_Toc20993365" w:history="1">
        <w:r w:rsidRPr="005C022B">
          <w:rPr>
            <w:rStyle w:val="Hyperlink"/>
            <w:noProof/>
          </w:rPr>
          <w:t>General functionality: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_Toc20993365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D6E8281" w14:textId="3C93C198" w:rsidR="00B366D0" w:rsidRDefault="00B366D0">
      <w:pPr>
        <w:pStyle w:val="TOC3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/>
        </w:rPr>
      </w:pPr>
      <w:hyperlink w:anchor="_Toc20993366" w:history="1">
        <w:r w:rsidRPr="005C022B">
          <w:rPr>
            <w:rStyle w:val="Hyperlink"/>
            <w:noProof/>
          </w:rPr>
          <w:t>Frontend Specs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_Toc20993366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39160EA" w14:textId="3851FA9B" w:rsidR="00B366D0" w:rsidRDefault="00B366D0">
      <w:pPr>
        <w:pStyle w:val="TOC3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/>
        </w:rPr>
      </w:pPr>
      <w:hyperlink w:anchor="_Toc20993367" w:history="1">
        <w:r w:rsidRPr="005C022B">
          <w:rPr>
            <w:rStyle w:val="Hyperlink"/>
            <w:noProof/>
          </w:rPr>
          <w:t>Layout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_Toc20993367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B3FA082" w14:textId="49CF0AD2" w:rsidR="00B366D0" w:rsidRDefault="00B366D0">
      <w:pPr>
        <w:pStyle w:val="TOC3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/>
        </w:rPr>
      </w:pPr>
      <w:hyperlink w:anchor="_Toc20993368" w:history="1">
        <w:r w:rsidRPr="005C022B">
          <w:rPr>
            <w:rStyle w:val="Hyperlink"/>
            <w:noProof/>
          </w:rPr>
          <w:t>Pages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_Toc20993368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2FDA192" w14:textId="715808C9" w:rsidR="00B366D0" w:rsidRDefault="00B366D0">
      <w:pPr>
        <w:pStyle w:val="TOC3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/>
        </w:rPr>
      </w:pPr>
      <w:hyperlink w:anchor="_Toc20993369" w:history="1">
        <w:r w:rsidRPr="005C022B">
          <w:rPr>
            <w:rStyle w:val="Hyperlink"/>
            <w:noProof/>
          </w:rPr>
          <w:t>Backend Specs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_Toc20993369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72C521A" w14:textId="5EF87DD9" w:rsidR="00B366D0" w:rsidRDefault="00B366D0">
      <w:pPr>
        <w:pStyle w:val="TOC3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/>
        </w:rPr>
      </w:pPr>
      <w:hyperlink w:anchor="_Toc20993370" w:history="1">
        <w:r w:rsidRPr="005C022B">
          <w:rPr>
            <w:rStyle w:val="Hyperlink"/>
            <w:noProof/>
          </w:rPr>
          <w:t>Authentication: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_Toc20993370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A569726" w14:textId="7F7BD7D6" w:rsidR="00B366D0" w:rsidRDefault="00B366D0">
      <w:pPr>
        <w:pStyle w:val="TOC3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/>
        </w:rPr>
      </w:pPr>
      <w:hyperlink w:anchor="_Toc20993371" w:history="1">
        <w:r w:rsidRPr="005C022B">
          <w:rPr>
            <w:rStyle w:val="Hyperlink"/>
            <w:noProof/>
          </w:rPr>
          <w:t>Registration: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_Toc20993371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6F14F44" w14:textId="67DA9D87" w:rsidR="00B366D0" w:rsidRDefault="00B366D0">
      <w:pPr>
        <w:pStyle w:val="TOC3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/>
        </w:rPr>
      </w:pPr>
      <w:hyperlink w:anchor="_Toc20993372" w:history="1">
        <w:r w:rsidRPr="005C022B">
          <w:rPr>
            <w:rStyle w:val="Hyperlink"/>
            <w:noProof/>
          </w:rPr>
          <w:t>Get Current User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_Toc20993372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027AC1F8" w14:textId="42D128D7" w:rsidR="00B366D0" w:rsidRDefault="00B366D0">
      <w:pPr>
        <w:pStyle w:val="TOC3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/>
        </w:rPr>
      </w:pPr>
      <w:hyperlink w:anchor="_Toc20993373" w:history="1">
        <w:r w:rsidRPr="005C022B">
          <w:rPr>
            <w:rStyle w:val="Hyperlink"/>
            <w:noProof/>
          </w:rPr>
          <w:t>Update User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_Toc20993373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3A6FE78A" w14:textId="3D287F5F" w:rsidR="00B366D0" w:rsidRDefault="00B366D0">
      <w:pPr>
        <w:pStyle w:val="TOC3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/>
        </w:rPr>
      </w:pPr>
      <w:hyperlink w:anchor="_Toc20993374" w:history="1">
        <w:r w:rsidRPr="005C022B">
          <w:rPr>
            <w:rStyle w:val="Hyperlink"/>
            <w:noProof/>
          </w:rPr>
          <w:t>Get Profile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_Toc20993374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7212658F" w14:textId="74174AB6" w:rsidR="00B366D0" w:rsidRDefault="00B366D0">
      <w:pPr>
        <w:pStyle w:val="TOC3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/>
        </w:rPr>
      </w:pPr>
      <w:hyperlink w:anchor="_Toc20993375" w:history="1">
        <w:r w:rsidRPr="005C022B">
          <w:rPr>
            <w:rStyle w:val="Hyperlink"/>
            <w:noProof/>
          </w:rPr>
          <w:t>Follow user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_Toc20993375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46CF1A48" w14:textId="0A32F906" w:rsidR="00B366D0" w:rsidRDefault="00B366D0">
      <w:pPr>
        <w:pStyle w:val="TOC3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/>
        </w:rPr>
      </w:pPr>
      <w:hyperlink w:anchor="_Toc20993376" w:history="1">
        <w:r w:rsidRPr="005C022B">
          <w:rPr>
            <w:rStyle w:val="Hyperlink"/>
            <w:noProof/>
          </w:rPr>
          <w:t>Unfollow user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_Toc20993376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12301566" w14:textId="1BC0480A" w:rsidR="00B366D0" w:rsidRDefault="00B366D0">
      <w:pPr>
        <w:pStyle w:val="TOC3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/>
        </w:rPr>
      </w:pPr>
      <w:hyperlink w:anchor="_Toc20993377" w:history="1">
        <w:r w:rsidRPr="005C022B">
          <w:rPr>
            <w:rStyle w:val="Hyperlink"/>
            <w:noProof/>
          </w:rPr>
          <w:t>List Articles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_Toc20993377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59B1AA58" w14:textId="2D3DDD5D" w:rsidR="00B366D0" w:rsidRDefault="00B366D0">
      <w:pPr>
        <w:pStyle w:val="TOC3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/>
        </w:rPr>
      </w:pPr>
      <w:hyperlink w:anchor="_Toc20993378" w:history="1">
        <w:r w:rsidRPr="005C022B">
          <w:rPr>
            <w:rStyle w:val="Hyperlink"/>
            <w:noProof/>
          </w:rPr>
          <w:t>Feed Articles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_Toc20993378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0FE0C5F7" w14:textId="2CF68C67" w:rsidR="00B366D0" w:rsidRDefault="00B366D0">
      <w:pPr>
        <w:pStyle w:val="TOC3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/>
        </w:rPr>
      </w:pPr>
      <w:hyperlink w:anchor="_Toc20993379" w:history="1">
        <w:r w:rsidRPr="005C022B">
          <w:rPr>
            <w:rStyle w:val="Hyperlink"/>
            <w:noProof/>
          </w:rPr>
          <w:t>Get Article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_Toc20993379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3D175FF5" w14:textId="15358769" w:rsidR="00B366D0" w:rsidRDefault="00B366D0">
      <w:pPr>
        <w:pStyle w:val="TOC3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/>
        </w:rPr>
      </w:pPr>
      <w:hyperlink w:anchor="_Toc20993380" w:history="1">
        <w:r w:rsidRPr="005C022B">
          <w:rPr>
            <w:rStyle w:val="Hyperlink"/>
            <w:noProof/>
          </w:rPr>
          <w:t>Create Article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_Toc20993380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44C921EE" w14:textId="0964BCC0" w:rsidR="00B366D0" w:rsidRDefault="00B366D0">
      <w:pPr>
        <w:pStyle w:val="TOC3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/>
        </w:rPr>
      </w:pPr>
      <w:hyperlink w:anchor="_Toc20993381" w:history="1">
        <w:r w:rsidRPr="005C022B">
          <w:rPr>
            <w:rStyle w:val="Hyperlink"/>
            <w:noProof/>
          </w:rPr>
          <w:t>Update Article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_Toc20993381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73277ED3" w14:textId="35641330" w:rsidR="00B366D0" w:rsidRDefault="00B366D0">
      <w:pPr>
        <w:pStyle w:val="TOC3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/>
        </w:rPr>
      </w:pPr>
      <w:hyperlink w:anchor="_Toc20993382" w:history="1">
        <w:r w:rsidRPr="005C022B">
          <w:rPr>
            <w:rStyle w:val="Hyperlink"/>
            <w:noProof/>
          </w:rPr>
          <w:t>Delete Article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_Toc20993382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4D395CE9" w14:textId="534310DF" w:rsidR="00B366D0" w:rsidRDefault="00B366D0">
      <w:pPr>
        <w:pStyle w:val="TOC3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/>
        </w:rPr>
      </w:pPr>
      <w:hyperlink w:anchor="_Toc20993383" w:history="1">
        <w:r w:rsidRPr="005C022B">
          <w:rPr>
            <w:rStyle w:val="Hyperlink"/>
            <w:noProof/>
          </w:rPr>
          <w:t>Add Comments to an Article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_Toc20993383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2CAE4504" w14:textId="23B34F62" w:rsidR="00B366D0" w:rsidRDefault="00B366D0">
      <w:pPr>
        <w:pStyle w:val="TOC3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/>
        </w:rPr>
      </w:pPr>
      <w:hyperlink w:anchor="_Toc20993384" w:history="1">
        <w:r w:rsidRPr="005C022B">
          <w:rPr>
            <w:rStyle w:val="Hyperlink"/>
            <w:noProof/>
          </w:rPr>
          <w:t>Get Comments from an Article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_Toc20993384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349A7349" w14:textId="29E6714E" w:rsidR="00B366D0" w:rsidRDefault="00B366D0">
      <w:pPr>
        <w:pStyle w:val="TOC3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/>
        </w:rPr>
      </w:pPr>
      <w:hyperlink w:anchor="_Toc20993385" w:history="1">
        <w:r w:rsidRPr="005C022B">
          <w:rPr>
            <w:rStyle w:val="Hyperlink"/>
            <w:noProof/>
          </w:rPr>
          <w:t>Delete Comment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_Toc20993385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24458047" w14:textId="68F2DD2A" w:rsidR="00B366D0" w:rsidRDefault="00B366D0">
      <w:pPr>
        <w:pStyle w:val="TOC3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/>
        </w:rPr>
      </w:pPr>
      <w:hyperlink w:anchor="_Toc20993386" w:history="1">
        <w:r w:rsidRPr="005C022B">
          <w:rPr>
            <w:rStyle w:val="Hyperlink"/>
            <w:noProof/>
          </w:rPr>
          <w:t>Favorite Article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_Toc20993386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1956E595" w14:textId="70E331A1" w:rsidR="00B366D0" w:rsidRDefault="00B366D0">
      <w:pPr>
        <w:pStyle w:val="TOC3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/>
        </w:rPr>
      </w:pPr>
      <w:hyperlink w:anchor="_Toc20993387" w:history="1">
        <w:r w:rsidRPr="005C022B">
          <w:rPr>
            <w:rStyle w:val="Hyperlink"/>
            <w:noProof/>
          </w:rPr>
          <w:t>Unfavorite Article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_Toc20993387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35B24B0A" w14:textId="2D6EB64B" w:rsidR="00B366D0" w:rsidRDefault="00B366D0">
      <w:pPr>
        <w:pStyle w:val="TOC3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/>
        </w:rPr>
      </w:pPr>
      <w:hyperlink w:anchor="_Toc20993388" w:history="1">
        <w:r w:rsidRPr="005C022B">
          <w:rPr>
            <w:rStyle w:val="Hyperlink"/>
            <w:noProof/>
          </w:rPr>
          <w:t>Get Tags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_Toc20993388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13F5842B" w14:textId="1C0FB782" w:rsidR="00B366D0" w:rsidRDefault="00B366D0">
      <w:pPr>
        <w:pStyle w:val="TOC3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/>
        </w:rPr>
      </w:pPr>
      <w:hyperlink w:anchor="_Toc20993389" w:history="1">
        <w:r w:rsidRPr="005C022B">
          <w:rPr>
            <w:rStyle w:val="Hyperlink"/>
            <w:noProof/>
          </w:rPr>
          <w:t>Users (for authentication)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_Toc20993389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4CDC2EAD" w14:textId="71D699B3" w:rsidR="00B366D0" w:rsidRDefault="00B366D0">
      <w:pPr>
        <w:pStyle w:val="TOC3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/>
        </w:rPr>
      </w:pPr>
      <w:hyperlink w:anchor="_Toc20993390" w:history="1">
        <w:r w:rsidRPr="005C022B">
          <w:rPr>
            <w:rStyle w:val="Hyperlink"/>
            <w:noProof/>
          </w:rPr>
          <w:t>Profile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_Toc20993390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35F78082" w14:textId="43005A29" w:rsidR="00B366D0" w:rsidRDefault="00B366D0">
      <w:pPr>
        <w:pStyle w:val="TOC3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/>
        </w:rPr>
      </w:pPr>
      <w:hyperlink w:anchor="_Toc20993391" w:history="1">
        <w:r w:rsidRPr="005C022B">
          <w:rPr>
            <w:rStyle w:val="Hyperlink"/>
            <w:noProof/>
          </w:rPr>
          <w:t>Single Article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_Toc20993391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7309D703" w14:textId="6C87A5DF" w:rsidR="00B366D0" w:rsidRDefault="00B366D0">
      <w:pPr>
        <w:pStyle w:val="TOC3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/>
        </w:rPr>
      </w:pPr>
      <w:hyperlink w:anchor="_Toc20993392" w:history="1">
        <w:r w:rsidRPr="005C022B">
          <w:rPr>
            <w:rStyle w:val="Hyperlink"/>
            <w:noProof/>
          </w:rPr>
          <w:t>Multiple Articles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_Toc20993392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5B8A7B7C" w14:textId="2FE13D3A" w:rsidR="00B366D0" w:rsidRDefault="00B366D0">
      <w:pPr>
        <w:pStyle w:val="TOC3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/>
        </w:rPr>
      </w:pPr>
      <w:hyperlink w:anchor="_Toc20993393" w:history="1">
        <w:r w:rsidRPr="005C022B">
          <w:rPr>
            <w:rStyle w:val="Hyperlink"/>
            <w:noProof/>
          </w:rPr>
          <w:t>Single Comment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_Toc20993393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6AB02560" w14:textId="59E4512F" w:rsidR="00B366D0" w:rsidRDefault="00B366D0">
      <w:pPr>
        <w:pStyle w:val="TOC3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/>
        </w:rPr>
      </w:pPr>
      <w:hyperlink w:anchor="_Toc20993394" w:history="1">
        <w:r w:rsidRPr="005C022B">
          <w:rPr>
            <w:rStyle w:val="Hyperlink"/>
            <w:noProof/>
          </w:rPr>
          <w:t>Multiple Comments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_Toc20993394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0296D235" w14:textId="751FC26A" w:rsidR="00B366D0" w:rsidRDefault="00B366D0">
      <w:pPr>
        <w:pStyle w:val="TOC3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/>
        </w:rPr>
      </w:pPr>
      <w:hyperlink w:anchor="_Toc20993395" w:history="1">
        <w:r w:rsidRPr="005C022B">
          <w:rPr>
            <w:rStyle w:val="Hyperlink"/>
            <w:noProof/>
          </w:rPr>
          <w:t>List of Tags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_Toc20993395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6F0AF82B" w14:textId="466863DC" w:rsidR="00B366D0" w:rsidRDefault="00B366D0">
      <w:pPr>
        <w:pStyle w:val="TOC3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/>
        </w:rPr>
      </w:pPr>
      <w:hyperlink w:anchor="_Toc20993396" w:history="1">
        <w:r w:rsidRPr="005C022B">
          <w:rPr>
            <w:rStyle w:val="Hyperlink"/>
            <w:noProof/>
          </w:rPr>
          <w:t>Errors and Status Codes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_Toc20993396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12DF7D51" w14:textId="11237598" w:rsidR="00B366D0" w:rsidRDefault="00B366D0">
      <w:pPr>
        <w:pStyle w:val="TOC3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/>
        </w:rPr>
      </w:pPr>
      <w:hyperlink w:anchor="_Toc20993397" w:history="1">
        <w:r w:rsidRPr="005C022B">
          <w:rPr>
            <w:rStyle w:val="Hyperlink"/>
            <w:noProof/>
          </w:rPr>
          <w:t>Other status codes: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_Toc20993397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7B6D2D08" w14:textId="7E11C337" w:rsidR="002F3B39" w:rsidRPr="007355B1" w:rsidRDefault="00B94847">
      <w:pPr>
        <w:rPr>
          <w:rFonts w:cs="Arial"/>
        </w:rPr>
      </w:pPr>
      <w:r>
        <w:rPr>
          <w:rFonts w:cs="Arial"/>
        </w:rPr>
        <w:fldChar w:fldCharType="end"/>
      </w:r>
    </w:p>
    <w:p w14:paraId="26658DFC" w14:textId="77777777" w:rsidR="00DA3871" w:rsidRPr="007355B1" w:rsidRDefault="00DA3871">
      <w:pPr>
        <w:rPr>
          <w:rFonts w:cs="Arial"/>
        </w:rPr>
      </w:pPr>
    </w:p>
    <w:p w14:paraId="0926AD38" w14:textId="56F23396" w:rsidR="009521F1" w:rsidRPr="009C76BC" w:rsidRDefault="005940DB" w:rsidP="009C76BC">
      <w:pPr>
        <w:tabs>
          <w:tab w:val="left" w:pos="8070"/>
        </w:tabs>
        <w:rPr>
          <w:rFonts w:cs="Arial"/>
        </w:rPr>
      </w:pPr>
      <w:r w:rsidRPr="007355B1">
        <w:rPr>
          <w:rFonts w:cs="Arial"/>
        </w:rPr>
        <w:br w:type="page"/>
      </w:r>
    </w:p>
    <w:tbl>
      <w:tblPr>
        <w:tblW w:w="9776" w:type="dxa"/>
        <w:tblBorders>
          <w:top w:val="single" w:sz="4" w:space="0" w:color="2F5496" w:themeColor="accent5" w:themeShade="BF"/>
          <w:left w:val="single" w:sz="4" w:space="0" w:color="2F5496" w:themeColor="accent5" w:themeShade="BF"/>
          <w:bottom w:val="single" w:sz="4" w:space="0" w:color="2F5496" w:themeColor="accent5" w:themeShade="BF"/>
          <w:right w:val="single" w:sz="4" w:space="0" w:color="2F5496" w:themeColor="accent5" w:themeShade="BF"/>
          <w:insideH w:val="single" w:sz="4" w:space="0" w:color="2F5496" w:themeColor="accent5" w:themeShade="BF"/>
          <w:insideV w:val="single" w:sz="4" w:space="0" w:color="2F5496" w:themeColor="accent5" w:themeShade="BF"/>
        </w:tblBorders>
        <w:tblLook w:val="04A0" w:firstRow="1" w:lastRow="0" w:firstColumn="1" w:lastColumn="0" w:noHBand="0" w:noVBand="1"/>
      </w:tblPr>
      <w:tblGrid>
        <w:gridCol w:w="3408"/>
        <w:gridCol w:w="6368"/>
      </w:tblGrid>
      <w:tr w:rsidR="009521F1" w:rsidRPr="00475B9E" w14:paraId="0F8F563C" w14:textId="77777777" w:rsidTr="00BE773D">
        <w:trPr>
          <w:trHeight w:val="1331"/>
        </w:trPr>
        <w:tc>
          <w:tcPr>
            <w:tcW w:w="3408" w:type="dxa"/>
            <w:vAlign w:val="bottom"/>
          </w:tcPr>
          <w:p w14:paraId="2BCFFDC9" w14:textId="77777777" w:rsidR="009521F1" w:rsidRPr="0025607C" w:rsidRDefault="009521F1" w:rsidP="00BE773D">
            <w:pPr>
              <w:jc w:val="center"/>
              <w:rPr>
                <w:rFonts w:ascii="Candara" w:hAnsi="Candara"/>
              </w:rPr>
            </w:pPr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42674B3F" wp14:editId="0FBE7CFE">
                  <wp:extent cx="1733798" cy="889129"/>
                  <wp:effectExtent l="0" t="0" r="0" b="635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Logo Fresher Academy.png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1955" b="26762"/>
                          <a:stretch/>
                        </pic:blipFill>
                        <pic:spPr bwMode="auto">
                          <a:xfrm>
                            <a:off x="0" y="0"/>
                            <a:ext cx="1733798" cy="8891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68" w:type="dxa"/>
            <w:shd w:val="clear" w:color="auto" w:fill="2F5496" w:themeFill="accent5" w:themeFillShade="BF"/>
            <w:vAlign w:val="center"/>
          </w:tcPr>
          <w:p w14:paraId="6547C396" w14:textId="7DBB3743" w:rsidR="009521F1" w:rsidRPr="00840EE9" w:rsidRDefault="009521F1" w:rsidP="00BE773D">
            <w:pPr>
              <w:rPr>
                <w:rFonts w:cs="Arial"/>
                <w:b/>
                <w:color w:val="FFFFFF" w:themeColor="background1"/>
                <w:szCs w:val="24"/>
                <w:lang w:val="en-US"/>
              </w:rPr>
            </w:pPr>
            <w:r w:rsidRPr="00EF3F1B">
              <w:rPr>
                <w:rFonts w:cs="Arial"/>
                <w:b/>
                <w:color w:val="FFFFFF" w:themeColor="background1"/>
                <w:szCs w:val="24"/>
              </w:rPr>
              <w:t xml:space="preserve">CODE:  </w:t>
            </w:r>
            <w:r w:rsidRPr="00EF3F1B">
              <w:rPr>
                <w:rFonts w:cs="Arial"/>
                <w:b/>
                <w:color w:val="FFFFFF" w:themeColor="background1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Cs w:val="24"/>
              </w:rPr>
              <w:tab/>
            </w:r>
            <w:r w:rsidR="00840EE9">
              <w:rPr>
                <w:rFonts w:cs="Arial"/>
                <w:b/>
                <w:color w:val="FFFFFF" w:themeColor="background1"/>
                <w:szCs w:val="24"/>
                <w:lang w:val="en-US"/>
              </w:rPr>
              <w:t>FEA.Exams.Opt1</w:t>
            </w:r>
          </w:p>
          <w:p w14:paraId="0D273AD8" w14:textId="2B2AAAAE" w:rsidR="009521F1" w:rsidRPr="00A571DC" w:rsidRDefault="009521F1" w:rsidP="00BE773D">
            <w:pPr>
              <w:rPr>
                <w:rFonts w:cs="Arial"/>
                <w:b/>
                <w:color w:val="FFFFFF" w:themeColor="background1"/>
                <w:szCs w:val="24"/>
                <w:lang w:val="en-US"/>
              </w:rPr>
            </w:pPr>
            <w:r w:rsidRPr="00EF3F1B">
              <w:rPr>
                <w:rFonts w:cs="Arial"/>
                <w:b/>
                <w:color w:val="FFFFFF" w:themeColor="background1"/>
                <w:szCs w:val="24"/>
              </w:rPr>
              <w:t>TYPE:</w:t>
            </w:r>
            <w:r w:rsidRPr="00EF3F1B">
              <w:rPr>
                <w:rFonts w:cs="Arial"/>
                <w:b/>
                <w:color w:val="FFFFFF" w:themeColor="background1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Cs w:val="24"/>
              </w:rPr>
              <w:tab/>
            </w:r>
            <w:r w:rsidR="00A571DC">
              <w:rPr>
                <w:rFonts w:cs="Arial"/>
                <w:b/>
                <w:color w:val="FFFFFF" w:themeColor="background1"/>
                <w:szCs w:val="24"/>
                <w:lang w:val="en-US"/>
              </w:rPr>
              <w:t>Exam</w:t>
            </w:r>
          </w:p>
          <w:p w14:paraId="350932C8" w14:textId="4C43E590" w:rsidR="009521F1" w:rsidRPr="00005B29" w:rsidRDefault="009521F1" w:rsidP="00BE773D">
            <w:pPr>
              <w:rPr>
                <w:rFonts w:cs="Arial"/>
                <w:b/>
                <w:color w:val="FFFFFF" w:themeColor="background1"/>
                <w:szCs w:val="24"/>
                <w:lang w:val="en-US"/>
              </w:rPr>
            </w:pPr>
            <w:r w:rsidRPr="00EF3F1B">
              <w:rPr>
                <w:rFonts w:cs="Arial"/>
                <w:b/>
                <w:color w:val="FFFFFF" w:themeColor="background1"/>
                <w:szCs w:val="24"/>
              </w:rPr>
              <w:t>LOC:</w:t>
            </w:r>
            <w:r w:rsidRPr="00EF3F1B">
              <w:rPr>
                <w:rFonts w:cs="Arial"/>
                <w:b/>
                <w:color w:val="FFFFFF" w:themeColor="background1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Cs w:val="24"/>
              </w:rPr>
              <w:tab/>
            </w:r>
            <w:r w:rsidR="00A571DC">
              <w:rPr>
                <w:rFonts w:cs="Arial"/>
                <w:b/>
                <w:color w:val="FFFFFF" w:themeColor="background1"/>
                <w:szCs w:val="24"/>
                <w:lang w:val="en-US"/>
              </w:rPr>
              <w:t>N/A</w:t>
            </w:r>
          </w:p>
          <w:p w14:paraId="3CEDF2FB" w14:textId="31654C80" w:rsidR="009521F1" w:rsidRPr="00A571DC" w:rsidRDefault="009521F1" w:rsidP="00BE773D">
            <w:pPr>
              <w:rPr>
                <w:rFonts w:ascii="Candara" w:hAnsi="Candara"/>
                <w:b/>
                <w:sz w:val="32"/>
                <w:lang w:val="en-US"/>
              </w:rPr>
            </w:pPr>
            <w:r w:rsidRPr="00EF3F1B">
              <w:rPr>
                <w:rFonts w:cs="Arial"/>
                <w:b/>
                <w:color w:val="FFFFFF" w:themeColor="background1"/>
                <w:szCs w:val="24"/>
              </w:rPr>
              <w:t xml:space="preserve">DURATION: </w:t>
            </w:r>
            <w:r w:rsidRPr="00EF3F1B">
              <w:rPr>
                <w:rFonts w:cs="Arial"/>
                <w:b/>
                <w:color w:val="FFFFFF" w:themeColor="background1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Cs w:val="24"/>
              </w:rPr>
              <w:tab/>
            </w:r>
            <w:r w:rsidR="00A571DC">
              <w:rPr>
                <w:rFonts w:cs="Arial"/>
                <w:b/>
                <w:color w:val="FFFFFF" w:themeColor="background1"/>
                <w:szCs w:val="24"/>
                <w:lang w:val="en-US"/>
              </w:rPr>
              <w:t>240 minutes</w:t>
            </w:r>
          </w:p>
        </w:tc>
      </w:tr>
    </w:tbl>
    <w:p w14:paraId="61E79854" w14:textId="4F88086E" w:rsidR="00E541BE" w:rsidRPr="008D29C6" w:rsidRDefault="00460A3B" w:rsidP="00C870E0">
      <w:pPr>
        <w:pStyle w:val="Heading1"/>
        <w:jc w:val="center"/>
        <w:rPr>
          <w:rFonts w:ascii="Arial" w:hAnsi="Arial" w:cs="Arial"/>
        </w:rPr>
      </w:pPr>
      <w:bookmarkStart w:id="0" w:name="_Toc20993362"/>
      <w:r>
        <w:rPr>
          <w:rFonts w:ascii="Arial" w:hAnsi="Arial" w:cs="Arial"/>
        </w:rPr>
        <w:t>Blog App</w:t>
      </w:r>
      <w:bookmarkEnd w:id="0"/>
    </w:p>
    <w:p w14:paraId="18B17069" w14:textId="2FD35373" w:rsidR="00EF1178" w:rsidRDefault="00CC5C87" w:rsidP="00F143F2">
      <w:pPr>
        <w:pStyle w:val="FALev3"/>
      </w:pPr>
      <w:bookmarkStart w:id="1" w:name="_Toc20993363"/>
      <w:r w:rsidRPr="009316A0">
        <w:t>Problem</w:t>
      </w:r>
      <w:r w:rsidRPr="00DA034A">
        <w:t xml:space="preserve"> Description</w:t>
      </w:r>
      <w:r w:rsidR="00340BE6">
        <w:t>:</w:t>
      </w:r>
      <w:bookmarkEnd w:id="1"/>
    </w:p>
    <w:p w14:paraId="4584E0B5" w14:textId="77777777" w:rsidR="007A5262" w:rsidRPr="00120472" w:rsidRDefault="007A5262" w:rsidP="007A5262">
      <w:r w:rsidRPr="00120472">
        <w:t>While most "todo" demos provide an excellent cursory glance at a framework's capabilities, they typically don't convey the knowledge &amp; perspective required to actually build </w:t>
      </w:r>
      <w:r w:rsidRPr="00120472">
        <w:rPr>
          <w:rFonts w:eastAsiaTheme="majorEastAsia"/>
          <w:i/>
          <w:iCs/>
        </w:rPr>
        <w:t>real</w:t>
      </w:r>
      <w:r w:rsidRPr="00120472">
        <w:t> applications with it.</w:t>
      </w:r>
    </w:p>
    <w:p w14:paraId="5526CBF5" w14:textId="2414091B" w:rsidR="001B5F6D" w:rsidRDefault="007A5262" w:rsidP="002D4004">
      <w:r w:rsidRPr="00120472">
        <w:t>RealWorld solves this by allowing you to choose any frontend (React, Angular 2, &amp; more) and any backend (Node, Django, &amp; more) and see how they power a real world, beautifully designed fullstack app called "</w:t>
      </w:r>
      <w:hyperlink r:id="rId10" w:history="1">
        <w:r w:rsidRPr="00120472">
          <w:rPr>
            <w:rStyle w:val="Hyperlink"/>
          </w:rPr>
          <w:t>Conduit</w:t>
        </w:r>
      </w:hyperlink>
      <w:r w:rsidRPr="00120472">
        <w:t>".</w:t>
      </w:r>
    </w:p>
    <w:p w14:paraId="0AE55954" w14:textId="77777777" w:rsidR="00F52819" w:rsidRPr="00CD7C96" w:rsidRDefault="00F52819" w:rsidP="002D4004">
      <w:pPr>
        <w:pStyle w:val="FALev3"/>
      </w:pPr>
      <w:bookmarkStart w:id="2" w:name="_Toc20993364"/>
      <w:r w:rsidRPr="003071E2">
        <w:t>Project Overview</w:t>
      </w:r>
      <w:bookmarkEnd w:id="2"/>
    </w:p>
    <w:p w14:paraId="1BA0B28D" w14:textId="77777777" w:rsidR="00F52819" w:rsidRPr="00C95894" w:rsidRDefault="00F52819" w:rsidP="00F52819">
      <w:r w:rsidRPr="00C95894">
        <w:t>"Conduit" is a social blogging site (i.e. a Medium.com clone). It uses a custom API for all requests, including authentication. You can view a live demo over at </w:t>
      </w:r>
      <w:hyperlink r:id="rId11" w:history="1">
        <w:r w:rsidRPr="00C95894">
          <w:rPr>
            <w:rStyle w:val="Hyperlink"/>
            <w:rFonts w:eastAsiaTheme="majorEastAsia"/>
          </w:rPr>
          <w:t>https://demo.realworld.io</w:t>
        </w:r>
      </w:hyperlink>
    </w:p>
    <w:p w14:paraId="2310FA17" w14:textId="77777777" w:rsidR="00F52819" w:rsidRPr="00C95894" w:rsidRDefault="00F52819" w:rsidP="00DF15D1">
      <w:pPr>
        <w:pStyle w:val="FALev3"/>
      </w:pPr>
      <w:bookmarkStart w:id="3" w:name="_Toc20993365"/>
      <w:r w:rsidRPr="00C95894">
        <w:t>General functionality:</w:t>
      </w:r>
      <w:bookmarkEnd w:id="3"/>
    </w:p>
    <w:p w14:paraId="5D5716B3" w14:textId="77777777" w:rsidR="00F52819" w:rsidRPr="00C95894" w:rsidRDefault="00F52819" w:rsidP="00880F7D">
      <w:pPr>
        <w:numPr>
          <w:ilvl w:val="0"/>
          <w:numId w:val="5"/>
        </w:numPr>
        <w:spacing w:before="0" w:after="0"/>
      </w:pPr>
      <w:r w:rsidRPr="00C95894">
        <w:t>Authenticate users via JWT (login/signup pages + logout button on settings page)</w:t>
      </w:r>
    </w:p>
    <w:p w14:paraId="710EC2C4" w14:textId="77777777" w:rsidR="00F52819" w:rsidRPr="00C95894" w:rsidRDefault="00F52819" w:rsidP="00880F7D">
      <w:pPr>
        <w:numPr>
          <w:ilvl w:val="0"/>
          <w:numId w:val="5"/>
        </w:numPr>
        <w:spacing w:before="0" w:after="0"/>
      </w:pPr>
      <w:r w:rsidRPr="00C95894">
        <w:t>CRU* users (sign up &amp; settings page - no deleting required)</w:t>
      </w:r>
    </w:p>
    <w:p w14:paraId="5E52CF10" w14:textId="77777777" w:rsidR="00F52819" w:rsidRPr="00C95894" w:rsidRDefault="00F52819" w:rsidP="00880F7D">
      <w:pPr>
        <w:numPr>
          <w:ilvl w:val="0"/>
          <w:numId w:val="5"/>
        </w:numPr>
        <w:spacing w:before="0" w:after="0"/>
      </w:pPr>
      <w:r w:rsidRPr="00C95894">
        <w:t>CRUD Articles</w:t>
      </w:r>
    </w:p>
    <w:p w14:paraId="29DE8E60" w14:textId="77777777" w:rsidR="00F52819" w:rsidRPr="00C95894" w:rsidRDefault="00F52819" w:rsidP="00880F7D">
      <w:pPr>
        <w:numPr>
          <w:ilvl w:val="0"/>
          <w:numId w:val="5"/>
        </w:numPr>
        <w:spacing w:before="0" w:after="0"/>
      </w:pPr>
      <w:r w:rsidRPr="00C95894">
        <w:t>CR*D Comments on articles (no updating required)</w:t>
      </w:r>
    </w:p>
    <w:p w14:paraId="5A08D27D" w14:textId="77777777" w:rsidR="00F52819" w:rsidRPr="00C95894" w:rsidRDefault="00F52819" w:rsidP="00880F7D">
      <w:pPr>
        <w:numPr>
          <w:ilvl w:val="0"/>
          <w:numId w:val="5"/>
        </w:numPr>
        <w:spacing w:before="0" w:after="0"/>
      </w:pPr>
      <w:r w:rsidRPr="00C95894">
        <w:t>GET and display paginated lists of articles</w:t>
      </w:r>
    </w:p>
    <w:p w14:paraId="1F7FE88B" w14:textId="77777777" w:rsidR="00F52819" w:rsidRPr="00C95894" w:rsidRDefault="00F52819" w:rsidP="00880F7D">
      <w:pPr>
        <w:numPr>
          <w:ilvl w:val="0"/>
          <w:numId w:val="5"/>
        </w:numPr>
        <w:spacing w:before="0" w:after="0"/>
      </w:pPr>
      <w:r w:rsidRPr="00C95894">
        <w:t>Favorite articles</w:t>
      </w:r>
    </w:p>
    <w:p w14:paraId="0908DBE4" w14:textId="77777777" w:rsidR="00F52819" w:rsidRPr="00C95894" w:rsidRDefault="00F52819" w:rsidP="00880F7D">
      <w:pPr>
        <w:numPr>
          <w:ilvl w:val="0"/>
          <w:numId w:val="5"/>
        </w:numPr>
        <w:spacing w:before="0" w:after="0"/>
      </w:pPr>
      <w:r w:rsidRPr="00C95894">
        <w:t>Follow other users</w:t>
      </w:r>
    </w:p>
    <w:p w14:paraId="74CD70FE" w14:textId="77777777" w:rsidR="00F52819" w:rsidRDefault="00F52819" w:rsidP="00620671">
      <w:pPr>
        <w:pStyle w:val="FALev3"/>
      </w:pPr>
      <w:bookmarkStart w:id="4" w:name="_Toc20993366"/>
      <w:r w:rsidRPr="00E519B5">
        <w:t>Frontend Specs</w:t>
      </w:r>
      <w:bookmarkEnd w:id="4"/>
    </w:p>
    <w:p w14:paraId="7DB90BBA" w14:textId="77777777" w:rsidR="00F52819" w:rsidRPr="00656BDC" w:rsidRDefault="00F52819" w:rsidP="00933E1B">
      <w:pPr>
        <w:pStyle w:val="Heading61"/>
      </w:pPr>
      <w:r w:rsidRPr="00656BDC">
        <w:t>Using the hosted API</w:t>
      </w:r>
    </w:p>
    <w:p w14:paraId="0F306A2A" w14:textId="2CC51321" w:rsidR="00F52819" w:rsidRDefault="00F52819" w:rsidP="00F52819">
      <w:r w:rsidRPr="00656BDC">
        <w:t>Simply point your </w:t>
      </w:r>
      <w:hyperlink r:id="rId12" w:history="1">
        <w:r w:rsidRPr="00656BDC">
          <w:rPr>
            <w:rStyle w:val="Hyperlink"/>
          </w:rPr>
          <w:t>API requests</w:t>
        </w:r>
      </w:hyperlink>
      <w:r w:rsidRPr="00656BDC">
        <w:t> to </w:t>
      </w:r>
      <w:hyperlink r:id="rId13" w:history="1">
        <w:r w:rsidRPr="004E363B">
          <w:rPr>
            <w:rStyle w:val="Hyperlink"/>
            <w:rFonts w:eastAsiaTheme="majorEastAsia"/>
          </w:rPr>
          <w:t>https://conduit.productionready.io/api</w:t>
        </w:r>
      </w:hyperlink>
      <w:r>
        <w:t xml:space="preserve"> </w:t>
      </w:r>
      <w:r w:rsidRPr="00656BDC">
        <w:t> and you're good to go!</w:t>
      </w:r>
    </w:p>
    <w:p w14:paraId="4F658A8C" w14:textId="77777777" w:rsidR="00F52819" w:rsidRPr="00F52CB4" w:rsidRDefault="00F52819" w:rsidP="009A5276">
      <w:pPr>
        <w:pStyle w:val="Heading61"/>
      </w:pPr>
      <w:r w:rsidRPr="00F52CB4">
        <w:t>Routing Guidelines</w:t>
      </w:r>
    </w:p>
    <w:p w14:paraId="05810D08" w14:textId="77777777" w:rsidR="00F52819" w:rsidRPr="00F52CB4" w:rsidRDefault="00F52819" w:rsidP="00880F7D">
      <w:pPr>
        <w:numPr>
          <w:ilvl w:val="0"/>
          <w:numId w:val="6"/>
        </w:numPr>
        <w:spacing w:before="0" w:after="0"/>
      </w:pPr>
      <w:r w:rsidRPr="00F52CB4">
        <w:t>Home page (URL: /#/ )</w:t>
      </w:r>
    </w:p>
    <w:p w14:paraId="42DD9C29" w14:textId="77777777" w:rsidR="00F52819" w:rsidRPr="00F52CB4" w:rsidRDefault="00F52819" w:rsidP="00880F7D">
      <w:pPr>
        <w:numPr>
          <w:ilvl w:val="1"/>
          <w:numId w:val="6"/>
        </w:numPr>
        <w:spacing w:before="0" w:after="0"/>
      </w:pPr>
      <w:r w:rsidRPr="00F52CB4">
        <w:t>List of tags</w:t>
      </w:r>
    </w:p>
    <w:p w14:paraId="4ABCA9D6" w14:textId="77777777" w:rsidR="00F52819" w:rsidRPr="00F52CB4" w:rsidRDefault="00F52819" w:rsidP="00880F7D">
      <w:pPr>
        <w:numPr>
          <w:ilvl w:val="1"/>
          <w:numId w:val="6"/>
        </w:numPr>
        <w:spacing w:before="0" w:after="0"/>
      </w:pPr>
      <w:r w:rsidRPr="00F52CB4">
        <w:t>List of articles pulled from either Feed, Global, or by Tag</w:t>
      </w:r>
    </w:p>
    <w:p w14:paraId="42CC4185" w14:textId="77777777" w:rsidR="00F52819" w:rsidRPr="00F52CB4" w:rsidRDefault="00F52819" w:rsidP="00880F7D">
      <w:pPr>
        <w:numPr>
          <w:ilvl w:val="1"/>
          <w:numId w:val="6"/>
        </w:numPr>
        <w:spacing w:before="0" w:after="0"/>
      </w:pPr>
      <w:r w:rsidRPr="00F52CB4">
        <w:t>Pagination for list of articles</w:t>
      </w:r>
    </w:p>
    <w:p w14:paraId="30FA6FCC" w14:textId="77777777" w:rsidR="00F52819" w:rsidRPr="00F52CB4" w:rsidRDefault="00F52819" w:rsidP="00880F7D">
      <w:pPr>
        <w:numPr>
          <w:ilvl w:val="0"/>
          <w:numId w:val="6"/>
        </w:numPr>
        <w:spacing w:before="0" w:after="0"/>
      </w:pPr>
      <w:r w:rsidRPr="00F52CB4">
        <w:t>Sign in/Sign up pages (URL: /#/login, /#/register )</w:t>
      </w:r>
    </w:p>
    <w:p w14:paraId="129FAED8" w14:textId="77777777" w:rsidR="00F52819" w:rsidRPr="00F52CB4" w:rsidRDefault="00F52819" w:rsidP="00880F7D">
      <w:pPr>
        <w:numPr>
          <w:ilvl w:val="1"/>
          <w:numId w:val="6"/>
        </w:numPr>
        <w:spacing w:before="0" w:after="0"/>
      </w:pPr>
      <w:r w:rsidRPr="00F52CB4">
        <w:t>Uses JWT (store the token in localStorage)</w:t>
      </w:r>
    </w:p>
    <w:p w14:paraId="13033DC2" w14:textId="77777777" w:rsidR="00F52819" w:rsidRPr="00F52CB4" w:rsidRDefault="00F52819" w:rsidP="00880F7D">
      <w:pPr>
        <w:numPr>
          <w:ilvl w:val="1"/>
          <w:numId w:val="6"/>
        </w:numPr>
        <w:spacing w:before="0" w:after="0"/>
      </w:pPr>
      <w:r w:rsidRPr="00F52CB4">
        <w:t>Authentication can be easily switched to session/cookie based</w:t>
      </w:r>
    </w:p>
    <w:p w14:paraId="7E64F22C" w14:textId="77777777" w:rsidR="00F52819" w:rsidRPr="00F52CB4" w:rsidRDefault="00F52819" w:rsidP="00880F7D">
      <w:pPr>
        <w:numPr>
          <w:ilvl w:val="0"/>
          <w:numId w:val="6"/>
        </w:numPr>
        <w:spacing w:before="0" w:after="0"/>
      </w:pPr>
      <w:r w:rsidRPr="00F52CB4">
        <w:t>Settings page (URL: /#/settings )</w:t>
      </w:r>
    </w:p>
    <w:p w14:paraId="01AB72C1" w14:textId="77777777" w:rsidR="00F52819" w:rsidRPr="00F52CB4" w:rsidRDefault="00F52819" w:rsidP="00880F7D">
      <w:pPr>
        <w:numPr>
          <w:ilvl w:val="0"/>
          <w:numId w:val="6"/>
        </w:numPr>
        <w:spacing w:before="0" w:after="0"/>
      </w:pPr>
      <w:r w:rsidRPr="00F52CB4">
        <w:t>Editor page to create/edit articles (URL: /#/editor, /#/editor/article-slug-here )</w:t>
      </w:r>
    </w:p>
    <w:p w14:paraId="295E17D4" w14:textId="77777777" w:rsidR="00F52819" w:rsidRPr="00F52CB4" w:rsidRDefault="00F52819" w:rsidP="00880F7D">
      <w:pPr>
        <w:numPr>
          <w:ilvl w:val="0"/>
          <w:numId w:val="6"/>
        </w:numPr>
        <w:spacing w:before="0" w:after="0"/>
      </w:pPr>
      <w:r w:rsidRPr="00F52CB4">
        <w:t>Article page (URL: /#/article/article-slug-here )</w:t>
      </w:r>
    </w:p>
    <w:p w14:paraId="19C4DEF6" w14:textId="77777777" w:rsidR="00F52819" w:rsidRPr="00F52CB4" w:rsidRDefault="00F52819" w:rsidP="00880F7D">
      <w:pPr>
        <w:numPr>
          <w:ilvl w:val="1"/>
          <w:numId w:val="6"/>
        </w:numPr>
        <w:spacing w:before="0" w:after="0"/>
      </w:pPr>
      <w:r w:rsidRPr="00F52CB4">
        <w:t>Delete article button (only shown to article's author)</w:t>
      </w:r>
    </w:p>
    <w:p w14:paraId="30AA3DAA" w14:textId="77777777" w:rsidR="00F52819" w:rsidRPr="00F52CB4" w:rsidRDefault="00F52819" w:rsidP="00880F7D">
      <w:pPr>
        <w:numPr>
          <w:ilvl w:val="1"/>
          <w:numId w:val="6"/>
        </w:numPr>
        <w:spacing w:before="0" w:after="0"/>
      </w:pPr>
      <w:r w:rsidRPr="00F52CB4">
        <w:t>Render markdown from server client side</w:t>
      </w:r>
    </w:p>
    <w:p w14:paraId="0E0C6260" w14:textId="77777777" w:rsidR="00F52819" w:rsidRPr="00F52CB4" w:rsidRDefault="00F52819" w:rsidP="00880F7D">
      <w:pPr>
        <w:numPr>
          <w:ilvl w:val="1"/>
          <w:numId w:val="6"/>
        </w:numPr>
        <w:spacing w:before="0" w:after="0"/>
      </w:pPr>
      <w:r w:rsidRPr="00F52CB4">
        <w:t>Comments section at bottom of page</w:t>
      </w:r>
    </w:p>
    <w:p w14:paraId="0C26B885" w14:textId="77777777" w:rsidR="00F52819" w:rsidRPr="00F52CB4" w:rsidRDefault="00F52819" w:rsidP="00880F7D">
      <w:pPr>
        <w:numPr>
          <w:ilvl w:val="1"/>
          <w:numId w:val="6"/>
        </w:numPr>
        <w:spacing w:before="0" w:after="0"/>
      </w:pPr>
      <w:r w:rsidRPr="00F52CB4">
        <w:t>Delete comment button (only shown to comment's author)</w:t>
      </w:r>
    </w:p>
    <w:p w14:paraId="44819045" w14:textId="77777777" w:rsidR="00F52819" w:rsidRPr="00F52CB4" w:rsidRDefault="00F52819" w:rsidP="00880F7D">
      <w:pPr>
        <w:numPr>
          <w:ilvl w:val="0"/>
          <w:numId w:val="6"/>
        </w:numPr>
        <w:spacing w:before="0" w:after="0"/>
      </w:pPr>
      <w:r w:rsidRPr="00F52CB4">
        <w:t>Profile page (URL: /#/profile/:username, /#/profile/:username/favorites )</w:t>
      </w:r>
    </w:p>
    <w:p w14:paraId="39888B9F" w14:textId="77777777" w:rsidR="00F52819" w:rsidRPr="00F52CB4" w:rsidRDefault="00F52819" w:rsidP="00880F7D">
      <w:pPr>
        <w:numPr>
          <w:ilvl w:val="1"/>
          <w:numId w:val="6"/>
        </w:numPr>
        <w:spacing w:before="0" w:after="0"/>
      </w:pPr>
      <w:r w:rsidRPr="00F52CB4">
        <w:t>Show basic user info</w:t>
      </w:r>
    </w:p>
    <w:p w14:paraId="46612376" w14:textId="77777777" w:rsidR="00F52819" w:rsidRPr="00F52CB4" w:rsidRDefault="00F52819" w:rsidP="00880F7D">
      <w:pPr>
        <w:numPr>
          <w:ilvl w:val="1"/>
          <w:numId w:val="6"/>
        </w:numPr>
        <w:spacing w:before="0" w:after="0"/>
      </w:pPr>
      <w:r w:rsidRPr="00F52CB4">
        <w:t>List of articles populated from author's created articles or author's favorited articles</w:t>
      </w:r>
    </w:p>
    <w:p w14:paraId="179A3166" w14:textId="7CFD27DD" w:rsidR="00F52819" w:rsidRDefault="00F52819" w:rsidP="00F52819"/>
    <w:p w14:paraId="16EF4645" w14:textId="426A7E0C" w:rsidR="006C184D" w:rsidRDefault="006C184D" w:rsidP="00F52819"/>
    <w:p w14:paraId="0A7276FE" w14:textId="77777777" w:rsidR="00F14567" w:rsidRPr="00F52CB4" w:rsidRDefault="00F14567" w:rsidP="00F52819"/>
    <w:p w14:paraId="1165CD21" w14:textId="77777777" w:rsidR="00F52819" w:rsidRPr="00390219" w:rsidRDefault="00F52819" w:rsidP="003F2451">
      <w:pPr>
        <w:pStyle w:val="Heading61"/>
      </w:pPr>
      <w:r w:rsidRPr="00390219">
        <w:lastRenderedPageBreak/>
        <w:t>Styles</w:t>
      </w:r>
    </w:p>
    <w:p w14:paraId="56350B68" w14:textId="74F8C281" w:rsidR="00F52819" w:rsidRDefault="00F52819" w:rsidP="00F52819">
      <w:r w:rsidRPr="00390219">
        <w:t>Instead of having the Bootstrap theme included locally, we recommend loading the precompiled theme from our CDN (our </w:t>
      </w:r>
      <w:hyperlink r:id="rId14" w:anchor="header" w:history="1">
        <w:r w:rsidRPr="00390219">
          <w:rPr>
            <w:rStyle w:val="Hyperlink"/>
          </w:rPr>
          <w:t>header template</w:t>
        </w:r>
      </w:hyperlink>
      <w:r w:rsidRPr="00390219">
        <w:t> does this by default):</w:t>
      </w:r>
    </w:p>
    <w:p w14:paraId="064ABD16" w14:textId="3526C84F" w:rsidR="00D66AD4" w:rsidRDefault="00D66AD4" w:rsidP="00A83157">
      <w:pPr>
        <w:pStyle w:val="FACode2"/>
      </w:pPr>
      <w:r w:rsidRPr="00290CD5">
        <w:t>&lt;</w:t>
      </w:r>
      <w:r w:rsidRPr="008623E8">
        <w:rPr>
          <w:rStyle w:val="pl-ent"/>
          <w:color w:val="22863A"/>
        </w:rPr>
        <w:t>link</w:t>
      </w:r>
      <w:r w:rsidRPr="00290CD5">
        <w:t xml:space="preserve"> </w:t>
      </w:r>
      <w:r w:rsidRPr="008623E8">
        <w:rPr>
          <w:rStyle w:val="pl-e"/>
          <w:color w:val="6F42C1"/>
        </w:rPr>
        <w:t>rel</w:t>
      </w:r>
      <w:r w:rsidRPr="00290CD5">
        <w:t>=</w:t>
      </w:r>
      <w:r w:rsidRPr="008623E8">
        <w:rPr>
          <w:rStyle w:val="pl-pds"/>
          <w:color w:val="032F62"/>
        </w:rPr>
        <w:t>"</w:t>
      </w:r>
      <w:r w:rsidRPr="008623E8">
        <w:rPr>
          <w:rStyle w:val="pl-s"/>
          <w:rFonts w:eastAsiaTheme="majorEastAsia"/>
          <w:color w:val="032F62"/>
        </w:rPr>
        <w:t>stylesheet</w:t>
      </w:r>
      <w:r w:rsidRPr="008623E8">
        <w:rPr>
          <w:rStyle w:val="pl-pds"/>
          <w:color w:val="032F62"/>
        </w:rPr>
        <w:t>"</w:t>
      </w:r>
      <w:r w:rsidRPr="00290CD5">
        <w:t xml:space="preserve"> </w:t>
      </w:r>
      <w:r w:rsidRPr="008623E8">
        <w:rPr>
          <w:rStyle w:val="pl-e"/>
          <w:color w:val="6F42C1"/>
        </w:rPr>
        <w:t>href</w:t>
      </w:r>
      <w:r w:rsidRPr="00290CD5">
        <w:t>=</w:t>
      </w:r>
      <w:r w:rsidRPr="008623E8">
        <w:rPr>
          <w:rStyle w:val="pl-pds"/>
          <w:color w:val="032F62"/>
        </w:rPr>
        <w:t>"</w:t>
      </w:r>
      <w:r w:rsidRPr="008623E8">
        <w:rPr>
          <w:rStyle w:val="pl-s"/>
          <w:rFonts w:eastAsiaTheme="majorEastAsia"/>
          <w:color w:val="032F62"/>
        </w:rPr>
        <w:t>//demo.productionready.io/main.css</w:t>
      </w:r>
      <w:r w:rsidRPr="008623E8">
        <w:rPr>
          <w:rStyle w:val="pl-pds"/>
          <w:color w:val="032F62"/>
        </w:rPr>
        <w:t>"</w:t>
      </w:r>
      <w:r w:rsidRPr="00290CD5">
        <w:t>&gt;</w:t>
      </w:r>
    </w:p>
    <w:p w14:paraId="5ACC5940" w14:textId="77777777" w:rsidR="00F52819" w:rsidRPr="00390219" w:rsidRDefault="00F52819" w:rsidP="00F52819">
      <w:r w:rsidRPr="00390219">
        <w:t>Alternatively, if you want to make modifications to the theme, check out the </w:t>
      </w:r>
      <w:hyperlink r:id="rId15" w:history="1">
        <w:r w:rsidRPr="00390219">
          <w:rPr>
            <w:rStyle w:val="Hyperlink"/>
          </w:rPr>
          <w:t>theme's repo</w:t>
        </w:r>
      </w:hyperlink>
      <w:r w:rsidRPr="00390219">
        <w:t>.</w:t>
      </w:r>
    </w:p>
    <w:p w14:paraId="580FBBE9" w14:textId="77777777" w:rsidR="00F52819" w:rsidRPr="00B46798" w:rsidRDefault="00F52819" w:rsidP="00F21FBA">
      <w:pPr>
        <w:pStyle w:val="Heading61"/>
      </w:pPr>
      <w:r w:rsidRPr="00B46798">
        <w:t xml:space="preserve">Templates </w:t>
      </w:r>
    </w:p>
    <w:p w14:paraId="6EA8CB4F" w14:textId="77777777" w:rsidR="00F52819" w:rsidRPr="005F75A9" w:rsidRDefault="00F52819" w:rsidP="00F52819">
      <w:pPr>
        <w:pStyle w:val="Heading3"/>
      </w:pPr>
      <w:bookmarkStart w:id="5" w:name="_Toc20993367"/>
      <w:r w:rsidRPr="005F75A9">
        <w:t>Layout</w:t>
      </w:r>
      <w:bookmarkEnd w:id="5"/>
    </w:p>
    <w:p w14:paraId="15C78E78" w14:textId="7F094031" w:rsidR="00F52819" w:rsidRDefault="00F52819" w:rsidP="00F21FBA">
      <w:pPr>
        <w:pStyle w:val="Heading4"/>
      </w:pPr>
      <w:r w:rsidRPr="005F75A9">
        <w:t>Header</w:t>
      </w:r>
    </w:p>
    <w:p w14:paraId="4823FA33" w14:textId="77777777" w:rsidR="00976A8F" w:rsidRDefault="00976A8F" w:rsidP="00880F7D">
      <w:pPr>
        <w:pStyle w:val="FACode2"/>
        <w:numPr>
          <w:ilvl w:val="0"/>
          <w:numId w:val="7"/>
        </w:numPr>
      </w:pPr>
      <w:r>
        <w:t>&lt;!DOCTYPE html&gt;</w:t>
      </w:r>
    </w:p>
    <w:p w14:paraId="27423F0F" w14:textId="77777777" w:rsidR="00976A8F" w:rsidRDefault="00976A8F" w:rsidP="00880F7D">
      <w:pPr>
        <w:pStyle w:val="FACode2"/>
        <w:numPr>
          <w:ilvl w:val="0"/>
          <w:numId w:val="7"/>
        </w:numPr>
      </w:pPr>
      <w:r>
        <w:t>&lt;</w:t>
      </w:r>
      <w:r w:rsidRPr="00AC4869">
        <w:rPr>
          <w:rStyle w:val="pl-ent"/>
          <w:color w:val="22863A"/>
        </w:rPr>
        <w:t>html</w:t>
      </w:r>
      <w:r>
        <w:t>&gt;</w:t>
      </w:r>
    </w:p>
    <w:p w14:paraId="3379F5B2" w14:textId="77777777" w:rsidR="00976A8F" w:rsidRDefault="00976A8F" w:rsidP="00880F7D">
      <w:pPr>
        <w:pStyle w:val="FACode2"/>
        <w:numPr>
          <w:ilvl w:val="0"/>
          <w:numId w:val="7"/>
        </w:numPr>
      </w:pPr>
      <w:r>
        <w:t xml:space="preserve">  &lt;</w:t>
      </w:r>
      <w:r w:rsidRPr="00AC4869">
        <w:rPr>
          <w:rStyle w:val="pl-ent"/>
          <w:color w:val="22863A"/>
        </w:rPr>
        <w:t>head</w:t>
      </w:r>
      <w:r>
        <w:t>&gt;</w:t>
      </w:r>
    </w:p>
    <w:p w14:paraId="68D37FEF" w14:textId="77777777" w:rsidR="00976A8F" w:rsidRDefault="00976A8F" w:rsidP="00880F7D">
      <w:pPr>
        <w:pStyle w:val="FACode2"/>
        <w:numPr>
          <w:ilvl w:val="0"/>
          <w:numId w:val="7"/>
        </w:numPr>
      </w:pPr>
      <w:r>
        <w:t xml:space="preserve">    &lt;</w:t>
      </w:r>
      <w:r w:rsidRPr="00AC4869">
        <w:rPr>
          <w:rStyle w:val="pl-ent"/>
          <w:color w:val="22863A"/>
        </w:rPr>
        <w:t>meta</w:t>
      </w:r>
      <w:r>
        <w:t xml:space="preserve"> </w:t>
      </w:r>
      <w:r w:rsidRPr="00AC4869">
        <w:rPr>
          <w:rStyle w:val="pl-e"/>
          <w:color w:val="6F42C1"/>
        </w:rPr>
        <w:t>charset</w:t>
      </w:r>
      <w:r>
        <w:t>=</w:t>
      </w:r>
      <w:r w:rsidRPr="00AC4869">
        <w:rPr>
          <w:rStyle w:val="pl-pds"/>
          <w:color w:val="032F62"/>
        </w:rPr>
        <w:t>"</w:t>
      </w:r>
      <w:r w:rsidRPr="00AC4869">
        <w:rPr>
          <w:rStyle w:val="pl-s"/>
          <w:rFonts w:eastAsiaTheme="majorEastAsia"/>
          <w:color w:val="032F62"/>
        </w:rPr>
        <w:t>utf-8</w:t>
      </w:r>
      <w:r w:rsidRPr="00AC4869">
        <w:rPr>
          <w:rStyle w:val="pl-pds"/>
          <w:color w:val="032F62"/>
        </w:rPr>
        <w:t>"</w:t>
      </w:r>
      <w:r>
        <w:t>&gt;</w:t>
      </w:r>
    </w:p>
    <w:p w14:paraId="14DFDE9A" w14:textId="77777777" w:rsidR="00976A8F" w:rsidRDefault="00976A8F" w:rsidP="00880F7D">
      <w:pPr>
        <w:pStyle w:val="FACode2"/>
        <w:numPr>
          <w:ilvl w:val="0"/>
          <w:numId w:val="7"/>
        </w:numPr>
      </w:pPr>
      <w:r>
        <w:t xml:space="preserve">    &lt;</w:t>
      </w:r>
      <w:r w:rsidRPr="00AC4869">
        <w:rPr>
          <w:rStyle w:val="pl-ent"/>
          <w:color w:val="22863A"/>
        </w:rPr>
        <w:t>title</w:t>
      </w:r>
      <w:r>
        <w:t>&gt;Conduit&lt;/</w:t>
      </w:r>
      <w:r w:rsidRPr="00AC4869">
        <w:rPr>
          <w:rStyle w:val="pl-ent"/>
          <w:color w:val="22863A"/>
        </w:rPr>
        <w:t>title</w:t>
      </w:r>
      <w:r>
        <w:t>&gt;</w:t>
      </w:r>
    </w:p>
    <w:p w14:paraId="6B6B6733" w14:textId="77777777" w:rsidR="00976A8F" w:rsidRDefault="00976A8F" w:rsidP="00880F7D">
      <w:pPr>
        <w:pStyle w:val="FACode2"/>
        <w:numPr>
          <w:ilvl w:val="0"/>
          <w:numId w:val="7"/>
        </w:numPr>
      </w:pPr>
      <w:r>
        <w:t xml:space="preserve">    </w:t>
      </w:r>
      <w:r w:rsidRPr="00AC4869">
        <w:rPr>
          <w:rStyle w:val="pl-c"/>
          <w:color w:val="6A737D"/>
        </w:rPr>
        <w:t>&lt;!-- Import Ionicon icons &amp; Google Fonts our Bootstrap theme relies on --&gt;</w:t>
      </w:r>
    </w:p>
    <w:p w14:paraId="126304A5" w14:textId="77777777" w:rsidR="00976A8F" w:rsidRDefault="00976A8F" w:rsidP="00880F7D">
      <w:pPr>
        <w:pStyle w:val="FACode2"/>
        <w:numPr>
          <w:ilvl w:val="0"/>
          <w:numId w:val="7"/>
        </w:numPr>
      </w:pPr>
      <w:r>
        <w:t xml:space="preserve">    &lt;</w:t>
      </w:r>
      <w:r w:rsidRPr="00AC4869">
        <w:rPr>
          <w:rStyle w:val="pl-ent"/>
          <w:color w:val="22863A"/>
        </w:rPr>
        <w:t>link</w:t>
      </w:r>
      <w:r>
        <w:t xml:space="preserve"> </w:t>
      </w:r>
      <w:r w:rsidRPr="00AC4869">
        <w:rPr>
          <w:rStyle w:val="pl-e"/>
          <w:color w:val="6F42C1"/>
        </w:rPr>
        <w:t>href</w:t>
      </w:r>
      <w:r>
        <w:t>=</w:t>
      </w:r>
      <w:r w:rsidRPr="00AC4869">
        <w:rPr>
          <w:rStyle w:val="pl-pds"/>
          <w:color w:val="032F62"/>
        </w:rPr>
        <w:t>"</w:t>
      </w:r>
      <w:r w:rsidRPr="00AC4869">
        <w:rPr>
          <w:rStyle w:val="pl-s"/>
          <w:rFonts w:eastAsiaTheme="majorEastAsia"/>
          <w:color w:val="032F62"/>
        </w:rPr>
        <w:t>//code.ionicframework.com/ionicons/2.0.1/css/ionicons.min.css</w:t>
      </w:r>
      <w:r w:rsidRPr="00AC4869">
        <w:rPr>
          <w:rStyle w:val="pl-pds"/>
          <w:color w:val="032F62"/>
        </w:rPr>
        <w:t>"</w:t>
      </w:r>
      <w:r>
        <w:t xml:space="preserve"> </w:t>
      </w:r>
      <w:r w:rsidRPr="00AC4869">
        <w:rPr>
          <w:rStyle w:val="pl-e"/>
          <w:color w:val="6F42C1"/>
        </w:rPr>
        <w:t>rel</w:t>
      </w:r>
      <w:r>
        <w:t>=</w:t>
      </w:r>
      <w:r w:rsidRPr="00AC4869">
        <w:rPr>
          <w:rStyle w:val="pl-pds"/>
          <w:color w:val="032F62"/>
        </w:rPr>
        <w:t>"</w:t>
      </w:r>
      <w:r w:rsidRPr="00AC4869">
        <w:rPr>
          <w:rStyle w:val="pl-s"/>
          <w:rFonts w:eastAsiaTheme="majorEastAsia"/>
          <w:color w:val="032F62"/>
        </w:rPr>
        <w:t>stylesheet</w:t>
      </w:r>
      <w:r w:rsidRPr="00AC4869">
        <w:rPr>
          <w:rStyle w:val="pl-pds"/>
          <w:color w:val="032F62"/>
        </w:rPr>
        <w:t>"</w:t>
      </w:r>
      <w:r>
        <w:t xml:space="preserve"> </w:t>
      </w:r>
      <w:r w:rsidRPr="00AC4869">
        <w:rPr>
          <w:rStyle w:val="pl-e"/>
          <w:color w:val="6F42C1"/>
        </w:rPr>
        <w:t>type</w:t>
      </w:r>
      <w:r>
        <w:t>=</w:t>
      </w:r>
      <w:r w:rsidRPr="00AC4869">
        <w:rPr>
          <w:rStyle w:val="pl-pds"/>
          <w:color w:val="032F62"/>
        </w:rPr>
        <w:t>"</w:t>
      </w:r>
      <w:r w:rsidRPr="00AC4869">
        <w:rPr>
          <w:rStyle w:val="pl-s"/>
          <w:rFonts w:eastAsiaTheme="majorEastAsia"/>
          <w:color w:val="032F62"/>
        </w:rPr>
        <w:t>text/css</w:t>
      </w:r>
      <w:r w:rsidRPr="00AC4869">
        <w:rPr>
          <w:rStyle w:val="pl-pds"/>
          <w:color w:val="032F62"/>
        </w:rPr>
        <w:t>"</w:t>
      </w:r>
      <w:r>
        <w:t>&gt;</w:t>
      </w:r>
    </w:p>
    <w:p w14:paraId="7BB5DDD1" w14:textId="77777777" w:rsidR="00976A8F" w:rsidRDefault="00976A8F" w:rsidP="00880F7D">
      <w:pPr>
        <w:pStyle w:val="FACode2"/>
        <w:numPr>
          <w:ilvl w:val="0"/>
          <w:numId w:val="7"/>
        </w:numPr>
      </w:pPr>
      <w:r>
        <w:t xml:space="preserve">    &lt;</w:t>
      </w:r>
      <w:r w:rsidRPr="00AC4869">
        <w:rPr>
          <w:rStyle w:val="pl-ent"/>
          <w:color w:val="22863A"/>
        </w:rPr>
        <w:t>link</w:t>
      </w:r>
      <w:r>
        <w:t xml:space="preserve"> </w:t>
      </w:r>
      <w:r w:rsidRPr="00AC4869">
        <w:rPr>
          <w:rStyle w:val="pl-e"/>
          <w:color w:val="6F42C1"/>
        </w:rPr>
        <w:t>href</w:t>
      </w:r>
      <w:r>
        <w:t>=</w:t>
      </w:r>
      <w:r w:rsidRPr="00AC4869">
        <w:rPr>
          <w:rStyle w:val="pl-pds"/>
          <w:color w:val="032F62"/>
        </w:rPr>
        <w:t>"</w:t>
      </w:r>
      <w:r w:rsidRPr="00AC4869">
        <w:rPr>
          <w:rStyle w:val="pl-s"/>
          <w:rFonts w:eastAsiaTheme="majorEastAsia"/>
          <w:color w:val="032F62"/>
        </w:rPr>
        <w:t>//fonts.googleapis.com/css?family=Titillium+Web:700|Source+Serif+Pro:400,700|Merriweather+Sans:400,700|Source+Sans+Pro:400,300,600,700,300italic,400italic,600italic,700italic</w:t>
      </w:r>
      <w:r w:rsidRPr="00AC4869">
        <w:rPr>
          <w:rStyle w:val="pl-pds"/>
          <w:color w:val="032F62"/>
        </w:rPr>
        <w:t>"</w:t>
      </w:r>
      <w:r>
        <w:t xml:space="preserve"> </w:t>
      </w:r>
      <w:r w:rsidRPr="00AC4869">
        <w:rPr>
          <w:rStyle w:val="pl-e"/>
          <w:color w:val="6F42C1"/>
        </w:rPr>
        <w:t>rel</w:t>
      </w:r>
      <w:r>
        <w:t>=</w:t>
      </w:r>
      <w:r w:rsidRPr="00AC4869">
        <w:rPr>
          <w:rStyle w:val="pl-pds"/>
          <w:color w:val="032F62"/>
        </w:rPr>
        <w:t>"</w:t>
      </w:r>
      <w:r w:rsidRPr="00AC4869">
        <w:rPr>
          <w:rStyle w:val="pl-s"/>
          <w:rFonts w:eastAsiaTheme="majorEastAsia"/>
          <w:color w:val="032F62"/>
        </w:rPr>
        <w:t>stylesheet</w:t>
      </w:r>
      <w:r w:rsidRPr="00AC4869">
        <w:rPr>
          <w:rStyle w:val="pl-pds"/>
          <w:color w:val="032F62"/>
        </w:rPr>
        <w:t>"</w:t>
      </w:r>
      <w:r>
        <w:t xml:space="preserve"> </w:t>
      </w:r>
      <w:r w:rsidRPr="00AC4869">
        <w:rPr>
          <w:rStyle w:val="pl-e"/>
          <w:color w:val="6F42C1"/>
        </w:rPr>
        <w:t>type</w:t>
      </w:r>
      <w:r>
        <w:t>=</w:t>
      </w:r>
      <w:r w:rsidRPr="00AC4869">
        <w:rPr>
          <w:rStyle w:val="pl-pds"/>
          <w:color w:val="032F62"/>
        </w:rPr>
        <w:t>"</w:t>
      </w:r>
      <w:r w:rsidRPr="00AC4869">
        <w:rPr>
          <w:rStyle w:val="pl-s"/>
          <w:rFonts w:eastAsiaTheme="majorEastAsia"/>
          <w:color w:val="032F62"/>
        </w:rPr>
        <w:t>text/css</w:t>
      </w:r>
      <w:r w:rsidRPr="00AC4869">
        <w:rPr>
          <w:rStyle w:val="pl-pds"/>
          <w:color w:val="032F62"/>
        </w:rPr>
        <w:t>"</w:t>
      </w:r>
      <w:r>
        <w:t>&gt;</w:t>
      </w:r>
    </w:p>
    <w:p w14:paraId="0B0B9DC1" w14:textId="77777777" w:rsidR="00976A8F" w:rsidRDefault="00976A8F" w:rsidP="00880F7D">
      <w:pPr>
        <w:pStyle w:val="FACode2"/>
        <w:numPr>
          <w:ilvl w:val="0"/>
          <w:numId w:val="7"/>
        </w:numPr>
      </w:pPr>
      <w:r>
        <w:t xml:space="preserve">    </w:t>
      </w:r>
      <w:r w:rsidRPr="00AC4869">
        <w:rPr>
          <w:rStyle w:val="pl-c"/>
          <w:color w:val="6A737D"/>
        </w:rPr>
        <w:t>&lt;!-- Import the custom Bootstrap 4 theme from our hosted CDN --&gt;</w:t>
      </w:r>
    </w:p>
    <w:p w14:paraId="57AFAE48" w14:textId="77777777" w:rsidR="00976A8F" w:rsidRDefault="00976A8F" w:rsidP="00880F7D">
      <w:pPr>
        <w:pStyle w:val="FACode2"/>
        <w:numPr>
          <w:ilvl w:val="0"/>
          <w:numId w:val="7"/>
        </w:numPr>
      </w:pPr>
      <w:r>
        <w:t xml:space="preserve">    &lt;</w:t>
      </w:r>
      <w:r w:rsidRPr="00AC4869">
        <w:rPr>
          <w:rStyle w:val="pl-ent"/>
          <w:color w:val="22863A"/>
        </w:rPr>
        <w:t>link</w:t>
      </w:r>
      <w:r>
        <w:t xml:space="preserve"> </w:t>
      </w:r>
      <w:r w:rsidRPr="00AC4869">
        <w:rPr>
          <w:rStyle w:val="pl-e"/>
          <w:color w:val="6F42C1"/>
        </w:rPr>
        <w:t>rel</w:t>
      </w:r>
      <w:r>
        <w:t>=</w:t>
      </w:r>
      <w:r w:rsidRPr="00AC4869">
        <w:rPr>
          <w:rStyle w:val="pl-pds"/>
          <w:color w:val="032F62"/>
        </w:rPr>
        <w:t>"</w:t>
      </w:r>
      <w:r w:rsidRPr="00AC4869">
        <w:rPr>
          <w:rStyle w:val="pl-s"/>
          <w:rFonts w:eastAsiaTheme="majorEastAsia"/>
          <w:color w:val="032F62"/>
        </w:rPr>
        <w:t>stylesheet</w:t>
      </w:r>
      <w:r w:rsidRPr="00AC4869">
        <w:rPr>
          <w:rStyle w:val="pl-pds"/>
          <w:color w:val="032F62"/>
        </w:rPr>
        <w:t>"</w:t>
      </w:r>
      <w:r>
        <w:t xml:space="preserve"> </w:t>
      </w:r>
      <w:r w:rsidRPr="00AC4869">
        <w:rPr>
          <w:rStyle w:val="pl-e"/>
          <w:color w:val="6F42C1"/>
        </w:rPr>
        <w:t>href</w:t>
      </w:r>
      <w:r>
        <w:t>=</w:t>
      </w:r>
      <w:r w:rsidRPr="00AC4869">
        <w:rPr>
          <w:rStyle w:val="pl-pds"/>
          <w:color w:val="032F62"/>
        </w:rPr>
        <w:t>"</w:t>
      </w:r>
      <w:r w:rsidRPr="00AC4869">
        <w:rPr>
          <w:rStyle w:val="pl-s"/>
          <w:rFonts w:eastAsiaTheme="majorEastAsia"/>
          <w:color w:val="032F62"/>
        </w:rPr>
        <w:t>//demo.productionready.io/main.css</w:t>
      </w:r>
      <w:r w:rsidRPr="00AC4869">
        <w:rPr>
          <w:rStyle w:val="pl-pds"/>
          <w:color w:val="032F62"/>
        </w:rPr>
        <w:t>"</w:t>
      </w:r>
      <w:r>
        <w:t>&gt;</w:t>
      </w:r>
    </w:p>
    <w:p w14:paraId="09BDF0B4" w14:textId="77777777" w:rsidR="00976A8F" w:rsidRDefault="00976A8F" w:rsidP="00880F7D">
      <w:pPr>
        <w:pStyle w:val="FACode2"/>
        <w:numPr>
          <w:ilvl w:val="0"/>
          <w:numId w:val="7"/>
        </w:numPr>
      </w:pPr>
      <w:r>
        <w:t xml:space="preserve">  &lt;/</w:t>
      </w:r>
      <w:r w:rsidRPr="00AC4869">
        <w:rPr>
          <w:rStyle w:val="pl-ent"/>
          <w:color w:val="22863A"/>
        </w:rPr>
        <w:t>head</w:t>
      </w:r>
      <w:r>
        <w:t>&gt;</w:t>
      </w:r>
    </w:p>
    <w:p w14:paraId="56C7D61F" w14:textId="77777777" w:rsidR="00976A8F" w:rsidRDefault="00976A8F" w:rsidP="00880F7D">
      <w:pPr>
        <w:pStyle w:val="FACode2"/>
        <w:numPr>
          <w:ilvl w:val="0"/>
          <w:numId w:val="7"/>
        </w:numPr>
      </w:pPr>
      <w:r>
        <w:t xml:space="preserve">  &lt;</w:t>
      </w:r>
      <w:r w:rsidRPr="00AC4869">
        <w:rPr>
          <w:rStyle w:val="pl-ent"/>
          <w:color w:val="22863A"/>
        </w:rPr>
        <w:t>body</w:t>
      </w:r>
      <w:r>
        <w:t>&gt;</w:t>
      </w:r>
    </w:p>
    <w:p w14:paraId="4B6E4DF6" w14:textId="77777777" w:rsidR="00976A8F" w:rsidRDefault="00976A8F" w:rsidP="00880F7D">
      <w:pPr>
        <w:pStyle w:val="FACode2"/>
        <w:numPr>
          <w:ilvl w:val="0"/>
          <w:numId w:val="7"/>
        </w:numPr>
      </w:pPr>
    </w:p>
    <w:p w14:paraId="61B1A304" w14:textId="77777777" w:rsidR="00976A8F" w:rsidRDefault="00976A8F" w:rsidP="00880F7D">
      <w:pPr>
        <w:pStyle w:val="FACode2"/>
        <w:numPr>
          <w:ilvl w:val="0"/>
          <w:numId w:val="7"/>
        </w:numPr>
      </w:pPr>
      <w:r>
        <w:t xml:space="preserve">     &lt;</w:t>
      </w:r>
      <w:r w:rsidRPr="00AC4869">
        <w:rPr>
          <w:rStyle w:val="pl-ent"/>
          <w:color w:val="22863A"/>
        </w:rPr>
        <w:t>nav</w:t>
      </w:r>
      <w:r>
        <w:t xml:space="preserve"> </w:t>
      </w:r>
      <w:r w:rsidRPr="00AC4869">
        <w:rPr>
          <w:rStyle w:val="pl-e"/>
          <w:color w:val="6F42C1"/>
        </w:rPr>
        <w:t>class</w:t>
      </w:r>
      <w:r>
        <w:t>=</w:t>
      </w:r>
      <w:r w:rsidRPr="00AC4869">
        <w:rPr>
          <w:rStyle w:val="pl-pds"/>
          <w:color w:val="032F62"/>
        </w:rPr>
        <w:t>"</w:t>
      </w:r>
      <w:r w:rsidRPr="00AC4869">
        <w:rPr>
          <w:rStyle w:val="pl-s"/>
          <w:rFonts w:eastAsiaTheme="majorEastAsia"/>
          <w:color w:val="032F62"/>
        </w:rPr>
        <w:t>navbar navbar-light</w:t>
      </w:r>
      <w:r w:rsidRPr="00AC4869">
        <w:rPr>
          <w:rStyle w:val="pl-pds"/>
          <w:color w:val="032F62"/>
        </w:rPr>
        <w:t>"</w:t>
      </w:r>
      <w:r>
        <w:t>&gt;</w:t>
      </w:r>
    </w:p>
    <w:p w14:paraId="76C7C9AF" w14:textId="77777777" w:rsidR="00976A8F" w:rsidRDefault="00976A8F" w:rsidP="00880F7D">
      <w:pPr>
        <w:pStyle w:val="FACode2"/>
        <w:numPr>
          <w:ilvl w:val="0"/>
          <w:numId w:val="7"/>
        </w:numPr>
      </w:pPr>
      <w:r>
        <w:t xml:space="preserve">      &lt;</w:t>
      </w:r>
      <w:r w:rsidRPr="00AC4869">
        <w:rPr>
          <w:rStyle w:val="pl-ent"/>
          <w:color w:val="22863A"/>
        </w:rPr>
        <w:t>div</w:t>
      </w:r>
      <w:r>
        <w:t xml:space="preserve"> </w:t>
      </w:r>
      <w:r w:rsidRPr="00AC4869">
        <w:rPr>
          <w:rStyle w:val="pl-e"/>
          <w:color w:val="6F42C1"/>
        </w:rPr>
        <w:t>class</w:t>
      </w:r>
      <w:r>
        <w:t>=</w:t>
      </w:r>
      <w:r w:rsidRPr="00AC4869">
        <w:rPr>
          <w:rStyle w:val="pl-pds"/>
          <w:color w:val="032F62"/>
        </w:rPr>
        <w:t>"</w:t>
      </w:r>
      <w:r w:rsidRPr="00AC4869">
        <w:rPr>
          <w:rStyle w:val="pl-s"/>
          <w:rFonts w:eastAsiaTheme="majorEastAsia"/>
          <w:color w:val="032F62"/>
        </w:rPr>
        <w:t>container</w:t>
      </w:r>
      <w:r w:rsidRPr="00AC4869">
        <w:rPr>
          <w:rStyle w:val="pl-pds"/>
          <w:color w:val="032F62"/>
        </w:rPr>
        <w:t>"</w:t>
      </w:r>
      <w:r>
        <w:t>&gt;</w:t>
      </w:r>
    </w:p>
    <w:p w14:paraId="69913ABA" w14:textId="77777777" w:rsidR="00976A8F" w:rsidRDefault="00976A8F" w:rsidP="00880F7D">
      <w:pPr>
        <w:pStyle w:val="FACode2"/>
        <w:numPr>
          <w:ilvl w:val="0"/>
          <w:numId w:val="7"/>
        </w:numPr>
      </w:pPr>
      <w:r>
        <w:t xml:space="preserve">        &lt;</w:t>
      </w:r>
      <w:r w:rsidRPr="00AC4869">
        <w:rPr>
          <w:rStyle w:val="pl-ent"/>
          <w:color w:val="22863A"/>
        </w:rPr>
        <w:t>a</w:t>
      </w:r>
      <w:r>
        <w:t xml:space="preserve"> </w:t>
      </w:r>
      <w:r w:rsidRPr="00AC4869">
        <w:rPr>
          <w:rStyle w:val="pl-e"/>
          <w:color w:val="6F42C1"/>
        </w:rPr>
        <w:t>class</w:t>
      </w:r>
      <w:r>
        <w:t>=</w:t>
      </w:r>
      <w:r w:rsidRPr="00AC4869">
        <w:rPr>
          <w:rStyle w:val="pl-pds"/>
          <w:color w:val="032F62"/>
        </w:rPr>
        <w:t>"</w:t>
      </w:r>
      <w:r w:rsidRPr="00AC4869">
        <w:rPr>
          <w:rStyle w:val="pl-s"/>
          <w:rFonts w:eastAsiaTheme="majorEastAsia"/>
          <w:color w:val="032F62"/>
        </w:rPr>
        <w:t>navbar-brand</w:t>
      </w:r>
      <w:r w:rsidRPr="00AC4869">
        <w:rPr>
          <w:rStyle w:val="pl-pds"/>
          <w:color w:val="032F62"/>
        </w:rPr>
        <w:t>"</w:t>
      </w:r>
      <w:r>
        <w:t xml:space="preserve"> </w:t>
      </w:r>
      <w:r w:rsidRPr="00AC4869">
        <w:rPr>
          <w:rStyle w:val="pl-e"/>
          <w:color w:val="6F42C1"/>
        </w:rPr>
        <w:t>href</w:t>
      </w:r>
      <w:r>
        <w:t>=</w:t>
      </w:r>
      <w:r w:rsidRPr="00AC4869">
        <w:rPr>
          <w:rStyle w:val="pl-pds"/>
          <w:color w:val="032F62"/>
        </w:rPr>
        <w:t>"</w:t>
      </w:r>
      <w:r w:rsidRPr="00AC4869">
        <w:rPr>
          <w:rStyle w:val="pl-s"/>
          <w:rFonts w:eastAsiaTheme="majorEastAsia"/>
          <w:color w:val="032F62"/>
        </w:rPr>
        <w:t>index.html</w:t>
      </w:r>
      <w:r w:rsidRPr="00AC4869">
        <w:rPr>
          <w:rStyle w:val="pl-pds"/>
          <w:color w:val="032F62"/>
        </w:rPr>
        <w:t>"</w:t>
      </w:r>
      <w:r>
        <w:t>&gt;conduit&lt;/</w:t>
      </w:r>
      <w:r w:rsidRPr="00AC4869">
        <w:rPr>
          <w:rStyle w:val="pl-ent"/>
          <w:color w:val="22863A"/>
        </w:rPr>
        <w:t>a</w:t>
      </w:r>
      <w:r>
        <w:t>&gt;</w:t>
      </w:r>
    </w:p>
    <w:p w14:paraId="0386F107" w14:textId="77777777" w:rsidR="00976A8F" w:rsidRDefault="00976A8F" w:rsidP="00880F7D">
      <w:pPr>
        <w:pStyle w:val="FACode2"/>
        <w:numPr>
          <w:ilvl w:val="0"/>
          <w:numId w:val="7"/>
        </w:numPr>
      </w:pPr>
      <w:r>
        <w:t xml:space="preserve">        &lt;</w:t>
      </w:r>
      <w:r w:rsidRPr="00AC4869">
        <w:rPr>
          <w:rStyle w:val="pl-ent"/>
          <w:color w:val="22863A"/>
        </w:rPr>
        <w:t>ul</w:t>
      </w:r>
      <w:r>
        <w:t xml:space="preserve"> </w:t>
      </w:r>
      <w:r w:rsidRPr="00AC4869">
        <w:rPr>
          <w:rStyle w:val="pl-e"/>
          <w:color w:val="6F42C1"/>
        </w:rPr>
        <w:t>class</w:t>
      </w:r>
      <w:r>
        <w:t>=</w:t>
      </w:r>
      <w:r w:rsidRPr="00AC4869">
        <w:rPr>
          <w:rStyle w:val="pl-pds"/>
          <w:color w:val="032F62"/>
        </w:rPr>
        <w:t>"</w:t>
      </w:r>
      <w:r w:rsidRPr="00AC4869">
        <w:rPr>
          <w:rStyle w:val="pl-s"/>
          <w:rFonts w:eastAsiaTheme="majorEastAsia"/>
          <w:color w:val="032F62"/>
        </w:rPr>
        <w:t>nav navbar-nav pull-xs-right</w:t>
      </w:r>
      <w:r w:rsidRPr="00AC4869">
        <w:rPr>
          <w:rStyle w:val="pl-pds"/>
          <w:color w:val="032F62"/>
        </w:rPr>
        <w:t>"</w:t>
      </w:r>
      <w:r>
        <w:t>&gt;</w:t>
      </w:r>
    </w:p>
    <w:p w14:paraId="6AD94BE4" w14:textId="77777777" w:rsidR="00976A8F" w:rsidRDefault="00976A8F" w:rsidP="00880F7D">
      <w:pPr>
        <w:pStyle w:val="FACode2"/>
        <w:numPr>
          <w:ilvl w:val="0"/>
          <w:numId w:val="7"/>
        </w:numPr>
      </w:pPr>
      <w:r>
        <w:t xml:space="preserve">          &lt;</w:t>
      </w:r>
      <w:r w:rsidRPr="00AC4869">
        <w:rPr>
          <w:rStyle w:val="pl-ent"/>
          <w:color w:val="22863A"/>
        </w:rPr>
        <w:t>li</w:t>
      </w:r>
      <w:r>
        <w:t xml:space="preserve"> </w:t>
      </w:r>
      <w:r w:rsidRPr="00AC4869">
        <w:rPr>
          <w:rStyle w:val="pl-e"/>
          <w:color w:val="6F42C1"/>
        </w:rPr>
        <w:t>class</w:t>
      </w:r>
      <w:r>
        <w:t>=</w:t>
      </w:r>
      <w:r w:rsidRPr="00AC4869">
        <w:rPr>
          <w:rStyle w:val="pl-pds"/>
          <w:color w:val="032F62"/>
        </w:rPr>
        <w:t>"</w:t>
      </w:r>
      <w:r w:rsidRPr="00AC4869">
        <w:rPr>
          <w:rStyle w:val="pl-s"/>
          <w:rFonts w:eastAsiaTheme="majorEastAsia"/>
          <w:color w:val="032F62"/>
        </w:rPr>
        <w:t>nav-item</w:t>
      </w:r>
      <w:r w:rsidRPr="00AC4869">
        <w:rPr>
          <w:rStyle w:val="pl-pds"/>
          <w:color w:val="032F62"/>
        </w:rPr>
        <w:t>"</w:t>
      </w:r>
      <w:r>
        <w:t>&gt;</w:t>
      </w:r>
    </w:p>
    <w:p w14:paraId="2D416C6E" w14:textId="77777777" w:rsidR="00976A8F" w:rsidRDefault="00976A8F" w:rsidP="00880F7D">
      <w:pPr>
        <w:pStyle w:val="FACode2"/>
        <w:numPr>
          <w:ilvl w:val="0"/>
          <w:numId w:val="7"/>
        </w:numPr>
      </w:pPr>
      <w:r>
        <w:t xml:space="preserve">            </w:t>
      </w:r>
      <w:r w:rsidRPr="00AC4869">
        <w:rPr>
          <w:rStyle w:val="pl-c"/>
          <w:color w:val="6A737D"/>
        </w:rPr>
        <w:t>&lt;!-- Add "active" class when you're on that page" --&gt;</w:t>
      </w:r>
    </w:p>
    <w:p w14:paraId="41E98284" w14:textId="77777777" w:rsidR="00976A8F" w:rsidRDefault="00976A8F" w:rsidP="00880F7D">
      <w:pPr>
        <w:pStyle w:val="FACode2"/>
        <w:numPr>
          <w:ilvl w:val="0"/>
          <w:numId w:val="7"/>
        </w:numPr>
      </w:pPr>
      <w:r>
        <w:t xml:space="preserve">            &lt;</w:t>
      </w:r>
      <w:r w:rsidRPr="00AC4869">
        <w:rPr>
          <w:rStyle w:val="pl-ent"/>
          <w:color w:val="22863A"/>
        </w:rPr>
        <w:t>a</w:t>
      </w:r>
      <w:r>
        <w:t xml:space="preserve"> </w:t>
      </w:r>
      <w:r w:rsidRPr="00AC4869">
        <w:rPr>
          <w:rStyle w:val="pl-e"/>
          <w:color w:val="6F42C1"/>
        </w:rPr>
        <w:t>class</w:t>
      </w:r>
      <w:r>
        <w:t>=</w:t>
      </w:r>
      <w:r w:rsidRPr="00AC4869">
        <w:rPr>
          <w:rStyle w:val="pl-pds"/>
          <w:color w:val="032F62"/>
        </w:rPr>
        <w:t>"</w:t>
      </w:r>
      <w:r w:rsidRPr="00AC4869">
        <w:rPr>
          <w:rStyle w:val="pl-s"/>
          <w:rFonts w:eastAsiaTheme="majorEastAsia"/>
          <w:color w:val="032F62"/>
        </w:rPr>
        <w:t>nav-link active</w:t>
      </w:r>
      <w:r w:rsidRPr="00AC4869">
        <w:rPr>
          <w:rStyle w:val="pl-pds"/>
          <w:color w:val="032F62"/>
        </w:rPr>
        <w:t>"</w:t>
      </w:r>
      <w:r>
        <w:t xml:space="preserve"> </w:t>
      </w:r>
      <w:r w:rsidRPr="00AC4869">
        <w:rPr>
          <w:rStyle w:val="pl-e"/>
          <w:color w:val="6F42C1"/>
        </w:rPr>
        <w:t>href</w:t>
      </w:r>
      <w:r>
        <w:t>=</w:t>
      </w:r>
      <w:r w:rsidRPr="00AC4869">
        <w:rPr>
          <w:rStyle w:val="pl-pds"/>
          <w:color w:val="032F62"/>
        </w:rPr>
        <w:t>""</w:t>
      </w:r>
      <w:r>
        <w:t>&gt;Home&lt;/</w:t>
      </w:r>
      <w:r w:rsidRPr="00AC4869">
        <w:rPr>
          <w:rStyle w:val="pl-ent"/>
          <w:color w:val="22863A"/>
        </w:rPr>
        <w:t>a</w:t>
      </w:r>
      <w:r>
        <w:t>&gt;</w:t>
      </w:r>
    </w:p>
    <w:p w14:paraId="3640D187" w14:textId="77777777" w:rsidR="00976A8F" w:rsidRDefault="00976A8F" w:rsidP="00880F7D">
      <w:pPr>
        <w:pStyle w:val="FACode2"/>
        <w:numPr>
          <w:ilvl w:val="0"/>
          <w:numId w:val="7"/>
        </w:numPr>
      </w:pPr>
      <w:r>
        <w:t xml:space="preserve">          &lt;/</w:t>
      </w:r>
      <w:r w:rsidRPr="00AC4869">
        <w:rPr>
          <w:rStyle w:val="pl-ent"/>
          <w:color w:val="22863A"/>
        </w:rPr>
        <w:t>li</w:t>
      </w:r>
      <w:r>
        <w:t>&gt;</w:t>
      </w:r>
    </w:p>
    <w:p w14:paraId="6FB2FE22" w14:textId="77777777" w:rsidR="00976A8F" w:rsidRDefault="00976A8F" w:rsidP="00880F7D">
      <w:pPr>
        <w:pStyle w:val="FACode2"/>
        <w:numPr>
          <w:ilvl w:val="0"/>
          <w:numId w:val="7"/>
        </w:numPr>
      </w:pPr>
      <w:r>
        <w:t xml:space="preserve">          &lt;</w:t>
      </w:r>
      <w:r w:rsidRPr="00AC4869">
        <w:rPr>
          <w:rStyle w:val="pl-ent"/>
          <w:color w:val="22863A"/>
        </w:rPr>
        <w:t>li</w:t>
      </w:r>
      <w:r>
        <w:t xml:space="preserve"> </w:t>
      </w:r>
      <w:r w:rsidRPr="00AC4869">
        <w:rPr>
          <w:rStyle w:val="pl-e"/>
          <w:color w:val="6F42C1"/>
        </w:rPr>
        <w:t>class</w:t>
      </w:r>
      <w:r>
        <w:t>=</w:t>
      </w:r>
      <w:r w:rsidRPr="00AC4869">
        <w:rPr>
          <w:rStyle w:val="pl-pds"/>
          <w:color w:val="032F62"/>
        </w:rPr>
        <w:t>"</w:t>
      </w:r>
      <w:r w:rsidRPr="00AC4869">
        <w:rPr>
          <w:rStyle w:val="pl-s"/>
          <w:rFonts w:eastAsiaTheme="majorEastAsia"/>
          <w:color w:val="032F62"/>
        </w:rPr>
        <w:t>nav-item</w:t>
      </w:r>
      <w:r w:rsidRPr="00AC4869">
        <w:rPr>
          <w:rStyle w:val="pl-pds"/>
          <w:color w:val="032F62"/>
        </w:rPr>
        <w:t>"</w:t>
      </w:r>
      <w:r>
        <w:t>&gt;</w:t>
      </w:r>
    </w:p>
    <w:p w14:paraId="40CC533D" w14:textId="77777777" w:rsidR="00976A8F" w:rsidRDefault="00976A8F" w:rsidP="00880F7D">
      <w:pPr>
        <w:pStyle w:val="FACode2"/>
        <w:numPr>
          <w:ilvl w:val="0"/>
          <w:numId w:val="7"/>
        </w:numPr>
      </w:pPr>
      <w:r>
        <w:t xml:space="preserve">            &lt;</w:t>
      </w:r>
      <w:r w:rsidRPr="00AC4869">
        <w:rPr>
          <w:rStyle w:val="pl-ent"/>
          <w:color w:val="22863A"/>
        </w:rPr>
        <w:t>a</w:t>
      </w:r>
      <w:r>
        <w:t xml:space="preserve"> </w:t>
      </w:r>
      <w:r w:rsidRPr="00AC4869">
        <w:rPr>
          <w:rStyle w:val="pl-e"/>
          <w:color w:val="6F42C1"/>
        </w:rPr>
        <w:t>class</w:t>
      </w:r>
      <w:r>
        <w:t>=</w:t>
      </w:r>
      <w:r w:rsidRPr="00AC4869">
        <w:rPr>
          <w:rStyle w:val="pl-pds"/>
          <w:color w:val="032F62"/>
        </w:rPr>
        <w:t>"</w:t>
      </w:r>
      <w:r w:rsidRPr="00AC4869">
        <w:rPr>
          <w:rStyle w:val="pl-s"/>
          <w:rFonts w:eastAsiaTheme="majorEastAsia"/>
          <w:color w:val="032F62"/>
        </w:rPr>
        <w:t>nav-link</w:t>
      </w:r>
      <w:r w:rsidRPr="00AC4869">
        <w:rPr>
          <w:rStyle w:val="pl-pds"/>
          <w:color w:val="032F62"/>
        </w:rPr>
        <w:t>"</w:t>
      </w:r>
      <w:r>
        <w:t xml:space="preserve"> </w:t>
      </w:r>
      <w:r w:rsidRPr="00AC4869">
        <w:rPr>
          <w:rStyle w:val="pl-e"/>
          <w:color w:val="6F42C1"/>
        </w:rPr>
        <w:t>href</w:t>
      </w:r>
      <w:r>
        <w:t>=</w:t>
      </w:r>
      <w:r w:rsidRPr="00AC4869">
        <w:rPr>
          <w:rStyle w:val="pl-pds"/>
          <w:color w:val="032F62"/>
        </w:rPr>
        <w:t>""</w:t>
      </w:r>
      <w:r>
        <w:t>&gt;</w:t>
      </w:r>
    </w:p>
    <w:p w14:paraId="79A232C8" w14:textId="77777777" w:rsidR="00976A8F" w:rsidRDefault="00976A8F" w:rsidP="00880F7D">
      <w:pPr>
        <w:pStyle w:val="FACode2"/>
        <w:numPr>
          <w:ilvl w:val="0"/>
          <w:numId w:val="7"/>
        </w:numPr>
      </w:pPr>
      <w:r>
        <w:t xml:space="preserve">              &lt;</w:t>
      </w:r>
      <w:r w:rsidRPr="00AC4869">
        <w:rPr>
          <w:rStyle w:val="pl-ent"/>
          <w:color w:val="22863A"/>
        </w:rPr>
        <w:t>i</w:t>
      </w:r>
      <w:r>
        <w:t xml:space="preserve"> </w:t>
      </w:r>
      <w:r w:rsidRPr="00AC4869">
        <w:rPr>
          <w:rStyle w:val="pl-e"/>
          <w:color w:val="6F42C1"/>
        </w:rPr>
        <w:t>class</w:t>
      </w:r>
      <w:r>
        <w:t>=</w:t>
      </w:r>
      <w:r w:rsidRPr="00AC4869">
        <w:rPr>
          <w:rStyle w:val="pl-pds"/>
          <w:color w:val="032F62"/>
        </w:rPr>
        <w:t>"</w:t>
      </w:r>
      <w:r w:rsidRPr="00AC4869">
        <w:rPr>
          <w:rStyle w:val="pl-s"/>
          <w:rFonts w:eastAsiaTheme="majorEastAsia"/>
          <w:color w:val="032F62"/>
        </w:rPr>
        <w:t>ion-compose</w:t>
      </w:r>
      <w:r w:rsidRPr="00AC4869">
        <w:rPr>
          <w:rStyle w:val="pl-pds"/>
          <w:color w:val="032F62"/>
        </w:rPr>
        <w:t>"</w:t>
      </w:r>
      <w:r>
        <w:t>&gt;&lt;/</w:t>
      </w:r>
      <w:r w:rsidRPr="00AC4869">
        <w:rPr>
          <w:rStyle w:val="pl-ent"/>
          <w:color w:val="22863A"/>
        </w:rPr>
        <w:t>i</w:t>
      </w:r>
      <w:r>
        <w:t>&gt;</w:t>
      </w:r>
      <w:r w:rsidRPr="00AC4869">
        <w:rPr>
          <w:rStyle w:val="pl-c1"/>
          <w:color w:val="005CC5"/>
        </w:rPr>
        <w:t>&amp;</w:t>
      </w:r>
      <w:r w:rsidRPr="00AC4869">
        <w:rPr>
          <w:rStyle w:val="pl-en"/>
          <w:color w:val="6F42C1"/>
        </w:rPr>
        <w:t>nbsp</w:t>
      </w:r>
      <w:r w:rsidRPr="00AC4869">
        <w:rPr>
          <w:rStyle w:val="pl-c1"/>
          <w:color w:val="005CC5"/>
        </w:rPr>
        <w:t>;</w:t>
      </w:r>
      <w:r>
        <w:t>New Post</w:t>
      </w:r>
    </w:p>
    <w:p w14:paraId="5E832AE0" w14:textId="77777777" w:rsidR="00976A8F" w:rsidRDefault="00976A8F" w:rsidP="00880F7D">
      <w:pPr>
        <w:pStyle w:val="FACode2"/>
        <w:numPr>
          <w:ilvl w:val="0"/>
          <w:numId w:val="7"/>
        </w:numPr>
      </w:pPr>
      <w:r>
        <w:t xml:space="preserve">            &lt;/</w:t>
      </w:r>
      <w:r w:rsidRPr="00AC4869">
        <w:rPr>
          <w:rStyle w:val="pl-ent"/>
          <w:color w:val="22863A"/>
        </w:rPr>
        <w:t>a</w:t>
      </w:r>
      <w:r>
        <w:t>&gt;</w:t>
      </w:r>
    </w:p>
    <w:p w14:paraId="6910B5E7" w14:textId="77777777" w:rsidR="00976A8F" w:rsidRDefault="00976A8F" w:rsidP="00880F7D">
      <w:pPr>
        <w:pStyle w:val="FACode2"/>
        <w:numPr>
          <w:ilvl w:val="0"/>
          <w:numId w:val="7"/>
        </w:numPr>
      </w:pPr>
      <w:r>
        <w:t xml:space="preserve">          &lt;/</w:t>
      </w:r>
      <w:r w:rsidRPr="00AC4869">
        <w:rPr>
          <w:rStyle w:val="pl-ent"/>
          <w:color w:val="22863A"/>
        </w:rPr>
        <w:t>li</w:t>
      </w:r>
      <w:r>
        <w:t>&gt;</w:t>
      </w:r>
    </w:p>
    <w:p w14:paraId="411F59A7" w14:textId="77777777" w:rsidR="00976A8F" w:rsidRDefault="00976A8F" w:rsidP="00880F7D">
      <w:pPr>
        <w:pStyle w:val="FACode2"/>
        <w:numPr>
          <w:ilvl w:val="0"/>
          <w:numId w:val="7"/>
        </w:numPr>
      </w:pPr>
      <w:r>
        <w:t xml:space="preserve">          &lt;</w:t>
      </w:r>
      <w:r w:rsidRPr="00AC4869">
        <w:rPr>
          <w:rStyle w:val="pl-ent"/>
          <w:color w:val="22863A"/>
        </w:rPr>
        <w:t>li</w:t>
      </w:r>
      <w:r>
        <w:t xml:space="preserve"> </w:t>
      </w:r>
      <w:r w:rsidRPr="00AC4869">
        <w:rPr>
          <w:rStyle w:val="pl-e"/>
          <w:color w:val="6F42C1"/>
        </w:rPr>
        <w:t>class</w:t>
      </w:r>
      <w:r>
        <w:t>=</w:t>
      </w:r>
      <w:r w:rsidRPr="00AC4869">
        <w:rPr>
          <w:rStyle w:val="pl-pds"/>
          <w:color w:val="032F62"/>
        </w:rPr>
        <w:t>"</w:t>
      </w:r>
      <w:r w:rsidRPr="00AC4869">
        <w:rPr>
          <w:rStyle w:val="pl-s"/>
          <w:rFonts w:eastAsiaTheme="majorEastAsia"/>
          <w:color w:val="032F62"/>
        </w:rPr>
        <w:t>nav-item</w:t>
      </w:r>
      <w:r w:rsidRPr="00AC4869">
        <w:rPr>
          <w:rStyle w:val="pl-pds"/>
          <w:color w:val="032F62"/>
        </w:rPr>
        <w:t>"</w:t>
      </w:r>
      <w:r>
        <w:t>&gt;</w:t>
      </w:r>
    </w:p>
    <w:p w14:paraId="6ABF235F" w14:textId="77777777" w:rsidR="00976A8F" w:rsidRDefault="00976A8F" w:rsidP="00880F7D">
      <w:pPr>
        <w:pStyle w:val="FACode2"/>
        <w:numPr>
          <w:ilvl w:val="0"/>
          <w:numId w:val="7"/>
        </w:numPr>
      </w:pPr>
      <w:r>
        <w:t xml:space="preserve">            &lt;</w:t>
      </w:r>
      <w:r w:rsidRPr="00AC4869">
        <w:rPr>
          <w:rStyle w:val="pl-ent"/>
          <w:color w:val="22863A"/>
        </w:rPr>
        <w:t>a</w:t>
      </w:r>
      <w:r>
        <w:t xml:space="preserve"> </w:t>
      </w:r>
      <w:r w:rsidRPr="00AC4869">
        <w:rPr>
          <w:rStyle w:val="pl-e"/>
          <w:color w:val="6F42C1"/>
        </w:rPr>
        <w:t>class</w:t>
      </w:r>
      <w:r>
        <w:t>=</w:t>
      </w:r>
      <w:r w:rsidRPr="00AC4869">
        <w:rPr>
          <w:rStyle w:val="pl-pds"/>
          <w:color w:val="032F62"/>
        </w:rPr>
        <w:t>"</w:t>
      </w:r>
      <w:r w:rsidRPr="00AC4869">
        <w:rPr>
          <w:rStyle w:val="pl-s"/>
          <w:rFonts w:eastAsiaTheme="majorEastAsia"/>
          <w:color w:val="032F62"/>
        </w:rPr>
        <w:t>nav-link</w:t>
      </w:r>
      <w:r w:rsidRPr="00AC4869">
        <w:rPr>
          <w:rStyle w:val="pl-pds"/>
          <w:color w:val="032F62"/>
        </w:rPr>
        <w:t>"</w:t>
      </w:r>
      <w:r>
        <w:t xml:space="preserve"> </w:t>
      </w:r>
      <w:r w:rsidRPr="00AC4869">
        <w:rPr>
          <w:rStyle w:val="pl-e"/>
          <w:color w:val="6F42C1"/>
        </w:rPr>
        <w:t>href</w:t>
      </w:r>
      <w:r>
        <w:t>=</w:t>
      </w:r>
      <w:r w:rsidRPr="00AC4869">
        <w:rPr>
          <w:rStyle w:val="pl-pds"/>
          <w:color w:val="032F62"/>
        </w:rPr>
        <w:t>""</w:t>
      </w:r>
      <w:r>
        <w:t>&gt;</w:t>
      </w:r>
    </w:p>
    <w:p w14:paraId="41BCED32" w14:textId="77777777" w:rsidR="00976A8F" w:rsidRDefault="00976A8F" w:rsidP="00880F7D">
      <w:pPr>
        <w:pStyle w:val="FACode2"/>
        <w:numPr>
          <w:ilvl w:val="0"/>
          <w:numId w:val="7"/>
        </w:numPr>
      </w:pPr>
      <w:r>
        <w:t xml:space="preserve">              &lt;</w:t>
      </w:r>
      <w:r w:rsidRPr="00AC4869">
        <w:rPr>
          <w:rStyle w:val="pl-ent"/>
          <w:color w:val="22863A"/>
        </w:rPr>
        <w:t>i</w:t>
      </w:r>
      <w:r>
        <w:t xml:space="preserve"> </w:t>
      </w:r>
      <w:r w:rsidRPr="00AC4869">
        <w:rPr>
          <w:rStyle w:val="pl-e"/>
          <w:color w:val="6F42C1"/>
        </w:rPr>
        <w:t>class</w:t>
      </w:r>
      <w:r>
        <w:t>=</w:t>
      </w:r>
      <w:r w:rsidRPr="00AC4869">
        <w:rPr>
          <w:rStyle w:val="pl-pds"/>
          <w:color w:val="032F62"/>
        </w:rPr>
        <w:t>"</w:t>
      </w:r>
      <w:r w:rsidRPr="00AC4869">
        <w:rPr>
          <w:rStyle w:val="pl-s"/>
          <w:rFonts w:eastAsiaTheme="majorEastAsia"/>
          <w:color w:val="032F62"/>
        </w:rPr>
        <w:t>ion-gear-a</w:t>
      </w:r>
      <w:r w:rsidRPr="00AC4869">
        <w:rPr>
          <w:rStyle w:val="pl-pds"/>
          <w:color w:val="032F62"/>
        </w:rPr>
        <w:t>"</w:t>
      </w:r>
      <w:r>
        <w:t>&gt;&lt;/</w:t>
      </w:r>
      <w:r w:rsidRPr="00AC4869">
        <w:rPr>
          <w:rStyle w:val="pl-ent"/>
          <w:color w:val="22863A"/>
        </w:rPr>
        <w:t>i</w:t>
      </w:r>
      <w:r>
        <w:t>&gt;</w:t>
      </w:r>
      <w:r w:rsidRPr="00AC4869">
        <w:rPr>
          <w:rStyle w:val="pl-c1"/>
          <w:color w:val="005CC5"/>
        </w:rPr>
        <w:t>&amp;</w:t>
      </w:r>
      <w:r w:rsidRPr="00AC4869">
        <w:rPr>
          <w:rStyle w:val="pl-en"/>
          <w:color w:val="6F42C1"/>
        </w:rPr>
        <w:t>nbsp</w:t>
      </w:r>
      <w:r w:rsidRPr="00AC4869">
        <w:rPr>
          <w:rStyle w:val="pl-c1"/>
          <w:color w:val="005CC5"/>
        </w:rPr>
        <w:t>;</w:t>
      </w:r>
      <w:r>
        <w:t>Settings</w:t>
      </w:r>
    </w:p>
    <w:p w14:paraId="07E47068" w14:textId="77777777" w:rsidR="00976A8F" w:rsidRDefault="00976A8F" w:rsidP="00880F7D">
      <w:pPr>
        <w:pStyle w:val="FACode2"/>
        <w:numPr>
          <w:ilvl w:val="0"/>
          <w:numId w:val="7"/>
        </w:numPr>
      </w:pPr>
      <w:r>
        <w:t xml:space="preserve">            &lt;/</w:t>
      </w:r>
      <w:r w:rsidRPr="00AC4869">
        <w:rPr>
          <w:rStyle w:val="pl-ent"/>
          <w:color w:val="22863A"/>
        </w:rPr>
        <w:t>a</w:t>
      </w:r>
      <w:r>
        <w:t>&gt;</w:t>
      </w:r>
    </w:p>
    <w:p w14:paraId="61B90611" w14:textId="77777777" w:rsidR="00976A8F" w:rsidRDefault="00976A8F" w:rsidP="00880F7D">
      <w:pPr>
        <w:pStyle w:val="FACode2"/>
        <w:numPr>
          <w:ilvl w:val="0"/>
          <w:numId w:val="7"/>
        </w:numPr>
      </w:pPr>
      <w:r>
        <w:t xml:space="preserve">          &lt;/</w:t>
      </w:r>
      <w:r w:rsidRPr="00AC4869">
        <w:rPr>
          <w:rStyle w:val="pl-ent"/>
          <w:color w:val="22863A"/>
        </w:rPr>
        <w:t>li</w:t>
      </w:r>
      <w:r>
        <w:t>&gt;</w:t>
      </w:r>
    </w:p>
    <w:p w14:paraId="122AB489" w14:textId="77777777" w:rsidR="00976A8F" w:rsidRDefault="00976A8F" w:rsidP="00880F7D">
      <w:pPr>
        <w:pStyle w:val="FACode2"/>
        <w:numPr>
          <w:ilvl w:val="0"/>
          <w:numId w:val="7"/>
        </w:numPr>
      </w:pPr>
      <w:r>
        <w:t xml:space="preserve">          &lt;</w:t>
      </w:r>
      <w:r w:rsidRPr="00AC4869">
        <w:rPr>
          <w:rStyle w:val="pl-ent"/>
          <w:color w:val="22863A"/>
        </w:rPr>
        <w:t>li</w:t>
      </w:r>
      <w:r>
        <w:t xml:space="preserve"> </w:t>
      </w:r>
      <w:r w:rsidRPr="00AC4869">
        <w:rPr>
          <w:rStyle w:val="pl-e"/>
          <w:color w:val="6F42C1"/>
        </w:rPr>
        <w:t>class</w:t>
      </w:r>
      <w:r>
        <w:t>=</w:t>
      </w:r>
      <w:r w:rsidRPr="00AC4869">
        <w:rPr>
          <w:rStyle w:val="pl-pds"/>
          <w:color w:val="032F62"/>
        </w:rPr>
        <w:t>"</w:t>
      </w:r>
      <w:r w:rsidRPr="00AC4869">
        <w:rPr>
          <w:rStyle w:val="pl-s"/>
          <w:rFonts w:eastAsiaTheme="majorEastAsia"/>
          <w:color w:val="032F62"/>
        </w:rPr>
        <w:t>nav-item</w:t>
      </w:r>
      <w:r w:rsidRPr="00AC4869">
        <w:rPr>
          <w:rStyle w:val="pl-pds"/>
          <w:color w:val="032F62"/>
        </w:rPr>
        <w:t>"</w:t>
      </w:r>
      <w:r>
        <w:t>&gt;</w:t>
      </w:r>
    </w:p>
    <w:p w14:paraId="0B5CB700" w14:textId="77777777" w:rsidR="00976A8F" w:rsidRDefault="00976A8F" w:rsidP="00880F7D">
      <w:pPr>
        <w:pStyle w:val="FACode2"/>
        <w:numPr>
          <w:ilvl w:val="0"/>
          <w:numId w:val="7"/>
        </w:numPr>
      </w:pPr>
      <w:r>
        <w:t xml:space="preserve">            &lt;</w:t>
      </w:r>
      <w:r w:rsidRPr="00AC4869">
        <w:rPr>
          <w:rStyle w:val="pl-ent"/>
          <w:color w:val="22863A"/>
        </w:rPr>
        <w:t>a</w:t>
      </w:r>
      <w:r>
        <w:t xml:space="preserve"> </w:t>
      </w:r>
      <w:r w:rsidRPr="00AC4869">
        <w:rPr>
          <w:rStyle w:val="pl-e"/>
          <w:color w:val="6F42C1"/>
        </w:rPr>
        <w:t>class</w:t>
      </w:r>
      <w:r>
        <w:t>=</w:t>
      </w:r>
      <w:r w:rsidRPr="00AC4869">
        <w:rPr>
          <w:rStyle w:val="pl-pds"/>
          <w:color w:val="032F62"/>
        </w:rPr>
        <w:t>"</w:t>
      </w:r>
      <w:r w:rsidRPr="00AC4869">
        <w:rPr>
          <w:rStyle w:val="pl-s"/>
          <w:rFonts w:eastAsiaTheme="majorEastAsia"/>
          <w:color w:val="032F62"/>
        </w:rPr>
        <w:t>nav-link</w:t>
      </w:r>
      <w:r w:rsidRPr="00AC4869">
        <w:rPr>
          <w:rStyle w:val="pl-pds"/>
          <w:color w:val="032F62"/>
        </w:rPr>
        <w:t>"</w:t>
      </w:r>
      <w:r>
        <w:t xml:space="preserve"> </w:t>
      </w:r>
      <w:r w:rsidRPr="00AC4869">
        <w:rPr>
          <w:rStyle w:val="pl-e"/>
          <w:color w:val="6F42C1"/>
        </w:rPr>
        <w:t>href</w:t>
      </w:r>
      <w:r>
        <w:t>=</w:t>
      </w:r>
      <w:r w:rsidRPr="00AC4869">
        <w:rPr>
          <w:rStyle w:val="pl-pds"/>
          <w:color w:val="032F62"/>
        </w:rPr>
        <w:t>""</w:t>
      </w:r>
      <w:r>
        <w:t>&gt;Sign up&lt;/</w:t>
      </w:r>
      <w:r w:rsidRPr="00AC4869">
        <w:rPr>
          <w:rStyle w:val="pl-ent"/>
          <w:color w:val="22863A"/>
        </w:rPr>
        <w:t>a</w:t>
      </w:r>
      <w:r>
        <w:t>&gt;</w:t>
      </w:r>
    </w:p>
    <w:p w14:paraId="7EE53C8F" w14:textId="77777777" w:rsidR="00976A8F" w:rsidRDefault="00976A8F" w:rsidP="00880F7D">
      <w:pPr>
        <w:pStyle w:val="FACode2"/>
        <w:numPr>
          <w:ilvl w:val="0"/>
          <w:numId w:val="7"/>
        </w:numPr>
      </w:pPr>
      <w:r>
        <w:t xml:space="preserve">          &lt;/</w:t>
      </w:r>
      <w:r w:rsidRPr="00AC4869">
        <w:rPr>
          <w:rStyle w:val="pl-ent"/>
          <w:color w:val="22863A"/>
        </w:rPr>
        <w:t>li</w:t>
      </w:r>
      <w:r>
        <w:t>&gt;</w:t>
      </w:r>
    </w:p>
    <w:p w14:paraId="3B5137AE" w14:textId="77777777" w:rsidR="00976A8F" w:rsidRDefault="00976A8F" w:rsidP="00880F7D">
      <w:pPr>
        <w:pStyle w:val="FACode2"/>
        <w:numPr>
          <w:ilvl w:val="0"/>
          <w:numId w:val="7"/>
        </w:numPr>
      </w:pPr>
      <w:r>
        <w:t xml:space="preserve">        &lt;/</w:t>
      </w:r>
      <w:r w:rsidRPr="00AC4869">
        <w:rPr>
          <w:rStyle w:val="pl-ent"/>
          <w:color w:val="22863A"/>
        </w:rPr>
        <w:t>ul</w:t>
      </w:r>
      <w:r>
        <w:t>&gt;</w:t>
      </w:r>
    </w:p>
    <w:p w14:paraId="35D1E042" w14:textId="77777777" w:rsidR="00976A8F" w:rsidRDefault="00976A8F" w:rsidP="00880F7D">
      <w:pPr>
        <w:pStyle w:val="FACode2"/>
        <w:numPr>
          <w:ilvl w:val="0"/>
          <w:numId w:val="7"/>
        </w:numPr>
      </w:pPr>
      <w:r>
        <w:t xml:space="preserve">      &lt;/</w:t>
      </w:r>
      <w:r w:rsidRPr="00AC4869">
        <w:rPr>
          <w:rStyle w:val="pl-ent"/>
          <w:color w:val="22863A"/>
        </w:rPr>
        <w:t>div</w:t>
      </w:r>
      <w:r>
        <w:t>&gt;</w:t>
      </w:r>
    </w:p>
    <w:p w14:paraId="4F9519D8" w14:textId="77777777" w:rsidR="00976A8F" w:rsidRDefault="00976A8F" w:rsidP="00880F7D">
      <w:pPr>
        <w:pStyle w:val="FACode2"/>
        <w:numPr>
          <w:ilvl w:val="0"/>
          <w:numId w:val="7"/>
        </w:numPr>
      </w:pPr>
      <w:r>
        <w:t xml:space="preserve">    &lt;/</w:t>
      </w:r>
      <w:r w:rsidRPr="00AC4869">
        <w:rPr>
          <w:rStyle w:val="pl-ent"/>
          <w:color w:val="22863A"/>
        </w:rPr>
        <w:t>nav</w:t>
      </w:r>
      <w:r>
        <w:t>&gt;</w:t>
      </w:r>
    </w:p>
    <w:p w14:paraId="665E2376" w14:textId="77777777" w:rsidR="00C9123F" w:rsidRDefault="00C9123F" w:rsidP="00F52819">
      <w:pPr>
        <w:pStyle w:val="Heading4"/>
        <w:rPr>
          <w:rFonts w:ascii="Arial" w:eastAsia="Arial" w:hAnsi="Arial" w:cs="Times New Roman"/>
          <w:i w:val="0"/>
          <w:iCs w:val="0"/>
          <w:color w:val="auto"/>
          <w:sz w:val="20"/>
          <w:szCs w:val="22"/>
        </w:rPr>
      </w:pPr>
    </w:p>
    <w:p w14:paraId="2D21EC85" w14:textId="4F20021A" w:rsidR="00F52819" w:rsidRDefault="00F52819" w:rsidP="00F52819">
      <w:pPr>
        <w:pStyle w:val="Heading4"/>
      </w:pPr>
      <w:r w:rsidRPr="00A37A47">
        <w:t>Footer</w:t>
      </w:r>
    </w:p>
    <w:p w14:paraId="2D33D65F" w14:textId="1D58EBED" w:rsidR="002A7265" w:rsidRPr="00E01119" w:rsidRDefault="00A71345" w:rsidP="00880F7D">
      <w:pPr>
        <w:pStyle w:val="FACode2"/>
        <w:numPr>
          <w:ilvl w:val="0"/>
          <w:numId w:val="8"/>
        </w:numPr>
        <w:rPr>
          <w:color w:val="24292E"/>
        </w:rPr>
      </w:pPr>
      <w:r w:rsidRPr="00E01119">
        <w:rPr>
          <w:color w:val="24292E"/>
        </w:rPr>
        <w:t xml:space="preserve">    </w:t>
      </w:r>
      <w:r w:rsidR="002A7265" w:rsidRPr="00E01119">
        <w:rPr>
          <w:color w:val="24292E"/>
        </w:rPr>
        <w:t>&lt;</w:t>
      </w:r>
      <w:r w:rsidR="002A7265" w:rsidRPr="00E01119">
        <w:rPr>
          <w:rStyle w:val="pl-ent"/>
          <w:color w:val="22863A"/>
        </w:rPr>
        <w:t>footer</w:t>
      </w:r>
      <w:r w:rsidR="002A7265" w:rsidRPr="00E01119">
        <w:rPr>
          <w:color w:val="24292E"/>
        </w:rPr>
        <w:t>&gt;</w:t>
      </w:r>
    </w:p>
    <w:p w14:paraId="38B3C404" w14:textId="77777777" w:rsidR="002A7265" w:rsidRDefault="002A7265" w:rsidP="007A7AC6">
      <w:pPr>
        <w:pStyle w:val="FACode2"/>
        <w:rPr>
          <w:color w:val="24292E"/>
        </w:rPr>
      </w:pPr>
      <w:r>
        <w:rPr>
          <w:color w:val="24292E"/>
        </w:rPr>
        <w:t xml:space="preserve">      &lt;</w:t>
      </w:r>
      <w:r>
        <w:rPr>
          <w:rStyle w:val="pl-ent"/>
          <w:color w:val="22863A"/>
        </w:rPr>
        <w:t>div</w:t>
      </w:r>
      <w:r>
        <w:rPr>
          <w:color w:val="24292E"/>
        </w:rPr>
        <w:t xml:space="preserve"> </w:t>
      </w:r>
      <w:r>
        <w:rPr>
          <w:rStyle w:val="pl-e"/>
          <w:color w:val="6F42C1"/>
        </w:rPr>
        <w:t>class</w:t>
      </w:r>
      <w:r>
        <w:rPr>
          <w:color w:val="24292E"/>
        </w:rPr>
        <w:t>=</w:t>
      </w:r>
      <w:r>
        <w:rPr>
          <w:rStyle w:val="pl-pds"/>
          <w:color w:val="032F62"/>
        </w:rPr>
        <w:t>"</w:t>
      </w:r>
      <w:r>
        <w:rPr>
          <w:rStyle w:val="pl-s"/>
          <w:rFonts w:eastAsiaTheme="majorEastAsia"/>
          <w:color w:val="032F62"/>
        </w:rPr>
        <w:t>container</w:t>
      </w:r>
      <w:r>
        <w:rPr>
          <w:rStyle w:val="pl-pds"/>
          <w:color w:val="032F62"/>
        </w:rPr>
        <w:t>"</w:t>
      </w:r>
      <w:r>
        <w:rPr>
          <w:color w:val="24292E"/>
        </w:rPr>
        <w:t>&gt;</w:t>
      </w:r>
    </w:p>
    <w:p w14:paraId="6373AE8F" w14:textId="77777777" w:rsidR="002A7265" w:rsidRDefault="002A7265" w:rsidP="007A7AC6">
      <w:pPr>
        <w:pStyle w:val="FACode2"/>
        <w:rPr>
          <w:color w:val="24292E"/>
        </w:rPr>
      </w:pPr>
      <w:r>
        <w:rPr>
          <w:color w:val="24292E"/>
        </w:rPr>
        <w:t xml:space="preserve">        &lt;</w:t>
      </w:r>
      <w:r>
        <w:rPr>
          <w:rStyle w:val="pl-ent"/>
          <w:color w:val="22863A"/>
        </w:rPr>
        <w:t>a</w:t>
      </w:r>
      <w:r>
        <w:rPr>
          <w:color w:val="24292E"/>
        </w:rPr>
        <w:t xml:space="preserve"> </w:t>
      </w:r>
      <w:r>
        <w:rPr>
          <w:rStyle w:val="pl-e"/>
          <w:color w:val="6F42C1"/>
        </w:rPr>
        <w:t>href</w:t>
      </w:r>
      <w:r>
        <w:rPr>
          <w:color w:val="24292E"/>
        </w:rPr>
        <w:t>=</w:t>
      </w:r>
      <w:r>
        <w:rPr>
          <w:rStyle w:val="pl-pds"/>
          <w:color w:val="032F62"/>
        </w:rPr>
        <w:t>"</w:t>
      </w:r>
      <w:r>
        <w:rPr>
          <w:rStyle w:val="pl-s"/>
          <w:rFonts w:eastAsiaTheme="majorEastAsia"/>
          <w:color w:val="032F62"/>
        </w:rPr>
        <w:t>/</w:t>
      </w:r>
      <w:r>
        <w:rPr>
          <w:rStyle w:val="pl-pds"/>
          <w:color w:val="032F62"/>
        </w:rPr>
        <w:t>"</w:t>
      </w:r>
      <w:r>
        <w:rPr>
          <w:color w:val="24292E"/>
        </w:rPr>
        <w:t xml:space="preserve"> </w:t>
      </w:r>
      <w:r>
        <w:rPr>
          <w:rStyle w:val="pl-e"/>
          <w:color w:val="6F42C1"/>
        </w:rPr>
        <w:t>class</w:t>
      </w:r>
      <w:r>
        <w:rPr>
          <w:color w:val="24292E"/>
        </w:rPr>
        <w:t>=</w:t>
      </w:r>
      <w:r>
        <w:rPr>
          <w:rStyle w:val="pl-pds"/>
          <w:color w:val="032F62"/>
        </w:rPr>
        <w:t>"</w:t>
      </w:r>
      <w:r>
        <w:rPr>
          <w:rStyle w:val="pl-s"/>
          <w:rFonts w:eastAsiaTheme="majorEastAsia"/>
          <w:color w:val="032F62"/>
        </w:rPr>
        <w:t>logo-font</w:t>
      </w:r>
      <w:r>
        <w:rPr>
          <w:rStyle w:val="pl-pds"/>
          <w:color w:val="032F62"/>
        </w:rPr>
        <w:t>"</w:t>
      </w:r>
      <w:r>
        <w:rPr>
          <w:color w:val="24292E"/>
        </w:rPr>
        <w:t>&gt;conduit&lt;/</w:t>
      </w:r>
      <w:r>
        <w:rPr>
          <w:rStyle w:val="pl-ent"/>
          <w:color w:val="22863A"/>
        </w:rPr>
        <w:t>a</w:t>
      </w:r>
      <w:r>
        <w:rPr>
          <w:color w:val="24292E"/>
        </w:rPr>
        <w:t>&gt;</w:t>
      </w:r>
    </w:p>
    <w:p w14:paraId="67FC8D5F" w14:textId="77777777" w:rsidR="002A7265" w:rsidRDefault="002A7265" w:rsidP="007A7AC6">
      <w:pPr>
        <w:pStyle w:val="FACode2"/>
        <w:rPr>
          <w:color w:val="24292E"/>
        </w:rPr>
      </w:pPr>
      <w:r>
        <w:rPr>
          <w:color w:val="24292E"/>
        </w:rPr>
        <w:t xml:space="preserve">        &lt;</w:t>
      </w:r>
      <w:r>
        <w:rPr>
          <w:rStyle w:val="pl-ent"/>
          <w:color w:val="22863A"/>
        </w:rPr>
        <w:t>span</w:t>
      </w:r>
      <w:r>
        <w:rPr>
          <w:color w:val="24292E"/>
        </w:rPr>
        <w:t xml:space="preserve"> </w:t>
      </w:r>
      <w:r>
        <w:rPr>
          <w:rStyle w:val="pl-e"/>
          <w:color w:val="6F42C1"/>
        </w:rPr>
        <w:t>class</w:t>
      </w:r>
      <w:r>
        <w:rPr>
          <w:color w:val="24292E"/>
        </w:rPr>
        <w:t>=</w:t>
      </w:r>
      <w:r>
        <w:rPr>
          <w:rStyle w:val="pl-pds"/>
          <w:color w:val="032F62"/>
        </w:rPr>
        <w:t>"</w:t>
      </w:r>
      <w:r>
        <w:rPr>
          <w:rStyle w:val="pl-s"/>
          <w:rFonts w:eastAsiaTheme="majorEastAsia"/>
          <w:color w:val="032F62"/>
        </w:rPr>
        <w:t>attribution</w:t>
      </w:r>
      <w:r>
        <w:rPr>
          <w:rStyle w:val="pl-pds"/>
          <w:color w:val="032F62"/>
        </w:rPr>
        <w:t>"</w:t>
      </w:r>
      <w:r>
        <w:rPr>
          <w:color w:val="24292E"/>
        </w:rPr>
        <w:t>&gt;</w:t>
      </w:r>
    </w:p>
    <w:p w14:paraId="5EC86527" w14:textId="77777777" w:rsidR="002A7265" w:rsidRDefault="002A7265" w:rsidP="007A7AC6">
      <w:pPr>
        <w:pStyle w:val="FACode2"/>
        <w:rPr>
          <w:color w:val="24292E"/>
        </w:rPr>
      </w:pPr>
      <w:r>
        <w:rPr>
          <w:color w:val="24292E"/>
        </w:rPr>
        <w:t xml:space="preserve">          An interactive learning project from &lt;</w:t>
      </w:r>
      <w:r>
        <w:rPr>
          <w:rStyle w:val="pl-ent"/>
          <w:color w:val="22863A"/>
        </w:rPr>
        <w:t>a</w:t>
      </w:r>
      <w:r>
        <w:rPr>
          <w:color w:val="24292E"/>
        </w:rPr>
        <w:t xml:space="preserve"> </w:t>
      </w:r>
      <w:r>
        <w:rPr>
          <w:rStyle w:val="pl-e"/>
          <w:color w:val="6F42C1"/>
        </w:rPr>
        <w:t>href</w:t>
      </w:r>
      <w:r>
        <w:rPr>
          <w:color w:val="24292E"/>
        </w:rPr>
        <w:t>=</w:t>
      </w:r>
      <w:r>
        <w:rPr>
          <w:rStyle w:val="pl-pds"/>
          <w:color w:val="032F62"/>
        </w:rPr>
        <w:t>"</w:t>
      </w:r>
      <w:r>
        <w:rPr>
          <w:rStyle w:val="pl-s"/>
          <w:rFonts w:eastAsiaTheme="majorEastAsia"/>
          <w:color w:val="032F62"/>
        </w:rPr>
        <w:t>https://thinkster.io</w:t>
      </w:r>
      <w:r>
        <w:rPr>
          <w:rStyle w:val="pl-pds"/>
          <w:color w:val="032F62"/>
        </w:rPr>
        <w:t>"</w:t>
      </w:r>
      <w:r>
        <w:rPr>
          <w:color w:val="24292E"/>
        </w:rPr>
        <w:t>&gt;Thinkster&lt;/</w:t>
      </w:r>
      <w:r>
        <w:rPr>
          <w:rStyle w:val="pl-ent"/>
          <w:color w:val="22863A"/>
        </w:rPr>
        <w:t>a</w:t>
      </w:r>
      <w:r>
        <w:rPr>
          <w:color w:val="24292E"/>
        </w:rPr>
        <w:t xml:space="preserve">&gt;. Code </w:t>
      </w:r>
      <w:r>
        <w:rPr>
          <w:rStyle w:val="pl-c1"/>
          <w:color w:val="005CC5"/>
        </w:rPr>
        <w:t>&amp;</w:t>
      </w:r>
      <w:r>
        <w:rPr>
          <w:rStyle w:val="pl-en"/>
          <w:color w:val="6F42C1"/>
        </w:rPr>
        <w:t>amp</w:t>
      </w:r>
      <w:r>
        <w:rPr>
          <w:rStyle w:val="pl-c1"/>
          <w:color w:val="005CC5"/>
        </w:rPr>
        <w:t>;</w:t>
      </w:r>
      <w:r>
        <w:rPr>
          <w:color w:val="24292E"/>
        </w:rPr>
        <w:t xml:space="preserve"> design licensed under MIT.</w:t>
      </w:r>
    </w:p>
    <w:p w14:paraId="48DD7BBC" w14:textId="77777777" w:rsidR="002A7265" w:rsidRDefault="002A7265" w:rsidP="007A7AC6">
      <w:pPr>
        <w:pStyle w:val="FACode2"/>
        <w:rPr>
          <w:color w:val="24292E"/>
        </w:rPr>
      </w:pPr>
      <w:r>
        <w:rPr>
          <w:color w:val="24292E"/>
        </w:rPr>
        <w:t xml:space="preserve">        &lt;/</w:t>
      </w:r>
      <w:r>
        <w:rPr>
          <w:rStyle w:val="pl-ent"/>
          <w:color w:val="22863A"/>
        </w:rPr>
        <w:t>span</w:t>
      </w:r>
      <w:r>
        <w:rPr>
          <w:color w:val="24292E"/>
        </w:rPr>
        <w:t>&gt;</w:t>
      </w:r>
    </w:p>
    <w:p w14:paraId="73E0AAB8" w14:textId="77777777" w:rsidR="002A7265" w:rsidRDefault="002A7265" w:rsidP="007A7AC6">
      <w:pPr>
        <w:pStyle w:val="FACode2"/>
        <w:rPr>
          <w:color w:val="24292E"/>
        </w:rPr>
      </w:pPr>
      <w:r>
        <w:rPr>
          <w:color w:val="24292E"/>
        </w:rPr>
        <w:t xml:space="preserve">      &lt;/</w:t>
      </w:r>
      <w:r>
        <w:rPr>
          <w:rStyle w:val="pl-ent"/>
          <w:color w:val="22863A"/>
        </w:rPr>
        <w:t>div</w:t>
      </w:r>
      <w:r>
        <w:rPr>
          <w:color w:val="24292E"/>
        </w:rPr>
        <w:t>&gt;</w:t>
      </w:r>
    </w:p>
    <w:p w14:paraId="0D02435E" w14:textId="77777777" w:rsidR="002A7265" w:rsidRDefault="002A7265" w:rsidP="007A7AC6">
      <w:pPr>
        <w:pStyle w:val="FACode2"/>
        <w:rPr>
          <w:color w:val="24292E"/>
        </w:rPr>
      </w:pPr>
      <w:r>
        <w:rPr>
          <w:color w:val="24292E"/>
        </w:rPr>
        <w:t xml:space="preserve">    &lt;/</w:t>
      </w:r>
      <w:r>
        <w:rPr>
          <w:rStyle w:val="pl-ent"/>
          <w:color w:val="22863A"/>
        </w:rPr>
        <w:t>footer</w:t>
      </w:r>
      <w:r>
        <w:rPr>
          <w:color w:val="24292E"/>
        </w:rPr>
        <w:t>&gt;</w:t>
      </w:r>
    </w:p>
    <w:p w14:paraId="589DE41F" w14:textId="77777777" w:rsidR="00F52819" w:rsidRPr="00980703" w:rsidRDefault="00F52819" w:rsidP="00F52819">
      <w:pPr>
        <w:pStyle w:val="Heading3"/>
      </w:pPr>
      <w:bookmarkStart w:id="6" w:name="_Toc20993368"/>
      <w:r w:rsidRPr="00980703">
        <w:lastRenderedPageBreak/>
        <w:t>Pages</w:t>
      </w:r>
      <w:bookmarkEnd w:id="6"/>
    </w:p>
    <w:p w14:paraId="3C4550B4" w14:textId="71B8BF77" w:rsidR="00F52819" w:rsidRDefault="00F52819" w:rsidP="00F52819">
      <w:pPr>
        <w:pStyle w:val="Heading4"/>
      </w:pPr>
      <w:r w:rsidRPr="00980703">
        <w:t>Home</w:t>
      </w:r>
    </w:p>
    <w:p w14:paraId="36340C59" w14:textId="77777777" w:rsidR="00A056C9" w:rsidRPr="0091437F" w:rsidRDefault="00A056C9" w:rsidP="00880F7D">
      <w:pPr>
        <w:pStyle w:val="FACode2"/>
        <w:numPr>
          <w:ilvl w:val="0"/>
          <w:numId w:val="9"/>
        </w:numPr>
        <w:rPr>
          <w:color w:val="24292E"/>
        </w:rPr>
      </w:pPr>
      <w:r w:rsidRPr="0091437F">
        <w:rPr>
          <w:color w:val="24292E"/>
        </w:rPr>
        <w:t>&lt;</w:t>
      </w:r>
      <w:r w:rsidRPr="0091437F">
        <w:rPr>
          <w:rStyle w:val="pl-ent"/>
          <w:color w:val="22863A"/>
        </w:rPr>
        <w:t>div</w:t>
      </w:r>
      <w:r w:rsidRPr="0091437F">
        <w:rPr>
          <w:color w:val="24292E"/>
        </w:rPr>
        <w:t xml:space="preserve"> </w:t>
      </w:r>
      <w:r w:rsidRPr="0091437F">
        <w:rPr>
          <w:rStyle w:val="pl-e"/>
          <w:color w:val="6F42C1"/>
        </w:rPr>
        <w:t>class</w:t>
      </w:r>
      <w:r w:rsidRPr="0091437F">
        <w:rPr>
          <w:color w:val="24292E"/>
        </w:rPr>
        <w:t>=</w:t>
      </w:r>
      <w:r w:rsidRPr="0091437F">
        <w:rPr>
          <w:rStyle w:val="pl-pds"/>
          <w:color w:val="032F62"/>
        </w:rPr>
        <w:t>"</w:t>
      </w:r>
      <w:r w:rsidRPr="0091437F">
        <w:rPr>
          <w:rStyle w:val="pl-s"/>
          <w:rFonts w:eastAsiaTheme="majorEastAsia"/>
          <w:color w:val="032F62"/>
        </w:rPr>
        <w:t>home-page</w:t>
      </w:r>
      <w:r w:rsidRPr="0091437F">
        <w:rPr>
          <w:rStyle w:val="pl-pds"/>
          <w:color w:val="032F62"/>
        </w:rPr>
        <w:t>"</w:t>
      </w:r>
      <w:r w:rsidRPr="0091437F">
        <w:rPr>
          <w:color w:val="24292E"/>
        </w:rPr>
        <w:t>&gt;</w:t>
      </w:r>
    </w:p>
    <w:p w14:paraId="05CA8FFF" w14:textId="77777777" w:rsidR="00A056C9" w:rsidRPr="0091437F" w:rsidRDefault="00A056C9" w:rsidP="00880F7D">
      <w:pPr>
        <w:pStyle w:val="FACode2"/>
        <w:numPr>
          <w:ilvl w:val="0"/>
          <w:numId w:val="9"/>
        </w:numPr>
        <w:rPr>
          <w:color w:val="24292E"/>
        </w:rPr>
      </w:pPr>
    </w:p>
    <w:p w14:paraId="4702DF0F" w14:textId="77777777" w:rsidR="00A056C9" w:rsidRPr="0091437F" w:rsidRDefault="00A056C9" w:rsidP="00880F7D">
      <w:pPr>
        <w:pStyle w:val="FACode2"/>
        <w:numPr>
          <w:ilvl w:val="0"/>
          <w:numId w:val="9"/>
        </w:numPr>
        <w:rPr>
          <w:color w:val="24292E"/>
        </w:rPr>
      </w:pPr>
      <w:r w:rsidRPr="0091437F">
        <w:rPr>
          <w:color w:val="24292E"/>
        </w:rPr>
        <w:t xml:space="preserve">  &lt;</w:t>
      </w:r>
      <w:r w:rsidRPr="0091437F">
        <w:rPr>
          <w:rStyle w:val="pl-ent"/>
          <w:color w:val="22863A"/>
        </w:rPr>
        <w:t>div</w:t>
      </w:r>
      <w:r w:rsidRPr="0091437F">
        <w:rPr>
          <w:color w:val="24292E"/>
        </w:rPr>
        <w:t xml:space="preserve"> </w:t>
      </w:r>
      <w:r w:rsidRPr="0091437F">
        <w:rPr>
          <w:rStyle w:val="pl-e"/>
          <w:color w:val="6F42C1"/>
        </w:rPr>
        <w:t>class</w:t>
      </w:r>
      <w:r w:rsidRPr="0091437F">
        <w:rPr>
          <w:color w:val="24292E"/>
        </w:rPr>
        <w:t>=</w:t>
      </w:r>
      <w:r w:rsidRPr="0091437F">
        <w:rPr>
          <w:rStyle w:val="pl-pds"/>
          <w:color w:val="032F62"/>
        </w:rPr>
        <w:t>"</w:t>
      </w:r>
      <w:r w:rsidRPr="0091437F">
        <w:rPr>
          <w:rStyle w:val="pl-s"/>
          <w:rFonts w:eastAsiaTheme="majorEastAsia"/>
          <w:color w:val="032F62"/>
        </w:rPr>
        <w:t>banner</w:t>
      </w:r>
      <w:r w:rsidRPr="0091437F">
        <w:rPr>
          <w:rStyle w:val="pl-pds"/>
          <w:color w:val="032F62"/>
        </w:rPr>
        <w:t>"</w:t>
      </w:r>
      <w:r w:rsidRPr="0091437F">
        <w:rPr>
          <w:color w:val="24292E"/>
        </w:rPr>
        <w:t>&gt;</w:t>
      </w:r>
    </w:p>
    <w:p w14:paraId="54342FD8" w14:textId="77777777" w:rsidR="00A056C9" w:rsidRPr="0091437F" w:rsidRDefault="00A056C9" w:rsidP="00880F7D">
      <w:pPr>
        <w:pStyle w:val="FACode2"/>
        <w:numPr>
          <w:ilvl w:val="0"/>
          <w:numId w:val="9"/>
        </w:numPr>
        <w:rPr>
          <w:color w:val="24292E"/>
        </w:rPr>
      </w:pPr>
      <w:r w:rsidRPr="0091437F">
        <w:rPr>
          <w:color w:val="24292E"/>
        </w:rPr>
        <w:t xml:space="preserve">    &lt;</w:t>
      </w:r>
      <w:r w:rsidRPr="0091437F">
        <w:rPr>
          <w:rStyle w:val="pl-ent"/>
          <w:color w:val="22863A"/>
        </w:rPr>
        <w:t>div</w:t>
      </w:r>
      <w:r w:rsidRPr="0091437F">
        <w:rPr>
          <w:color w:val="24292E"/>
        </w:rPr>
        <w:t xml:space="preserve"> </w:t>
      </w:r>
      <w:r w:rsidRPr="0091437F">
        <w:rPr>
          <w:rStyle w:val="pl-e"/>
          <w:color w:val="6F42C1"/>
        </w:rPr>
        <w:t>class</w:t>
      </w:r>
      <w:r w:rsidRPr="0091437F">
        <w:rPr>
          <w:color w:val="24292E"/>
        </w:rPr>
        <w:t>=</w:t>
      </w:r>
      <w:r w:rsidRPr="0091437F">
        <w:rPr>
          <w:rStyle w:val="pl-pds"/>
          <w:color w:val="032F62"/>
        </w:rPr>
        <w:t>"</w:t>
      </w:r>
      <w:r w:rsidRPr="0091437F">
        <w:rPr>
          <w:rStyle w:val="pl-s"/>
          <w:rFonts w:eastAsiaTheme="majorEastAsia"/>
          <w:color w:val="032F62"/>
        </w:rPr>
        <w:t>container</w:t>
      </w:r>
      <w:r w:rsidRPr="0091437F">
        <w:rPr>
          <w:rStyle w:val="pl-pds"/>
          <w:color w:val="032F62"/>
        </w:rPr>
        <w:t>"</w:t>
      </w:r>
      <w:r w:rsidRPr="0091437F">
        <w:rPr>
          <w:color w:val="24292E"/>
        </w:rPr>
        <w:t>&gt;</w:t>
      </w:r>
    </w:p>
    <w:p w14:paraId="711C52CC" w14:textId="77777777" w:rsidR="00A056C9" w:rsidRPr="0091437F" w:rsidRDefault="00A056C9" w:rsidP="00880F7D">
      <w:pPr>
        <w:pStyle w:val="FACode2"/>
        <w:numPr>
          <w:ilvl w:val="0"/>
          <w:numId w:val="9"/>
        </w:numPr>
        <w:rPr>
          <w:color w:val="24292E"/>
        </w:rPr>
      </w:pPr>
      <w:r w:rsidRPr="0091437F">
        <w:rPr>
          <w:color w:val="24292E"/>
        </w:rPr>
        <w:t xml:space="preserve">      &lt;</w:t>
      </w:r>
      <w:r w:rsidRPr="0091437F">
        <w:rPr>
          <w:rStyle w:val="pl-ent"/>
          <w:color w:val="22863A"/>
        </w:rPr>
        <w:t>h1</w:t>
      </w:r>
      <w:r w:rsidRPr="0091437F">
        <w:rPr>
          <w:color w:val="24292E"/>
        </w:rPr>
        <w:t xml:space="preserve"> </w:t>
      </w:r>
      <w:r w:rsidRPr="0091437F">
        <w:rPr>
          <w:rStyle w:val="pl-e"/>
          <w:color w:val="6F42C1"/>
        </w:rPr>
        <w:t>class</w:t>
      </w:r>
      <w:r w:rsidRPr="0091437F">
        <w:rPr>
          <w:color w:val="24292E"/>
        </w:rPr>
        <w:t>=</w:t>
      </w:r>
      <w:r w:rsidRPr="0091437F">
        <w:rPr>
          <w:rStyle w:val="pl-pds"/>
          <w:color w:val="032F62"/>
        </w:rPr>
        <w:t>"</w:t>
      </w:r>
      <w:r w:rsidRPr="0091437F">
        <w:rPr>
          <w:rStyle w:val="pl-s"/>
          <w:rFonts w:eastAsiaTheme="majorEastAsia"/>
          <w:color w:val="032F62"/>
        </w:rPr>
        <w:t>logo-font</w:t>
      </w:r>
      <w:r w:rsidRPr="0091437F">
        <w:rPr>
          <w:rStyle w:val="pl-pds"/>
          <w:color w:val="032F62"/>
        </w:rPr>
        <w:t>"</w:t>
      </w:r>
      <w:r w:rsidRPr="0091437F">
        <w:rPr>
          <w:color w:val="24292E"/>
        </w:rPr>
        <w:t>&gt;conduit&lt;/</w:t>
      </w:r>
      <w:r w:rsidRPr="0091437F">
        <w:rPr>
          <w:rStyle w:val="pl-ent"/>
          <w:color w:val="22863A"/>
        </w:rPr>
        <w:t>h1</w:t>
      </w:r>
      <w:r w:rsidRPr="0091437F">
        <w:rPr>
          <w:color w:val="24292E"/>
        </w:rPr>
        <w:t>&gt;</w:t>
      </w:r>
    </w:p>
    <w:p w14:paraId="66A15A70" w14:textId="77777777" w:rsidR="00A056C9" w:rsidRPr="0091437F" w:rsidRDefault="00A056C9" w:rsidP="00880F7D">
      <w:pPr>
        <w:pStyle w:val="FACode2"/>
        <w:numPr>
          <w:ilvl w:val="0"/>
          <w:numId w:val="9"/>
        </w:numPr>
        <w:rPr>
          <w:color w:val="24292E"/>
        </w:rPr>
      </w:pPr>
      <w:r w:rsidRPr="0091437F">
        <w:rPr>
          <w:color w:val="24292E"/>
        </w:rPr>
        <w:t xml:space="preserve">      &lt;</w:t>
      </w:r>
      <w:r w:rsidRPr="0091437F">
        <w:rPr>
          <w:rStyle w:val="pl-ent"/>
          <w:color w:val="22863A"/>
        </w:rPr>
        <w:t>p</w:t>
      </w:r>
      <w:r w:rsidRPr="0091437F">
        <w:rPr>
          <w:color w:val="24292E"/>
        </w:rPr>
        <w:t>&gt;A place to share your knowledge.&lt;/</w:t>
      </w:r>
      <w:r w:rsidRPr="0091437F">
        <w:rPr>
          <w:rStyle w:val="pl-ent"/>
          <w:color w:val="22863A"/>
        </w:rPr>
        <w:t>p</w:t>
      </w:r>
      <w:r w:rsidRPr="0091437F">
        <w:rPr>
          <w:color w:val="24292E"/>
        </w:rPr>
        <w:t>&gt;</w:t>
      </w:r>
    </w:p>
    <w:p w14:paraId="57175E1E" w14:textId="77777777" w:rsidR="00A056C9" w:rsidRPr="0091437F" w:rsidRDefault="00A056C9" w:rsidP="00880F7D">
      <w:pPr>
        <w:pStyle w:val="FACode2"/>
        <w:numPr>
          <w:ilvl w:val="0"/>
          <w:numId w:val="9"/>
        </w:numPr>
        <w:rPr>
          <w:color w:val="24292E"/>
        </w:rPr>
      </w:pPr>
      <w:r w:rsidRPr="0091437F">
        <w:rPr>
          <w:color w:val="24292E"/>
        </w:rPr>
        <w:t xml:space="preserve">    &lt;/</w:t>
      </w:r>
      <w:r w:rsidRPr="0091437F">
        <w:rPr>
          <w:rStyle w:val="pl-ent"/>
          <w:color w:val="22863A"/>
        </w:rPr>
        <w:t>div</w:t>
      </w:r>
      <w:r w:rsidRPr="0091437F">
        <w:rPr>
          <w:color w:val="24292E"/>
        </w:rPr>
        <w:t>&gt;</w:t>
      </w:r>
    </w:p>
    <w:p w14:paraId="36828029" w14:textId="77777777" w:rsidR="00A056C9" w:rsidRPr="0091437F" w:rsidRDefault="00A056C9" w:rsidP="00880F7D">
      <w:pPr>
        <w:pStyle w:val="FACode2"/>
        <w:numPr>
          <w:ilvl w:val="0"/>
          <w:numId w:val="9"/>
        </w:numPr>
        <w:rPr>
          <w:color w:val="24292E"/>
        </w:rPr>
      </w:pPr>
      <w:r w:rsidRPr="0091437F">
        <w:rPr>
          <w:color w:val="24292E"/>
        </w:rPr>
        <w:t xml:space="preserve">  &lt;/</w:t>
      </w:r>
      <w:r w:rsidRPr="0091437F">
        <w:rPr>
          <w:rStyle w:val="pl-ent"/>
          <w:color w:val="22863A"/>
        </w:rPr>
        <w:t>div</w:t>
      </w:r>
      <w:r w:rsidRPr="0091437F">
        <w:rPr>
          <w:color w:val="24292E"/>
        </w:rPr>
        <w:t>&gt;</w:t>
      </w:r>
    </w:p>
    <w:p w14:paraId="477B87E0" w14:textId="77777777" w:rsidR="00A056C9" w:rsidRPr="0091437F" w:rsidRDefault="00A056C9" w:rsidP="00880F7D">
      <w:pPr>
        <w:pStyle w:val="FACode2"/>
        <w:numPr>
          <w:ilvl w:val="0"/>
          <w:numId w:val="9"/>
        </w:numPr>
        <w:rPr>
          <w:color w:val="24292E"/>
        </w:rPr>
      </w:pPr>
    </w:p>
    <w:p w14:paraId="69187430" w14:textId="77777777" w:rsidR="00A056C9" w:rsidRPr="0091437F" w:rsidRDefault="00A056C9" w:rsidP="00880F7D">
      <w:pPr>
        <w:pStyle w:val="FACode2"/>
        <w:numPr>
          <w:ilvl w:val="0"/>
          <w:numId w:val="9"/>
        </w:numPr>
        <w:rPr>
          <w:color w:val="24292E"/>
        </w:rPr>
      </w:pPr>
      <w:r w:rsidRPr="0091437F">
        <w:rPr>
          <w:color w:val="24292E"/>
        </w:rPr>
        <w:t xml:space="preserve">  &lt;</w:t>
      </w:r>
      <w:r w:rsidRPr="0091437F">
        <w:rPr>
          <w:rStyle w:val="pl-ent"/>
          <w:color w:val="22863A"/>
        </w:rPr>
        <w:t>div</w:t>
      </w:r>
      <w:r w:rsidRPr="0091437F">
        <w:rPr>
          <w:color w:val="24292E"/>
        </w:rPr>
        <w:t xml:space="preserve"> </w:t>
      </w:r>
      <w:r w:rsidRPr="0091437F">
        <w:rPr>
          <w:rStyle w:val="pl-e"/>
          <w:color w:val="6F42C1"/>
        </w:rPr>
        <w:t>class</w:t>
      </w:r>
      <w:r w:rsidRPr="0091437F">
        <w:rPr>
          <w:color w:val="24292E"/>
        </w:rPr>
        <w:t>=</w:t>
      </w:r>
      <w:r w:rsidRPr="0091437F">
        <w:rPr>
          <w:rStyle w:val="pl-pds"/>
          <w:color w:val="032F62"/>
        </w:rPr>
        <w:t>"</w:t>
      </w:r>
      <w:r w:rsidRPr="0091437F">
        <w:rPr>
          <w:rStyle w:val="pl-s"/>
          <w:rFonts w:eastAsiaTheme="majorEastAsia"/>
          <w:color w:val="032F62"/>
        </w:rPr>
        <w:t>container page</w:t>
      </w:r>
      <w:r w:rsidRPr="0091437F">
        <w:rPr>
          <w:rStyle w:val="pl-pds"/>
          <w:color w:val="032F62"/>
        </w:rPr>
        <w:t>"</w:t>
      </w:r>
      <w:r w:rsidRPr="0091437F">
        <w:rPr>
          <w:color w:val="24292E"/>
        </w:rPr>
        <w:t>&gt;</w:t>
      </w:r>
    </w:p>
    <w:p w14:paraId="6A2E5124" w14:textId="77777777" w:rsidR="00A056C9" w:rsidRPr="0091437F" w:rsidRDefault="00A056C9" w:rsidP="00880F7D">
      <w:pPr>
        <w:pStyle w:val="FACode2"/>
        <w:numPr>
          <w:ilvl w:val="0"/>
          <w:numId w:val="9"/>
        </w:numPr>
        <w:rPr>
          <w:color w:val="24292E"/>
        </w:rPr>
      </w:pPr>
      <w:r w:rsidRPr="0091437F">
        <w:rPr>
          <w:color w:val="24292E"/>
        </w:rPr>
        <w:t xml:space="preserve">    &lt;</w:t>
      </w:r>
      <w:r w:rsidRPr="0091437F">
        <w:rPr>
          <w:rStyle w:val="pl-ent"/>
          <w:color w:val="22863A"/>
        </w:rPr>
        <w:t>div</w:t>
      </w:r>
      <w:r w:rsidRPr="0091437F">
        <w:rPr>
          <w:color w:val="24292E"/>
        </w:rPr>
        <w:t xml:space="preserve"> </w:t>
      </w:r>
      <w:r w:rsidRPr="0091437F">
        <w:rPr>
          <w:rStyle w:val="pl-e"/>
          <w:color w:val="6F42C1"/>
        </w:rPr>
        <w:t>class</w:t>
      </w:r>
      <w:r w:rsidRPr="0091437F">
        <w:rPr>
          <w:color w:val="24292E"/>
        </w:rPr>
        <w:t>=</w:t>
      </w:r>
      <w:r w:rsidRPr="0091437F">
        <w:rPr>
          <w:rStyle w:val="pl-pds"/>
          <w:color w:val="032F62"/>
        </w:rPr>
        <w:t>"</w:t>
      </w:r>
      <w:r w:rsidRPr="0091437F">
        <w:rPr>
          <w:rStyle w:val="pl-s"/>
          <w:rFonts w:eastAsiaTheme="majorEastAsia"/>
          <w:color w:val="032F62"/>
        </w:rPr>
        <w:t>row</w:t>
      </w:r>
      <w:r w:rsidRPr="0091437F">
        <w:rPr>
          <w:rStyle w:val="pl-pds"/>
          <w:color w:val="032F62"/>
        </w:rPr>
        <w:t>"</w:t>
      </w:r>
      <w:r w:rsidRPr="0091437F">
        <w:rPr>
          <w:color w:val="24292E"/>
        </w:rPr>
        <w:t>&gt;</w:t>
      </w:r>
    </w:p>
    <w:p w14:paraId="0DEBCE03" w14:textId="77777777" w:rsidR="00A056C9" w:rsidRPr="0091437F" w:rsidRDefault="00A056C9" w:rsidP="00880F7D">
      <w:pPr>
        <w:pStyle w:val="FACode2"/>
        <w:numPr>
          <w:ilvl w:val="0"/>
          <w:numId w:val="9"/>
        </w:numPr>
        <w:rPr>
          <w:color w:val="24292E"/>
        </w:rPr>
      </w:pPr>
    </w:p>
    <w:p w14:paraId="2A4B0D34" w14:textId="77777777" w:rsidR="00A056C9" w:rsidRPr="0091437F" w:rsidRDefault="00A056C9" w:rsidP="00880F7D">
      <w:pPr>
        <w:pStyle w:val="FACode2"/>
        <w:numPr>
          <w:ilvl w:val="0"/>
          <w:numId w:val="9"/>
        </w:numPr>
        <w:rPr>
          <w:color w:val="24292E"/>
        </w:rPr>
      </w:pPr>
      <w:r w:rsidRPr="0091437F">
        <w:rPr>
          <w:color w:val="24292E"/>
        </w:rPr>
        <w:t xml:space="preserve">      &lt;</w:t>
      </w:r>
      <w:r w:rsidRPr="0091437F">
        <w:rPr>
          <w:rStyle w:val="pl-ent"/>
          <w:color w:val="22863A"/>
        </w:rPr>
        <w:t>div</w:t>
      </w:r>
      <w:r w:rsidRPr="0091437F">
        <w:rPr>
          <w:color w:val="24292E"/>
        </w:rPr>
        <w:t xml:space="preserve"> </w:t>
      </w:r>
      <w:r w:rsidRPr="0091437F">
        <w:rPr>
          <w:rStyle w:val="pl-e"/>
          <w:color w:val="6F42C1"/>
        </w:rPr>
        <w:t>class</w:t>
      </w:r>
      <w:r w:rsidRPr="0091437F">
        <w:rPr>
          <w:color w:val="24292E"/>
        </w:rPr>
        <w:t>=</w:t>
      </w:r>
      <w:r w:rsidRPr="0091437F">
        <w:rPr>
          <w:rStyle w:val="pl-pds"/>
          <w:color w:val="032F62"/>
        </w:rPr>
        <w:t>"</w:t>
      </w:r>
      <w:r w:rsidRPr="0091437F">
        <w:rPr>
          <w:rStyle w:val="pl-s"/>
          <w:rFonts w:eastAsiaTheme="majorEastAsia"/>
          <w:color w:val="032F62"/>
        </w:rPr>
        <w:t>col-md-9</w:t>
      </w:r>
      <w:r w:rsidRPr="0091437F">
        <w:rPr>
          <w:rStyle w:val="pl-pds"/>
          <w:color w:val="032F62"/>
        </w:rPr>
        <w:t>"</w:t>
      </w:r>
      <w:r w:rsidRPr="0091437F">
        <w:rPr>
          <w:color w:val="24292E"/>
        </w:rPr>
        <w:t>&gt;</w:t>
      </w:r>
    </w:p>
    <w:p w14:paraId="1C463BA4" w14:textId="77777777" w:rsidR="00A056C9" w:rsidRPr="0091437F" w:rsidRDefault="00A056C9" w:rsidP="00880F7D">
      <w:pPr>
        <w:pStyle w:val="FACode2"/>
        <w:numPr>
          <w:ilvl w:val="0"/>
          <w:numId w:val="9"/>
        </w:numPr>
        <w:rPr>
          <w:color w:val="24292E"/>
        </w:rPr>
      </w:pPr>
      <w:r w:rsidRPr="0091437F">
        <w:rPr>
          <w:color w:val="24292E"/>
        </w:rPr>
        <w:t xml:space="preserve">        &lt;</w:t>
      </w:r>
      <w:r w:rsidRPr="0091437F">
        <w:rPr>
          <w:rStyle w:val="pl-ent"/>
          <w:color w:val="22863A"/>
        </w:rPr>
        <w:t>div</w:t>
      </w:r>
      <w:r w:rsidRPr="0091437F">
        <w:rPr>
          <w:color w:val="24292E"/>
        </w:rPr>
        <w:t xml:space="preserve"> </w:t>
      </w:r>
      <w:r w:rsidRPr="0091437F">
        <w:rPr>
          <w:rStyle w:val="pl-e"/>
          <w:color w:val="6F42C1"/>
        </w:rPr>
        <w:t>class</w:t>
      </w:r>
      <w:r w:rsidRPr="0091437F">
        <w:rPr>
          <w:color w:val="24292E"/>
        </w:rPr>
        <w:t>=</w:t>
      </w:r>
      <w:r w:rsidRPr="0091437F">
        <w:rPr>
          <w:rStyle w:val="pl-pds"/>
          <w:color w:val="032F62"/>
        </w:rPr>
        <w:t>"</w:t>
      </w:r>
      <w:r w:rsidRPr="0091437F">
        <w:rPr>
          <w:rStyle w:val="pl-s"/>
          <w:rFonts w:eastAsiaTheme="majorEastAsia"/>
          <w:color w:val="032F62"/>
        </w:rPr>
        <w:t>feed-toggle</w:t>
      </w:r>
      <w:r w:rsidRPr="0091437F">
        <w:rPr>
          <w:rStyle w:val="pl-pds"/>
          <w:color w:val="032F62"/>
        </w:rPr>
        <w:t>"</w:t>
      </w:r>
      <w:r w:rsidRPr="0091437F">
        <w:rPr>
          <w:color w:val="24292E"/>
        </w:rPr>
        <w:t>&gt;</w:t>
      </w:r>
    </w:p>
    <w:p w14:paraId="4D6ABB73" w14:textId="77777777" w:rsidR="00A056C9" w:rsidRPr="0091437F" w:rsidRDefault="00A056C9" w:rsidP="00880F7D">
      <w:pPr>
        <w:pStyle w:val="FACode2"/>
        <w:numPr>
          <w:ilvl w:val="0"/>
          <w:numId w:val="9"/>
        </w:numPr>
        <w:rPr>
          <w:color w:val="24292E"/>
        </w:rPr>
      </w:pPr>
      <w:r w:rsidRPr="0091437F">
        <w:rPr>
          <w:color w:val="24292E"/>
        </w:rPr>
        <w:t xml:space="preserve">          &lt;</w:t>
      </w:r>
      <w:r w:rsidRPr="0091437F">
        <w:rPr>
          <w:rStyle w:val="pl-ent"/>
          <w:color w:val="22863A"/>
        </w:rPr>
        <w:t>ul</w:t>
      </w:r>
      <w:r w:rsidRPr="0091437F">
        <w:rPr>
          <w:color w:val="24292E"/>
        </w:rPr>
        <w:t xml:space="preserve"> </w:t>
      </w:r>
      <w:r w:rsidRPr="0091437F">
        <w:rPr>
          <w:rStyle w:val="pl-e"/>
          <w:color w:val="6F42C1"/>
        </w:rPr>
        <w:t>class</w:t>
      </w:r>
      <w:r w:rsidRPr="0091437F">
        <w:rPr>
          <w:color w:val="24292E"/>
        </w:rPr>
        <w:t>=</w:t>
      </w:r>
      <w:r w:rsidRPr="0091437F">
        <w:rPr>
          <w:rStyle w:val="pl-pds"/>
          <w:color w:val="032F62"/>
        </w:rPr>
        <w:t>"</w:t>
      </w:r>
      <w:r w:rsidRPr="0091437F">
        <w:rPr>
          <w:rStyle w:val="pl-s"/>
          <w:rFonts w:eastAsiaTheme="majorEastAsia"/>
          <w:color w:val="032F62"/>
        </w:rPr>
        <w:t>nav nav-pills outline-active</w:t>
      </w:r>
      <w:r w:rsidRPr="0091437F">
        <w:rPr>
          <w:rStyle w:val="pl-pds"/>
          <w:color w:val="032F62"/>
        </w:rPr>
        <w:t>"</w:t>
      </w:r>
      <w:r w:rsidRPr="0091437F">
        <w:rPr>
          <w:color w:val="24292E"/>
        </w:rPr>
        <w:t>&gt;</w:t>
      </w:r>
    </w:p>
    <w:p w14:paraId="12A5FF73" w14:textId="77777777" w:rsidR="00A056C9" w:rsidRPr="0091437F" w:rsidRDefault="00A056C9" w:rsidP="00880F7D">
      <w:pPr>
        <w:pStyle w:val="FACode2"/>
        <w:numPr>
          <w:ilvl w:val="0"/>
          <w:numId w:val="9"/>
        </w:numPr>
        <w:rPr>
          <w:color w:val="24292E"/>
        </w:rPr>
      </w:pPr>
      <w:r w:rsidRPr="0091437F">
        <w:rPr>
          <w:color w:val="24292E"/>
        </w:rPr>
        <w:t xml:space="preserve">            &lt;</w:t>
      </w:r>
      <w:r w:rsidRPr="0091437F">
        <w:rPr>
          <w:rStyle w:val="pl-ent"/>
          <w:color w:val="22863A"/>
        </w:rPr>
        <w:t>li</w:t>
      </w:r>
      <w:r w:rsidRPr="0091437F">
        <w:rPr>
          <w:color w:val="24292E"/>
        </w:rPr>
        <w:t xml:space="preserve"> </w:t>
      </w:r>
      <w:r w:rsidRPr="0091437F">
        <w:rPr>
          <w:rStyle w:val="pl-e"/>
          <w:color w:val="6F42C1"/>
        </w:rPr>
        <w:t>class</w:t>
      </w:r>
      <w:r w:rsidRPr="0091437F">
        <w:rPr>
          <w:color w:val="24292E"/>
        </w:rPr>
        <w:t>=</w:t>
      </w:r>
      <w:r w:rsidRPr="0091437F">
        <w:rPr>
          <w:rStyle w:val="pl-pds"/>
          <w:color w:val="032F62"/>
        </w:rPr>
        <w:t>"</w:t>
      </w:r>
      <w:r w:rsidRPr="0091437F">
        <w:rPr>
          <w:rStyle w:val="pl-s"/>
          <w:rFonts w:eastAsiaTheme="majorEastAsia"/>
          <w:color w:val="032F62"/>
        </w:rPr>
        <w:t>nav-item</w:t>
      </w:r>
      <w:r w:rsidRPr="0091437F">
        <w:rPr>
          <w:rStyle w:val="pl-pds"/>
          <w:color w:val="032F62"/>
        </w:rPr>
        <w:t>"</w:t>
      </w:r>
      <w:r w:rsidRPr="0091437F">
        <w:rPr>
          <w:color w:val="24292E"/>
        </w:rPr>
        <w:t>&gt;</w:t>
      </w:r>
    </w:p>
    <w:p w14:paraId="05459BFF" w14:textId="77777777" w:rsidR="00A056C9" w:rsidRPr="0091437F" w:rsidRDefault="00A056C9" w:rsidP="00880F7D">
      <w:pPr>
        <w:pStyle w:val="FACode2"/>
        <w:numPr>
          <w:ilvl w:val="0"/>
          <w:numId w:val="9"/>
        </w:numPr>
        <w:rPr>
          <w:color w:val="24292E"/>
        </w:rPr>
      </w:pPr>
      <w:r w:rsidRPr="0091437F">
        <w:rPr>
          <w:color w:val="24292E"/>
        </w:rPr>
        <w:t xml:space="preserve">              &lt;</w:t>
      </w:r>
      <w:r w:rsidRPr="0091437F">
        <w:rPr>
          <w:rStyle w:val="pl-ent"/>
          <w:color w:val="22863A"/>
        </w:rPr>
        <w:t>a</w:t>
      </w:r>
      <w:r w:rsidRPr="0091437F">
        <w:rPr>
          <w:color w:val="24292E"/>
        </w:rPr>
        <w:t xml:space="preserve"> </w:t>
      </w:r>
      <w:r w:rsidRPr="0091437F">
        <w:rPr>
          <w:rStyle w:val="pl-e"/>
          <w:color w:val="6F42C1"/>
        </w:rPr>
        <w:t>class</w:t>
      </w:r>
      <w:r w:rsidRPr="0091437F">
        <w:rPr>
          <w:color w:val="24292E"/>
        </w:rPr>
        <w:t>=</w:t>
      </w:r>
      <w:r w:rsidRPr="0091437F">
        <w:rPr>
          <w:rStyle w:val="pl-pds"/>
          <w:color w:val="032F62"/>
        </w:rPr>
        <w:t>"</w:t>
      </w:r>
      <w:r w:rsidRPr="0091437F">
        <w:rPr>
          <w:rStyle w:val="pl-s"/>
          <w:rFonts w:eastAsiaTheme="majorEastAsia"/>
          <w:color w:val="032F62"/>
        </w:rPr>
        <w:t>nav-link disabled</w:t>
      </w:r>
      <w:r w:rsidRPr="0091437F">
        <w:rPr>
          <w:rStyle w:val="pl-pds"/>
          <w:color w:val="032F62"/>
        </w:rPr>
        <w:t>"</w:t>
      </w:r>
      <w:r w:rsidRPr="0091437F">
        <w:rPr>
          <w:color w:val="24292E"/>
        </w:rPr>
        <w:t xml:space="preserve"> </w:t>
      </w:r>
      <w:r w:rsidRPr="0091437F">
        <w:rPr>
          <w:rStyle w:val="pl-e"/>
          <w:color w:val="6F42C1"/>
        </w:rPr>
        <w:t>href</w:t>
      </w:r>
      <w:r w:rsidRPr="0091437F">
        <w:rPr>
          <w:color w:val="24292E"/>
        </w:rPr>
        <w:t>=</w:t>
      </w:r>
      <w:r w:rsidRPr="0091437F">
        <w:rPr>
          <w:rStyle w:val="pl-pds"/>
          <w:color w:val="032F62"/>
        </w:rPr>
        <w:t>""</w:t>
      </w:r>
      <w:r w:rsidRPr="0091437F">
        <w:rPr>
          <w:color w:val="24292E"/>
        </w:rPr>
        <w:t>&gt;Your Feed&lt;/</w:t>
      </w:r>
      <w:r w:rsidRPr="0091437F">
        <w:rPr>
          <w:rStyle w:val="pl-ent"/>
          <w:color w:val="22863A"/>
        </w:rPr>
        <w:t>a</w:t>
      </w:r>
      <w:r w:rsidRPr="0091437F">
        <w:rPr>
          <w:color w:val="24292E"/>
        </w:rPr>
        <w:t>&gt;</w:t>
      </w:r>
    </w:p>
    <w:p w14:paraId="5A7E4879" w14:textId="77777777" w:rsidR="00A056C9" w:rsidRPr="0091437F" w:rsidRDefault="00A056C9" w:rsidP="00880F7D">
      <w:pPr>
        <w:pStyle w:val="FACode2"/>
        <w:numPr>
          <w:ilvl w:val="0"/>
          <w:numId w:val="9"/>
        </w:numPr>
        <w:rPr>
          <w:color w:val="24292E"/>
        </w:rPr>
      </w:pPr>
      <w:r w:rsidRPr="0091437F">
        <w:rPr>
          <w:color w:val="24292E"/>
        </w:rPr>
        <w:t xml:space="preserve">            &lt;/</w:t>
      </w:r>
      <w:r w:rsidRPr="0091437F">
        <w:rPr>
          <w:rStyle w:val="pl-ent"/>
          <w:color w:val="22863A"/>
        </w:rPr>
        <w:t>li</w:t>
      </w:r>
      <w:r w:rsidRPr="0091437F">
        <w:rPr>
          <w:color w:val="24292E"/>
        </w:rPr>
        <w:t>&gt;</w:t>
      </w:r>
    </w:p>
    <w:p w14:paraId="39AF24B2" w14:textId="77777777" w:rsidR="00A056C9" w:rsidRPr="0091437F" w:rsidRDefault="00A056C9" w:rsidP="00880F7D">
      <w:pPr>
        <w:pStyle w:val="FACode2"/>
        <w:numPr>
          <w:ilvl w:val="0"/>
          <w:numId w:val="9"/>
        </w:numPr>
        <w:rPr>
          <w:color w:val="24292E"/>
        </w:rPr>
      </w:pPr>
      <w:r w:rsidRPr="0091437F">
        <w:rPr>
          <w:color w:val="24292E"/>
        </w:rPr>
        <w:t xml:space="preserve">            &lt;</w:t>
      </w:r>
      <w:r w:rsidRPr="0091437F">
        <w:rPr>
          <w:rStyle w:val="pl-ent"/>
          <w:color w:val="22863A"/>
        </w:rPr>
        <w:t>li</w:t>
      </w:r>
      <w:r w:rsidRPr="0091437F">
        <w:rPr>
          <w:color w:val="24292E"/>
        </w:rPr>
        <w:t xml:space="preserve"> </w:t>
      </w:r>
      <w:r w:rsidRPr="0091437F">
        <w:rPr>
          <w:rStyle w:val="pl-e"/>
          <w:color w:val="6F42C1"/>
        </w:rPr>
        <w:t>class</w:t>
      </w:r>
      <w:r w:rsidRPr="0091437F">
        <w:rPr>
          <w:color w:val="24292E"/>
        </w:rPr>
        <w:t>=</w:t>
      </w:r>
      <w:r w:rsidRPr="0091437F">
        <w:rPr>
          <w:rStyle w:val="pl-pds"/>
          <w:color w:val="032F62"/>
        </w:rPr>
        <w:t>"</w:t>
      </w:r>
      <w:r w:rsidRPr="0091437F">
        <w:rPr>
          <w:rStyle w:val="pl-s"/>
          <w:rFonts w:eastAsiaTheme="majorEastAsia"/>
          <w:color w:val="032F62"/>
        </w:rPr>
        <w:t>nav-item</w:t>
      </w:r>
      <w:r w:rsidRPr="0091437F">
        <w:rPr>
          <w:rStyle w:val="pl-pds"/>
          <w:color w:val="032F62"/>
        </w:rPr>
        <w:t>"</w:t>
      </w:r>
      <w:r w:rsidRPr="0091437F">
        <w:rPr>
          <w:color w:val="24292E"/>
        </w:rPr>
        <w:t>&gt;</w:t>
      </w:r>
    </w:p>
    <w:p w14:paraId="0F1F993C" w14:textId="77777777" w:rsidR="00A056C9" w:rsidRPr="0091437F" w:rsidRDefault="00A056C9" w:rsidP="00880F7D">
      <w:pPr>
        <w:pStyle w:val="FACode2"/>
        <w:numPr>
          <w:ilvl w:val="0"/>
          <w:numId w:val="9"/>
        </w:numPr>
        <w:rPr>
          <w:color w:val="24292E"/>
        </w:rPr>
      </w:pPr>
      <w:r w:rsidRPr="0091437F">
        <w:rPr>
          <w:color w:val="24292E"/>
        </w:rPr>
        <w:t xml:space="preserve">              &lt;</w:t>
      </w:r>
      <w:r w:rsidRPr="0091437F">
        <w:rPr>
          <w:rStyle w:val="pl-ent"/>
          <w:color w:val="22863A"/>
        </w:rPr>
        <w:t>a</w:t>
      </w:r>
      <w:r w:rsidRPr="0091437F">
        <w:rPr>
          <w:color w:val="24292E"/>
        </w:rPr>
        <w:t xml:space="preserve"> </w:t>
      </w:r>
      <w:r w:rsidRPr="0091437F">
        <w:rPr>
          <w:rStyle w:val="pl-e"/>
          <w:color w:val="6F42C1"/>
        </w:rPr>
        <w:t>class</w:t>
      </w:r>
      <w:r w:rsidRPr="0091437F">
        <w:rPr>
          <w:color w:val="24292E"/>
        </w:rPr>
        <w:t>=</w:t>
      </w:r>
      <w:r w:rsidRPr="0091437F">
        <w:rPr>
          <w:rStyle w:val="pl-pds"/>
          <w:color w:val="032F62"/>
        </w:rPr>
        <w:t>"</w:t>
      </w:r>
      <w:r w:rsidRPr="0091437F">
        <w:rPr>
          <w:rStyle w:val="pl-s"/>
          <w:rFonts w:eastAsiaTheme="majorEastAsia"/>
          <w:color w:val="032F62"/>
        </w:rPr>
        <w:t>nav-link active</w:t>
      </w:r>
      <w:r w:rsidRPr="0091437F">
        <w:rPr>
          <w:rStyle w:val="pl-pds"/>
          <w:color w:val="032F62"/>
        </w:rPr>
        <w:t>"</w:t>
      </w:r>
      <w:r w:rsidRPr="0091437F">
        <w:rPr>
          <w:color w:val="24292E"/>
        </w:rPr>
        <w:t xml:space="preserve"> </w:t>
      </w:r>
      <w:r w:rsidRPr="0091437F">
        <w:rPr>
          <w:rStyle w:val="pl-e"/>
          <w:color w:val="6F42C1"/>
        </w:rPr>
        <w:t>href</w:t>
      </w:r>
      <w:r w:rsidRPr="0091437F">
        <w:rPr>
          <w:color w:val="24292E"/>
        </w:rPr>
        <w:t>=</w:t>
      </w:r>
      <w:r w:rsidRPr="0091437F">
        <w:rPr>
          <w:rStyle w:val="pl-pds"/>
          <w:color w:val="032F62"/>
        </w:rPr>
        <w:t>""</w:t>
      </w:r>
      <w:r w:rsidRPr="0091437F">
        <w:rPr>
          <w:color w:val="24292E"/>
        </w:rPr>
        <w:t>&gt;Global Feed&lt;/</w:t>
      </w:r>
      <w:r w:rsidRPr="0091437F">
        <w:rPr>
          <w:rStyle w:val="pl-ent"/>
          <w:color w:val="22863A"/>
        </w:rPr>
        <w:t>a</w:t>
      </w:r>
      <w:r w:rsidRPr="0091437F">
        <w:rPr>
          <w:color w:val="24292E"/>
        </w:rPr>
        <w:t>&gt;</w:t>
      </w:r>
    </w:p>
    <w:p w14:paraId="4A463ABC" w14:textId="77777777" w:rsidR="00A056C9" w:rsidRPr="0091437F" w:rsidRDefault="00A056C9" w:rsidP="00880F7D">
      <w:pPr>
        <w:pStyle w:val="FACode2"/>
        <w:numPr>
          <w:ilvl w:val="0"/>
          <w:numId w:val="9"/>
        </w:numPr>
        <w:rPr>
          <w:color w:val="24292E"/>
        </w:rPr>
      </w:pPr>
      <w:r w:rsidRPr="0091437F">
        <w:rPr>
          <w:color w:val="24292E"/>
        </w:rPr>
        <w:t xml:space="preserve">            &lt;/</w:t>
      </w:r>
      <w:r w:rsidRPr="0091437F">
        <w:rPr>
          <w:rStyle w:val="pl-ent"/>
          <w:color w:val="22863A"/>
        </w:rPr>
        <w:t>li</w:t>
      </w:r>
      <w:r w:rsidRPr="0091437F">
        <w:rPr>
          <w:color w:val="24292E"/>
        </w:rPr>
        <w:t>&gt;</w:t>
      </w:r>
    </w:p>
    <w:p w14:paraId="03481106" w14:textId="77777777" w:rsidR="00A056C9" w:rsidRPr="0091437F" w:rsidRDefault="00A056C9" w:rsidP="00880F7D">
      <w:pPr>
        <w:pStyle w:val="FACode2"/>
        <w:numPr>
          <w:ilvl w:val="0"/>
          <w:numId w:val="9"/>
        </w:numPr>
        <w:rPr>
          <w:color w:val="24292E"/>
        </w:rPr>
      </w:pPr>
      <w:r w:rsidRPr="0091437F">
        <w:rPr>
          <w:color w:val="24292E"/>
        </w:rPr>
        <w:t xml:space="preserve">          &lt;/</w:t>
      </w:r>
      <w:r w:rsidRPr="0091437F">
        <w:rPr>
          <w:rStyle w:val="pl-ent"/>
          <w:color w:val="22863A"/>
        </w:rPr>
        <w:t>ul</w:t>
      </w:r>
      <w:r w:rsidRPr="0091437F">
        <w:rPr>
          <w:color w:val="24292E"/>
        </w:rPr>
        <w:t>&gt;</w:t>
      </w:r>
    </w:p>
    <w:p w14:paraId="7EC1B4AB" w14:textId="77777777" w:rsidR="00A056C9" w:rsidRPr="0091437F" w:rsidRDefault="00A056C9" w:rsidP="00880F7D">
      <w:pPr>
        <w:pStyle w:val="FACode2"/>
        <w:numPr>
          <w:ilvl w:val="0"/>
          <w:numId w:val="9"/>
        </w:numPr>
        <w:rPr>
          <w:color w:val="24292E"/>
        </w:rPr>
      </w:pPr>
      <w:r w:rsidRPr="0091437F">
        <w:rPr>
          <w:color w:val="24292E"/>
        </w:rPr>
        <w:t xml:space="preserve">        &lt;/</w:t>
      </w:r>
      <w:r w:rsidRPr="0091437F">
        <w:rPr>
          <w:rStyle w:val="pl-ent"/>
          <w:color w:val="22863A"/>
        </w:rPr>
        <w:t>div</w:t>
      </w:r>
      <w:r w:rsidRPr="0091437F">
        <w:rPr>
          <w:color w:val="24292E"/>
        </w:rPr>
        <w:t>&gt;</w:t>
      </w:r>
    </w:p>
    <w:p w14:paraId="683D0BBE" w14:textId="77777777" w:rsidR="00A056C9" w:rsidRPr="0091437F" w:rsidRDefault="00A056C9" w:rsidP="00880F7D">
      <w:pPr>
        <w:pStyle w:val="FACode2"/>
        <w:numPr>
          <w:ilvl w:val="0"/>
          <w:numId w:val="9"/>
        </w:numPr>
        <w:rPr>
          <w:color w:val="24292E"/>
        </w:rPr>
      </w:pPr>
    </w:p>
    <w:p w14:paraId="08F8601A" w14:textId="77777777" w:rsidR="00A056C9" w:rsidRPr="0091437F" w:rsidRDefault="00A056C9" w:rsidP="00880F7D">
      <w:pPr>
        <w:pStyle w:val="FACode2"/>
        <w:numPr>
          <w:ilvl w:val="0"/>
          <w:numId w:val="9"/>
        </w:numPr>
        <w:rPr>
          <w:color w:val="24292E"/>
        </w:rPr>
      </w:pPr>
      <w:r w:rsidRPr="0091437F">
        <w:rPr>
          <w:color w:val="24292E"/>
        </w:rPr>
        <w:t xml:space="preserve">        &lt;</w:t>
      </w:r>
      <w:r w:rsidRPr="0091437F">
        <w:rPr>
          <w:rStyle w:val="pl-ent"/>
          <w:color w:val="22863A"/>
        </w:rPr>
        <w:t>div</w:t>
      </w:r>
      <w:r w:rsidRPr="0091437F">
        <w:rPr>
          <w:color w:val="24292E"/>
        </w:rPr>
        <w:t xml:space="preserve"> </w:t>
      </w:r>
      <w:r w:rsidRPr="0091437F">
        <w:rPr>
          <w:rStyle w:val="pl-e"/>
          <w:color w:val="6F42C1"/>
        </w:rPr>
        <w:t>class</w:t>
      </w:r>
      <w:r w:rsidRPr="0091437F">
        <w:rPr>
          <w:color w:val="24292E"/>
        </w:rPr>
        <w:t>=</w:t>
      </w:r>
      <w:r w:rsidRPr="0091437F">
        <w:rPr>
          <w:rStyle w:val="pl-pds"/>
          <w:color w:val="032F62"/>
        </w:rPr>
        <w:t>"</w:t>
      </w:r>
      <w:r w:rsidRPr="0091437F">
        <w:rPr>
          <w:rStyle w:val="pl-s"/>
          <w:rFonts w:eastAsiaTheme="majorEastAsia"/>
          <w:color w:val="032F62"/>
        </w:rPr>
        <w:t>article-preview</w:t>
      </w:r>
      <w:r w:rsidRPr="0091437F">
        <w:rPr>
          <w:rStyle w:val="pl-pds"/>
          <w:color w:val="032F62"/>
        </w:rPr>
        <w:t>"</w:t>
      </w:r>
      <w:r w:rsidRPr="0091437F">
        <w:rPr>
          <w:color w:val="24292E"/>
        </w:rPr>
        <w:t>&gt;</w:t>
      </w:r>
    </w:p>
    <w:p w14:paraId="3B8B8463" w14:textId="77777777" w:rsidR="00A056C9" w:rsidRPr="0091437F" w:rsidRDefault="00A056C9" w:rsidP="00880F7D">
      <w:pPr>
        <w:pStyle w:val="FACode2"/>
        <w:numPr>
          <w:ilvl w:val="0"/>
          <w:numId w:val="9"/>
        </w:numPr>
        <w:rPr>
          <w:color w:val="24292E"/>
        </w:rPr>
      </w:pPr>
      <w:r w:rsidRPr="0091437F">
        <w:rPr>
          <w:color w:val="24292E"/>
        </w:rPr>
        <w:t xml:space="preserve">          &lt;</w:t>
      </w:r>
      <w:r w:rsidRPr="0091437F">
        <w:rPr>
          <w:rStyle w:val="pl-ent"/>
          <w:color w:val="22863A"/>
        </w:rPr>
        <w:t>div</w:t>
      </w:r>
      <w:r w:rsidRPr="0091437F">
        <w:rPr>
          <w:color w:val="24292E"/>
        </w:rPr>
        <w:t xml:space="preserve"> </w:t>
      </w:r>
      <w:r w:rsidRPr="0091437F">
        <w:rPr>
          <w:rStyle w:val="pl-e"/>
          <w:color w:val="6F42C1"/>
        </w:rPr>
        <w:t>class</w:t>
      </w:r>
      <w:r w:rsidRPr="0091437F">
        <w:rPr>
          <w:color w:val="24292E"/>
        </w:rPr>
        <w:t>=</w:t>
      </w:r>
      <w:r w:rsidRPr="0091437F">
        <w:rPr>
          <w:rStyle w:val="pl-pds"/>
          <w:color w:val="032F62"/>
        </w:rPr>
        <w:t>"</w:t>
      </w:r>
      <w:r w:rsidRPr="0091437F">
        <w:rPr>
          <w:rStyle w:val="pl-s"/>
          <w:rFonts w:eastAsiaTheme="majorEastAsia"/>
          <w:color w:val="032F62"/>
        </w:rPr>
        <w:t>article-meta</w:t>
      </w:r>
      <w:r w:rsidRPr="0091437F">
        <w:rPr>
          <w:rStyle w:val="pl-pds"/>
          <w:color w:val="032F62"/>
        </w:rPr>
        <w:t>"</w:t>
      </w:r>
      <w:r w:rsidRPr="0091437F">
        <w:rPr>
          <w:color w:val="24292E"/>
        </w:rPr>
        <w:t>&gt;</w:t>
      </w:r>
    </w:p>
    <w:p w14:paraId="7262939E" w14:textId="77777777" w:rsidR="00A056C9" w:rsidRPr="0091437F" w:rsidRDefault="00A056C9" w:rsidP="00880F7D">
      <w:pPr>
        <w:pStyle w:val="FACode2"/>
        <w:numPr>
          <w:ilvl w:val="0"/>
          <w:numId w:val="9"/>
        </w:numPr>
        <w:rPr>
          <w:color w:val="24292E"/>
        </w:rPr>
      </w:pPr>
      <w:r w:rsidRPr="0091437F">
        <w:rPr>
          <w:color w:val="24292E"/>
        </w:rPr>
        <w:t xml:space="preserve">            &lt;</w:t>
      </w:r>
      <w:r w:rsidRPr="0091437F">
        <w:rPr>
          <w:rStyle w:val="pl-ent"/>
          <w:color w:val="22863A"/>
        </w:rPr>
        <w:t>a</w:t>
      </w:r>
      <w:r w:rsidRPr="0091437F">
        <w:rPr>
          <w:color w:val="24292E"/>
        </w:rPr>
        <w:t xml:space="preserve"> </w:t>
      </w:r>
      <w:r w:rsidRPr="0091437F">
        <w:rPr>
          <w:rStyle w:val="pl-e"/>
          <w:color w:val="6F42C1"/>
        </w:rPr>
        <w:t>href</w:t>
      </w:r>
      <w:r w:rsidRPr="0091437F">
        <w:rPr>
          <w:color w:val="24292E"/>
        </w:rPr>
        <w:t>=</w:t>
      </w:r>
      <w:r w:rsidRPr="0091437F">
        <w:rPr>
          <w:rStyle w:val="pl-pds"/>
          <w:color w:val="032F62"/>
        </w:rPr>
        <w:t>"</w:t>
      </w:r>
      <w:r w:rsidRPr="0091437F">
        <w:rPr>
          <w:rStyle w:val="pl-s"/>
          <w:rFonts w:eastAsiaTheme="majorEastAsia"/>
          <w:color w:val="032F62"/>
        </w:rPr>
        <w:t>profile.html</w:t>
      </w:r>
      <w:r w:rsidRPr="0091437F">
        <w:rPr>
          <w:rStyle w:val="pl-pds"/>
          <w:color w:val="032F62"/>
        </w:rPr>
        <w:t>"</w:t>
      </w:r>
      <w:r w:rsidRPr="0091437F">
        <w:rPr>
          <w:color w:val="24292E"/>
        </w:rPr>
        <w:t>&gt;&lt;</w:t>
      </w:r>
      <w:r w:rsidRPr="0091437F">
        <w:rPr>
          <w:rStyle w:val="pl-ent"/>
          <w:color w:val="22863A"/>
        </w:rPr>
        <w:t>img</w:t>
      </w:r>
      <w:r w:rsidRPr="0091437F">
        <w:rPr>
          <w:color w:val="24292E"/>
        </w:rPr>
        <w:t xml:space="preserve"> </w:t>
      </w:r>
      <w:r w:rsidRPr="0091437F">
        <w:rPr>
          <w:rStyle w:val="pl-e"/>
          <w:color w:val="6F42C1"/>
        </w:rPr>
        <w:t>src</w:t>
      </w:r>
      <w:r w:rsidRPr="0091437F">
        <w:rPr>
          <w:color w:val="24292E"/>
        </w:rPr>
        <w:t>=</w:t>
      </w:r>
      <w:r w:rsidRPr="0091437F">
        <w:rPr>
          <w:rStyle w:val="pl-pds"/>
          <w:color w:val="032F62"/>
        </w:rPr>
        <w:t>"</w:t>
      </w:r>
      <w:r w:rsidRPr="0091437F">
        <w:rPr>
          <w:rStyle w:val="pl-s"/>
          <w:rFonts w:eastAsiaTheme="majorEastAsia"/>
          <w:color w:val="032F62"/>
        </w:rPr>
        <w:t>http://i.imgur.com/Qr71crq.jpg</w:t>
      </w:r>
      <w:r w:rsidRPr="0091437F">
        <w:rPr>
          <w:rStyle w:val="pl-pds"/>
          <w:color w:val="032F62"/>
        </w:rPr>
        <w:t>"</w:t>
      </w:r>
      <w:r w:rsidRPr="0091437F">
        <w:rPr>
          <w:color w:val="24292E"/>
        </w:rPr>
        <w:t xml:space="preserve"> /&gt;&lt;/</w:t>
      </w:r>
      <w:r w:rsidRPr="0091437F">
        <w:rPr>
          <w:rStyle w:val="pl-ent"/>
          <w:color w:val="22863A"/>
        </w:rPr>
        <w:t>a</w:t>
      </w:r>
      <w:r w:rsidRPr="0091437F">
        <w:rPr>
          <w:color w:val="24292E"/>
        </w:rPr>
        <w:t>&gt;</w:t>
      </w:r>
    </w:p>
    <w:p w14:paraId="4AC60371" w14:textId="77777777" w:rsidR="00A056C9" w:rsidRPr="0091437F" w:rsidRDefault="00A056C9" w:rsidP="00880F7D">
      <w:pPr>
        <w:pStyle w:val="FACode2"/>
        <w:numPr>
          <w:ilvl w:val="0"/>
          <w:numId w:val="9"/>
        </w:numPr>
        <w:rPr>
          <w:color w:val="24292E"/>
        </w:rPr>
      </w:pPr>
      <w:r w:rsidRPr="0091437F">
        <w:rPr>
          <w:color w:val="24292E"/>
        </w:rPr>
        <w:t xml:space="preserve">            &lt;</w:t>
      </w:r>
      <w:r w:rsidRPr="0091437F">
        <w:rPr>
          <w:rStyle w:val="pl-ent"/>
          <w:color w:val="22863A"/>
        </w:rPr>
        <w:t>div</w:t>
      </w:r>
      <w:r w:rsidRPr="0091437F">
        <w:rPr>
          <w:color w:val="24292E"/>
        </w:rPr>
        <w:t xml:space="preserve"> </w:t>
      </w:r>
      <w:r w:rsidRPr="0091437F">
        <w:rPr>
          <w:rStyle w:val="pl-e"/>
          <w:color w:val="6F42C1"/>
        </w:rPr>
        <w:t>class</w:t>
      </w:r>
      <w:r w:rsidRPr="0091437F">
        <w:rPr>
          <w:color w:val="24292E"/>
        </w:rPr>
        <w:t>=</w:t>
      </w:r>
      <w:r w:rsidRPr="0091437F">
        <w:rPr>
          <w:rStyle w:val="pl-pds"/>
          <w:color w:val="032F62"/>
        </w:rPr>
        <w:t>"</w:t>
      </w:r>
      <w:r w:rsidRPr="0091437F">
        <w:rPr>
          <w:rStyle w:val="pl-s"/>
          <w:rFonts w:eastAsiaTheme="majorEastAsia"/>
          <w:color w:val="032F62"/>
        </w:rPr>
        <w:t>info</w:t>
      </w:r>
      <w:r w:rsidRPr="0091437F">
        <w:rPr>
          <w:rStyle w:val="pl-pds"/>
          <w:color w:val="032F62"/>
        </w:rPr>
        <w:t>"</w:t>
      </w:r>
      <w:r w:rsidRPr="0091437F">
        <w:rPr>
          <w:color w:val="24292E"/>
        </w:rPr>
        <w:t>&gt;</w:t>
      </w:r>
    </w:p>
    <w:p w14:paraId="297EE762" w14:textId="77777777" w:rsidR="00A056C9" w:rsidRPr="0091437F" w:rsidRDefault="00A056C9" w:rsidP="00880F7D">
      <w:pPr>
        <w:pStyle w:val="FACode2"/>
        <w:numPr>
          <w:ilvl w:val="0"/>
          <w:numId w:val="9"/>
        </w:numPr>
        <w:rPr>
          <w:color w:val="24292E"/>
        </w:rPr>
      </w:pPr>
      <w:r w:rsidRPr="0091437F">
        <w:rPr>
          <w:color w:val="24292E"/>
        </w:rPr>
        <w:t xml:space="preserve">              &lt;</w:t>
      </w:r>
      <w:r w:rsidRPr="0091437F">
        <w:rPr>
          <w:rStyle w:val="pl-ent"/>
          <w:color w:val="22863A"/>
        </w:rPr>
        <w:t>a</w:t>
      </w:r>
      <w:r w:rsidRPr="0091437F">
        <w:rPr>
          <w:color w:val="24292E"/>
        </w:rPr>
        <w:t xml:space="preserve"> </w:t>
      </w:r>
      <w:r w:rsidRPr="0091437F">
        <w:rPr>
          <w:rStyle w:val="pl-e"/>
          <w:color w:val="6F42C1"/>
        </w:rPr>
        <w:t>href</w:t>
      </w:r>
      <w:r w:rsidRPr="0091437F">
        <w:rPr>
          <w:color w:val="24292E"/>
        </w:rPr>
        <w:t>=</w:t>
      </w:r>
      <w:r w:rsidRPr="0091437F">
        <w:rPr>
          <w:rStyle w:val="pl-pds"/>
          <w:color w:val="032F62"/>
        </w:rPr>
        <w:t>""</w:t>
      </w:r>
      <w:r w:rsidRPr="0091437F">
        <w:rPr>
          <w:color w:val="24292E"/>
        </w:rPr>
        <w:t xml:space="preserve"> </w:t>
      </w:r>
      <w:r w:rsidRPr="0091437F">
        <w:rPr>
          <w:rStyle w:val="pl-e"/>
          <w:color w:val="6F42C1"/>
        </w:rPr>
        <w:t>class</w:t>
      </w:r>
      <w:r w:rsidRPr="0091437F">
        <w:rPr>
          <w:color w:val="24292E"/>
        </w:rPr>
        <w:t>=</w:t>
      </w:r>
      <w:r w:rsidRPr="0091437F">
        <w:rPr>
          <w:rStyle w:val="pl-pds"/>
          <w:color w:val="032F62"/>
        </w:rPr>
        <w:t>"</w:t>
      </w:r>
      <w:r w:rsidRPr="0091437F">
        <w:rPr>
          <w:rStyle w:val="pl-s"/>
          <w:rFonts w:eastAsiaTheme="majorEastAsia"/>
          <w:color w:val="032F62"/>
        </w:rPr>
        <w:t>author</w:t>
      </w:r>
      <w:r w:rsidRPr="0091437F">
        <w:rPr>
          <w:rStyle w:val="pl-pds"/>
          <w:color w:val="032F62"/>
        </w:rPr>
        <w:t>"</w:t>
      </w:r>
      <w:r w:rsidRPr="0091437F">
        <w:rPr>
          <w:color w:val="24292E"/>
        </w:rPr>
        <w:t>&gt;Eric Simons&lt;/</w:t>
      </w:r>
      <w:r w:rsidRPr="0091437F">
        <w:rPr>
          <w:rStyle w:val="pl-ent"/>
          <w:color w:val="22863A"/>
        </w:rPr>
        <w:t>a</w:t>
      </w:r>
      <w:r w:rsidRPr="0091437F">
        <w:rPr>
          <w:color w:val="24292E"/>
        </w:rPr>
        <w:t>&gt;</w:t>
      </w:r>
    </w:p>
    <w:p w14:paraId="047F7292" w14:textId="77777777" w:rsidR="00A056C9" w:rsidRPr="0091437F" w:rsidRDefault="00A056C9" w:rsidP="00880F7D">
      <w:pPr>
        <w:pStyle w:val="FACode2"/>
        <w:numPr>
          <w:ilvl w:val="0"/>
          <w:numId w:val="9"/>
        </w:numPr>
        <w:rPr>
          <w:color w:val="24292E"/>
        </w:rPr>
      </w:pPr>
      <w:r w:rsidRPr="0091437F">
        <w:rPr>
          <w:color w:val="24292E"/>
        </w:rPr>
        <w:t xml:space="preserve">              &lt;</w:t>
      </w:r>
      <w:r w:rsidRPr="0091437F">
        <w:rPr>
          <w:rStyle w:val="pl-ent"/>
          <w:color w:val="22863A"/>
        </w:rPr>
        <w:t>span</w:t>
      </w:r>
      <w:r w:rsidRPr="0091437F">
        <w:rPr>
          <w:color w:val="24292E"/>
        </w:rPr>
        <w:t xml:space="preserve"> </w:t>
      </w:r>
      <w:r w:rsidRPr="0091437F">
        <w:rPr>
          <w:rStyle w:val="pl-e"/>
          <w:color w:val="6F42C1"/>
        </w:rPr>
        <w:t>class</w:t>
      </w:r>
      <w:r w:rsidRPr="0091437F">
        <w:rPr>
          <w:color w:val="24292E"/>
        </w:rPr>
        <w:t>=</w:t>
      </w:r>
      <w:r w:rsidRPr="0091437F">
        <w:rPr>
          <w:rStyle w:val="pl-pds"/>
          <w:color w:val="032F62"/>
        </w:rPr>
        <w:t>"</w:t>
      </w:r>
      <w:r w:rsidRPr="0091437F">
        <w:rPr>
          <w:rStyle w:val="pl-s"/>
          <w:rFonts w:eastAsiaTheme="majorEastAsia"/>
          <w:color w:val="032F62"/>
        </w:rPr>
        <w:t>date</w:t>
      </w:r>
      <w:r w:rsidRPr="0091437F">
        <w:rPr>
          <w:rStyle w:val="pl-pds"/>
          <w:color w:val="032F62"/>
        </w:rPr>
        <w:t>"</w:t>
      </w:r>
      <w:r w:rsidRPr="0091437F">
        <w:rPr>
          <w:color w:val="24292E"/>
        </w:rPr>
        <w:t>&gt;January 20th&lt;/</w:t>
      </w:r>
      <w:r w:rsidRPr="0091437F">
        <w:rPr>
          <w:rStyle w:val="pl-ent"/>
          <w:color w:val="22863A"/>
        </w:rPr>
        <w:t>span</w:t>
      </w:r>
      <w:r w:rsidRPr="0091437F">
        <w:rPr>
          <w:color w:val="24292E"/>
        </w:rPr>
        <w:t>&gt;</w:t>
      </w:r>
    </w:p>
    <w:p w14:paraId="285B07F5" w14:textId="77777777" w:rsidR="00A056C9" w:rsidRPr="0091437F" w:rsidRDefault="00A056C9" w:rsidP="00880F7D">
      <w:pPr>
        <w:pStyle w:val="FACode2"/>
        <w:numPr>
          <w:ilvl w:val="0"/>
          <w:numId w:val="9"/>
        </w:numPr>
        <w:rPr>
          <w:color w:val="24292E"/>
        </w:rPr>
      </w:pPr>
      <w:r w:rsidRPr="0091437F">
        <w:rPr>
          <w:color w:val="24292E"/>
        </w:rPr>
        <w:t xml:space="preserve">            &lt;/</w:t>
      </w:r>
      <w:r w:rsidRPr="0091437F">
        <w:rPr>
          <w:rStyle w:val="pl-ent"/>
          <w:color w:val="22863A"/>
        </w:rPr>
        <w:t>div</w:t>
      </w:r>
      <w:r w:rsidRPr="0091437F">
        <w:rPr>
          <w:color w:val="24292E"/>
        </w:rPr>
        <w:t>&gt;</w:t>
      </w:r>
    </w:p>
    <w:p w14:paraId="474D0F54" w14:textId="77777777" w:rsidR="00A056C9" w:rsidRPr="0091437F" w:rsidRDefault="00A056C9" w:rsidP="00880F7D">
      <w:pPr>
        <w:pStyle w:val="FACode2"/>
        <w:numPr>
          <w:ilvl w:val="0"/>
          <w:numId w:val="9"/>
        </w:numPr>
        <w:rPr>
          <w:color w:val="24292E"/>
        </w:rPr>
      </w:pPr>
      <w:r w:rsidRPr="0091437F">
        <w:rPr>
          <w:color w:val="24292E"/>
        </w:rPr>
        <w:t xml:space="preserve">            &lt;</w:t>
      </w:r>
      <w:r w:rsidRPr="0091437F">
        <w:rPr>
          <w:rStyle w:val="pl-ent"/>
          <w:color w:val="22863A"/>
        </w:rPr>
        <w:t>button</w:t>
      </w:r>
      <w:r w:rsidRPr="0091437F">
        <w:rPr>
          <w:color w:val="24292E"/>
        </w:rPr>
        <w:t xml:space="preserve"> </w:t>
      </w:r>
      <w:r w:rsidRPr="0091437F">
        <w:rPr>
          <w:rStyle w:val="pl-e"/>
          <w:color w:val="6F42C1"/>
        </w:rPr>
        <w:t>class</w:t>
      </w:r>
      <w:r w:rsidRPr="0091437F">
        <w:rPr>
          <w:color w:val="24292E"/>
        </w:rPr>
        <w:t>=</w:t>
      </w:r>
      <w:r w:rsidRPr="0091437F">
        <w:rPr>
          <w:rStyle w:val="pl-pds"/>
          <w:color w:val="032F62"/>
        </w:rPr>
        <w:t>"</w:t>
      </w:r>
      <w:r w:rsidRPr="0091437F">
        <w:rPr>
          <w:rStyle w:val="pl-s"/>
          <w:rFonts w:eastAsiaTheme="majorEastAsia"/>
          <w:color w:val="032F62"/>
        </w:rPr>
        <w:t>btn btn-outline-primary btn-sm pull-xs-right</w:t>
      </w:r>
      <w:r w:rsidRPr="0091437F">
        <w:rPr>
          <w:rStyle w:val="pl-pds"/>
          <w:color w:val="032F62"/>
        </w:rPr>
        <w:t>"</w:t>
      </w:r>
      <w:r w:rsidRPr="0091437F">
        <w:rPr>
          <w:color w:val="24292E"/>
        </w:rPr>
        <w:t>&gt;</w:t>
      </w:r>
    </w:p>
    <w:p w14:paraId="7251F4BC" w14:textId="77777777" w:rsidR="00A056C9" w:rsidRPr="0091437F" w:rsidRDefault="00A056C9" w:rsidP="00880F7D">
      <w:pPr>
        <w:pStyle w:val="FACode2"/>
        <w:numPr>
          <w:ilvl w:val="0"/>
          <w:numId w:val="9"/>
        </w:numPr>
        <w:rPr>
          <w:color w:val="24292E"/>
        </w:rPr>
      </w:pPr>
      <w:r w:rsidRPr="0091437F">
        <w:rPr>
          <w:color w:val="24292E"/>
        </w:rPr>
        <w:t xml:space="preserve">              &lt;</w:t>
      </w:r>
      <w:r w:rsidRPr="0091437F">
        <w:rPr>
          <w:rStyle w:val="pl-ent"/>
          <w:color w:val="22863A"/>
        </w:rPr>
        <w:t>i</w:t>
      </w:r>
      <w:r w:rsidRPr="0091437F">
        <w:rPr>
          <w:color w:val="24292E"/>
        </w:rPr>
        <w:t xml:space="preserve"> </w:t>
      </w:r>
      <w:r w:rsidRPr="0091437F">
        <w:rPr>
          <w:rStyle w:val="pl-e"/>
          <w:color w:val="6F42C1"/>
        </w:rPr>
        <w:t>class</w:t>
      </w:r>
      <w:r w:rsidRPr="0091437F">
        <w:rPr>
          <w:color w:val="24292E"/>
        </w:rPr>
        <w:t>=</w:t>
      </w:r>
      <w:r w:rsidRPr="0091437F">
        <w:rPr>
          <w:rStyle w:val="pl-pds"/>
          <w:color w:val="032F62"/>
        </w:rPr>
        <w:t>"</w:t>
      </w:r>
      <w:r w:rsidRPr="0091437F">
        <w:rPr>
          <w:rStyle w:val="pl-s"/>
          <w:rFonts w:eastAsiaTheme="majorEastAsia"/>
          <w:color w:val="032F62"/>
        </w:rPr>
        <w:t>ion-heart</w:t>
      </w:r>
      <w:r w:rsidRPr="0091437F">
        <w:rPr>
          <w:rStyle w:val="pl-pds"/>
          <w:color w:val="032F62"/>
        </w:rPr>
        <w:t>"</w:t>
      </w:r>
      <w:r w:rsidRPr="0091437F">
        <w:rPr>
          <w:color w:val="24292E"/>
        </w:rPr>
        <w:t>&gt;&lt;/</w:t>
      </w:r>
      <w:r w:rsidRPr="0091437F">
        <w:rPr>
          <w:rStyle w:val="pl-ent"/>
          <w:color w:val="22863A"/>
        </w:rPr>
        <w:t>i</w:t>
      </w:r>
      <w:r w:rsidRPr="0091437F">
        <w:rPr>
          <w:color w:val="24292E"/>
        </w:rPr>
        <w:t>&gt; 29</w:t>
      </w:r>
    </w:p>
    <w:p w14:paraId="4D26CDBA" w14:textId="77777777" w:rsidR="00A056C9" w:rsidRPr="0091437F" w:rsidRDefault="00A056C9" w:rsidP="00880F7D">
      <w:pPr>
        <w:pStyle w:val="FACode2"/>
        <w:numPr>
          <w:ilvl w:val="0"/>
          <w:numId w:val="9"/>
        </w:numPr>
        <w:rPr>
          <w:color w:val="24292E"/>
        </w:rPr>
      </w:pPr>
      <w:r w:rsidRPr="0091437F">
        <w:rPr>
          <w:color w:val="24292E"/>
        </w:rPr>
        <w:t xml:space="preserve">            &lt;/</w:t>
      </w:r>
      <w:r w:rsidRPr="0091437F">
        <w:rPr>
          <w:rStyle w:val="pl-ent"/>
          <w:color w:val="22863A"/>
        </w:rPr>
        <w:t>button</w:t>
      </w:r>
      <w:r w:rsidRPr="0091437F">
        <w:rPr>
          <w:color w:val="24292E"/>
        </w:rPr>
        <w:t>&gt;</w:t>
      </w:r>
    </w:p>
    <w:p w14:paraId="64AF351B" w14:textId="77777777" w:rsidR="00A056C9" w:rsidRPr="0091437F" w:rsidRDefault="00A056C9" w:rsidP="00880F7D">
      <w:pPr>
        <w:pStyle w:val="FACode2"/>
        <w:numPr>
          <w:ilvl w:val="0"/>
          <w:numId w:val="9"/>
        </w:numPr>
        <w:rPr>
          <w:color w:val="24292E"/>
        </w:rPr>
      </w:pPr>
      <w:r w:rsidRPr="0091437F">
        <w:rPr>
          <w:color w:val="24292E"/>
        </w:rPr>
        <w:t xml:space="preserve">          &lt;/</w:t>
      </w:r>
      <w:r w:rsidRPr="0091437F">
        <w:rPr>
          <w:rStyle w:val="pl-ent"/>
          <w:color w:val="22863A"/>
        </w:rPr>
        <w:t>div</w:t>
      </w:r>
      <w:r w:rsidRPr="0091437F">
        <w:rPr>
          <w:color w:val="24292E"/>
        </w:rPr>
        <w:t>&gt;</w:t>
      </w:r>
    </w:p>
    <w:p w14:paraId="30953329" w14:textId="77777777" w:rsidR="00A056C9" w:rsidRPr="0091437F" w:rsidRDefault="00A056C9" w:rsidP="00880F7D">
      <w:pPr>
        <w:pStyle w:val="FACode2"/>
        <w:numPr>
          <w:ilvl w:val="0"/>
          <w:numId w:val="9"/>
        </w:numPr>
        <w:rPr>
          <w:color w:val="24292E"/>
        </w:rPr>
      </w:pPr>
      <w:r w:rsidRPr="0091437F">
        <w:rPr>
          <w:color w:val="24292E"/>
        </w:rPr>
        <w:t xml:space="preserve">          &lt;</w:t>
      </w:r>
      <w:r w:rsidRPr="0091437F">
        <w:rPr>
          <w:rStyle w:val="pl-ent"/>
          <w:color w:val="22863A"/>
        </w:rPr>
        <w:t>a</w:t>
      </w:r>
      <w:r w:rsidRPr="0091437F">
        <w:rPr>
          <w:color w:val="24292E"/>
        </w:rPr>
        <w:t xml:space="preserve"> </w:t>
      </w:r>
      <w:r w:rsidRPr="0091437F">
        <w:rPr>
          <w:rStyle w:val="pl-e"/>
          <w:color w:val="6F42C1"/>
        </w:rPr>
        <w:t>href</w:t>
      </w:r>
      <w:r w:rsidRPr="0091437F">
        <w:rPr>
          <w:color w:val="24292E"/>
        </w:rPr>
        <w:t>=</w:t>
      </w:r>
      <w:r w:rsidRPr="0091437F">
        <w:rPr>
          <w:rStyle w:val="pl-pds"/>
          <w:color w:val="032F62"/>
        </w:rPr>
        <w:t>""</w:t>
      </w:r>
      <w:r w:rsidRPr="0091437F">
        <w:rPr>
          <w:color w:val="24292E"/>
        </w:rPr>
        <w:t xml:space="preserve"> </w:t>
      </w:r>
      <w:r w:rsidRPr="0091437F">
        <w:rPr>
          <w:rStyle w:val="pl-e"/>
          <w:color w:val="6F42C1"/>
        </w:rPr>
        <w:t>class</w:t>
      </w:r>
      <w:r w:rsidRPr="0091437F">
        <w:rPr>
          <w:color w:val="24292E"/>
        </w:rPr>
        <w:t>=</w:t>
      </w:r>
      <w:r w:rsidRPr="0091437F">
        <w:rPr>
          <w:rStyle w:val="pl-pds"/>
          <w:color w:val="032F62"/>
        </w:rPr>
        <w:t>"</w:t>
      </w:r>
      <w:r w:rsidRPr="0091437F">
        <w:rPr>
          <w:rStyle w:val="pl-s"/>
          <w:rFonts w:eastAsiaTheme="majorEastAsia"/>
          <w:color w:val="032F62"/>
        </w:rPr>
        <w:t>preview-link</w:t>
      </w:r>
      <w:r w:rsidRPr="0091437F">
        <w:rPr>
          <w:rStyle w:val="pl-pds"/>
          <w:color w:val="032F62"/>
        </w:rPr>
        <w:t>"</w:t>
      </w:r>
      <w:r w:rsidRPr="0091437F">
        <w:rPr>
          <w:color w:val="24292E"/>
        </w:rPr>
        <w:t>&gt;</w:t>
      </w:r>
    </w:p>
    <w:p w14:paraId="66D88A61" w14:textId="77777777" w:rsidR="00A056C9" w:rsidRPr="0091437F" w:rsidRDefault="00A056C9" w:rsidP="00880F7D">
      <w:pPr>
        <w:pStyle w:val="FACode2"/>
        <w:numPr>
          <w:ilvl w:val="0"/>
          <w:numId w:val="9"/>
        </w:numPr>
        <w:rPr>
          <w:color w:val="24292E"/>
        </w:rPr>
      </w:pPr>
      <w:r w:rsidRPr="0091437F">
        <w:rPr>
          <w:color w:val="24292E"/>
        </w:rPr>
        <w:t xml:space="preserve">            &lt;</w:t>
      </w:r>
      <w:r w:rsidRPr="0091437F">
        <w:rPr>
          <w:rStyle w:val="pl-ent"/>
          <w:color w:val="22863A"/>
        </w:rPr>
        <w:t>h1</w:t>
      </w:r>
      <w:r w:rsidRPr="0091437F">
        <w:rPr>
          <w:color w:val="24292E"/>
        </w:rPr>
        <w:t>&gt;How to build webapps that scale&lt;/</w:t>
      </w:r>
      <w:r w:rsidRPr="0091437F">
        <w:rPr>
          <w:rStyle w:val="pl-ent"/>
          <w:color w:val="22863A"/>
        </w:rPr>
        <w:t>h1</w:t>
      </w:r>
      <w:r w:rsidRPr="0091437F">
        <w:rPr>
          <w:color w:val="24292E"/>
        </w:rPr>
        <w:t>&gt;</w:t>
      </w:r>
    </w:p>
    <w:p w14:paraId="1C4186F4" w14:textId="77777777" w:rsidR="00A056C9" w:rsidRPr="0091437F" w:rsidRDefault="00A056C9" w:rsidP="00880F7D">
      <w:pPr>
        <w:pStyle w:val="FACode2"/>
        <w:numPr>
          <w:ilvl w:val="0"/>
          <w:numId w:val="9"/>
        </w:numPr>
        <w:rPr>
          <w:color w:val="24292E"/>
        </w:rPr>
      </w:pPr>
      <w:r w:rsidRPr="0091437F">
        <w:rPr>
          <w:color w:val="24292E"/>
        </w:rPr>
        <w:t xml:space="preserve">            &lt;</w:t>
      </w:r>
      <w:r w:rsidRPr="0091437F">
        <w:rPr>
          <w:rStyle w:val="pl-ent"/>
          <w:color w:val="22863A"/>
        </w:rPr>
        <w:t>p</w:t>
      </w:r>
      <w:r w:rsidRPr="0091437F">
        <w:rPr>
          <w:color w:val="24292E"/>
        </w:rPr>
        <w:t>&gt;This is the description for the post.&lt;/</w:t>
      </w:r>
      <w:r w:rsidRPr="0091437F">
        <w:rPr>
          <w:rStyle w:val="pl-ent"/>
          <w:color w:val="22863A"/>
        </w:rPr>
        <w:t>p</w:t>
      </w:r>
      <w:r w:rsidRPr="0091437F">
        <w:rPr>
          <w:color w:val="24292E"/>
        </w:rPr>
        <w:t>&gt;</w:t>
      </w:r>
    </w:p>
    <w:p w14:paraId="18E2FEB5" w14:textId="77777777" w:rsidR="00A056C9" w:rsidRPr="0091437F" w:rsidRDefault="00A056C9" w:rsidP="00880F7D">
      <w:pPr>
        <w:pStyle w:val="FACode2"/>
        <w:numPr>
          <w:ilvl w:val="0"/>
          <w:numId w:val="9"/>
        </w:numPr>
        <w:rPr>
          <w:color w:val="24292E"/>
        </w:rPr>
      </w:pPr>
      <w:r w:rsidRPr="0091437F">
        <w:rPr>
          <w:color w:val="24292E"/>
        </w:rPr>
        <w:t xml:space="preserve">            &lt;</w:t>
      </w:r>
      <w:r w:rsidRPr="0091437F">
        <w:rPr>
          <w:rStyle w:val="pl-ent"/>
          <w:color w:val="22863A"/>
        </w:rPr>
        <w:t>span</w:t>
      </w:r>
      <w:r w:rsidRPr="0091437F">
        <w:rPr>
          <w:color w:val="24292E"/>
        </w:rPr>
        <w:t>&gt;Read more...&lt;/</w:t>
      </w:r>
      <w:r w:rsidRPr="0091437F">
        <w:rPr>
          <w:rStyle w:val="pl-ent"/>
          <w:color w:val="22863A"/>
        </w:rPr>
        <w:t>span</w:t>
      </w:r>
      <w:r w:rsidRPr="0091437F">
        <w:rPr>
          <w:color w:val="24292E"/>
        </w:rPr>
        <w:t>&gt;</w:t>
      </w:r>
    </w:p>
    <w:p w14:paraId="575224D8" w14:textId="77777777" w:rsidR="00A056C9" w:rsidRPr="0091437F" w:rsidRDefault="00A056C9" w:rsidP="00880F7D">
      <w:pPr>
        <w:pStyle w:val="FACode2"/>
        <w:numPr>
          <w:ilvl w:val="0"/>
          <w:numId w:val="9"/>
        </w:numPr>
        <w:rPr>
          <w:color w:val="24292E"/>
        </w:rPr>
      </w:pPr>
      <w:r w:rsidRPr="0091437F">
        <w:rPr>
          <w:color w:val="24292E"/>
        </w:rPr>
        <w:t xml:space="preserve">          &lt;/</w:t>
      </w:r>
      <w:r w:rsidRPr="0091437F">
        <w:rPr>
          <w:rStyle w:val="pl-ent"/>
          <w:color w:val="22863A"/>
        </w:rPr>
        <w:t>a</w:t>
      </w:r>
      <w:r w:rsidRPr="0091437F">
        <w:rPr>
          <w:color w:val="24292E"/>
        </w:rPr>
        <w:t>&gt;</w:t>
      </w:r>
    </w:p>
    <w:p w14:paraId="055C4A10" w14:textId="77777777" w:rsidR="00A056C9" w:rsidRPr="0091437F" w:rsidRDefault="00A056C9" w:rsidP="00880F7D">
      <w:pPr>
        <w:pStyle w:val="FACode2"/>
        <w:numPr>
          <w:ilvl w:val="0"/>
          <w:numId w:val="9"/>
        </w:numPr>
        <w:rPr>
          <w:color w:val="24292E"/>
        </w:rPr>
      </w:pPr>
      <w:r w:rsidRPr="0091437F">
        <w:rPr>
          <w:color w:val="24292E"/>
        </w:rPr>
        <w:t xml:space="preserve">        &lt;/</w:t>
      </w:r>
      <w:r w:rsidRPr="0091437F">
        <w:rPr>
          <w:rStyle w:val="pl-ent"/>
          <w:color w:val="22863A"/>
        </w:rPr>
        <w:t>div</w:t>
      </w:r>
      <w:r w:rsidRPr="0091437F">
        <w:rPr>
          <w:color w:val="24292E"/>
        </w:rPr>
        <w:t>&gt;</w:t>
      </w:r>
    </w:p>
    <w:p w14:paraId="40920840" w14:textId="77777777" w:rsidR="00A056C9" w:rsidRPr="0091437F" w:rsidRDefault="00A056C9" w:rsidP="00880F7D">
      <w:pPr>
        <w:pStyle w:val="FACode2"/>
        <w:numPr>
          <w:ilvl w:val="0"/>
          <w:numId w:val="9"/>
        </w:numPr>
        <w:rPr>
          <w:color w:val="24292E"/>
        </w:rPr>
      </w:pPr>
    </w:p>
    <w:p w14:paraId="3D53612F" w14:textId="77777777" w:rsidR="00A056C9" w:rsidRPr="0091437F" w:rsidRDefault="00A056C9" w:rsidP="00880F7D">
      <w:pPr>
        <w:pStyle w:val="FACode2"/>
        <w:numPr>
          <w:ilvl w:val="0"/>
          <w:numId w:val="9"/>
        </w:numPr>
        <w:rPr>
          <w:color w:val="24292E"/>
        </w:rPr>
      </w:pPr>
      <w:r w:rsidRPr="0091437F">
        <w:rPr>
          <w:color w:val="24292E"/>
        </w:rPr>
        <w:t xml:space="preserve">        &lt;</w:t>
      </w:r>
      <w:r w:rsidRPr="0091437F">
        <w:rPr>
          <w:rStyle w:val="pl-ent"/>
          <w:color w:val="22863A"/>
        </w:rPr>
        <w:t>div</w:t>
      </w:r>
      <w:r w:rsidRPr="0091437F">
        <w:rPr>
          <w:color w:val="24292E"/>
        </w:rPr>
        <w:t xml:space="preserve"> </w:t>
      </w:r>
      <w:r w:rsidRPr="0091437F">
        <w:rPr>
          <w:rStyle w:val="pl-e"/>
          <w:color w:val="6F42C1"/>
        </w:rPr>
        <w:t>class</w:t>
      </w:r>
      <w:r w:rsidRPr="0091437F">
        <w:rPr>
          <w:color w:val="24292E"/>
        </w:rPr>
        <w:t>=</w:t>
      </w:r>
      <w:r w:rsidRPr="0091437F">
        <w:rPr>
          <w:rStyle w:val="pl-pds"/>
          <w:color w:val="032F62"/>
        </w:rPr>
        <w:t>"</w:t>
      </w:r>
      <w:r w:rsidRPr="0091437F">
        <w:rPr>
          <w:rStyle w:val="pl-s"/>
          <w:rFonts w:eastAsiaTheme="majorEastAsia"/>
          <w:color w:val="032F62"/>
        </w:rPr>
        <w:t>article-preview</w:t>
      </w:r>
      <w:r w:rsidRPr="0091437F">
        <w:rPr>
          <w:rStyle w:val="pl-pds"/>
          <w:color w:val="032F62"/>
        </w:rPr>
        <w:t>"</w:t>
      </w:r>
      <w:r w:rsidRPr="0091437F">
        <w:rPr>
          <w:color w:val="24292E"/>
        </w:rPr>
        <w:t>&gt;</w:t>
      </w:r>
    </w:p>
    <w:p w14:paraId="42C40B0F" w14:textId="77777777" w:rsidR="00A056C9" w:rsidRPr="0091437F" w:rsidRDefault="00A056C9" w:rsidP="00880F7D">
      <w:pPr>
        <w:pStyle w:val="FACode2"/>
        <w:numPr>
          <w:ilvl w:val="0"/>
          <w:numId w:val="9"/>
        </w:numPr>
        <w:rPr>
          <w:color w:val="24292E"/>
        </w:rPr>
      </w:pPr>
      <w:r w:rsidRPr="0091437F">
        <w:rPr>
          <w:color w:val="24292E"/>
        </w:rPr>
        <w:t xml:space="preserve">          &lt;</w:t>
      </w:r>
      <w:r w:rsidRPr="0091437F">
        <w:rPr>
          <w:rStyle w:val="pl-ent"/>
          <w:color w:val="22863A"/>
        </w:rPr>
        <w:t>div</w:t>
      </w:r>
      <w:r w:rsidRPr="0091437F">
        <w:rPr>
          <w:color w:val="24292E"/>
        </w:rPr>
        <w:t xml:space="preserve"> </w:t>
      </w:r>
      <w:r w:rsidRPr="0091437F">
        <w:rPr>
          <w:rStyle w:val="pl-e"/>
          <w:color w:val="6F42C1"/>
        </w:rPr>
        <w:t>class</w:t>
      </w:r>
      <w:r w:rsidRPr="0091437F">
        <w:rPr>
          <w:color w:val="24292E"/>
        </w:rPr>
        <w:t>=</w:t>
      </w:r>
      <w:r w:rsidRPr="0091437F">
        <w:rPr>
          <w:rStyle w:val="pl-pds"/>
          <w:color w:val="032F62"/>
        </w:rPr>
        <w:t>"</w:t>
      </w:r>
      <w:r w:rsidRPr="0091437F">
        <w:rPr>
          <w:rStyle w:val="pl-s"/>
          <w:rFonts w:eastAsiaTheme="majorEastAsia"/>
          <w:color w:val="032F62"/>
        </w:rPr>
        <w:t>article-meta</w:t>
      </w:r>
      <w:r w:rsidRPr="0091437F">
        <w:rPr>
          <w:rStyle w:val="pl-pds"/>
          <w:color w:val="032F62"/>
        </w:rPr>
        <w:t>"</w:t>
      </w:r>
      <w:r w:rsidRPr="0091437F">
        <w:rPr>
          <w:color w:val="24292E"/>
        </w:rPr>
        <w:t>&gt;</w:t>
      </w:r>
    </w:p>
    <w:p w14:paraId="75E9271F" w14:textId="77777777" w:rsidR="00A056C9" w:rsidRPr="0091437F" w:rsidRDefault="00A056C9" w:rsidP="00880F7D">
      <w:pPr>
        <w:pStyle w:val="FACode2"/>
        <w:numPr>
          <w:ilvl w:val="0"/>
          <w:numId w:val="9"/>
        </w:numPr>
        <w:rPr>
          <w:color w:val="24292E"/>
        </w:rPr>
      </w:pPr>
      <w:r w:rsidRPr="0091437F">
        <w:rPr>
          <w:color w:val="24292E"/>
        </w:rPr>
        <w:t xml:space="preserve">            &lt;</w:t>
      </w:r>
      <w:r w:rsidRPr="0091437F">
        <w:rPr>
          <w:rStyle w:val="pl-ent"/>
          <w:color w:val="22863A"/>
        </w:rPr>
        <w:t>a</w:t>
      </w:r>
      <w:r w:rsidRPr="0091437F">
        <w:rPr>
          <w:color w:val="24292E"/>
        </w:rPr>
        <w:t xml:space="preserve"> </w:t>
      </w:r>
      <w:r w:rsidRPr="0091437F">
        <w:rPr>
          <w:rStyle w:val="pl-e"/>
          <w:color w:val="6F42C1"/>
        </w:rPr>
        <w:t>href</w:t>
      </w:r>
      <w:r w:rsidRPr="0091437F">
        <w:rPr>
          <w:color w:val="24292E"/>
        </w:rPr>
        <w:t>=</w:t>
      </w:r>
      <w:r w:rsidRPr="0091437F">
        <w:rPr>
          <w:rStyle w:val="pl-pds"/>
          <w:color w:val="032F62"/>
        </w:rPr>
        <w:t>"</w:t>
      </w:r>
      <w:r w:rsidRPr="0091437F">
        <w:rPr>
          <w:rStyle w:val="pl-s"/>
          <w:rFonts w:eastAsiaTheme="majorEastAsia"/>
          <w:color w:val="032F62"/>
        </w:rPr>
        <w:t>profile.html</w:t>
      </w:r>
      <w:r w:rsidRPr="0091437F">
        <w:rPr>
          <w:rStyle w:val="pl-pds"/>
          <w:color w:val="032F62"/>
        </w:rPr>
        <w:t>"</w:t>
      </w:r>
      <w:r w:rsidRPr="0091437F">
        <w:rPr>
          <w:color w:val="24292E"/>
        </w:rPr>
        <w:t>&gt;&lt;</w:t>
      </w:r>
      <w:r w:rsidRPr="0091437F">
        <w:rPr>
          <w:rStyle w:val="pl-ent"/>
          <w:color w:val="22863A"/>
        </w:rPr>
        <w:t>img</w:t>
      </w:r>
      <w:r w:rsidRPr="0091437F">
        <w:rPr>
          <w:color w:val="24292E"/>
        </w:rPr>
        <w:t xml:space="preserve"> </w:t>
      </w:r>
      <w:r w:rsidRPr="0091437F">
        <w:rPr>
          <w:rStyle w:val="pl-e"/>
          <w:color w:val="6F42C1"/>
        </w:rPr>
        <w:t>src</w:t>
      </w:r>
      <w:r w:rsidRPr="0091437F">
        <w:rPr>
          <w:color w:val="24292E"/>
        </w:rPr>
        <w:t>=</w:t>
      </w:r>
      <w:r w:rsidRPr="0091437F">
        <w:rPr>
          <w:rStyle w:val="pl-pds"/>
          <w:color w:val="032F62"/>
        </w:rPr>
        <w:t>"</w:t>
      </w:r>
      <w:r w:rsidRPr="0091437F">
        <w:rPr>
          <w:rStyle w:val="pl-s"/>
          <w:rFonts w:eastAsiaTheme="majorEastAsia"/>
          <w:color w:val="032F62"/>
        </w:rPr>
        <w:t>http://i.imgur.com/N4VcUeJ.jpg</w:t>
      </w:r>
      <w:r w:rsidRPr="0091437F">
        <w:rPr>
          <w:rStyle w:val="pl-pds"/>
          <w:color w:val="032F62"/>
        </w:rPr>
        <w:t>"</w:t>
      </w:r>
      <w:r w:rsidRPr="0091437F">
        <w:rPr>
          <w:color w:val="24292E"/>
        </w:rPr>
        <w:t xml:space="preserve"> /&gt;&lt;/</w:t>
      </w:r>
      <w:r w:rsidRPr="0091437F">
        <w:rPr>
          <w:rStyle w:val="pl-ent"/>
          <w:color w:val="22863A"/>
        </w:rPr>
        <w:t>a</w:t>
      </w:r>
      <w:r w:rsidRPr="0091437F">
        <w:rPr>
          <w:color w:val="24292E"/>
        </w:rPr>
        <w:t>&gt;</w:t>
      </w:r>
    </w:p>
    <w:p w14:paraId="0C8EC6F4" w14:textId="77777777" w:rsidR="00A056C9" w:rsidRPr="0091437F" w:rsidRDefault="00A056C9" w:rsidP="00880F7D">
      <w:pPr>
        <w:pStyle w:val="FACode2"/>
        <w:numPr>
          <w:ilvl w:val="0"/>
          <w:numId w:val="9"/>
        </w:numPr>
        <w:rPr>
          <w:color w:val="24292E"/>
        </w:rPr>
      </w:pPr>
      <w:r w:rsidRPr="0091437F">
        <w:rPr>
          <w:color w:val="24292E"/>
        </w:rPr>
        <w:t xml:space="preserve">            &lt;</w:t>
      </w:r>
      <w:r w:rsidRPr="0091437F">
        <w:rPr>
          <w:rStyle w:val="pl-ent"/>
          <w:color w:val="22863A"/>
        </w:rPr>
        <w:t>div</w:t>
      </w:r>
      <w:r w:rsidRPr="0091437F">
        <w:rPr>
          <w:color w:val="24292E"/>
        </w:rPr>
        <w:t xml:space="preserve"> </w:t>
      </w:r>
      <w:r w:rsidRPr="0091437F">
        <w:rPr>
          <w:rStyle w:val="pl-e"/>
          <w:color w:val="6F42C1"/>
        </w:rPr>
        <w:t>class</w:t>
      </w:r>
      <w:r w:rsidRPr="0091437F">
        <w:rPr>
          <w:color w:val="24292E"/>
        </w:rPr>
        <w:t>=</w:t>
      </w:r>
      <w:r w:rsidRPr="0091437F">
        <w:rPr>
          <w:rStyle w:val="pl-pds"/>
          <w:color w:val="032F62"/>
        </w:rPr>
        <w:t>"</w:t>
      </w:r>
      <w:r w:rsidRPr="0091437F">
        <w:rPr>
          <w:rStyle w:val="pl-s"/>
          <w:rFonts w:eastAsiaTheme="majorEastAsia"/>
          <w:color w:val="032F62"/>
        </w:rPr>
        <w:t>info</w:t>
      </w:r>
      <w:r w:rsidRPr="0091437F">
        <w:rPr>
          <w:rStyle w:val="pl-pds"/>
          <w:color w:val="032F62"/>
        </w:rPr>
        <w:t>"</w:t>
      </w:r>
      <w:r w:rsidRPr="0091437F">
        <w:rPr>
          <w:color w:val="24292E"/>
        </w:rPr>
        <w:t>&gt;</w:t>
      </w:r>
    </w:p>
    <w:p w14:paraId="5C732753" w14:textId="77777777" w:rsidR="00A056C9" w:rsidRPr="0091437F" w:rsidRDefault="00A056C9" w:rsidP="00880F7D">
      <w:pPr>
        <w:pStyle w:val="FACode2"/>
        <w:numPr>
          <w:ilvl w:val="0"/>
          <w:numId w:val="9"/>
        </w:numPr>
        <w:rPr>
          <w:color w:val="24292E"/>
        </w:rPr>
      </w:pPr>
      <w:r w:rsidRPr="0091437F">
        <w:rPr>
          <w:color w:val="24292E"/>
        </w:rPr>
        <w:t xml:space="preserve">              &lt;</w:t>
      </w:r>
      <w:r w:rsidRPr="0091437F">
        <w:rPr>
          <w:rStyle w:val="pl-ent"/>
          <w:color w:val="22863A"/>
        </w:rPr>
        <w:t>a</w:t>
      </w:r>
      <w:r w:rsidRPr="0091437F">
        <w:rPr>
          <w:color w:val="24292E"/>
        </w:rPr>
        <w:t xml:space="preserve"> </w:t>
      </w:r>
      <w:r w:rsidRPr="0091437F">
        <w:rPr>
          <w:rStyle w:val="pl-e"/>
          <w:color w:val="6F42C1"/>
        </w:rPr>
        <w:t>href</w:t>
      </w:r>
      <w:r w:rsidRPr="0091437F">
        <w:rPr>
          <w:color w:val="24292E"/>
        </w:rPr>
        <w:t>=</w:t>
      </w:r>
      <w:r w:rsidRPr="0091437F">
        <w:rPr>
          <w:rStyle w:val="pl-pds"/>
          <w:color w:val="032F62"/>
        </w:rPr>
        <w:t>""</w:t>
      </w:r>
      <w:r w:rsidRPr="0091437F">
        <w:rPr>
          <w:color w:val="24292E"/>
        </w:rPr>
        <w:t xml:space="preserve"> </w:t>
      </w:r>
      <w:r w:rsidRPr="0091437F">
        <w:rPr>
          <w:rStyle w:val="pl-e"/>
          <w:color w:val="6F42C1"/>
        </w:rPr>
        <w:t>class</w:t>
      </w:r>
      <w:r w:rsidRPr="0091437F">
        <w:rPr>
          <w:color w:val="24292E"/>
        </w:rPr>
        <w:t>=</w:t>
      </w:r>
      <w:r w:rsidRPr="0091437F">
        <w:rPr>
          <w:rStyle w:val="pl-pds"/>
          <w:color w:val="032F62"/>
        </w:rPr>
        <w:t>"</w:t>
      </w:r>
      <w:r w:rsidRPr="0091437F">
        <w:rPr>
          <w:rStyle w:val="pl-s"/>
          <w:rFonts w:eastAsiaTheme="majorEastAsia"/>
          <w:color w:val="032F62"/>
        </w:rPr>
        <w:t>author</w:t>
      </w:r>
      <w:r w:rsidRPr="0091437F">
        <w:rPr>
          <w:rStyle w:val="pl-pds"/>
          <w:color w:val="032F62"/>
        </w:rPr>
        <w:t>"</w:t>
      </w:r>
      <w:r w:rsidRPr="0091437F">
        <w:rPr>
          <w:color w:val="24292E"/>
        </w:rPr>
        <w:t>&gt;Albert Pai&lt;/</w:t>
      </w:r>
      <w:r w:rsidRPr="0091437F">
        <w:rPr>
          <w:rStyle w:val="pl-ent"/>
          <w:color w:val="22863A"/>
        </w:rPr>
        <w:t>a</w:t>
      </w:r>
      <w:r w:rsidRPr="0091437F">
        <w:rPr>
          <w:color w:val="24292E"/>
        </w:rPr>
        <w:t>&gt;</w:t>
      </w:r>
    </w:p>
    <w:p w14:paraId="48B88D31" w14:textId="77777777" w:rsidR="00A056C9" w:rsidRPr="0091437F" w:rsidRDefault="00A056C9" w:rsidP="00880F7D">
      <w:pPr>
        <w:pStyle w:val="FACode2"/>
        <w:numPr>
          <w:ilvl w:val="0"/>
          <w:numId w:val="9"/>
        </w:numPr>
        <w:rPr>
          <w:color w:val="24292E"/>
        </w:rPr>
      </w:pPr>
      <w:r w:rsidRPr="0091437F">
        <w:rPr>
          <w:color w:val="24292E"/>
        </w:rPr>
        <w:t xml:space="preserve">              &lt;</w:t>
      </w:r>
      <w:r w:rsidRPr="0091437F">
        <w:rPr>
          <w:rStyle w:val="pl-ent"/>
          <w:color w:val="22863A"/>
        </w:rPr>
        <w:t>span</w:t>
      </w:r>
      <w:r w:rsidRPr="0091437F">
        <w:rPr>
          <w:color w:val="24292E"/>
        </w:rPr>
        <w:t xml:space="preserve"> </w:t>
      </w:r>
      <w:r w:rsidRPr="0091437F">
        <w:rPr>
          <w:rStyle w:val="pl-e"/>
          <w:color w:val="6F42C1"/>
        </w:rPr>
        <w:t>class</w:t>
      </w:r>
      <w:r w:rsidRPr="0091437F">
        <w:rPr>
          <w:color w:val="24292E"/>
        </w:rPr>
        <w:t>=</w:t>
      </w:r>
      <w:r w:rsidRPr="0091437F">
        <w:rPr>
          <w:rStyle w:val="pl-pds"/>
          <w:color w:val="032F62"/>
        </w:rPr>
        <w:t>"</w:t>
      </w:r>
      <w:r w:rsidRPr="0091437F">
        <w:rPr>
          <w:rStyle w:val="pl-s"/>
          <w:rFonts w:eastAsiaTheme="majorEastAsia"/>
          <w:color w:val="032F62"/>
        </w:rPr>
        <w:t>date</w:t>
      </w:r>
      <w:r w:rsidRPr="0091437F">
        <w:rPr>
          <w:rStyle w:val="pl-pds"/>
          <w:color w:val="032F62"/>
        </w:rPr>
        <w:t>"</w:t>
      </w:r>
      <w:r w:rsidRPr="0091437F">
        <w:rPr>
          <w:color w:val="24292E"/>
        </w:rPr>
        <w:t>&gt;January 20th&lt;/</w:t>
      </w:r>
      <w:r w:rsidRPr="0091437F">
        <w:rPr>
          <w:rStyle w:val="pl-ent"/>
          <w:color w:val="22863A"/>
        </w:rPr>
        <w:t>span</w:t>
      </w:r>
      <w:r w:rsidRPr="0091437F">
        <w:rPr>
          <w:color w:val="24292E"/>
        </w:rPr>
        <w:t>&gt;</w:t>
      </w:r>
    </w:p>
    <w:p w14:paraId="6B0D7C2C" w14:textId="77777777" w:rsidR="00A056C9" w:rsidRPr="0091437F" w:rsidRDefault="00A056C9" w:rsidP="00880F7D">
      <w:pPr>
        <w:pStyle w:val="FACode2"/>
        <w:numPr>
          <w:ilvl w:val="0"/>
          <w:numId w:val="9"/>
        </w:numPr>
        <w:rPr>
          <w:color w:val="24292E"/>
        </w:rPr>
      </w:pPr>
      <w:r w:rsidRPr="0091437F">
        <w:rPr>
          <w:color w:val="24292E"/>
        </w:rPr>
        <w:t xml:space="preserve">            &lt;/</w:t>
      </w:r>
      <w:r w:rsidRPr="0091437F">
        <w:rPr>
          <w:rStyle w:val="pl-ent"/>
          <w:color w:val="22863A"/>
        </w:rPr>
        <w:t>div</w:t>
      </w:r>
      <w:r w:rsidRPr="0091437F">
        <w:rPr>
          <w:color w:val="24292E"/>
        </w:rPr>
        <w:t>&gt;</w:t>
      </w:r>
    </w:p>
    <w:p w14:paraId="7F6188FC" w14:textId="77777777" w:rsidR="00A056C9" w:rsidRPr="0091437F" w:rsidRDefault="00A056C9" w:rsidP="00880F7D">
      <w:pPr>
        <w:pStyle w:val="FACode2"/>
        <w:numPr>
          <w:ilvl w:val="0"/>
          <w:numId w:val="9"/>
        </w:numPr>
        <w:rPr>
          <w:color w:val="24292E"/>
        </w:rPr>
      </w:pPr>
      <w:r w:rsidRPr="0091437F">
        <w:rPr>
          <w:color w:val="24292E"/>
        </w:rPr>
        <w:t xml:space="preserve">            &lt;</w:t>
      </w:r>
      <w:r w:rsidRPr="0091437F">
        <w:rPr>
          <w:rStyle w:val="pl-ent"/>
          <w:color w:val="22863A"/>
        </w:rPr>
        <w:t>button</w:t>
      </w:r>
      <w:r w:rsidRPr="0091437F">
        <w:rPr>
          <w:color w:val="24292E"/>
        </w:rPr>
        <w:t xml:space="preserve"> </w:t>
      </w:r>
      <w:r w:rsidRPr="0091437F">
        <w:rPr>
          <w:rStyle w:val="pl-e"/>
          <w:color w:val="6F42C1"/>
        </w:rPr>
        <w:t>class</w:t>
      </w:r>
      <w:r w:rsidRPr="0091437F">
        <w:rPr>
          <w:color w:val="24292E"/>
        </w:rPr>
        <w:t>=</w:t>
      </w:r>
      <w:r w:rsidRPr="0091437F">
        <w:rPr>
          <w:rStyle w:val="pl-pds"/>
          <w:color w:val="032F62"/>
        </w:rPr>
        <w:t>"</w:t>
      </w:r>
      <w:r w:rsidRPr="0091437F">
        <w:rPr>
          <w:rStyle w:val="pl-s"/>
          <w:rFonts w:eastAsiaTheme="majorEastAsia"/>
          <w:color w:val="032F62"/>
        </w:rPr>
        <w:t>btn btn-outline-primary btn-sm pull-xs-right</w:t>
      </w:r>
      <w:r w:rsidRPr="0091437F">
        <w:rPr>
          <w:rStyle w:val="pl-pds"/>
          <w:color w:val="032F62"/>
        </w:rPr>
        <w:t>"</w:t>
      </w:r>
      <w:r w:rsidRPr="0091437F">
        <w:rPr>
          <w:color w:val="24292E"/>
        </w:rPr>
        <w:t>&gt;</w:t>
      </w:r>
    </w:p>
    <w:p w14:paraId="5BD1260E" w14:textId="77777777" w:rsidR="00A056C9" w:rsidRPr="0091437F" w:rsidRDefault="00A056C9" w:rsidP="00880F7D">
      <w:pPr>
        <w:pStyle w:val="FACode2"/>
        <w:numPr>
          <w:ilvl w:val="0"/>
          <w:numId w:val="9"/>
        </w:numPr>
        <w:rPr>
          <w:color w:val="24292E"/>
        </w:rPr>
      </w:pPr>
      <w:r w:rsidRPr="0091437F">
        <w:rPr>
          <w:color w:val="24292E"/>
        </w:rPr>
        <w:t xml:space="preserve">              &lt;</w:t>
      </w:r>
      <w:r w:rsidRPr="0091437F">
        <w:rPr>
          <w:rStyle w:val="pl-ent"/>
          <w:color w:val="22863A"/>
        </w:rPr>
        <w:t>i</w:t>
      </w:r>
      <w:r w:rsidRPr="0091437F">
        <w:rPr>
          <w:color w:val="24292E"/>
        </w:rPr>
        <w:t xml:space="preserve"> </w:t>
      </w:r>
      <w:r w:rsidRPr="0091437F">
        <w:rPr>
          <w:rStyle w:val="pl-e"/>
          <w:color w:val="6F42C1"/>
        </w:rPr>
        <w:t>class</w:t>
      </w:r>
      <w:r w:rsidRPr="0091437F">
        <w:rPr>
          <w:color w:val="24292E"/>
        </w:rPr>
        <w:t>=</w:t>
      </w:r>
      <w:r w:rsidRPr="0091437F">
        <w:rPr>
          <w:rStyle w:val="pl-pds"/>
          <w:color w:val="032F62"/>
        </w:rPr>
        <w:t>"</w:t>
      </w:r>
      <w:r w:rsidRPr="0091437F">
        <w:rPr>
          <w:rStyle w:val="pl-s"/>
          <w:rFonts w:eastAsiaTheme="majorEastAsia"/>
          <w:color w:val="032F62"/>
        </w:rPr>
        <w:t>ion-heart</w:t>
      </w:r>
      <w:r w:rsidRPr="0091437F">
        <w:rPr>
          <w:rStyle w:val="pl-pds"/>
          <w:color w:val="032F62"/>
        </w:rPr>
        <w:t>"</w:t>
      </w:r>
      <w:r w:rsidRPr="0091437F">
        <w:rPr>
          <w:color w:val="24292E"/>
        </w:rPr>
        <w:t>&gt;&lt;/</w:t>
      </w:r>
      <w:r w:rsidRPr="0091437F">
        <w:rPr>
          <w:rStyle w:val="pl-ent"/>
          <w:color w:val="22863A"/>
        </w:rPr>
        <w:t>i</w:t>
      </w:r>
      <w:r w:rsidRPr="0091437F">
        <w:rPr>
          <w:color w:val="24292E"/>
        </w:rPr>
        <w:t>&gt; 32</w:t>
      </w:r>
    </w:p>
    <w:p w14:paraId="01ADC054" w14:textId="77777777" w:rsidR="00A056C9" w:rsidRPr="0091437F" w:rsidRDefault="00A056C9" w:rsidP="00880F7D">
      <w:pPr>
        <w:pStyle w:val="FACode2"/>
        <w:numPr>
          <w:ilvl w:val="0"/>
          <w:numId w:val="9"/>
        </w:numPr>
        <w:rPr>
          <w:color w:val="24292E"/>
        </w:rPr>
      </w:pPr>
      <w:r w:rsidRPr="0091437F">
        <w:rPr>
          <w:color w:val="24292E"/>
        </w:rPr>
        <w:t xml:space="preserve">            &lt;/</w:t>
      </w:r>
      <w:r w:rsidRPr="0091437F">
        <w:rPr>
          <w:rStyle w:val="pl-ent"/>
          <w:color w:val="22863A"/>
        </w:rPr>
        <w:t>button</w:t>
      </w:r>
      <w:r w:rsidRPr="0091437F">
        <w:rPr>
          <w:color w:val="24292E"/>
        </w:rPr>
        <w:t>&gt;</w:t>
      </w:r>
    </w:p>
    <w:p w14:paraId="01B816CF" w14:textId="77777777" w:rsidR="00A056C9" w:rsidRPr="0091437F" w:rsidRDefault="00A056C9" w:rsidP="00880F7D">
      <w:pPr>
        <w:pStyle w:val="FACode2"/>
        <w:numPr>
          <w:ilvl w:val="0"/>
          <w:numId w:val="9"/>
        </w:numPr>
        <w:rPr>
          <w:color w:val="24292E"/>
        </w:rPr>
      </w:pPr>
      <w:r w:rsidRPr="0091437F">
        <w:rPr>
          <w:color w:val="24292E"/>
        </w:rPr>
        <w:t xml:space="preserve">          &lt;/</w:t>
      </w:r>
      <w:r w:rsidRPr="0091437F">
        <w:rPr>
          <w:rStyle w:val="pl-ent"/>
          <w:color w:val="22863A"/>
        </w:rPr>
        <w:t>div</w:t>
      </w:r>
      <w:r w:rsidRPr="0091437F">
        <w:rPr>
          <w:color w:val="24292E"/>
        </w:rPr>
        <w:t>&gt;</w:t>
      </w:r>
    </w:p>
    <w:p w14:paraId="0E4FB0D6" w14:textId="77777777" w:rsidR="00A056C9" w:rsidRPr="0091437F" w:rsidRDefault="00A056C9" w:rsidP="00880F7D">
      <w:pPr>
        <w:pStyle w:val="FACode2"/>
        <w:numPr>
          <w:ilvl w:val="0"/>
          <w:numId w:val="9"/>
        </w:numPr>
        <w:rPr>
          <w:color w:val="24292E"/>
        </w:rPr>
      </w:pPr>
      <w:r w:rsidRPr="0091437F">
        <w:rPr>
          <w:color w:val="24292E"/>
        </w:rPr>
        <w:t xml:space="preserve">          &lt;</w:t>
      </w:r>
      <w:r w:rsidRPr="0091437F">
        <w:rPr>
          <w:rStyle w:val="pl-ent"/>
          <w:color w:val="22863A"/>
        </w:rPr>
        <w:t>a</w:t>
      </w:r>
      <w:r w:rsidRPr="0091437F">
        <w:rPr>
          <w:color w:val="24292E"/>
        </w:rPr>
        <w:t xml:space="preserve"> </w:t>
      </w:r>
      <w:r w:rsidRPr="0091437F">
        <w:rPr>
          <w:rStyle w:val="pl-e"/>
          <w:color w:val="6F42C1"/>
        </w:rPr>
        <w:t>href</w:t>
      </w:r>
      <w:r w:rsidRPr="0091437F">
        <w:rPr>
          <w:color w:val="24292E"/>
        </w:rPr>
        <w:t>=</w:t>
      </w:r>
      <w:r w:rsidRPr="0091437F">
        <w:rPr>
          <w:rStyle w:val="pl-pds"/>
          <w:color w:val="032F62"/>
        </w:rPr>
        <w:t>""</w:t>
      </w:r>
      <w:r w:rsidRPr="0091437F">
        <w:rPr>
          <w:color w:val="24292E"/>
        </w:rPr>
        <w:t xml:space="preserve"> </w:t>
      </w:r>
      <w:r w:rsidRPr="0091437F">
        <w:rPr>
          <w:rStyle w:val="pl-e"/>
          <w:color w:val="6F42C1"/>
        </w:rPr>
        <w:t>class</w:t>
      </w:r>
      <w:r w:rsidRPr="0091437F">
        <w:rPr>
          <w:color w:val="24292E"/>
        </w:rPr>
        <w:t>=</w:t>
      </w:r>
      <w:r w:rsidRPr="0091437F">
        <w:rPr>
          <w:rStyle w:val="pl-pds"/>
          <w:color w:val="032F62"/>
        </w:rPr>
        <w:t>"</w:t>
      </w:r>
      <w:r w:rsidRPr="0091437F">
        <w:rPr>
          <w:rStyle w:val="pl-s"/>
          <w:rFonts w:eastAsiaTheme="majorEastAsia"/>
          <w:color w:val="032F62"/>
        </w:rPr>
        <w:t>preview-link</w:t>
      </w:r>
      <w:r w:rsidRPr="0091437F">
        <w:rPr>
          <w:rStyle w:val="pl-pds"/>
          <w:color w:val="032F62"/>
        </w:rPr>
        <w:t>"</w:t>
      </w:r>
      <w:r w:rsidRPr="0091437F">
        <w:rPr>
          <w:color w:val="24292E"/>
        </w:rPr>
        <w:t>&gt;</w:t>
      </w:r>
    </w:p>
    <w:p w14:paraId="223FBD9B" w14:textId="77777777" w:rsidR="00A056C9" w:rsidRPr="0091437F" w:rsidRDefault="00A056C9" w:rsidP="00880F7D">
      <w:pPr>
        <w:pStyle w:val="FACode2"/>
        <w:numPr>
          <w:ilvl w:val="0"/>
          <w:numId w:val="9"/>
        </w:numPr>
        <w:rPr>
          <w:color w:val="24292E"/>
        </w:rPr>
      </w:pPr>
      <w:r w:rsidRPr="0091437F">
        <w:rPr>
          <w:color w:val="24292E"/>
        </w:rPr>
        <w:t xml:space="preserve">            &lt;</w:t>
      </w:r>
      <w:r w:rsidRPr="0091437F">
        <w:rPr>
          <w:rStyle w:val="pl-ent"/>
          <w:color w:val="22863A"/>
        </w:rPr>
        <w:t>h1</w:t>
      </w:r>
      <w:r w:rsidRPr="0091437F">
        <w:rPr>
          <w:color w:val="24292E"/>
        </w:rPr>
        <w:t>&gt;The song you won't ever stop singing. No matter how hard you try.&lt;/</w:t>
      </w:r>
      <w:r w:rsidRPr="0091437F">
        <w:rPr>
          <w:rStyle w:val="pl-ent"/>
          <w:color w:val="22863A"/>
        </w:rPr>
        <w:t>h1</w:t>
      </w:r>
      <w:r w:rsidRPr="0091437F">
        <w:rPr>
          <w:color w:val="24292E"/>
        </w:rPr>
        <w:t>&gt;</w:t>
      </w:r>
    </w:p>
    <w:p w14:paraId="0259BA8C" w14:textId="77777777" w:rsidR="00A056C9" w:rsidRPr="0091437F" w:rsidRDefault="00A056C9" w:rsidP="00880F7D">
      <w:pPr>
        <w:pStyle w:val="FACode2"/>
        <w:numPr>
          <w:ilvl w:val="0"/>
          <w:numId w:val="9"/>
        </w:numPr>
        <w:rPr>
          <w:color w:val="24292E"/>
        </w:rPr>
      </w:pPr>
      <w:r w:rsidRPr="0091437F">
        <w:rPr>
          <w:color w:val="24292E"/>
        </w:rPr>
        <w:t xml:space="preserve">            &lt;</w:t>
      </w:r>
      <w:r w:rsidRPr="0091437F">
        <w:rPr>
          <w:rStyle w:val="pl-ent"/>
          <w:color w:val="22863A"/>
        </w:rPr>
        <w:t>p</w:t>
      </w:r>
      <w:r w:rsidRPr="0091437F">
        <w:rPr>
          <w:color w:val="24292E"/>
        </w:rPr>
        <w:t>&gt;This is the description for the post.&lt;/</w:t>
      </w:r>
      <w:r w:rsidRPr="0091437F">
        <w:rPr>
          <w:rStyle w:val="pl-ent"/>
          <w:color w:val="22863A"/>
        </w:rPr>
        <w:t>p</w:t>
      </w:r>
      <w:r w:rsidRPr="0091437F">
        <w:rPr>
          <w:color w:val="24292E"/>
        </w:rPr>
        <w:t>&gt;</w:t>
      </w:r>
    </w:p>
    <w:p w14:paraId="475648F4" w14:textId="77777777" w:rsidR="00A056C9" w:rsidRPr="0091437F" w:rsidRDefault="00A056C9" w:rsidP="00880F7D">
      <w:pPr>
        <w:pStyle w:val="FACode2"/>
        <w:numPr>
          <w:ilvl w:val="0"/>
          <w:numId w:val="9"/>
        </w:numPr>
        <w:rPr>
          <w:color w:val="24292E"/>
        </w:rPr>
      </w:pPr>
      <w:r w:rsidRPr="0091437F">
        <w:rPr>
          <w:color w:val="24292E"/>
        </w:rPr>
        <w:t xml:space="preserve">            &lt;</w:t>
      </w:r>
      <w:r w:rsidRPr="0091437F">
        <w:rPr>
          <w:rStyle w:val="pl-ent"/>
          <w:color w:val="22863A"/>
        </w:rPr>
        <w:t>span</w:t>
      </w:r>
      <w:r w:rsidRPr="0091437F">
        <w:rPr>
          <w:color w:val="24292E"/>
        </w:rPr>
        <w:t>&gt;Read more...&lt;/</w:t>
      </w:r>
      <w:r w:rsidRPr="0091437F">
        <w:rPr>
          <w:rStyle w:val="pl-ent"/>
          <w:color w:val="22863A"/>
        </w:rPr>
        <w:t>span</w:t>
      </w:r>
      <w:r w:rsidRPr="0091437F">
        <w:rPr>
          <w:color w:val="24292E"/>
        </w:rPr>
        <w:t>&gt;</w:t>
      </w:r>
    </w:p>
    <w:p w14:paraId="5439860B" w14:textId="77777777" w:rsidR="00A056C9" w:rsidRPr="0091437F" w:rsidRDefault="00A056C9" w:rsidP="00880F7D">
      <w:pPr>
        <w:pStyle w:val="FACode2"/>
        <w:numPr>
          <w:ilvl w:val="0"/>
          <w:numId w:val="9"/>
        </w:numPr>
        <w:rPr>
          <w:color w:val="24292E"/>
        </w:rPr>
      </w:pPr>
      <w:r w:rsidRPr="0091437F">
        <w:rPr>
          <w:color w:val="24292E"/>
        </w:rPr>
        <w:t xml:space="preserve">          &lt;/</w:t>
      </w:r>
      <w:r w:rsidRPr="0091437F">
        <w:rPr>
          <w:rStyle w:val="pl-ent"/>
          <w:color w:val="22863A"/>
        </w:rPr>
        <w:t>a</w:t>
      </w:r>
      <w:r w:rsidRPr="0091437F">
        <w:rPr>
          <w:color w:val="24292E"/>
        </w:rPr>
        <w:t>&gt;</w:t>
      </w:r>
    </w:p>
    <w:p w14:paraId="3DD836D4" w14:textId="77777777" w:rsidR="00A056C9" w:rsidRPr="0091437F" w:rsidRDefault="00A056C9" w:rsidP="00880F7D">
      <w:pPr>
        <w:pStyle w:val="FACode2"/>
        <w:numPr>
          <w:ilvl w:val="0"/>
          <w:numId w:val="9"/>
        </w:numPr>
        <w:rPr>
          <w:color w:val="24292E"/>
        </w:rPr>
      </w:pPr>
      <w:r w:rsidRPr="0091437F">
        <w:rPr>
          <w:color w:val="24292E"/>
        </w:rPr>
        <w:t xml:space="preserve">        &lt;/</w:t>
      </w:r>
      <w:r w:rsidRPr="0091437F">
        <w:rPr>
          <w:rStyle w:val="pl-ent"/>
          <w:color w:val="22863A"/>
        </w:rPr>
        <w:t>div</w:t>
      </w:r>
      <w:r w:rsidRPr="0091437F">
        <w:rPr>
          <w:color w:val="24292E"/>
        </w:rPr>
        <w:t>&gt;</w:t>
      </w:r>
    </w:p>
    <w:p w14:paraId="2ABC2CE6" w14:textId="77777777" w:rsidR="00A056C9" w:rsidRPr="0091437F" w:rsidRDefault="00A056C9" w:rsidP="00880F7D">
      <w:pPr>
        <w:pStyle w:val="FACode2"/>
        <w:numPr>
          <w:ilvl w:val="0"/>
          <w:numId w:val="9"/>
        </w:numPr>
        <w:rPr>
          <w:color w:val="24292E"/>
        </w:rPr>
      </w:pPr>
    </w:p>
    <w:p w14:paraId="10132AC8" w14:textId="77777777" w:rsidR="00A056C9" w:rsidRPr="0091437F" w:rsidRDefault="00A056C9" w:rsidP="00880F7D">
      <w:pPr>
        <w:pStyle w:val="FACode2"/>
        <w:numPr>
          <w:ilvl w:val="0"/>
          <w:numId w:val="9"/>
        </w:numPr>
        <w:rPr>
          <w:color w:val="24292E"/>
        </w:rPr>
      </w:pPr>
      <w:r w:rsidRPr="0091437F">
        <w:rPr>
          <w:color w:val="24292E"/>
        </w:rPr>
        <w:t xml:space="preserve">      &lt;/</w:t>
      </w:r>
      <w:r w:rsidRPr="0091437F">
        <w:rPr>
          <w:rStyle w:val="pl-ent"/>
          <w:color w:val="22863A"/>
        </w:rPr>
        <w:t>div</w:t>
      </w:r>
      <w:r w:rsidRPr="0091437F">
        <w:rPr>
          <w:color w:val="24292E"/>
        </w:rPr>
        <w:t>&gt;</w:t>
      </w:r>
    </w:p>
    <w:p w14:paraId="4A5CE91D" w14:textId="77777777" w:rsidR="00A056C9" w:rsidRPr="0091437F" w:rsidRDefault="00A056C9" w:rsidP="00880F7D">
      <w:pPr>
        <w:pStyle w:val="FACode2"/>
        <w:numPr>
          <w:ilvl w:val="0"/>
          <w:numId w:val="9"/>
        </w:numPr>
        <w:rPr>
          <w:color w:val="24292E"/>
        </w:rPr>
      </w:pPr>
    </w:p>
    <w:p w14:paraId="6967C8B0" w14:textId="77777777" w:rsidR="00A056C9" w:rsidRPr="0091437F" w:rsidRDefault="00A056C9" w:rsidP="00880F7D">
      <w:pPr>
        <w:pStyle w:val="FACode2"/>
        <w:numPr>
          <w:ilvl w:val="0"/>
          <w:numId w:val="9"/>
        </w:numPr>
        <w:rPr>
          <w:color w:val="24292E"/>
        </w:rPr>
      </w:pPr>
      <w:r w:rsidRPr="0091437F">
        <w:rPr>
          <w:color w:val="24292E"/>
        </w:rPr>
        <w:t xml:space="preserve">      &lt;</w:t>
      </w:r>
      <w:r w:rsidRPr="0091437F">
        <w:rPr>
          <w:rStyle w:val="pl-ent"/>
          <w:color w:val="22863A"/>
        </w:rPr>
        <w:t>div</w:t>
      </w:r>
      <w:r w:rsidRPr="0091437F">
        <w:rPr>
          <w:color w:val="24292E"/>
        </w:rPr>
        <w:t xml:space="preserve"> </w:t>
      </w:r>
      <w:r w:rsidRPr="0091437F">
        <w:rPr>
          <w:rStyle w:val="pl-e"/>
          <w:color w:val="6F42C1"/>
        </w:rPr>
        <w:t>class</w:t>
      </w:r>
      <w:r w:rsidRPr="0091437F">
        <w:rPr>
          <w:color w:val="24292E"/>
        </w:rPr>
        <w:t>=</w:t>
      </w:r>
      <w:r w:rsidRPr="0091437F">
        <w:rPr>
          <w:rStyle w:val="pl-pds"/>
          <w:color w:val="032F62"/>
        </w:rPr>
        <w:t>"</w:t>
      </w:r>
      <w:r w:rsidRPr="0091437F">
        <w:rPr>
          <w:rStyle w:val="pl-s"/>
          <w:rFonts w:eastAsiaTheme="majorEastAsia"/>
          <w:color w:val="032F62"/>
        </w:rPr>
        <w:t>col-md-3</w:t>
      </w:r>
      <w:r w:rsidRPr="0091437F">
        <w:rPr>
          <w:rStyle w:val="pl-pds"/>
          <w:color w:val="032F62"/>
        </w:rPr>
        <w:t>"</w:t>
      </w:r>
      <w:r w:rsidRPr="0091437F">
        <w:rPr>
          <w:color w:val="24292E"/>
        </w:rPr>
        <w:t>&gt;</w:t>
      </w:r>
    </w:p>
    <w:p w14:paraId="4D8AE8E5" w14:textId="77777777" w:rsidR="00A056C9" w:rsidRPr="0091437F" w:rsidRDefault="00A056C9" w:rsidP="00880F7D">
      <w:pPr>
        <w:pStyle w:val="FACode2"/>
        <w:numPr>
          <w:ilvl w:val="0"/>
          <w:numId w:val="9"/>
        </w:numPr>
        <w:rPr>
          <w:color w:val="24292E"/>
        </w:rPr>
      </w:pPr>
      <w:r w:rsidRPr="0091437F">
        <w:rPr>
          <w:color w:val="24292E"/>
        </w:rPr>
        <w:lastRenderedPageBreak/>
        <w:t xml:space="preserve">        &lt;</w:t>
      </w:r>
      <w:r w:rsidRPr="0091437F">
        <w:rPr>
          <w:rStyle w:val="pl-ent"/>
          <w:color w:val="22863A"/>
        </w:rPr>
        <w:t>div</w:t>
      </w:r>
      <w:r w:rsidRPr="0091437F">
        <w:rPr>
          <w:color w:val="24292E"/>
        </w:rPr>
        <w:t xml:space="preserve"> </w:t>
      </w:r>
      <w:r w:rsidRPr="0091437F">
        <w:rPr>
          <w:rStyle w:val="pl-e"/>
          <w:color w:val="6F42C1"/>
        </w:rPr>
        <w:t>class</w:t>
      </w:r>
      <w:r w:rsidRPr="0091437F">
        <w:rPr>
          <w:color w:val="24292E"/>
        </w:rPr>
        <w:t>=</w:t>
      </w:r>
      <w:r w:rsidRPr="0091437F">
        <w:rPr>
          <w:rStyle w:val="pl-pds"/>
          <w:color w:val="032F62"/>
        </w:rPr>
        <w:t>"</w:t>
      </w:r>
      <w:r w:rsidRPr="0091437F">
        <w:rPr>
          <w:rStyle w:val="pl-s"/>
          <w:rFonts w:eastAsiaTheme="majorEastAsia"/>
          <w:color w:val="032F62"/>
        </w:rPr>
        <w:t>sidebar</w:t>
      </w:r>
      <w:r w:rsidRPr="0091437F">
        <w:rPr>
          <w:rStyle w:val="pl-pds"/>
          <w:color w:val="032F62"/>
        </w:rPr>
        <w:t>"</w:t>
      </w:r>
      <w:r w:rsidRPr="0091437F">
        <w:rPr>
          <w:color w:val="24292E"/>
        </w:rPr>
        <w:t>&gt;</w:t>
      </w:r>
    </w:p>
    <w:p w14:paraId="651574AD" w14:textId="77777777" w:rsidR="00A056C9" w:rsidRPr="0091437F" w:rsidRDefault="00A056C9" w:rsidP="00880F7D">
      <w:pPr>
        <w:pStyle w:val="FACode2"/>
        <w:numPr>
          <w:ilvl w:val="0"/>
          <w:numId w:val="9"/>
        </w:numPr>
        <w:rPr>
          <w:color w:val="24292E"/>
        </w:rPr>
      </w:pPr>
      <w:r w:rsidRPr="0091437F">
        <w:rPr>
          <w:color w:val="24292E"/>
        </w:rPr>
        <w:t xml:space="preserve">          &lt;</w:t>
      </w:r>
      <w:r w:rsidRPr="0091437F">
        <w:rPr>
          <w:rStyle w:val="pl-ent"/>
          <w:color w:val="22863A"/>
        </w:rPr>
        <w:t>p</w:t>
      </w:r>
      <w:r w:rsidRPr="0091437F">
        <w:rPr>
          <w:color w:val="24292E"/>
        </w:rPr>
        <w:t>&gt;Popular Tags&lt;/</w:t>
      </w:r>
      <w:r w:rsidRPr="0091437F">
        <w:rPr>
          <w:rStyle w:val="pl-ent"/>
          <w:color w:val="22863A"/>
        </w:rPr>
        <w:t>p</w:t>
      </w:r>
      <w:r w:rsidRPr="0091437F">
        <w:rPr>
          <w:color w:val="24292E"/>
        </w:rPr>
        <w:t>&gt;</w:t>
      </w:r>
    </w:p>
    <w:p w14:paraId="032A08BD" w14:textId="77777777" w:rsidR="00A056C9" w:rsidRPr="0091437F" w:rsidRDefault="00A056C9" w:rsidP="00880F7D">
      <w:pPr>
        <w:pStyle w:val="FACode2"/>
        <w:numPr>
          <w:ilvl w:val="0"/>
          <w:numId w:val="9"/>
        </w:numPr>
        <w:rPr>
          <w:color w:val="24292E"/>
        </w:rPr>
      </w:pPr>
    </w:p>
    <w:p w14:paraId="7E9DDFBF" w14:textId="77777777" w:rsidR="00A056C9" w:rsidRPr="0091437F" w:rsidRDefault="00A056C9" w:rsidP="00880F7D">
      <w:pPr>
        <w:pStyle w:val="FACode2"/>
        <w:numPr>
          <w:ilvl w:val="0"/>
          <w:numId w:val="9"/>
        </w:numPr>
        <w:rPr>
          <w:color w:val="24292E"/>
        </w:rPr>
      </w:pPr>
      <w:r w:rsidRPr="0091437F">
        <w:rPr>
          <w:color w:val="24292E"/>
        </w:rPr>
        <w:t xml:space="preserve">          &lt;</w:t>
      </w:r>
      <w:r w:rsidRPr="0091437F">
        <w:rPr>
          <w:rStyle w:val="pl-ent"/>
          <w:color w:val="22863A"/>
        </w:rPr>
        <w:t>div</w:t>
      </w:r>
      <w:r w:rsidRPr="0091437F">
        <w:rPr>
          <w:color w:val="24292E"/>
        </w:rPr>
        <w:t xml:space="preserve"> </w:t>
      </w:r>
      <w:r w:rsidRPr="0091437F">
        <w:rPr>
          <w:rStyle w:val="pl-e"/>
          <w:color w:val="6F42C1"/>
        </w:rPr>
        <w:t>class</w:t>
      </w:r>
      <w:r w:rsidRPr="0091437F">
        <w:rPr>
          <w:color w:val="24292E"/>
        </w:rPr>
        <w:t>=</w:t>
      </w:r>
      <w:r w:rsidRPr="0091437F">
        <w:rPr>
          <w:rStyle w:val="pl-pds"/>
          <w:color w:val="032F62"/>
        </w:rPr>
        <w:t>"</w:t>
      </w:r>
      <w:r w:rsidRPr="0091437F">
        <w:rPr>
          <w:rStyle w:val="pl-s"/>
          <w:rFonts w:eastAsiaTheme="majorEastAsia"/>
          <w:color w:val="032F62"/>
        </w:rPr>
        <w:t>tag-list</w:t>
      </w:r>
      <w:r w:rsidRPr="0091437F">
        <w:rPr>
          <w:rStyle w:val="pl-pds"/>
          <w:color w:val="032F62"/>
        </w:rPr>
        <w:t>"</w:t>
      </w:r>
      <w:r w:rsidRPr="0091437F">
        <w:rPr>
          <w:color w:val="24292E"/>
        </w:rPr>
        <w:t>&gt;</w:t>
      </w:r>
    </w:p>
    <w:p w14:paraId="099D9F39" w14:textId="77777777" w:rsidR="00A056C9" w:rsidRPr="0091437F" w:rsidRDefault="00A056C9" w:rsidP="00880F7D">
      <w:pPr>
        <w:pStyle w:val="FACode2"/>
        <w:numPr>
          <w:ilvl w:val="0"/>
          <w:numId w:val="9"/>
        </w:numPr>
        <w:rPr>
          <w:color w:val="24292E"/>
        </w:rPr>
      </w:pPr>
      <w:r w:rsidRPr="0091437F">
        <w:rPr>
          <w:color w:val="24292E"/>
        </w:rPr>
        <w:t xml:space="preserve">            &lt;</w:t>
      </w:r>
      <w:r w:rsidRPr="0091437F">
        <w:rPr>
          <w:rStyle w:val="pl-ent"/>
          <w:color w:val="22863A"/>
        </w:rPr>
        <w:t>a</w:t>
      </w:r>
      <w:r w:rsidRPr="0091437F">
        <w:rPr>
          <w:color w:val="24292E"/>
        </w:rPr>
        <w:t xml:space="preserve"> </w:t>
      </w:r>
      <w:r w:rsidRPr="0091437F">
        <w:rPr>
          <w:rStyle w:val="pl-e"/>
          <w:color w:val="6F42C1"/>
        </w:rPr>
        <w:t>href</w:t>
      </w:r>
      <w:r w:rsidRPr="0091437F">
        <w:rPr>
          <w:color w:val="24292E"/>
        </w:rPr>
        <w:t>=</w:t>
      </w:r>
      <w:r w:rsidRPr="0091437F">
        <w:rPr>
          <w:rStyle w:val="pl-pds"/>
          <w:color w:val="032F62"/>
        </w:rPr>
        <w:t>""</w:t>
      </w:r>
      <w:r w:rsidRPr="0091437F">
        <w:rPr>
          <w:color w:val="24292E"/>
        </w:rPr>
        <w:t xml:space="preserve"> </w:t>
      </w:r>
      <w:r w:rsidRPr="0091437F">
        <w:rPr>
          <w:rStyle w:val="pl-e"/>
          <w:color w:val="6F42C1"/>
        </w:rPr>
        <w:t>class</w:t>
      </w:r>
      <w:r w:rsidRPr="0091437F">
        <w:rPr>
          <w:color w:val="24292E"/>
        </w:rPr>
        <w:t>=</w:t>
      </w:r>
      <w:r w:rsidRPr="0091437F">
        <w:rPr>
          <w:rStyle w:val="pl-pds"/>
          <w:color w:val="032F62"/>
        </w:rPr>
        <w:t>"</w:t>
      </w:r>
      <w:r w:rsidRPr="0091437F">
        <w:rPr>
          <w:rStyle w:val="pl-s"/>
          <w:rFonts w:eastAsiaTheme="majorEastAsia"/>
          <w:color w:val="032F62"/>
        </w:rPr>
        <w:t>tag-pill tag-default</w:t>
      </w:r>
      <w:r w:rsidRPr="0091437F">
        <w:rPr>
          <w:rStyle w:val="pl-pds"/>
          <w:color w:val="032F62"/>
        </w:rPr>
        <w:t>"</w:t>
      </w:r>
      <w:r w:rsidRPr="0091437F">
        <w:rPr>
          <w:color w:val="24292E"/>
        </w:rPr>
        <w:t>&gt;programming&lt;/</w:t>
      </w:r>
      <w:r w:rsidRPr="0091437F">
        <w:rPr>
          <w:rStyle w:val="pl-ent"/>
          <w:color w:val="22863A"/>
        </w:rPr>
        <w:t>a</w:t>
      </w:r>
      <w:r w:rsidRPr="0091437F">
        <w:rPr>
          <w:color w:val="24292E"/>
        </w:rPr>
        <w:t>&gt;</w:t>
      </w:r>
    </w:p>
    <w:p w14:paraId="7EF2096C" w14:textId="77777777" w:rsidR="00A056C9" w:rsidRPr="0091437F" w:rsidRDefault="00A056C9" w:rsidP="00880F7D">
      <w:pPr>
        <w:pStyle w:val="FACode2"/>
        <w:numPr>
          <w:ilvl w:val="0"/>
          <w:numId w:val="9"/>
        </w:numPr>
        <w:rPr>
          <w:color w:val="24292E"/>
        </w:rPr>
      </w:pPr>
      <w:r w:rsidRPr="0091437F">
        <w:rPr>
          <w:color w:val="24292E"/>
        </w:rPr>
        <w:t xml:space="preserve">            &lt;</w:t>
      </w:r>
      <w:r w:rsidRPr="0091437F">
        <w:rPr>
          <w:rStyle w:val="pl-ent"/>
          <w:color w:val="22863A"/>
        </w:rPr>
        <w:t>a</w:t>
      </w:r>
      <w:r w:rsidRPr="0091437F">
        <w:rPr>
          <w:color w:val="24292E"/>
        </w:rPr>
        <w:t xml:space="preserve"> </w:t>
      </w:r>
      <w:r w:rsidRPr="0091437F">
        <w:rPr>
          <w:rStyle w:val="pl-e"/>
          <w:color w:val="6F42C1"/>
        </w:rPr>
        <w:t>href</w:t>
      </w:r>
      <w:r w:rsidRPr="0091437F">
        <w:rPr>
          <w:color w:val="24292E"/>
        </w:rPr>
        <w:t>=</w:t>
      </w:r>
      <w:r w:rsidRPr="0091437F">
        <w:rPr>
          <w:rStyle w:val="pl-pds"/>
          <w:color w:val="032F62"/>
        </w:rPr>
        <w:t>""</w:t>
      </w:r>
      <w:r w:rsidRPr="0091437F">
        <w:rPr>
          <w:color w:val="24292E"/>
        </w:rPr>
        <w:t xml:space="preserve"> </w:t>
      </w:r>
      <w:r w:rsidRPr="0091437F">
        <w:rPr>
          <w:rStyle w:val="pl-e"/>
          <w:color w:val="6F42C1"/>
        </w:rPr>
        <w:t>class</w:t>
      </w:r>
      <w:r w:rsidRPr="0091437F">
        <w:rPr>
          <w:color w:val="24292E"/>
        </w:rPr>
        <w:t>=</w:t>
      </w:r>
      <w:r w:rsidRPr="0091437F">
        <w:rPr>
          <w:rStyle w:val="pl-pds"/>
          <w:color w:val="032F62"/>
        </w:rPr>
        <w:t>"</w:t>
      </w:r>
      <w:r w:rsidRPr="0091437F">
        <w:rPr>
          <w:rStyle w:val="pl-s"/>
          <w:rFonts w:eastAsiaTheme="majorEastAsia"/>
          <w:color w:val="032F62"/>
        </w:rPr>
        <w:t>tag-pill tag-default</w:t>
      </w:r>
      <w:r w:rsidRPr="0091437F">
        <w:rPr>
          <w:rStyle w:val="pl-pds"/>
          <w:color w:val="032F62"/>
        </w:rPr>
        <w:t>"</w:t>
      </w:r>
      <w:r w:rsidRPr="0091437F">
        <w:rPr>
          <w:color w:val="24292E"/>
        </w:rPr>
        <w:t>&gt;javascript&lt;/</w:t>
      </w:r>
      <w:r w:rsidRPr="0091437F">
        <w:rPr>
          <w:rStyle w:val="pl-ent"/>
          <w:color w:val="22863A"/>
        </w:rPr>
        <w:t>a</w:t>
      </w:r>
      <w:r w:rsidRPr="0091437F">
        <w:rPr>
          <w:color w:val="24292E"/>
        </w:rPr>
        <w:t>&gt;</w:t>
      </w:r>
    </w:p>
    <w:p w14:paraId="26606B86" w14:textId="77777777" w:rsidR="00A056C9" w:rsidRPr="0091437F" w:rsidRDefault="00A056C9" w:rsidP="00880F7D">
      <w:pPr>
        <w:pStyle w:val="FACode2"/>
        <w:numPr>
          <w:ilvl w:val="0"/>
          <w:numId w:val="9"/>
        </w:numPr>
        <w:rPr>
          <w:color w:val="24292E"/>
        </w:rPr>
      </w:pPr>
      <w:r w:rsidRPr="0091437F">
        <w:rPr>
          <w:color w:val="24292E"/>
        </w:rPr>
        <w:t xml:space="preserve">            &lt;</w:t>
      </w:r>
      <w:r w:rsidRPr="0091437F">
        <w:rPr>
          <w:rStyle w:val="pl-ent"/>
          <w:color w:val="22863A"/>
        </w:rPr>
        <w:t>a</w:t>
      </w:r>
      <w:r w:rsidRPr="0091437F">
        <w:rPr>
          <w:color w:val="24292E"/>
        </w:rPr>
        <w:t xml:space="preserve"> </w:t>
      </w:r>
      <w:r w:rsidRPr="0091437F">
        <w:rPr>
          <w:rStyle w:val="pl-e"/>
          <w:color w:val="6F42C1"/>
        </w:rPr>
        <w:t>href</w:t>
      </w:r>
      <w:r w:rsidRPr="0091437F">
        <w:rPr>
          <w:color w:val="24292E"/>
        </w:rPr>
        <w:t>=</w:t>
      </w:r>
      <w:r w:rsidRPr="0091437F">
        <w:rPr>
          <w:rStyle w:val="pl-pds"/>
          <w:color w:val="032F62"/>
        </w:rPr>
        <w:t>""</w:t>
      </w:r>
      <w:r w:rsidRPr="0091437F">
        <w:rPr>
          <w:color w:val="24292E"/>
        </w:rPr>
        <w:t xml:space="preserve"> </w:t>
      </w:r>
      <w:r w:rsidRPr="0091437F">
        <w:rPr>
          <w:rStyle w:val="pl-e"/>
          <w:color w:val="6F42C1"/>
        </w:rPr>
        <w:t>class</w:t>
      </w:r>
      <w:r w:rsidRPr="0091437F">
        <w:rPr>
          <w:color w:val="24292E"/>
        </w:rPr>
        <w:t>=</w:t>
      </w:r>
      <w:r w:rsidRPr="0091437F">
        <w:rPr>
          <w:rStyle w:val="pl-pds"/>
          <w:color w:val="032F62"/>
        </w:rPr>
        <w:t>"</w:t>
      </w:r>
      <w:r w:rsidRPr="0091437F">
        <w:rPr>
          <w:rStyle w:val="pl-s"/>
          <w:rFonts w:eastAsiaTheme="majorEastAsia"/>
          <w:color w:val="032F62"/>
        </w:rPr>
        <w:t>tag-pill tag-default</w:t>
      </w:r>
      <w:r w:rsidRPr="0091437F">
        <w:rPr>
          <w:rStyle w:val="pl-pds"/>
          <w:color w:val="032F62"/>
        </w:rPr>
        <w:t>"</w:t>
      </w:r>
      <w:r w:rsidRPr="0091437F">
        <w:rPr>
          <w:color w:val="24292E"/>
        </w:rPr>
        <w:t>&gt;emberjs&lt;/</w:t>
      </w:r>
      <w:r w:rsidRPr="0091437F">
        <w:rPr>
          <w:rStyle w:val="pl-ent"/>
          <w:color w:val="22863A"/>
        </w:rPr>
        <w:t>a</w:t>
      </w:r>
      <w:r w:rsidRPr="0091437F">
        <w:rPr>
          <w:color w:val="24292E"/>
        </w:rPr>
        <w:t>&gt;</w:t>
      </w:r>
    </w:p>
    <w:p w14:paraId="5C09ADBF" w14:textId="77777777" w:rsidR="00A056C9" w:rsidRPr="0091437F" w:rsidRDefault="00A056C9" w:rsidP="00880F7D">
      <w:pPr>
        <w:pStyle w:val="FACode2"/>
        <w:numPr>
          <w:ilvl w:val="0"/>
          <w:numId w:val="9"/>
        </w:numPr>
        <w:rPr>
          <w:color w:val="24292E"/>
        </w:rPr>
      </w:pPr>
      <w:r w:rsidRPr="0091437F">
        <w:rPr>
          <w:color w:val="24292E"/>
        </w:rPr>
        <w:t xml:space="preserve">            &lt;</w:t>
      </w:r>
      <w:r w:rsidRPr="0091437F">
        <w:rPr>
          <w:rStyle w:val="pl-ent"/>
          <w:color w:val="22863A"/>
        </w:rPr>
        <w:t>a</w:t>
      </w:r>
      <w:r w:rsidRPr="0091437F">
        <w:rPr>
          <w:color w:val="24292E"/>
        </w:rPr>
        <w:t xml:space="preserve"> </w:t>
      </w:r>
      <w:r w:rsidRPr="0091437F">
        <w:rPr>
          <w:rStyle w:val="pl-e"/>
          <w:color w:val="6F42C1"/>
        </w:rPr>
        <w:t>href</w:t>
      </w:r>
      <w:r w:rsidRPr="0091437F">
        <w:rPr>
          <w:color w:val="24292E"/>
        </w:rPr>
        <w:t>=</w:t>
      </w:r>
      <w:r w:rsidRPr="0091437F">
        <w:rPr>
          <w:rStyle w:val="pl-pds"/>
          <w:color w:val="032F62"/>
        </w:rPr>
        <w:t>""</w:t>
      </w:r>
      <w:r w:rsidRPr="0091437F">
        <w:rPr>
          <w:color w:val="24292E"/>
        </w:rPr>
        <w:t xml:space="preserve"> </w:t>
      </w:r>
      <w:r w:rsidRPr="0091437F">
        <w:rPr>
          <w:rStyle w:val="pl-e"/>
          <w:color w:val="6F42C1"/>
        </w:rPr>
        <w:t>class</w:t>
      </w:r>
      <w:r w:rsidRPr="0091437F">
        <w:rPr>
          <w:color w:val="24292E"/>
        </w:rPr>
        <w:t>=</w:t>
      </w:r>
      <w:r w:rsidRPr="0091437F">
        <w:rPr>
          <w:rStyle w:val="pl-pds"/>
          <w:color w:val="032F62"/>
        </w:rPr>
        <w:t>"</w:t>
      </w:r>
      <w:r w:rsidRPr="0091437F">
        <w:rPr>
          <w:rStyle w:val="pl-s"/>
          <w:rFonts w:eastAsiaTheme="majorEastAsia"/>
          <w:color w:val="032F62"/>
        </w:rPr>
        <w:t>tag-pill tag-default</w:t>
      </w:r>
      <w:r w:rsidRPr="0091437F">
        <w:rPr>
          <w:rStyle w:val="pl-pds"/>
          <w:color w:val="032F62"/>
        </w:rPr>
        <w:t>"</w:t>
      </w:r>
      <w:r w:rsidRPr="0091437F">
        <w:rPr>
          <w:color w:val="24292E"/>
        </w:rPr>
        <w:t>&gt;angular&lt;/</w:t>
      </w:r>
      <w:r w:rsidRPr="0091437F">
        <w:rPr>
          <w:rStyle w:val="pl-ent"/>
          <w:color w:val="22863A"/>
        </w:rPr>
        <w:t>a</w:t>
      </w:r>
      <w:r w:rsidRPr="0091437F">
        <w:rPr>
          <w:color w:val="24292E"/>
        </w:rPr>
        <w:t>&gt;</w:t>
      </w:r>
    </w:p>
    <w:p w14:paraId="7A5B6FD2" w14:textId="77777777" w:rsidR="00A056C9" w:rsidRPr="0091437F" w:rsidRDefault="00A056C9" w:rsidP="00880F7D">
      <w:pPr>
        <w:pStyle w:val="FACode2"/>
        <w:numPr>
          <w:ilvl w:val="0"/>
          <w:numId w:val="9"/>
        </w:numPr>
        <w:rPr>
          <w:color w:val="24292E"/>
        </w:rPr>
      </w:pPr>
      <w:r w:rsidRPr="0091437F">
        <w:rPr>
          <w:color w:val="24292E"/>
        </w:rPr>
        <w:t xml:space="preserve">            &lt;</w:t>
      </w:r>
      <w:r w:rsidRPr="0091437F">
        <w:rPr>
          <w:rStyle w:val="pl-ent"/>
          <w:color w:val="22863A"/>
        </w:rPr>
        <w:t>a</w:t>
      </w:r>
      <w:r w:rsidRPr="0091437F">
        <w:rPr>
          <w:color w:val="24292E"/>
        </w:rPr>
        <w:t xml:space="preserve"> </w:t>
      </w:r>
      <w:r w:rsidRPr="0091437F">
        <w:rPr>
          <w:rStyle w:val="pl-e"/>
          <w:color w:val="6F42C1"/>
        </w:rPr>
        <w:t>href</w:t>
      </w:r>
      <w:r w:rsidRPr="0091437F">
        <w:rPr>
          <w:color w:val="24292E"/>
        </w:rPr>
        <w:t>=</w:t>
      </w:r>
      <w:r w:rsidRPr="0091437F">
        <w:rPr>
          <w:rStyle w:val="pl-pds"/>
          <w:color w:val="032F62"/>
        </w:rPr>
        <w:t>""</w:t>
      </w:r>
      <w:r w:rsidRPr="0091437F">
        <w:rPr>
          <w:color w:val="24292E"/>
        </w:rPr>
        <w:t xml:space="preserve"> </w:t>
      </w:r>
      <w:r w:rsidRPr="0091437F">
        <w:rPr>
          <w:rStyle w:val="pl-e"/>
          <w:color w:val="6F42C1"/>
        </w:rPr>
        <w:t>class</w:t>
      </w:r>
      <w:r w:rsidRPr="0091437F">
        <w:rPr>
          <w:color w:val="24292E"/>
        </w:rPr>
        <w:t>=</w:t>
      </w:r>
      <w:r w:rsidRPr="0091437F">
        <w:rPr>
          <w:rStyle w:val="pl-pds"/>
          <w:color w:val="032F62"/>
        </w:rPr>
        <w:t>"</w:t>
      </w:r>
      <w:r w:rsidRPr="0091437F">
        <w:rPr>
          <w:rStyle w:val="pl-s"/>
          <w:rFonts w:eastAsiaTheme="majorEastAsia"/>
          <w:color w:val="032F62"/>
        </w:rPr>
        <w:t>tag-pill tag-default</w:t>
      </w:r>
      <w:r w:rsidRPr="0091437F">
        <w:rPr>
          <w:rStyle w:val="pl-pds"/>
          <w:color w:val="032F62"/>
        </w:rPr>
        <w:t>"</w:t>
      </w:r>
      <w:r w:rsidRPr="0091437F">
        <w:rPr>
          <w:color w:val="24292E"/>
        </w:rPr>
        <w:t>&gt;react&lt;/</w:t>
      </w:r>
      <w:r w:rsidRPr="0091437F">
        <w:rPr>
          <w:rStyle w:val="pl-ent"/>
          <w:color w:val="22863A"/>
        </w:rPr>
        <w:t>a</w:t>
      </w:r>
      <w:r w:rsidRPr="0091437F">
        <w:rPr>
          <w:color w:val="24292E"/>
        </w:rPr>
        <w:t>&gt;</w:t>
      </w:r>
    </w:p>
    <w:p w14:paraId="20DDB9A9" w14:textId="77777777" w:rsidR="00A056C9" w:rsidRPr="0091437F" w:rsidRDefault="00A056C9" w:rsidP="00880F7D">
      <w:pPr>
        <w:pStyle w:val="FACode2"/>
        <w:numPr>
          <w:ilvl w:val="0"/>
          <w:numId w:val="9"/>
        </w:numPr>
        <w:rPr>
          <w:color w:val="24292E"/>
        </w:rPr>
      </w:pPr>
      <w:r w:rsidRPr="0091437F">
        <w:rPr>
          <w:color w:val="24292E"/>
        </w:rPr>
        <w:t xml:space="preserve">            &lt;</w:t>
      </w:r>
      <w:r w:rsidRPr="0091437F">
        <w:rPr>
          <w:rStyle w:val="pl-ent"/>
          <w:color w:val="22863A"/>
        </w:rPr>
        <w:t>a</w:t>
      </w:r>
      <w:r w:rsidRPr="0091437F">
        <w:rPr>
          <w:color w:val="24292E"/>
        </w:rPr>
        <w:t xml:space="preserve"> </w:t>
      </w:r>
      <w:r w:rsidRPr="0091437F">
        <w:rPr>
          <w:rStyle w:val="pl-e"/>
          <w:color w:val="6F42C1"/>
        </w:rPr>
        <w:t>href</w:t>
      </w:r>
      <w:r w:rsidRPr="0091437F">
        <w:rPr>
          <w:color w:val="24292E"/>
        </w:rPr>
        <w:t>=</w:t>
      </w:r>
      <w:r w:rsidRPr="0091437F">
        <w:rPr>
          <w:rStyle w:val="pl-pds"/>
          <w:color w:val="032F62"/>
        </w:rPr>
        <w:t>""</w:t>
      </w:r>
      <w:r w:rsidRPr="0091437F">
        <w:rPr>
          <w:color w:val="24292E"/>
        </w:rPr>
        <w:t xml:space="preserve"> </w:t>
      </w:r>
      <w:r w:rsidRPr="0091437F">
        <w:rPr>
          <w:rStyle w:val="pl-e"/>
          <w:color w:val="6F42C1"/>
        </w:rPr>
        <w:t>class</w:t>
      </w:r>
      <w:r w:rsidRPr="0091437F">
        <w:rPr>
          <w:color w:val="24292E"/>
        </w:rPr>
        <w:t>=</w:t>
      </w:r>
      <w:r w:rsidRPr="0091437F">
        <w:rPr>
          <w:rStyle w:val="pl-pds"/>
          <w:color w:val="032F62"/>
        </w:rPr>
        <w:t>"</w:t>
      </w:r>
      <w:r w:rsidRPr="0091437F">
        <w:rPr>
          <w:rStyle w:val="pl-s"/>
          <w:rFonts w:eastAsiaTheme="majorEastAsia"/>
          <w:color w:val="032F62"/>
        </w:rPr>
        <w:t>tag-pill tag-default</w:t>
      </w:r>
      <w:r w:rsidRPr="0091437F">
        <w:rPr>
          <w:rStyle w:val="pl-pds"/>
          <w:color w:val="032F62"/>
        </w:rPr>
        <w:t>"</w:t>
      </w:r>
      <w:r w:rsidRPr="0091437F">
        <w:rPr>
          <w:color w:val="24292E"/>
        </w:rPr>
        <w:t>&gt;mean&lt;/</w:t>
      </w:r>
      <w:r w:rsidRPr="0091437F">
        <w:rPr>
          <w:rStyle w:val="pl-ent"/>
          <w:color w:val="22863A"/>
        </w:rPr>
        <w:t>a</w:t>
      </w:r>
      <w:r w:rsidRPr="0091437F">
        <w:rPr>
          <w:color w:val="24292E"/>
        </w:rPr>
        <w:t>&gt;</w:t>
      </w:r>
    </w:p>
    <w:p w14:paraId="7528514C" w14:textId="77777777" w:rsidR="00A056C9" w:rsidRPr="0091437F" w:rsidRDefault="00A056C9" w:rsidP="00880F7D">
      <w:pPr>
        <w:pStyle w:val="FACode2"/>
        <w:numPr>
          <w:ilvl w:val="0"/>
          <w:numId w:val="9"/>
        </w:numPr>
        <w:rPr>
          <w:color w:val="24292E"/>
        </w:rPr>
      </w:pPr>
      <w:r w:rsidRPr="0091437F">
        <w:rPr>
          <w:color w:val="24292E"/>
        </w:rPr>
        <w:t xml:space="preserve">            &lt;</w:t>
      </w:r>
      <w:r w:rsidRPr="0091437F">
        <w:rPr>
          <w:rStyle w:val="pl-ent"/>
          <w:color w:val="22863A"/>
        </w:rPr>
        <w:t>a</w:t>
      </w:r>
      <w:r w:rsidRPr="0091437F">
        <w:rPr>
          <w:color w:val="24292E"/>
        </w:rPr>
        <w:t xml:space="preserve"> </w:t>
      </w:r>
      <w:r w:rsidRPr="0091437F">
        <w:rPr>
          <w:rStyle w:val="pl-e"/>
          <w:color w:val="6F42C1"/>
        </w:rPr>
        <w:t>href</w:t>
      </w:r>
      <w:r w:rsidRPr="0091437F">
        <w:rPr>
          <w:color w:val="24292E"/>
        </w:rPr>
        <w:t>=</w:t>
      </w:r>
      <w:r w:rsidRPr="0091437F">
        <w:rPr>
          <w:rStyle w:val="pl-pds"/>
          <w:color w:val="032F62"/>
        </w:rPr>
        <w:t>""</w:t>
      </w:r>
      <w:r w:rsidRPr="0091437F">
        <w:rPr>
          <w:color w:val="24292E"/>
        </w:rPr>
        <w:t xml:space="preserve"> </w:t>
      </w:r>
      <w:r w:rsidRPr="0091437F">
        <w:rPr>
          <w:rStyle w:val="pl-e"/>
          <w:color w:val="6F42C1"/>
        </w:rPr>
        <w:t>class</w:t>
      </w:r>
      <w:r w:rsidRPr="0091437F">
        <w:rPr>
          <w:color w:val="24292E"/>
        </w:rPr>
        <w:t>=</w:t>
      </w:r>
      <w:r w:rsidRPr="0091437F">
        <w:rPr>
          <w:rStyle w:val="pl-pds"/>
          <w:color w:val="032F62"/>
        </w:rPr>
        <w:t>"</w:t>
      </w:r>
      <w:r w:rsidRPr="0091437F">
        <w:rPr>
          <w:rStyle w:val="pl-s"/>
          <w:rFonts w:eastAsiaTheme="majorEastAsia"/>
          <w:color w:val="032F62"/>
        </w:rPr>
        <w:t>tag-pill tag-default</w:t>
      </w:r>
      <w:r w:rsidRPr="0091437F">
        <w:rPr>
          <w:rStyle w:val="pl-pds"/>
          <w:color w:val="032F62"/>
        </w:rPr>
        <w:t>"</w:t>
      </w:r>
      <w:r w:rsidRPr="0091437F">
        <w:rPr>
          <w:color w:val="24292E"/>
        </w:rPr>
        <w:t>&gt;node&lt;/</w:t>
      </w:r>
      <w:r w:rsidRPr="0091437F">
        <w:rPr>
          <w:rStyle w:val="pl-ent"/>
          <w:color w:val="22863A"/>
        </w:rPr>
        <w:t>a</w:t>
      </w:r>
      <w:r w:rsidRPr="0091437F">
        <w:rPr>
          <w:color w:val="24292E"/>
        </w:rPr>
        <w:t>&gt;</w:t>
      </w:r>
    </w:p>
    <w:p w14:paraId="26C3C6B3" w14:textId="77777777" w:rsidR="00A056C9" w:rsidRPr="0091437F" w:rsidRDefault="00A056C9" w:rsidP="00880F7D">
      <w:pPr>
        <w:pStyle w:val="FACode2"/>
        <w:numPr>
          <w:ilvl w:val="0"/>
          <w:numId w:val="9"/>
        </w:numPr>
        <w:rPr>
          <w:color w:val="24292E"/>
        </w:rPr>
      </w:pPr>
      <w:r w:rsidRPr="0091437F">
        <w:rPr>
          <w:color w:val="24292E"/>
        </w:rPr>
        <w:t xml:space="preserve">            &lt;</w:t>
      </w:r>
      <w:r w:rsidRPr="0091437F">
        <w:rPr>
          <w:rStyle w:val="pl-ent"/>
          <w:color w:val="22863A"/>
        </w:rPr>
        <w:t>a</w:t>
      </w:r>
      <w:r w:rsidRPr="0091437F">
        <w:rPr>
          <w:color w:val="24292E"/>
        </w:rPr>
        <w:t xml:space="preserve"> </w:t>
      </w:r>
      <w:r w:rsidRPr="0091437F">
        <w:rPr>
          <w:rStyle w:val="pl-e"/>
          <w:color w:val="6F42C1"/>
        </w:rPr>
        <w:t>href</w:t>
      </w:r>
      <w:r w:rsidRPr="0091437F">
        <w:rPr>
          <w:color w:val="24292E"/>
        </w:rPr>
        <w:t>=</w:t>
      </w:r>
      <w:r w:rsidRPr="0091437F">
        <w:rPr>
          <w:rStyle w:val="pl-pds"/>
          <w:color w:val="032F62"/>
        </w:rPr>
        <w:t>""</w:t>
      </w:r>
      <w:r w:rsidRPr="0091437F">
        <w:rPr>
          <w:color w:val="24292E"/>
        </w:rPr>
        <w:t xml:space="preserve"> </w:t>
      </w:r>
      <w:r w:rsidRPr="0091437F">
        <w:rPr>
          <w:rStyle w:val="pl-e"/>
          <w:color w:val="6F42C1"/>
        </w:rPr>
        <w:t>class</w:t>
      </w:r>
      <w:r w:rsidRPr="0091437F">
        <w:rPr>
          <w:color w:val="24292E"/>
        </w:rPr>
        <w:t>=</w:t>
      </w:r>
      <w:r w:rsidRPr="0091437F">
        <w:rPr>
          <w:rStyle w:val="pl-pds"/>
          <w:color w:val="032F62"/>
        </w:rPr>
        <w:t>"</w:t>
      </w:r>
      <w:r w:rsidRPr="0091437F">
        <w:rPr>
          <w:rStyle w:val="pl-s"/>
          <w:rFonts w:eastAsiaTheme="majorEastAsia"/>
          <w:color w:val="032F62"/>
        </w:rPr>
        <w:t>tag-pill tag-default</w:t>
      </w:r>
      <w:r w:rsidRPr="0091437F">
        <w:rPr>
          <w:rStyle w:val="pl-pds"/>
          <w:color w:val="032F62"/>
        </w:rPr>
        <w:t>"</w:t>
      </w:r>
      <w:r w:rsidRPr="0091437F">
        <w:rPr>
          <w:color w:val="24292E"/>
        </w:rPr>
        <w:t>&gt;rails&lt;/</w:t>
      </w:r>
      <w:r w:rsidRPr="0091437F">
        <w:rPr>
          <w:rStyle w:val="pl-ent"/>
          <w:color w:val="22863A"/>
        </w:rPr>
        <w:t>a</w:t>
      </w:r>
      <w:r w:rsidRPr="0091437F">
        <w:rPr>
          <w:color w:val="24292E"/>
        </w:rPr>
        <w:t>&gt;</w:t>
      </w:r>
    </w:p>
    <w:p w14:paraId="3FAA7EB2" w14:textId="77777777" w:rsidR="00A056C9" w:rsidRPr="0091437F" w:rsidRDefault="00A056C9" w:rsidP="00880F7D">
      <w:pPr>
        <w:pStyle w:val="FACode2"/>
        <w:numPr>
          <w:ilvl w:val="0"/>
          <w:numId w:val="9"/>
        </w:numPr>
        <w:rPr>
          <w:color w:val="24292E"/>
        </w:rPr>
      </w:pPr>
      <w:r w:rsidRPr="0091437F">
        <w:rPr>
          <w:color w:val="24292E"/>
        </w:rPr>
        <w:t xml:space="preserve">          &lt;/</w:t>
      </w:r>
      <w:r w:rsidRPr="0091437F">
        <w:rPr>
          <w:rStyle w:val="pl-ent"/>
          <w:color w:val="22863A"/>
        </w:rPr>
        <w:t>div</w:t>
      </w:r>
      <w:r w:rsidRPr="0091437F">
        <w:rPr>
          <w:color w:val="24292E"/>
        </w:rPr>
        <w:t>&gt;</w:t>
      </w:r>
    </w:p>
    <w:p w14:paraId="0ACB38F3" w14:textId="77777777" w:rsidR="00A056C9" w:rsidRPr="0091437F" w:rsidRDefault="00A056C9" w:rsidP="00880F7D">
      <w:pPr>
        <w:pStyle w:val="FACode2"/>
        <w:numPr>
          <w:ilvl w:val="0"/>
          <w:numId w:val="9"/>
        </w:numPr>
        <w:rPr>
          <w:color w:val="24292E"/>
        </w:rPr>
      </w:pPr>
      <w:r w:rsidRPr="0091437F">
        <w:rPr>
          <w:color w:val="24292E"/>
        </w:rPr>
        <w:t xml:space="preserve">        &lt;/</w:t>
      </w:r>
      <w:r w:rsidRPr="0091437F">
        <w:rPr>
          <w:rStyle w:val="pl-ent"/>
          <w:color w:val="22863A"/>
        </w:rPr>
        <w:t>div</w:t>
      </w:r>
      <w:r w:rsidRPr="0091437F">
        <w:rPr>
          <w:color w:val="24292E"/>
        </w:rPr>
        <w:t>&gt;</w:t>
      </w:r>
    </w:p>
    <w:p w14:paraId="3154844A" w14:textId="77777777" w:rsidR="00A056C9" w:rsidRPr="0091437F" w:rsidRDefault="00A056C9" w:rsidP="00880F7D">
      <w:pPr>
        <w:pStyle w:val="FACode2"/>
        <w:numPr>
          <w:ilvl w:val="0"/>
          <w:numId w:val="9"/>
        </w:numPr>
        <w:rPr>
          <w:color w:val="24292E"/>
        </w:rPr>
      </w:pPr>
      <w:r w:rsidRPr="0091437F">
        <w:rPr>
          <w:color w:val="24292E"/>
        </w:rPr>
        <w:t xml:space="preserve">      &lt;/</w:t>
      </w:r>
      <w:r w:rsidRPr="0091437F">
        <w:rPr>
          <w:rStyle w:val="pl-ent"/>
          <w:color w:val="22863A"/>
        </w:rPr>
        <w:t>div</w:t>
      </w:r>
      <w:r w:rsidRPr="0091437F">
        <w:rPr>
          <w:color w:val="24292E"/>
        </w:rPr>
        <w:t>&gt;</w:t>
      </w:r>
    </w:p>
    <w:p w14:paraId="1263E5B3" w14:textId="77777777" w:rsidR="00A056C9" w:rsidRPr="0091437F" w:rsidRDefault="00A056C9" w:rsidP="00880F7D">
      <w:pPr>
        <w:pStyle w:val="FACode2"/>
        <w:numPr>
          <w:ilvl w:val="0"/>
          <w:numId w:val="9"/>
        </w:numPr>
        <w:rPr>
          <w:color w:val="24292E"/>
        </w:rPr>
      </w:pPr>
    </w:p>
    <w:p w14:paraId="1D6FBD33" w14:textId="77777777" w:rsidR="00A056C9" w:rsidRPr="0091437F" w:rsidRDefault="00A056C9" w:rsidP="00880F7D">
      <w:pPr>
        <w:pStyle w:val="FACode2"/>
        <w:numPr>
          <w:ilvl w:val="0"/>
          <w:numId w:val="9"/>
        </w:numPr>
        <w:rPr>
          <w:color w:val="24292E"/>
        </w:rPr>
      </w:pPr>
      <w:r w:rsidRPr="0091437F">
        <w:rPr>
          <w:color w:val="24292E"/>
        </w:rPr>
        <w:t xml:space="preserve">    &lt;/</w:t>
      </w:r>
      <w:r w:rsidRPr="0091437F">
        <w:rPr>
          <w:rStyle w:val="pl-ent"/>
          <w:color w:val="22863A"/>
        </w:rPr>
        <w:t>div</w:t>
      </w:r>
      <w:r w:rsidRPr="0091437F">
        <w:rPr>
          <w:color w:val="24292E"/>
        </w:rPr>
        <w:t>&gt;</w:t>
      </w:r>
    </w:p>
    <w:p w14:paraId="62BA17B4" w14:textId="77777777" w:rsidR="00A056C9" w:rsidRPr="0091437F" w:rsidRDefault="00A056C9" w:rsidP="00880F7D">
      <w:pPr>
        <w:pStyle w:val="FACode2"/>
        <w:numPr>
          <w:ilvl w:val="0"/>
          <w:numId w:val="9"/>
        </w:numPr>
        <w:rPr>
          <w:color w:val="24292E"/>
        </w:rPr>
      </w:pPr>
      <w:r w:rsidRPr="0091437F">
        <w:rPr>
          <w:color w:val="24292E"/>
        </w:rPr>
        <w:t xml:space="preserve">  &lt;/</w:t>
      </w:r>
      <w:r w:rsidRPr="0091437F">
        <w:rPr>
          <w:rStyle w:val="pl-ent"/>
          <w:color w:val="22863A"/>
        </w:rPr>
        <w:t>div</w:t>
      </w:r>
      <w:r w:rsidRPr="0091437F">
        <w:rPr>
          <w:color w:val="24292E"/>
        </w:rPr>
        <w:t>&gt;</w:t>
      </w:r>
    </w:p>
    <w:p w14:paraId="182C4DDA" w14:textId="77777777" w:rsidR="00A056C9" w:rsidRPr="0091437F" w:rsidRDefault="00A056C9" w:rsidP="00880F7D">
      <w:pPr>
        <w:pStyle w:val="FACode2"/>
        <w:numPr>
          <w:ilvl w:val="0"/>
          <w:numId w:val="9"/>
        </w:numPr>
        <w:rPr>
          <w:color w:val="24292E"/>
        </w:rPr>
      </w:pPr>
    </w:p>
    <w:p w14:paraId="76B36887" w14:textId="77777777" w:rsidR="00A056C9" w:rsidRPr="0091437F" w:rsidRDefault="00A056C9" w:rsidP="00880F7D">
      <w:pPr>
        <w:pStyle w:val="FACode2"/>
        <w:numPr>
          <w:ilvl w:val="0"/>
          <w:numId w:val="9"/>
        </w:numPr>
        <w:rPr>
          <w:color w:val="24292E"/>
        </w:rPr>
      </w:pPr>
      <w:r w:rsidRPr="0091437F">
        <w:rPr>
          <w:color w:val="24292E"/>
        </w:rPr>
        <w:t>&lt;/</w:t>
      </w:r>
      <w:r w:rsidRPr="0091437F">
        <w:rPr>
          <w:rStyle w:val="pl-ent"/>
          <w:color w:val="22863A"/>
        </w:rPr>
        <w:t>div</w:t>
      </w:r>
      <w:r w:rsidRPr="0091437F">
        <w:rPr>
          <w:color w:val="24292E"/>
        </w:rPr>
        <w:t>&gt;</w:t>
      </w:r>
    </w:p>
    <w:p w14:paraId="579625C6" w14:textId="77777777" w:rsidR="00A056C9" w:rsidRPr="00A056C9" w:rsidRDefault="00A056C9" w:rsidP="00A056C9">
      <w:pPr>
        <w:rPr>
          <w:lang w:val="en-US"/>
        </w:rPr>
      </w:pPr>
    </w:p>
    <w:p w14:paraId="3FFB9B4B" w14:textId="57792B27" w:rsidR="00F52819" w:rsidRDefault="00F52819" w:rsidP="00F21FBA">
      <w:pPr>
        <w:pStyle w:val="Heading4"/>
      </w:pPr>
      <w:r w:rsidRPr="00B92FED">
        <w:t>Login/Register</w:t>
      </w:r>
    </w:p>
    <w:p w14:paraId="6E763349" w14:textId="77777777" w:rsidR="00574AAD" w:rsidRPr="001D5572" w:rsidRDefault="00574AAD" w:rsidP="00880F7D">
      <w:pPr>
        <w:pStyle w:val="FACode2"/>
        <w:numPr>
          <w:ilvl w:val="0"/>
          <w:numId w:val="10"/>
        </w:numPr>
        <w:rPr>
          <w:color w:val="24292E"/>
        </w:rPr>
      </w:pPr>
      <w:r w:rsidRPr="001D5572">
        <w:rPr>
          <w:color w:val="24292E"/>
        </w:rPr>
        <w:t>&lt;</w:t>
      </w:r>
      <w:r w:rsidRPr="001D5572">
        <w:rPr>
          <w:rStyle w:val="pl-ent"/>
          <w:color w:val="22863A"/>
        </w:rPr>
        <w:t>div</w:t>
      </w:r>
      <w:r w:rsidRPr="001D5572">
        <w:rPr>
          <w:color w:val="24292E"/>
        </w:rPr>
        <w:t xml:space="preserve"> </w:t>
      </w:r>
      <w:r w:rsidRPr="001D5572">
        <w:rPr>
          <w:rStyle w:val="pl-e"/>
          <w:color w:val="6F42C1"/>
        </w:rPr>
        <w:t>class</w:t>
      </w:r>
      <w:r w:rsidRPr="001D5572">
        <w:rPr>
          <w:color w:val="24292E"/>
        </w:rPr>
        <w:t>=</w:t>
      </w:r>
      <w:r w:rsidRPr="001D5572">
        <w:rPr>
          <w:rStyle w:val="pl-pds"/>
          <w:color w:val="032F62"/>
        </w:rPr>
        <w:t>"</w:t>
      </w:r>
      <w:r w:rsidRPr="001D5572">
        <w:rPr>
          <w:rStyle w:val="pl-s"/>
          <w:rFonts w:eastAsiaTheme="majorEastAsia"/>
          <w:color w:val="032F62"/>
        </w:rPr>
        <w:t>auth-page</w:t>
      </w:r>
      <w:r w:rsidRPr="001D5572">
        <w:rPr>
          <w:rStyle w:val="pl-pds"/>
          <w:color w:val="032F62"/>
        </w:rPr>
        <w:t>"</w:t>
      </w:r>
      <w:r w:rsidRPr="001D5572">
        <w:rPr>
          <w:color w:val="24292E"/>
        </w:rPr>
        <w:t>&gt;</w:t>
      </w:r>
    </w:p>
    <w:p w14:paraId="479A661D" w14:textId="77777777" w:rsidR="00574AAD" w:rsidRPr="001D5572" w:rsidRDefault="00574AAD" w:rsidP="00880F7D">
      <w:pPr>
        <w:pStyle w:val="FACode2"/>
        <w:numPr>
          <w:ilvl w:val="0"/>
          <w:numId w:val="10"/>
        </w:numPr>
        <w:rPr>
          <w:color w:val="24292E"/>
        </w:rPr>
      </w:pPr>
      <w:r w:rsidRPr="001D5572">
        <w:rPr>
          <w:color w:val="24292E"/>
        </w:rPr>
        <w:t xml:space="preserve">  &lt;</w:t>
      </w:r>
      <w:r w:rsidRPr="001D5572">
        <w:rPr>
          <w:rStyle w:val="pl-ent"/>
          <w:color w:val="22863A"/>
        </w:rPr>
        <w:t>div</w:t>
      </w:r>
      <w:r w:rsidRPr="001D5572">
        <w:rPr>
          <w:color w:val="24292E"/>
        </w:rPr>
        <w:t xml:space="preserve"> </w:t>
      </w:r>
      <w:r w:rsidRPr="001D5572">
        <w:rPr>
          <w:rStyle w:val="pl-e"/>
          <w:color w:val="6F42C1"/>
        </w:rPr>
        <w:t>class</w:t>
      </w:r>
      <w:r w:rsidRPr="001D5572">
        <w:rPr>
          <w:color w:val="24292E"/>
        </w:rPr>
        <w:t>=</w:t>
      </w:r>
      <w:r w:rsidRPr="001D5572">
        <w:rPr>
          <w:rStyle w:val="pl-pds"/>
          <w:color w:val="032F62"/>
        </w:rPr>
        <w:t>"</w:t>
      </w:r>
      <w:r w:rsidRPr="001D5572">
        <w:rPr>
          <w:rStyle w:val="pl-s"/>
          <w:rFonts w:eastAsiaTheme="majorEastAsia"/>
          <w:color w:val="032F62"/>
        </w:rPr>
        <w:t>container page</w:t>
      </w:r>
      <w:r w:rsidRPr="001D5572">
        <w:rPr>
          <w:rStyle w:val="pl-pds"/>
          <w:color w:val="032F62"/>
        </w:rPr>
        <w:t>"</w:t>
      </w:r>
      <w:r w:rsidRPr="001D5572">
        <w:rPr>
          <w:color w:val="24292E"/>
        </w:rPr>
        <w:t>&gt;</w:t>
      </w:r>
    </w:p>
    <w:p w14:paraId="094C4446" w14:textId="77777777" w:rsidR="00574AAD" w:rsidRPr="001D5572" w:rsidRDefault="00574AAD" w:rsidP="00880F7D">
      <w:pPr>
        <w:pStyle w:val="FACode2"/>
        <w:numPr>
          <w:ilvl w:val="0"/>
          <w:numId w:val="10"/>
        </w:numPr>
        <w:rPr>
          <w:color w:val="24292E"/>
        </w:rPr>
      </w:pPr>
      <w:r w:rsidRPr="001D5572">
        <w:rPr>
          <w:color w:val="24292E"/>
        </w:rPr>
        <w:t xml:space="preserve">    &lt;</w:t>
      </w:r>
      <w:r w:rsidRPr="001D5572">
        <w:rPr>
          <w:rStyle w:val="pl-ent"/>
          <w:color w:val="22863A"/>
        </w:rPr>
        <w:t>div</w:t>
      </w:r>
      <w:r w:rsidRPr="001D5572">
        <w:rPr>
          <w:color w:val="24292E"/>
        </w:rPr>
        <w:t xml:space="preserve"> </w:t>
      </w:r>
      <w:r w:rsidRPr="001D5572">
        <w:rPr>
          <w:rStyle w:val="pl-e"/>
          <w:color w:val="6F42C1"/>
        </w:rPr>
        <w:t>class</w:t>
      </w:r>
      <w:r w:rsidRPr="001D5572">
        <w:rPr>
          <w:color w:val="24292E"/>
        </w:rPr>
        <w:t>=</w:t>
      </w:r>
      <w:r w:rsidRPr="001D5572">
        <w:rPr>
          <w:rStyle w:val="pl-pds"/>
          <w:color w:val="032F62"/>
        </w:rPr>
        <w:t>"</w:t>
      </w:r>
      <w:r w:rsidRPr="001D5572">
        <w:rPr>
          <w:rStyle w:val="pl-s"/>
          <w:rFonts w:eastAsiaTheme="majorEastAsia"/>
          <w:color w:val="032F62"/>
        </w:rPr>
        <w:t>row</w:t>
      </w:r>
      <w:r w:rsidRPr="001D5572">
        <w:rPr>
          <w:rStyle w:val="pl-pds"/>
          <w:color w:val="032F62"/>
        </w:rPr>
        <w:t>"</w:t>
      </w:r>
      <w:r w:rsidRPr="001D5572">
        <w:rPr>
          <w:color w:val="24292E"/>
        </w:rPr>
        <w:t>&gt;</w:t>
      </w:r>
    </w:p>
    <w:p w14:paraId="4DE3EDD2" w14:textId="77777777" w:rsidR="00574AAD" w:rsidRPr="001D5572" w:rsidRDefault="00574AAD" w:rsidP="00880F7D">
      <w:pPr>
        <w:pStyle w:val="FACode2"/>
        <w:numPr>
          <w:ilvl w:val="0"/>
          <w:numId w:val="10"/>
        </w:numPr>
        <w:rPr>
          <w:color w:val="24292E"/>
        </w:rPr>
      </w:pPr>
    </w:p>
    <w:p w14:paraId="3C277A90" w14:textId="77777777" w:rsidR="00574AAD" w:rsidRPr="001D5572" w:rsidRDefault="00574AAD" w:rsidP="00880F7D">
      <w:pPr>
        <w:pStyle w:val="FACode2"/>
        <w:numPr>
          <w:ilvl w:val="0"/>
          <w:numId w:val="10"/>
        </w:numPr>
        <w:rPr>
          <w:color w:val="24292E"/>
        </w:rPr>
      </w:pPr>
      <w:r w:rsidRPr="001D5572">
        <w:rPr>
          <w:color w:val="24292E"/>
        </w:rPr>
        <w:t xml:space="preserve">      &lt;</w:t>
      </w:r>
      <w:r w:rsidRPr="001D5572">
        <w:rPr>
          <w:rStyle w:val="pl-ent"/>
          <w:color w:val="22863A"/>
        </w:rPr>
        <w:t>div</w:t>
      </w:r>
      <w:r w:rsidRPr="001D5572">
        <w:rPr>
          <w:color w:val="24292E"/>
        </w:rPr>
        <w:t xml:space="preserve"> </w:t>
      </w:r>
      <w:r w:rsidRPr="001D5572">
        <w:rPr>
          <w:rStyle w:val="pl-e"/>
          <w:color w:val="6F42C1"/>
        </w:rPr>
        <w:t>class</w:t>
      </w:r>
      <w:r w:rsidRPr="001D5572">
        <w:rPr>
          <w:color w:val="24292E"/>
        </w:rPr>
        <w:t>=</w:t>
      </w:r>
      <w:r w:rsidRPr="001D5572">
        <w:rPr>
          <w:rStyle w:val="pl-pds"/>
          <w:color w:val="032F62"/>
        </w:rPr>
        <w:t>"</w:t>
      </w:r>
      <w:r w:rsidRPr="001D5572">
        <w:rPr>
          <w:rStyle w:val="pl-s"/>
          <w:rFonts w:eastAsiaTheme="majorEastAsia"/>
          <w:color w:val="032F62"/>
        </w:rPr>
        <w:t>col-md-6 offset-md-3 col-xs-12</w:t>
      </w:r>
      <w:r w:rsidRPr="001D5572">
        <w:rPr>
          <w:rStyle w:val="pl-pds"/>
          <w:color w:val="032F62"/>
        </w:rPr>
        <w:t>"</w:t>
      </w:r>
      <w:r w:rsidRPr="001D5572">
        <w:rPr>
          <w:color w:val="24292E"/>
        </w:rPr>
        <w:t>&gt;</w:t>
      </w:r>
    </w:p>
    <w:p w14:paraId="5195C805" w14:textId="77777777" w:rsidR="00574AAD" w:rsidRPr="001D5572" w:rsidRDefault="00574AAD" w:rsidP="00880F7D">
      <w:pPr>
        <w:pStyle w:val="FACode2"/>
        <w:numPr>
          <w:ilvl w:val="0"/>
          <w:numId w:val="10"/>
        </w:numPr>
        <w:rPr>
          <w:color w:val="24292E"/>
        </w:rPr>
      </w:pPr>
      <w:r w:rsidRPr="001D5572">
        <w:rPr>
          <w:color w:val="24292E"/>
        </w:rPr>
        <w:t xml:space="preserve">        &lt;</w:t>
      </w:r>
      <w:r w:rsidRPr="001D5572">
        <w:rPr>
          <w:rStyle w:val="pl-ent"/>
          <w:color w:val="22863A"/>
        </w:rPr>
        <w:t>h1</w:t>
      </w:r>
      <w:r w:rsidRPr="001D5572">
        <w:rPr>
          <w:color w:val="24292E"/>
        </w:rPr>
        <w:t xml:space="preserve"> </w:t>
      </w:r>
      <w:r w:rsidRPr="001D5572">
        <w:rPr>
          <w:rStyle w:val="pl-e"/>
          <w:color w:val="6F42C1"/>
        </w:rPr>
        <w:t>class</w:t>
      </w:r>
      <w:r w:rsidRPr="001D5572">
        <w:rPr>
          <w:color w:val="24292E"/>
        </w:rPr>
        <w:t>=</w:t>
      </w:r>
      <w:r w:rsidRPr="001D5572">
        <w:rPr>
          <w:rStyle w:val="pl-pds"/>
          <w:color w:val="032F62"/>
        </w:rPr>
        <w:t>"</w:t>
      </w:r>
      <w:r w:rsidRPr="001D5572">
        <w:rPr>
          <w:rStyle w:val="pl-s"/>
          <w:rFonts w:eastAsiaTheme="majorEastAsia"/>
          <w:color w:val="032F62"/>
        </w:rPr>
        <w:t>text-xs-center</w:t>
      </w:r>
      <w:r w:rsidRPr="001D5572">
        <w:rPr>
          <w:rStyle w:val="pl-pds"/>
          <w:color w:val="032F62"/>
        </w:rPr>
        <w:t>"</w:t>
      </w:r>
      <w:r w:rsidRPr="001D5572">
        <w:rPr>
          <w:color w:val="24292E"/>
        </w:rPr>
        <w:t>&gt;Sign up&lt;/</w:t>
      </w:r>
      <w:r w:rsidRPr="001D5572">
        <w:rPr>
          <w:rStyle w:val="pl-ent"/>
          <w:color w:val="22863A"/>
        </w:rPr>
        <w:t>h1</w:t>
      </w:r>
      <w:r w:rsidRPr="001D5572">
        <w:rPr>
          <w:color w:val="24292E"/>
        </w:rPr>
        <w:t>&gt;</w:t>
      </w:r>
    </w:p>
    <w:p w14:paraId="7A273C42" w14:textId="77777777" w:rsidR="00574AAD" w:rsidRPr="001D5572" w:rsidRDefault="00574AAD" w:rsidP="00880F7D">
      <w:pPr>
        <w:pStyle w:val="FACode2"/>
        <w:numPr>
          <w:ilvl w:val="0"/>
          <w:numId w:val="10"/>
        </w:numPr>
        <w:rPr>
          <w:color w:val="24292E"/>
        </w:rPr>
      </w:pPr>
      <w:r w:rsidRPr="001D5572">
        <w:rPr>
          <w:color w:val="24292E"/>
        </w:rPr>
        <w:t xml:space="preserve">        &lt;</w:t>
      </w:r>
      <w:r w:rsidRPr="001D5572">
        <w:rPr>
          <w:rStyle w:val="pl-ent"/>
          <w:color w:val="22863A"/>
        </w:rPr>
        <w:t>p</w:t>
      </w:r>
      <w:r w:rsidRPr="001D5572">
        <w:rPr>
          <w:color w:val="24292E"/>
        </w:rPr>
        <w:t xml:space="preserve"> </w:t>
      </w:r>
      <w:r w:rsidRPr="001D5572">
        <w:rPr>
          <w:rStyle w:val="pl-e"/>
          <w:color w:val="6F42C1"/>
        </w:rPr>
        <w:t>class</w:t>
      </w:r>
      <w:r w:rsidRPr="001D5572">
        <w:rPr>
          <w:color w:val="24292E"/>
        </w:rPr>
        <w:t>=</w:t>
      </w:r>
      <w:r w:rsidRPr="001D5572">
        <w:rPr>
          <w:rStyle w:val="pl-pds"/>
          <w:color w:val="032F62"/>
        </w:rPr>
        <w:t>"</w:t>
      </w:r>
      <w:r w:rsidRPr="001D5572">
        <w:rPr>
          <w:rStyle w:val="pl-s"/>
          <w:rFonts w:eastAsiaTheme="majorEastAsia"/>
          <w:color w:val="032F62"/>
        </w:rPr>
        <w:t>text-xs-center</w:t>
      </w:r>
      <w:r w:rsidRPr="001D5572">
        <w:rPr>
          <w:rStyle w:val="pl-pds"/>
          <w:color w:val="032F62"/>
        </w:rPr>
        <w:t>"</w:t>
      </w:r>
      <w:r w:rsidRPr="001D5572">
        <w:rPr>
          <w:color w:val="24292E"/>
        </w:rPr>
        <w:t>&gt;</w:t>
      </w:r>
    </w:p>
    <w:p w14:paraId="4E3FA504" w14:textId="77777777" w:rsidR="00574AAD" w:rsidRPr="001D5572" w:rsidRDefault="00574AAD" w:rsidP="00880F7D">
      <w:pPr>
        <w:pStyle w:val="FACode2"/>
        <w:numPr>
          <w:ilvl w:val="0"/>
          <w:numId w:val="10"/>
        </w:numPr>
        <w:rPr>
          <w:color w:val="24292E"/>
        </w:rPr>
      </w:pPr>
      <w:r w:rsidRPr="001D5572">
        <w:rPr>
          <w:color w:val="24292E"/>
        </w:rPr>
        <w:t xml:space="preserve">          &lt;</w:t>
      </w:r>
      <w:r w:rsidRPr="001D5572">
        <w:rPr>
          <w:rStyle w:val="pl-ent"/>
          <w:color w:val="22863A"/>
        </w:rPr>
        <w:t>a</w:t>
      </w:r>
      <w:r w:rsidRPr="001D5572">
        <w:rPr>
          <w:color w:val="24292E"/>
        </w:rPr>
        <w:t xml:space="preserve"> </w:t>
      </w:r>
      <w:r w:rsidRPr="001D5572">
        <w:rPr>
          <w:rStyle w:val="pl-e"/>
          <w:color w:val="6F42C1"/>
        </w:rPr>
        <w:t>href</w:t>
      </w:r>
      <w:r w:rsidRPr="001D5572">
        <w:rPr>
          <w:color w:val="24292E"/>
        </w:rPr>
        <w:t>=</w:t>
      </w:r>
      <w:r w:rsidRPr="001D5572">
        <w:rPr>
          <w:rStyle w:val="pl-pds"/>
          <w:color w:val="032F62"/>
        </w:rPr>
        <w:t>""</w:t>
      </w:r>
      <w:r w:rsidRPr="001D5572">
        <w:rPr>
          <w:color w:val="24292E"/>
        </w:rPr>
        <w:t>&gt;Have an account?&lt;/</w:t>
      </w:r>
      <w:r w:rsidRPr="001D5572">
        <w:rPr>
          <w:rStyle w:val="pl-ent"/>
          <w:color w:val="22863A"/>
        </w:rPr>
        <w:t>a</w:t>
      </w:r>
      <w:r w:rsidRPr="001D5572">
        <w:rPr>
          <w:color w:val="24292E"/>
        </w:rPr>
        <w:t>&gt;</w:t>
      </w:r>
    </w:p>
    <w:p w14:paraId="7AAA59CD" w14:textId="77777777" w:rsidR="00574AAD" w:rsidRPr="001D5572" w:rsidRDefault="00574AAD" w:rsidP="00880F7D">
      <w:pPr>
        <w:pStyle w:val="FACode2"/>
        <w:numPr>
          <w:ilvl w:val="0"/>
          <w:numId w:val="10"/>
        </w:numPr>
        <w:rPr>
          <w:color w:val="24292E"/>
        </w:rPr>
      </w:pPr>
      <w:r w:rsidRPr="001D5572">
        <w:rPr>
          <w:color w:val="24292E"/>
        </w:rPr>
        <w:t xml:space="preserve">        &lt;/</w:t>
      </w:r>
      <w:r w:rsidRPr="001D5572">
        <w:rPr>
          <w:rStyle w:val="pl-ent"/>
          <w:color w:val="22863A"/>
        </w:rPr>
        <w:t>p</w:t>
      </w:r>
      <w:r w:rsidRPr="001D5572">
        <w:rPr>
          <w:color w:val="24292E"/>
        </w:rPr>
        <w:t>&gt;</w:t>
      </w:r>
    </w:p>
    <w:p w14:paraId="7443F505" w14:textId="77777777" w:rsidR="00574AAD" w:rsidRPr="001D5572" w:rsidRDefault="00574AAD" w:rsidP="00880F7D">
      <w:pPr>
        <w:pStyle w:val="FACode2"/>
        <w:numPr>
          <w:ilvl w:val="0"/>
          <w:numId w:val="10"/>
        </w:numPr>
        <w:rPr>
          <w:color w:val="24292E"/>
        </w:rPr>
      </w:pPr>
    </w:p>
    <w:p w14:paraId="6E1BC237" w14:textId="77777777" w:rsidR="00574AAD" w:rsidRPr="001D5572" w:rsidRDefault="00574AAD" w:rsidP="00880F7D">
      <w:pPr>
        <w:pStyle w:val="FACode2"/>
        <w:numPr>
          <w:ilvl w:val="0"/>
          <w:numId w:val="10"/>
        </w:numPr>
        <w:rPr>
          <w:color w:val="24292E"/>
        </w:rPr>
      </w:pPr>
      <w:r w:rsidRPr="001D5572">
        <w:rPr>
          <w:color w:val="24292E"/>
        </w:rPr>
        <w:t xml:space="preserve">        &lt;</w:t>
      </w:r>
      <w:r w:rsidRPr="001D5572">
        <w:rPr>
          <w:rStyle w:val="pl-ent"/>
          <w:color w:val="22863A"/>
        </w:rPr>
        <w:t>ul</w:t>
      </w:r>
      <w:r w:rsidRPr="001D5572">
        <w:rPr>
          <w:color w:val="24292E"/>
        </w:rPr>
        <w:t xml:space="preserve"> </w:t>
      </w:r>
      <w:r w:rsidRPr="001D5572">
        <w:rPr>
          <w:rStyle w:val="pl-e"/>
          <w:color w:val="6F42C1"/>
        </w:rPr>
        <w:t>class</w:t>
      </w:r>
      <w:r w:rsidRPr="001D5572">
        <w:rPr>
          <w:color w:val="24292E"/>
        </w:rPr>
        <w:t>=</w:t>
      </w:r>
      <w:r w:rsidRPr="001D5572">
        <w:rPr>
          <w:rStyle w:val="pl-pds"/>
          <w:color w:val="032F62"/>
        </w:rPr>
        <w:t>"</w:t>
      </w:r>
      <w:r w:rsidRPr="001D5572">
        <w:rPr>
          <w:rStyle w:val="pl-s"/>
          <w:rFonts w:eastAsiaTheme="majorEastAsia"/>
          <w:color w:val="032F62"/>
        </w:rPr>
        <w:t>error-messages</w:t>
      </w:r>
      <w:r w:rsidRPr="001D5572">
        <w:rPr>
          <w:rStyle w:val="pl-pds"/>
          <w:color w:val="032F62"/>
        </w:rPr>
        <w:t>"</w:t>
      </w:r>
      <w:r w:rsidRPr="001D5572">
        <w:rPr>
          <w:color w:val="24292E"/>
        </w:rPr>
        <w:t>&gt;</w:t>
      </w:r>
    </w:p>
    <w:p w14:paraId="39F6AC7F" w14:textId="77777777" w:rsidR="00574AAD" w:rsidRPr="001D5572" w:rsidRDefault="00574AAD" w:rsidP="00880F7D">
      <w:pPr>
        <w:pStyle w:val="FACode2"/>
        <w:numPr>
          <w:ilvl w:val="0"/>
          <w:numId w:val="10"/>
        </w:numPr>
        <w:rPr>
          <w:color w:val="24292E"/>
        </w:rPr>
      </w:pPr>
      <w:r w:rsidRPr="001D5572">
        <w:rPr>
          <w:color w:val="24292E"/>
        </w:rPr>
        <w:t xml:space="preserve">          &lt;</w:t>
      </w:r>
      <w:r w:rsidRPr="001D5572">
        <w:rPr>
          <w:rStyle w:val="pl-ent"/>
          <w:color w:val="22863A"/>
        </w:rPr>
        <w:t>li</w:t>
      </w:r>
      <w:r w:rsidRPr="001D5572">
        <w:rPr>
          <w:color w:val="24292E"/>
        </w:rPr>
        <w:t>&gt;That email is already taken&lt;/</w:t>
      </w:r>
      <w:r w:rsidRPr="001D5572">
        <w:rPr>
          <w:rStyle w:val="pl-ent"/>
          <w:color w:val="22863A"/>
        </w:rPr>
        <w:t>li</w:t>
      </w:r>
      <w:r w:rsidRPr="001D5572">
        <w:rPr>
          <w:color w:val="24292E"/>
        </w:rPr>
        <w:t>&gt;</w:t>
      </w:r>
    </w:p>
    <w:p w14:paraId="474448FF" w14:textId="77777777" w:rsidR="00574AAD" w:rsidRPr="001D5572" w:rsidRDefault="00574AAD" w:rsidP="00880F7D">
      <w:pPr>
        <w:pStyle w:val="FACode2"/>
        <w:numPr>
          <w:ilvl w:val="0"/>
          <w:numId w:val="10"/>
        </w:numPr>
        <w:rPr>
          <w:color w:val="24292E"/>
        </w:rPr>
      </w:pPr>
      <w:r w:rsidRPr="001D5572">
        <w:rPr>
          <w:color w:val="24292E"/>
        </w:rPr>
        <w:t xml:space="preserve">        &lt;/</w:t>
      </w:r>
      <w:r w:rsidRPr="001D5572">
        <w:rPr>
          <w:rStyle w:val="pl-ent"/>
          <w:color w:val="22863A"/>
        </w:rPr>
        <w:t>ul</w:t>
      </w:r>
      <w:r w:rsidRPr="001D5572">
        <w:rPr>
          <w:color w:val="24292E"/>
        </w:rPr>
        <w:t>&gt;</w:t>
      </w:r>
    </w:p>
    <w:p w14:paraId="21B135B5" w14:textId="77777777" w:rsidR="00574AAD" w:rsidRPr="001D5572" w:rsidRDefault="00574AAD" w:rsidP="00880F7D">
      <w:pPr>
        <w:pStyle w:val="FACode2"/>
        <w:numPr>
          <w:ilvl w:val="0"/>
          <w:numId w:val="10"/>
        </w:numPr>
        <w:rPr>
          <w:color w:val="24292E"/>
        </w:rPr>
      </w:pPr>
    </w:p>
    <w:p w14:paraId="266616C7" w14:textId="77777777" w:rsidR="00574AAD" w:rsidRPr="001D5572" w:rsidRDefault="00574AAD" w:rsidP="00880F7D">
      <w:pPr>
        <w:pStyle w:val="FACode2"/>
        <w:numPr>
          <w:ilvl w:val="0"/>
          <w:numId w:val="10"/>
        </w:numPr>
        <w:rPr>
          <w:color w:val="24292E"/>
        </w:rPr>
      </w:pPr>
      <w:r w:rsidRPr="001D5572">
        <w:rPr>
          <w:color w:val="24292E"/>
        </w:rPr>
        <w:t xml:space="preserve">        &lt;</w:t>
      </w:r>
      <w:r w:rsidRPr="001D5572">
        <w:rPr>
          <w:rStyle w:val="pl-ent"/>
          <w:color w:val="22863A"/>
        </w:rPr>
        <w:t>form</w:t>
      </w:r>
      <w:r w:rsidRPr="001D5572">
        <w:rPr>
          <w:color w:val="24292E"/>
        </w:rPr>
        <w:t>&gt;</w:t>
      </w:r>
    </w:p>
    <w:p w14:paraId="3584A8B6" w14:textId="77777777" w:rsidR="00574AAD" w:rsidRPr="001D5572" w:rsidRDefault="00574AAD" w:rsidP="00880F7D">
      <w:pPr>
        <w:pStyle w:val="FACode2"/>
        <w:numPr>
          <w:ilvl w:val="0"/>
          <w:numId w:val="10"/>
        </w:numPr>
        <w:rPr>
          <w:color w:val="24292E"/>
        </w:rPr>
      </w:pPr>
      <w:r w:rsidRPr="001D5572">
        <w:rPr>
          <w:color w:val="24292E"/>
        </w:rPr>
        <w:t xml:space="preserve">          &lt;</w:t>
      </w:r>
      <w:r w:rsidRPr="001D5572">
        <w:rPr>
          <w:rStyle w:val="pl-ent"/>
          <w:color w:val="22863A"/>
        </w:rPr>
        <w:t>fieldset</w:t>
      </w:r>
      <w:r w:rsidRPr="001D5572">
        <w:rPr>
          <w:color w:val="24292E"/>
        </w:rPr>
        <w:t xml:space="preserve"> </w:t>
      </w:r>
      <w:r w:rsidRPr="001D5572">
        <w:rPr>
          <w:rStyle w:val="pl-e"/>
          <w:color w:val="6F42C1"/>
        </w:rPr>
        <w:t>class</w:t>
      </w:r>
      <w:r w:rsidRPr="001D5572">
        <w:rPr>
          <w:color w:val="24292E"/>
        </w:rPr>
        <w:t>=</w:t>
      </w:r>
      <w:r w:rsidRPr="001D5572">
        <w:rPr>
          <w:rStyle w:val="pl-pds"/>
          <w:color w:val="032F62"/>
        </w:rPr>
        <w:t>"</w:t>
      </w:r>
      <w:r w:rsidRPr="001D5572">
        <w:rPr>
          <w:rStyle w:val="pl-s"/>
          <w:rFonts w:eastAsiaTheme="majorEastAsia"/>
          <w:color w:val="032F62"/>
        </w:rPr>
        <w:t>form-group</w:t>
      </w:r>
      <w:r w:rsidRPr="001D5572">
        <w:rPr>
          <w:rStyle w:val="pl-pds"/>
          <w:color w:val="032F62"/>
        </w:rPr>
        <w:t>"</w:t>
      </w:r>
      <w:r w:rsidRPr="001D5572">
        <w:rPr>
          <w:color w:val="24292E"/>
        </w:rPr>
        <w:t>&gt;</w:t>
      </w:r>
    </w:p>
    <w:p w14:paraId="3D490E7B" w14:textId="77777777" w:rsidR="00574AAD" w:rsidRPr="001D5572" w:rsidRDefault="00574AAD" w:rsidP="00880F7D">
      <w:pPr>
        <w:pStyle w:val="FACode2"/>
        <w:numPr>
          <w:ilvl w:val="0"/>
          <w:numId w:val="10"/>
        </w:numPr>
        <w:rPr>
          <w:color w:val="24292E"/>
        </w:rPr>
      </w:pPr>
      <w:r w:rsidRPr="001D5572">
        <w:rPr>
          <w:color w:val="24292E"/>
        </w:rPr>
        <w:t xml:space="preserve">            &lt;</w:t>
      </w:r>
      <w:r w:rsidRPr="001D5572">
        <w:rPr>
          <w:rStyle w:val="pl-ent"/>
          <w:color w:val="22863A"/>
        </w:rPr>
        <w:t>input</w:t>
      </w:r>
      <w:r w:rsidRPr="001D5572">
        <w:rPr>
          <w:color w:val="24292E"/>
        </w:rPr>
        <w:t xml:space="preserve"> </w:t>
      </w:r>
      <w:r w:rsidRPr="001D5572">
        <w:rPr>
          <w:rStyle w:val="pl-e"/>
          <w:color w:val="6F42C1"/>
        </w:rPr>
        <w:t>class</w:t>
      </w:r>
      <w:r w:rsidRPr="001D5572">
        <w:rPr>
          <w:color w:val="24292E"/>
        </w:rPr>
        <w:t>=</w:t>
      </w:r>
      <w:r w:rsidRPr="001D5572">
        <w:rPr>
          <w:rStyle w:val="pl-pds"/>
          <w:color w:val="032F62"/>
        </w:rPr>
        <w:t>"</w:t>
      </w:r>
      <w:r w:rsidRPr="001D5572">
        <w:rPr>
          <w:rStyle w:val="pl-s"/>
          <w:rFonts w:eastAsiaTheme="majorEastAsia"/>
          <w:color w:val="032F62"/>
        </w:rPr>
        <w:t>form-control form-control-lg</w:t>
      </w:r>
      <w:r w:rsidRPr="001D5572">
        <w:rPr>
          <w:rStyle w:val="pl-pds"/>
          <w:color w:val="032F62"/>
        </w:rPr>
        <w:t>"</w:t>
      </w:r>
      <w:r w:rsidRPr="001D5572">
        <w:rPr>
          <w:color w:val="24292E"/>
        </w:rPr>
        <w:t xml:space="preserve"> </w:t>
      </w:r>
      <w:r w:rsidRPr="001D5572">
        <w:rPr>
          <w:rStyle w:val="pl-e"/>
          <w:color w:val="6F42C1"/>
        </w:rPr>
        <w:t>type</w:t>
      </w:r>
      <w:r w:rsidRPr="001D5572">
        <w:rPr>
          <w:color w:val="24292E"/>
        </w:rPr>
        <w:t>=</w:t>
      </w:r>
      <w:r w:rsidRPr="001D5572">
        <w:rPr>
          <w:rStyle w:val="pl-pds"/>
          <w:color w:val="032F62"/>
        </w:rPr>
        <w:t>"</w:t>
      </w:r>
      <w:r w:rsidRPr="001D5572">
        <w:rPr>
          <w:rStyle w:val="pl-s"/>
          <w:rFonts w:eastAsiaTheme="majorEastAsia"/>
          <w:color w:val="032F62"/>
        </w:rPr>
        <w:t>text</w:t>
      </w:r>
      <w:r w:rsidRPr="001D5572">
        <w:rPr>
          <w:rStyle w:val="pl-pds"/>
          <w:color w:val="032F62"/>
        </w:rPr>
        <w:t>"</w:t>
      </w:r>
      <w:r w:rsidRPr="001D5572">
        <w:rPr>
          <w:color w:val="24292E"/>
        </w:rPr>
        <w:t xml:space="preserve"> </w:t>
      </w:r>
      <w:r w:rsidRPr="001D5572">
        <w:rPr>
          <w:rStyle w:val="pl-e"/>
          <w:color w:val="6F42C1"/>
        </w:rPr>
        <w:t>placeholder</w:t>
      </w:r>
      <w:r w:rsidRPr="001D5572">
        <w:rPr>
          <w:color w:val="24292E"/>
        </w:rPr>
        <w:t>=</w:t>
      </w:r>
      <w:r w:rsidRPr="001D5572">
        <w:rPr>
          <w:rStyle w:val="pl-pds"/>
          <w:color w:val="032F62"/>
        </w:rPr>
        <w:t>"</w:t>
      </w:r>
      <w:r w:rsidRPr="001D5572">
        <w:rPr>
          <w:rStyle w:val="pl-s"/>
          <w:rFonts w:eastAsiaTheme="majorEastAsia"/>
          <w:color w:val="032F62"/>
        </w:rPr>
        <w:t>Your Name</w:t>
      </w:r>
      <w:r w:rsidRPr="001D5572">
        <w:rPr>
          <w:rStyle w:val="pl-pds"/>
          <w:color w:val="032F62"/>
        </w:rPr>
        <w:t>"</w:t>
      </w:r>
      <w:r w:rsidRPr="001D5572">
        <w:rPr>
          <w:color w:val="24292E"/>
        </w:rPr>
        <w:t>&gt;</w:t>
      </w:r>
    </w:p>
    <w:p w14:paraId="36BD5FA6" w14:textId="77777777" w:rsidR="00574AAD" w:rsidRPr="001D5572" w:rsidRDefault="00574AAD" w:rsidP="00880F7D">
      <w:pPr>
        <w:pStyle w:val="FACode2"/>
        <w:numPr>
          <w:ilvl w:val="0"/>
          <w:numId w:val="10"/>
        </w:numPr>
        <w:rPr>
          <w:color w:val="24292E"/>
        </w:rPr>
      </w:pPr>
      <w:r w:rsidRPr="001D5572">
        <w:rPr>
          <w:color w:val="24292E"/>
        </w:rPr>
        <w:t xml:space="preserve">          &lt;/</w:t>
      </w:r>
      <w:r w:rsidRPr="001D5572">
        <w:rPr>
          <w:rStyle w:val="pl-ent"/>
          <w:color w:val="22863A"/>
        </w:rPr>
        <w:t>fieldset</w:t>
      </w:r>
      <w:r w:rsidRPr="001D5572">
        <w:rPr>
          <w:color w:val="24292E"/>
        </w:rPr>
        <w:t>&gt;</w:t>
      </w:r>
    </w:p>
    <w:p w14:paraId="1A0B2A6A" w14:textId="77777777" w:rsidR="00574AAD" w:rsidRPr="001D5572" w:rsidRDefault="00574AAD" w:rsidP="00880F7D">
      <w:pPr>
        <w:pStyle w:val="FACode2"/>
        <w:numPr>
          <w:ilvl w:val="0"/>
          <w:numId w:val="10"/>
        </w:numPr>
        <w:rPr>
          <w:color w:val="24292E"/>
        </w:rPr>
      </w:pPr>
      <w:r w:rsidRPr="001D5572">
        <w:rPr>
          <w:color w:val="24292E"/>
        </w:rPr>
        <w:t xml:space="preserve">          &lt;</w:t>
      </w:r>
      <w:r w:rsidRPr="001D5572">
        <w:rPr>
          <w:rStyle w:val="pl-ent"/>
          <w:color w:val="22863A"/>
        </w:rPr>
        <w:t>fieldset</w:t>
      </w:r>
      <w:r w:rsidRPr="001D5572">
        <w:rPr>
          <w:color w:val="24292E"/>
        </w:rPr>
        <w:t xml:space="preserve"> </w:t>
      </w:r>
      <w:r w:rsidRPr="001D5572">
        <w:rPr>
          <w:rStyle w:val="pl-e"/>
          <w:color w:val="6F42C1"/>
        </w:rPr>
        <w:t>class</w:t>
      </w:r>
      <w:r w:rsidRPr="001D5572">
        <w:rPr>
          <w:color w:val="24292E"/>
        </w:rPr>
        <w:t>=</w:t>
      </w:r>
      <w:r w:rsidRPr="001D5572">
        <w:rPr>
          <w:rStyle w:val="pl-pds"/>
          <w:color w:val="032F62"/>
        </w:rPr>
        <w:t>"</w:t>
      </w:r>
      <w:r w:rsidRPr="001D5572">
        <w:rPr>
          <w:rStyle w:val="pl-s"/>
          <w:rFonts w:eastAsiaTheme="majorEastAsia"/>
          <w:color w:val="032F62"/>
        </w:rPr>
        <w:t>form-group</w:t>
      </w:r>
      <w:r w:rsidRPr="001D5572">
        <w:rPr>
          <w:rStyle w:val="pl-pds"/>
          <w:color w:val="032F62"/>
        </w:rPr>
        <w:t>"</w:t>
      </w:r>
      <w:r w:rsidRPr="001D5572">
        <w:rPr>
          <w:color w:val="24292E"/>
        </w:rPr>
        <w:t>&gt;</w:t>
      </w:r>
    </w:p>
    <w:p w14:paraId="3966E672" w14:textId="77777777" w:rsidR="00574AAD" w:rsidRPr="001D5572" w:rsidRDefault="00574AAD" w:rsidP="00880F7D">
      <w:pPr>
        <w:pStyle w:val="FACode2"/>
        <w:numPr>
          <w:ilvl w:val="0"/>
          <w:numId w:val="10"/>
        </w:numPr>
        <w:rPr>
          <w:color w:val="24292E"/>
        </w:rPr>
      </w:pPr>
      <w:r w:rsidRPr="001D5572">
        <w:rPr>
          <w:color w:val="24292E"/>
        </w:rPr>
        <w:t xml:space="preserve">            &lt;</w:t>
      </w:r>
      <w:r w:rsidRPr="001D5572">
        <w:rPr>
          <w:rStyle w:val="pl-ent"/>
          <w:color w:val="22863A"/>
        </w:rPr>
        <w:t>input</w:t>
      </w:r>
      <w:r w:rsidRPr="001D5572">
        <w:rPr>
          <w:color w:val="24292E"/>
        </w:rPr>
        <w:t xml:space="preserve"> </w:t>
      </w:r>
      <w:r w:rsidRPr="001D5572">
        <w:rPr>
          <w:rStyle w:val="pl-e"/>
          <w:color w:val="6F42C1"/>
        </w:rPr>
        <w:t>class</w:t>
      </w:r>
      <w:r w:rsidRPr="001D5572">
        <w:rPr>
          <w:color w:val="24292E"/>
        </w:rPr>
        <w:t>=</w:t>
      </w:r>
      <w:r w:rsidRPr="001D5572">
        <w:rPr>
          <w:rStyle w:val="pl-pds"/>
          <w:color w:val="032F62"/>
        </w:rPr>
        <w:t>"</w:t>
      </w:r>
      <w:r w:rsidRPr="001D5572">
        <w:rPr>
          <w:rStyle w:val="pl-s"/>
          <w:rFonts w:eastAsiaTheme="majorEastAsia"/>
          <w:color w:val="032F62"/>
        </w:rPr>
        <w:t>form-control form-control-lg</w:t>
      </w:r>
      <w:r w:rsidRPr="001D5572">
        <w:rPr>
          <w:rStyle w:val="pl-pds"/>
          <w:color w:val="032F62"/>
        </w:rPr>
        <w:t>"</w:t>
      </w:r>
      <w:r w:rsidRPr="001D5572">
        <w:rPr>
          <w:color w:val="24292E"/>
        </w:rPr>
        <w:t xml:space="preserve"> </w:t>
      </w:r>
      <w:r w:rsidRPr="001D5572">
        <w:rPr>
          <w:rStyle w:val="pl-e"/>
          <w:color w:val="6F42C1"/>
        </w:rPr>
        <w:t>type</w:t>
      </w:r>
      <w:r w:rsidRPr="001D5572">
        <w:rPr>
          <w:color w:val="24292E"/>
        </w:rPr>
        <w:t>=</w:t>
      </w:r>
      <w:r w:rsidRPr="001D5572">
        <w:rPr>
          <w:rStyle w:val="pl-pds"/>
          <w:color w:val="032F62"/>
        </w:rPr>
        <w:t>"</w:t>
      </w:r>
      <w:r w:rsidRPr="001D5572">
        <w:rPr>
          <w:rStyle w:val="pl-s"/>
          <w:rFonts w:eastAsiaTheme="majorEastAsia"/>
          <w:color w:val="032F62"/>
        </w:rPr>
        <w:t>text</w:t>
      </w:r>
      <w:r w:rsidRPr="001D5572">
        <w:rPr>
          <w:rStyle w:val="pl-pds"/>
          <w:color w:val="032F62"/>
        </w:rPr>
        <w:t>"</w:t>
      </w:r>
      <w:r w:rsidRPr="001D5572">
        <w:rPr>
          <w:color w:val="24292E"/>
        </w:rPr>
        <w:t xml:space="preserve"> </w:t>
      </w:r>
      <w:r w:rsidRPr="001D5572">
        <w:rPr>
          <w:rStyle w:val="pl-e"/>
          <w:color w:val="6F42C1"/>
        </w:rPr>
        <w:t>placeholder</w:t>
      </w:r>
      <w:r w:rsidRPr="001D5572">
        <w:rPr>
          <w:color w:val="24292E"/>
        </w:rPr>
        <w:t>=</w:t>
      </w:r>
      <w:r w:rsidRPr="001D5572">
        <w:rPr>
          <w:rStyle w:val="pl-pds"/>
          <w:color w:val="032F62"/>
        </w:rPr>
        <w:t>"</w:t>
      </w:r>
      <w:r w:rsidRPr="001D5572">
        <w:rPr>
          <w:rStyle w:val="pl-s"/>
          <w:rFonts w:eastAsiaTheme="majorEastAsia"/>
          <w:color w:val="032F62"/>
        </w:rPr>
        <w:t>Email</w:t>
      </w:r>
      <w:r w:rsidRPr="001D5572">
        <w:rPr>
          <w:rStyle w:val="pl-pds"/>
          <w:color w:val="032F62"/>
        </w:rPr>
        <w:t>"</w:t>
      </w:r>
      <w:r w:rsidRPr="001D5572">
        <w:rPr>
          <w:color w:val="24292E"/>
        </w:rPr>
        <w:t>&gt;</w:t>
      </w:r>
    </w:p>
    <w:p w14:paraId="3BA37742" w14:textId="77777777" w:rsidR="00574AAD" w:rsidRPr="001D5572" w:rsidRDefault="00574AAD" w:rsidP="00880F7D">
      <w:pPr>
        <w:pStyle w:val="FACode2"/>
        <w:numPr>
          <w:ilvl w:val="0"/>
          <w:numId w:val="10"/>
        </w:numPr>
        <w:rPr>
          <w:color w:val="24292E"/>
        </w:rPr>
      </w:pPr>
      <w:r w:rsidRPr="001D5572">
        <w:rPr>
          <w:color w:val="24292E"/>
        </w:rPr>
        <w:t xml:space="preserve">          &lt;/</w:t>
      </w:r>
      <w:r w:rsidRPr="001D5572">
        <w:rPr>
          <w:rStyle w:val="pl-ent"/>
          <w:color w:val="22863A"/>
        </w:rPr>
        <w:t>fieldset</w:t>
      </w:r>
      <w:r w:rsidRPr="001D5572">
        <w:rPr>
          <w:color w:val="24292E"/>
        </w:rPr>
        <w:t>&gt;</w:t>
      </w:r>
    </w:p>
    <w:p w14:paraId="092302A3" w14:textId="77777777" w:rsidR="00574AAD" w:rsidRPr="001D5572" w:rsidRDefault="00574AAD" w:rsidP="00880F7D">
      <w:pPr>
        <w:pStyle w:val="FACode2"/>
        <w:numPr>
          <w:ilvl w:val="0"/>
          <w:numId w:val="10"/>
        </w:numPr>
        <w:rPr>
          <w:color w:val="24292E"/>
        </w:rPr>
      </w:pPr>
      <w:r w:rsidRPr="001D5572">
        <w:rPr>
          <w:color w:val="24292E"/>
        </w:rPr>
        <w:t xml:space="preserve">          &lt;</w:t>
      </w:r>
      <w:r w:rsidRPr="001D5572">
        <w:rPr>
          <w:rStyle w:val="pl-ent"/>
          <w:color w:val="22863A"/>
        </w:rPr>
        <w:t>fieldset</w:t>
      </w:r>
      <w:r w:rsidRPr="001D5572">
        <w:rPr>
          <w:color w:val="24292E"/>
        </w:rPr>
        <w:t xml:space="preserve"> </w:t>
      </w:r>
      <w:r w:rsidRPr="001D5572">
        <w:rPr>
          <w:rStyle w:val="pl-e"/>
          <w:color w:val="6F42C1"/>
        </w:rPr>
        <w:t>class</w:t>
      </w:r>
      <w:r w:rsidRPr="001D5572">
        <w:rPr>
          <w:color w:val="24292E"/>
        </w:rPr>
        <w:t>=</w:t>
      </w:r>
      <w:r w:rsidRPr="001D5572">
        <w:rPr>
          <w:rStyle w:val="pl-pds"/>
          <w:color w:val="032F62"/>
        </w:rPr>
        <w:t>"</w:t>
      </w:r>
      <w:r w:rsidRPr="001D5572">
        <w:rPr>
          <w:rStyle w:val="pl-s"/>
          <w:rFonts w:eastAsiaTheme="majorEastAsia"/>
          <w:color w:val="032F62"/>
        </w:rPr>
        <w:t>form-group</w:t>
      </w:r>
      <w:r w:rsidRPr="001D5572">
        <w:rPr>
          <w:rStyle w:val="pl-pds"/>
          <w:color w:val="032F62"/>
        </w:rPr>
        <w:t>"</w:t>
      </w:r>
      <w:r w:rsidRPr="001D5572">
        <w:rPr>
          <w:color w:val="24292E"/>
        </w:rPr>
        <w:t>&gt;</w:t>
      </w:r>
    </w:p>
    <w:p w14:paraId="1F28CAA9" w14:textId="77777777" w:rsidR="00574AAD" w:rsidRPr="001D5572" w:rsidRDefault="00574AAD" w:rsidP="00880F7D">
      <w:pPr>
        <w:pStyle w:val="FACode2"/>
        <w:numPr>
          <w:ilvl w:val="0"/>
          <w:numId w:val="10"/>
        </w:numPr>
        <w:rPr>
          <w:color w:val="24292E"/>
        </w:rPr>
      </w:pPr>
      <w:r w:rsidRPr="001D5572">
        <w:rPr>
          <w:color w:val="24292E"/>
        </w:rPr>
        <w:t xml:space="preserve">            &lt;</w:t>
      </w:r>
      <w:r w:rsidRPr="001D5572">
        <w:rPr>
          <w:rStyle w:val="pl-ent"/>
          <w:color w:val="22863A"/>
        </w:rPr>
        <w:t>input</w:t>
      </w:r>
      <w:r w:rsidRPr="001D5572">
        <w:rPr>
          <w:color w:val="24292E"/>
        </w:rPr>
        <w:t xml:space="preserve"> </w:t>
      </w:r>
      <w:r w:rsidRPr="001D5572">
        <w:rPr>
          <w:rStyle w:val="pl-e"/>
          <w:color w:val="6F42C1"/>
        </w:rPr>
        <w:t>class</w:t>
      </w:r>
      <w:r w:rsidRPr="001D5572">
        <w:rPr>
          <w:color w:val="24292E"/>
        </w:rPr>
        <w:t>=</w:t>
      </w:r>
      <w:r w:rsidRPr="001D5572">
        <w:rPr>
          <w:rStyle w:val="pl-pds"/>
          <w:color w:val="032F62"/>
        </w:rPr>
        <w:t>"</w:t>
      </w:r>
      <w:r w:rsidRPr="001D5572">
        <w:rPr>
          <w:rStyle w:val="pl-s"/>
          <w:rFonts w:eastAsiaTheme="majorEastAsia"/>
          <w:color w:val="032F62"/>
        </w:rPr>
        <w:t>form-control form-control-lg</w:t>
      </w:r>
      <w:r w:rsidRPr="001D5572">
        <w:rPr>
          <w:rStyle w:val="pl-pds"/>
          <w:color w:val="032F62"/>
        </w:rPr>
        <w:t>"</w:t>
      </w:r>
      <w:r w:rsidRPr="001D5572">
        <w:rPr>
          <w:color w:val="24292E"/>
        </w:rPr>
        <w:t xml:space="preserve"> </w:t>
      </w:r>
      <w:r w:rsidRPr="001D5572">
        <w:rPr>
          <w:rStyle w:val="pl-e"/>
          <w:color w:val="6F42C1"/>
        </w:rPr>
        <w:t>type</w:t>
      </w:r>
      <w:r w:rsidRPr="001D5572">
        <w:rPr>
          <w:color w:val="24292E"/>
        </w:rPr>
        <w:t>=</w:t>
      </w:r>
      <w:r w:rsidRPr="001D5572">
        <w:rPr>
          <w:rStyle w:val="pl-pds"/>
          <w:color w:val="032F62"/>
        </w:rPr>
        <w:t>"</w:t>
      </w:r>
      <w:r w:rsidRPr="001D5572">
        <w:rPr>
          <w:rStyle w:val="pl-s"/>
          <w:rFonts w:eastAsiaTheme="majorEastAsia"/>
          <w:color w:val="032F62"/>
        </w:rPr>
        <w:t>password</w:t>
      </w:r>
      <w:r w:rsidRPr="001D5572">
        <w:rPr>
          <w:rStyle w:val="pl-pds"/>
          <w:color w:val="032F62"/>
        </w:rPr>
        <w:t>"</w:t>
      </w:r>
      <w:r w:rsidRPr="001D5572">
        <w:rPr>
          <w:color w:val="24292E"/>
        </w:rPr>
        <w:t xml:space="preserve"> </w:t>
      </w:r>
      <w:r w:rsidRPr="001D5572">
        <w:rPr>
          <w:rStyle w:val="pl-e"/>
          <w:color w:val="6F42C1"/>
        </w:rPr>
        <w:t>placeholder</w:t>
      </w:r>
      <w:r w:rsidRPr="001D5572">
        <w:rPr>
          <w:color w:val="24292E"/>
        </w:rPr>
        <w:t>=</w:t>
      </w:r>
      <w:r w:rsidRPr="001D5572">
        <w:rPr>
          <w:rStyle w:val="pl-pds"/>
          <w:color w:val="032F62"/>
        </w:rPr>
        <w:t>"</w:t>
      </w:r>
      <w:r w:rsidRPr="001D5572">
        <w:rPr>
          <w:rStyle w:val="pl-s"/>
          <w:rFonts w:eastAsiaTheme="majorEastAsia"/>
          <w:color w:val="032F62"/>
        </w:rPr>
        <w:t>Password</w:t>
      </w:r>
      <w:r w:rsidRPr="001D5572">
        <w:rPr>
          <w:rStyle w:val="pl-pds"/>
          <w:color w:val="032F62"/>
        </w:rPr>
        <w:t>"</w:t>
      </w:r>
      <w:r w:rsidRPr="001D5572">
        <w:rPr>
          <w:color w:val="24292E"/>
        </w:rPr>
        <w:t>&gt;</w:t>
      </w:r>
    </w:p>
    <w:p w14:paraId="7AF365A5" w14:textId="77777777" w:rsidR="00574AAD" w:rsidRPr="001D5572" w:rsidRDefault="00574AAD" w:rsidP="00880F7D">
      <w:pPr>
        <w:pStyle w:val="FACode2"/>
        <w:numPr>
          <w:ilvl w:val="0"/>
          <w:numId w:val="10"/>
        </w:numPr>
        <w:rPr>
          <w:color w:val="24292E"/>
        </w:rPr>
      </w:pPr>
      <w:r w:rsidRPr="001D5572">
        <w:rPr>
          <w:color w:val="24292E"/>
        </w:rPr>
        <w:t xml:space="preserve">          &lt;/</w:t>
      </w:r>
      <w:r w:rsidRPr="001D5572">
        <w:rPr>
          <w:rStyle w:val="pl-ent"/>
          <w:color w:val="22863A"/>
        </w:rPr>
        <w:t>fieldset</w:t>
      </w:r>
      <w:r w:rsidRPr="001D5572">
        <w:rPr>
          <w:color w:val="24292E"/>
        </w:rPr>
        <w:t>&gt;</w:t>
      </w:r>
    </w:p>
    <w:p w14:paraId="668F6A3E" w14:textId="77777777" w:rsidR="00574AAD" w:rsidRPr="001D5572" w:rsidRDefault="00574AAD" w:rsidP="00880F7D">
      <w:pPr>
        <w:pStyle w:val="FACode2"/>
        <w:numPr>
          <w:ilvl w:val="0"/>
          <w:numId w:val="10"/>
        </w:numPr>
        <w:rPr>
          <w:color w:val="24292E"/>
        </w:rPr>
      </w:pPr>
      <w:r w:rsidRPr="001D5572">
        <w:rPr>
          <w:color w:val="24292E"/>
        </w:rPr>
        <w:t xml:space="preserve">          &lt;</w:t>
      </w:r>
      <w:r w:rsidRPr="001D5572">
        <w:rPr>
          <w:rStyle w:val="pl-ent"/>
          <w:color w:val="22863A"/>
        </w:rPr>
        <w:t>button</w:t>
      </w:r>
      <w:r w:rsidRPr="001D5572">
        <w:rPr>
          <w:color w:val="24292E"/>
        </w:rPr>
        <w:t xml:space="preserve"> </w:t>
      </w:r>
      <w:r w:rsidRPr="001D5572">
        <w:rPr>
          <w:rStyle w:val="pl-e"/>
          <w:color w:val="6F42C1"/>
        </w:rPr>
        <w:t>class</w:t>
      </w:r>
      <w:r w:rsidRPr="001D5572">
        <w:rPr>
          <w:color w:val="24292E"/>
        </w:rPr>
        <w:t>=</w:t>
      </w:r>
      <w:r w:rsidRPr="001D5572">
        <w:rPr>
          <w:rStyle w:val="pl-pds"/>
          <w:color w:val="032F62"/>
        </w:rPr>
        <w:t>"</w:t>
      </w:r>
      <w:r w:rsidRPr="001D5572">
        <w:rPr>
          <w:rStyle w:val="pl-s"/>
          <w:rFonts w:eastAsiaTheme="majorEastAsia"/>
          <w:color w:val="032F62"/>
        </w:rPr>
        <w:t>btn btn-lg btn-primary pull-xs-right</w:t>
      </w:r>
      <w:r w:rsidRPr="001D5572">
        <w:rPr>
          <w:rStyle w:val="pl-pds"/>
          <w:color w:val="032F62"/>
        </w:rPr>
        <w:t>"</w:t>
      </w:r>
      <w:r w:rsidRPr="001D5572">
        <w:rPr>
          <w:color w:val="24292E"/>
        </w:rPr>
        <w:t>&gt;</w:t>
      </w:r>
    </w:p>
    <w:p w14:paraId="26EBBDBE" w14:textId="77777777" w:rsidR="00574AAD" w:rsidRPr="001D5572" w:rsidRDefault="00574AAD" w:rsidP="00880F7D">
      <w:pPr>
        <w:pStyle w:val="FACode2"/>
        <w:numPr>
          <w:ilvl w:val="0"/>
          <w:numId w:val="10"/>
        </w:numPr>
        <w:rPr>
          <w:color w:val="24292E"/>
        </w:rPr>
      </w:pPr>
      <w:r w:rsidRPr="001D5572">
        <w:rPr>
          <w:color w:val="24292E"/>
        </w:rPr>
        <w:t xml:space="preserve">            Sign up</w:t>
      </w:r>
    </w:p>
    <w:p w14:paraId="3CDAE71C" w14:textId="77777777" w:rsidR="00574AAD" w:rsidRPr="001D5572" w:rsidRDefault="00574AAD" w:rsidP="00880F7D">
      <w:pPr>
        <w:pStyle w:val="FACode2"/>
        <w:numPr>
          <w:ilvl w:val="0"/>
          <w:numId w:val="10"/>
        </w:numPr>
        <w:rPr>
          <w:color w:val="24292E"/>
        </w:rPr>
      </w:pPr>
      <w:r w:rsidRPr="001D5572">
        <w:rPr>
          <w:color w:val="24292E"/>
        </w:rPr>
        <w:t xml:space="preserve">          &lt;/</w:t>
      </w:r>
      <w:r w:rsidRPr="001D5572">
        <w:rPr>
          <w:rStyle w:val="pl-ent"/>
          <w:color w:val="22863A"/>
        </w:rPr>
        <w:t>button</w:t>
      </w:r>
      <w:r w:rsidRPr="001D5572">
        <w:rPr>
          <w:color w:val="24292E"/>
        </w:rPr>
        <w:t>&gt;</w:t>
      </w:r>
    </w:p>
    <w:p w14:paraId="34E0E2C8" w14:textId="77777777" w:rsidR="00574AAD" w:rsidRPr="001D5572" w:rsidRDefault="00574AAD" w:rsidP="00880F7D">
      <w:pPr>
        <w:pStyle w:val="FACode2"/>
        <w:numPr>
          <w:ilvl w:val="0"/>
          <w:numId w:val="10"/>
        </w:numPr>
        <w:rPr>
          <w:color w:val="24292E"/>
        </w:rPr>
      </w:pPr>
      <w:r w:rsidRPr="001D5572">
        <w:rPr>
          <w:color w:val="24292E"/>
        </w:rPr>
        <w:t xml:space="preserve">        &lt;/</w:t>
      </w:r>
      <w:r w:rsidRPr="001D5572">
        <w:rPr>
          <w:rStyle w:val="pl-ent"/>
          <w:color w:val="22863A"/>
        </w:rPr>
        <w:t>form</w:t>
      </w:r>
      <w:r w:rsidRPr="001D5572">
        <w:rPr>
          <w:color w:val="24292E"/>
        </w:rPr>
        <w:t>&gt;</w:t>
      </w:r>
    </w:p>
    <w:p w14:paraId="3268E2AE" w14:textId="77777777" w:rsidR="00574AAD" w:rsidRPr="001D5572" w:rsidRDefault="00574AAD" w:rsidP="00880F7D">
      <w:pPr>
        <w:pStyle w:val="FACode2"/>
        <w:numPr>
          <w:ilvl w:val="0"/>
          <w:numId w:val="10"/>
        </w:numPr>
        <w:rPr>
          <w:color w:val="24292E"/>
        </w:rPr>
      </w:pPr>
      <w:r w:rsidRPr="001D5572">
        <w:rPr>
          <w:color w:val="24292E"/>
        </w:rPr>
        <w:t xml:space="preserve">      &lt;/</w:t>
      </w:r>
      <w:r w:rsidRPr="001D5572">
        <w:rPr>
          <w:rStyle w:val="pl-ent"/>
          <w:color w:val="22863A"/>
        </w:rPr>
        <w:t>div</w:t>
      </w:r>
      <w:r w:rsidRPr="001D5572">
        <w:rPr>
          <w:color w:val="24292E"/>
        </w:rPr>
        <w:t>&gt;</w:t>
      </w:r>
    </w:p>
    <w:p w14:paraId="7CCD06BF" w14:textId="77777777" w:rsidR="00574AAD" w:rsidRPr="001D5572" w:rsidRDefault="00574AAD" w:rsidP="00880F7D">
      <w:pPr>
        <w:pStyle w:val="FACode2"/>
        <w:numPr>
          <w:ilvl w:val="0"/>
          <w:numId w:val="10"/>
        </w:numPr>
        <w:rPr>
          <w:color w:val="24292E"/>
        </w:rPr>
      </w:pPr>
    </w:p>
    <w:p w14:paraId="6088CFE9" w14:textId="77777777" w:rsidR="00574AAD" w:rsidRPr="001D5572" w:rsidRDefault="00574AAD" w:rsidP="00880F7D">
      <w:pPr>
        <w:pStyle w:val="FACode2"/>
        <w:numPr>
          <w:ilvl w:val="0"/>
          <w:numId w:val="10"/>
        </w:numPr>
        <w:rPr>
          <w:color w:val="24292E"/>
        </w:rPr>
      </w:pPr>
      <w:r w:rsidRPr="001D5572">
        <w:rPr>
          <w:color w:val="24292E"/>
        </w:rPr>
        <w:t xml:space="preserve">    &lt;/</w:t>
      </w:r>
      <w:r w:rsidRPr="001D5572">
        <w:rPr>
          <w:rStyle w:val="pl-ent"/>
          <w:color w:val="22863A"/>
        </w:rPr>
        <w:t>div</w:t>
      </w:r>
      <w:r w:rsidRPr="001D5572">
        <w:rPr>
          <w:color w:val="24292E"/>
        </w:rPr>
        <w:t>&gt;</w:t>
      </w:r>
    </w:p>
    <w:p w14:paraId="7B9D07AA" w14:textId="77777777" w:rsidR="00574AAD" w:rsidRPr="001D5572" w:rsidRDefault="00574AAD" w:rsidP="00880F7D">
      <w:pPr>
        <w:pStyle w:val="FACode2"/>
        <w:numPr>
          <w:ilvl w:val="0"/>
          <w:numId w:val="10"/>
        </w:numPr>
        <w:rPr>
          <w:color w:val="24292E"/>
        </w:rPr>
      </w:pPr>
      <w:r w:rsidRPr="001D5572">
        <w:rPr>
          <w:color w:val="24292E"/>
        </w:rPr>
        <w:t xml:space="preserve">  &lt;/</w:t>
      </w:r>
      <w:r w:rsidRPr="001D5572">
        <w:rPr>
          <w:rStyle w:val="pl-ent"/>
          <w:color w:val="22863A"/>
        </w:rPr>
        <w:t>div</w:t>
      </w:r>
      <w:r w:rsidRPr="001D5572">
        <w:rPr>
          <w:color w:val="24292E"/>
        </w:rPr>
        <w:t>&gt;</w:t>
      </w:r>
    </w:p>
    <w:p w14:paraId="523C05C9" w14:textId="77777777" w:rsidR="00574AAD" w:rsidRPr="001D5572" w:rsidRDefault="00574AAD" w:rsidP="00880F7D">
      <w:pPr>
        <w:pStyle w:val="FACode2"/>
        <w:numPr>
          <w:ilvl w:val="0"/>
          <w:numId w:val="10"/>
        </w:numPr>
        <w:rPr>
          <w:color w:val="24292E"/>
        </w:rPr>
      </w:pPr>
      <w:r w:rsidRPr="001D5572">
        <w:rPr>
          <w:color w:val="24292E"/>
        </w:rPr>
        <w:t>&lt;/</w:t>
      </w:r>
      <w:r w:rsidRPr="001D5572">
        <w:rPr>
          <w:rStyle w:val="pl-ent"/>
          <w:color w:val="22863A"/>
        </w:rPr>
        <w:t>div</w:t>
      </w:r>
      <w:r w:rsidRPr="001D5572">
        <w:rPr>
          <w:color w:val="24292E"/>
        </w:rPr>
        <w:t>&gt;</w:t>
      </w:r>
    </w:p>
    <w:p w14:paraId="5E794C6F" w14:textId="77777777" w:rsidR="00574AAD" w:rsidRPr="00574AAD" w:rsidRDefault="00574AAD" w:rsidP="00574AAD">
      <w:pPr>
        <w:rPr>
          <w:lang w:val="en-US"/>
        </w:rPr>
      </w:pPr>
    </w:p>
    <w:p w14:paraId="2A293CF8" w14:textId="3BF56686" w:rsidR="00F52819" w:rsidRDefault="00F52819" w:rsidP="00F52819">
      <w:pPr>
        <w:pStyle w:val="Heading4"/>
      </w:pPr>
      <w:r w:rsidRPr="00285A02">
        <w:t>Profile</w:t>
      </w:r>
    </w:p>
    <w:p w14:paraId="34F5DA03" w14:textId="77777777" w:rsidR="00B131BD" w:rsidRPr="0020770C" w:rsidRDefault="00B131BD" w:rsidP="00880F7D">
      <w:pPr>
        <w:pStyle w:val="FACode2"/>
        <w:numPr>
          <w:ilvl w:val="0"/>
          <w:numId w:val="11"/>
        </w:numPr>
        <w:rPr>
          <w:color w:val="24292E"/>
        </w:rPr>
      </w:pPr>
      <w:r w:rsidRPr="0020770C">
        <w:rPr>
          <w:color w:val="24292E"/>
        </w:rPr>
        <w:t>&lt;</w:t>
      </w:r>
      <w:r w:rsidRPr="0020770C">
        <w:rPr>
          <w:rStyle w:val="pl-ent"/>
          <w:color w:val="22863A"/>
        </w:rPr>
        <w:t>div</w:t>
      </w:r>
      <w:r w:rsidRPr="0020770C">
        <w:rPr>
          <w:color w:val="24292E"/>
        </w:rPr>
        <w:t xml:space="preserve"> </w:t>
      </w:r>
      <w:r w:rsidRPr="0020770C">
        <w:rPr>
          <w:rStyle w:val="pl-e"/>
          <w:color w:val="6F42C1"/>
        </w:rPr>
        <w:t>class</w:t>
      </w:r>
      <w:r w:rsidRPr="0020770C">
        <w:rPr>
          <w:color w:val="24292E"/>
        </w:rPr>
        <w:t>=</w:t>
      </w:r>
      <w:r w:rsidRPr="0020770C">
        <w:rPr>
          <w:rStyle w:val="pl-pds"/>
          <w:color w:val="032F62"/>
        </w:rPr>
        <w:t>"</w:t>
      </w:r>
      <w:r w:rsidRPr="0020770C">
        <w:rPr>
          <w:rStyle w:val="pl-s"/>
          <w:rFonts w:eastAsiaTheme="majorEastAsia"/>
          <w:color w:val="032F62"/>
        </w:rPr>
        <w:t>profile-page</w:t>
      </w:r>
      <w:r w:rsidRPr="0020770C">
        <w:rPr>
          <w:rStyle w:val="pl-pds"/>
          <w:color w:val="032F62"/>
        </w:rPr>
        <w:t>"</w:t>
      </w:r>
      <w:r w:rsidRPr="0020770C">
        <w:rPr>
          <w:color w:val="24292E"/>
        </w:rPr>
        <w:t>&gt;</w:t>
      </w:r>
    </w:p>
    <w:p w14:paraId="56B9811A" w14:textId="77777777" w:rsidR="00B131BD" w:rsidRPr="0020770C" w:rsidRDefault="00B131BD" w:rsidP="00880F7D">
      <w:pPr>
        <w:pStyle w:val="FACode2"/>
        <w:numPr>
          <w:ilvl w:val="0"/>
          <w:numId w:val="11"/>
        </w:numPr>
        <w:rPr>
          <w:color w:val="24292E"/>
        </w:rPr>
      </w:pPr>
    </w:p>
    <w:p w14:paraId="259A9E62" w14:textId="77777777" w:rsidR="00B131BD" w:rsidRPr="0020770C" w:rsidRDefault="00B131BD" w:rsidP="00880F7D">
      <w:pPr>
        <w:pStyle w:val="FACode2"/>
        <w:numPr>
          <w:ilvl w:val="0"/>
          <w:numId w:val="11"/>
        </w:numPr>
        <w:rPr>
          <w:color w:val="24292E"/>
        </w:rPr>
      </w:pPr>
      <w:r w:rsidRPr="0020770C">
        <w:rPr>
          <w:color w:val="24292E"/>
        </w:rPr>
        <w:t xml:space="preserve">  &lt;</w:t>
      </w:r>
      <w:r w:rsidRPr="0020770C">
        <w:rPr>
          <w:rStyle w:val="pl-ent"/>
          <w:color w:val="22863A"/>
        </w:rPr>
        <w:t>div</w:t>
      </w:r>
      <w:r w:rsidRPr="0020770C">
        <w:rPr>
          <w:color w:val="24292E"/>
        </w:rPr>
        <w:t xml:space="preserve"> </w:t>
      </w:r>
      <w:r w:rsidRPr="0020770C">
        <w:rPr>
          <w:rStyle w:val="pl-e"/>
          <w:color w:val="6F42C1"/>
        </w:rPr>
        <w:t>class</w:t>
      </w:r>
      <w:r w:rsidRPr="0020770C">
        <w:rPr>
          <w:color w:val="24292E"/>
        </w:rPr>
        <w:t>=</w:t>
      </w:r>
      <w:r w:rsidRPr="0020770C">
        <w:rPr>
          <w:rStyle w:val="pl-pds"/>
          <w:color w:val="032F62"/>
        </w:rPr>
        <w:t>"</w:t>
      </w:r>
      <w:r w:rsidRPr="0020770C">
        <w:rPr>
          <w:rStyle w:val="pl-s"/>
          <w:rFonts w:eastAsiaTheme="majorEastAsia"/>
          <w:color w:val="032F62"/>
        </w:rPr>
        <w:t>user-info</w:t>
      </w:r>
      <w:r w:rsidRPr="0020770C">
        <w:rPr>
          <w:rStyle w:val="pl-pds"/>
          <w:color w:val="032F62"/>
        </w:rPr>
        <w:t>"</w:t>
      </w:r>
      <w:r w:rsidRPr="0020770C">
        <w:rPr>
          <w:color w:val="24292E"/>
        </w:rPr>
        <w:t>&gt;</w:t>
      </w:r>
    </w:p>
    <w:p w14:paraId="37BAEA92" w14:textId="77777777" w:rsidR="00B131BD" w:rsidRPr="0020770C" w:rsidRDefault="00B131BD" w:rsidP="00880F7D">
      <w:pPr>
        <w:pStyle w:val="FACode2"/>
        <w:numPr>
          <w:ilvl w:val="0"/>
          <w:numId w:val="11"/>
        </w:numPr>
        <w:rPr>
          <w:color w:val="24292E"/>
        </w:rPr>
      </w:pPr>
      <w:r w:rsidRPr="0020770C">
        <w:rPr>
          <w:color w:val="24292E"/>
        </w:rPr>
        <w:t xml:space="preserve">    &lt;</w:t>
      </w:r>
      <w:r w:rsidRPr="0020770C">
        <w:rPr>
          <w:rStyle w:val="pl-ent"/>
          <w:color w:val="22863A"/>
        </w:rPr>
        <w:t>div</w:t>
      </w:r>
      <w:r w:rsidRPr="0020770C">
        <w:rPr>
          <w:color w:val="24292E"/>
        </w:rPr>
        <w:t xml:space="preserve"> </w:t>
      </w:r>
      <w:r w:rsidRPr="0020770C">
        <w:rPr>
          <w:rStyle w:val="pl-e"/>
          <w:color w:val="6F42C1"/>
        </w:rPr>
        <w:t>class</w:t>
      </w:r>
      <w:r w:rsidRPr="0020770C">
        <w:rPr>
          <w:color w:val="24292E"/>
        </w:rPr>
        <w:t>=</w:t>
      </w:r>
      <w:r w:rsidRPr="0020770C">
        <w:rPr>
          <w:rStyle w:val="pl-pds"/>
          <w:color w:val="032F62"/>
        </w:rPr>
        <w:t>"</w:t>
      </w:r>
      <w:r w:rsidRPr="0020770C">
        <w:rPr>
          <w:rStyle w:val="pl-s"/>
          <w:rFonts w:eastAsiaTheme="majorEastAsia"/>
          <w:color w:val="032F62"/>
        </w:rPr>
        <w:t>container</w:t>
      </w:r>
      <w:r w:rsidRPr="0020770C">
        <w:rPr>
          <w:rStyle w:val="pl-pds"/>
          <w:color w:val="032F62"/>
        </w:rPr>
        <w:t>"</w:t>
      </w:r>
      <w:r w:rsidRPr="0020770C">
        <w:rPr>
          <w:color w:val="24292E"/>
        </w:rPr>
        <w:t>&gt;</w:t>
      </w:r>
    </w:p>
    <w:p w14:paraId="18C5BC22" w14:textId="77777777" w:rsidR="00B131BD" w:rsidRPr="0020770C" w:rsidRDefault="00B131BD" w:rsidP="00880F7D">
      <w:pPr>
        <w:pStyle w:val="FACode2"/>
        <w:numPr>
          <w:ilvl w:val="0"/>
          <w:numId w:val="11"/>
        </w:numPr>
        <w:rPr>
          <w:color w:val="24292E"/>
        </w:rPr>
      </w:pPr>
      <w:r w:rsidRPr="0020770C">
        <w:rPr>
          <w:color w:val="24292E"/>
        </w:rPr>
        <w:t xml:space="preserve">      &lt;</w:t>
      </w:r>
      <w:r w:rsidRPr="0020770C">
        <w:rPr>
          <w:rStyle w:val="pl-ent"/>
          <w:color w:val="22863A"/>
        </w:rPr>
        <w:t>div</w:t>
      </w:r>
      <w:r w:rsidRPr="0020770C">
        <w:rPr>
          <w:color w:val="24292E"/>
        </w:rPr>
        <w:t xml:space="preserve"> </w:t>
      </w:r>
      <w:r w:rsidRPr="0020770C">
        <w:rPr>
          <w:rStyle w:val="pl-e"/>
          <w:color w:val="6F42C1"/>
        </w:rPr>
        <w:t>class</w:t>
      </w:r>
      <w:r w:rsidRPr="0020770C">
        <w:rPr>
          <w:color w:val="24292E"/>
        </w:rPr>
        <w:t>=</w:t>
      </w:r>
      <w:r w:rsidRPr="0020770C">
        <w:rPr>
          <w:rStyle w:val="pl-pds"/>
          <w:color w:val="032F62"/>
        </w:rPr>
        <w:t>"</w:t>
      </w:r>
      <w:r w:rsidRPr="0020770C">
        <w:rPr>
          <w:rStyle w:val="pl-s"/>
          <w:rFonts w:eastAsiaTheme="majorEastAsia"/>
          <w:color w:val="032F62"/>
        </w:rPr>
        <w:t>row</w:t>
      </w:r>
      <w:r w:rsidRPr="0020770C">
        <w:rPr>
          <w:rStyle w:val="pl-pds"/>
          <w:color w:val="032F62"/>
        </w:rPr>
        <w:t>"</w:t>
      </w:r>
      <w:r w:rsidRPr="0020770C">
        <w:rPr>
          <w:color w:val="24292E"/>
        </w:rPr>
        <w:t>&gt;</w:t>
      </w:r>
    </w:p>
    <w:p w14:paraId="74CF16B3" w14:textId="77777777" w:rsidR="00B131BD" w:rsidRPr="0020770C" w:rsidRDefault="00B131BD" w:rsidP="00880F7D">
      <w:pPr>
        <w:pStyle w:val="FACode2"/>
        <w:numPr>
          <w:ilvl w:val="0"/>
          <w:numId w:val="11"/>
        </w:numPr>
        <w:rPr>
          <w:color w:val="24292E"/>
        </w:rPr>
      </w:pPr>
    </w:p>
    <w:p w14:paraId="47A6D3A1" w14:textId="77777777" w:rsidR="00B131BD" w:rsidRPr="0020770C" w:rsidRDefault="00B131BD" w:rsidP="00880F7D">
      <w:pPr>
        <w:pStyle w:val="FACode2"/>
        <w:numPr>
          <w:ilvl w:val="0"/>
          <w:numId w:val="11"/>
        </w:numPr>
        <w:rPr>
          <w:color w:val="24292E"/>
        </w:rPr>
      </w:pPr>
      <w:r w:rsidRPr="0020770C">
        <w:rPr>
          <w:color w:val="24292E"/>
        </w:rPr>
        <w:t xml:space="preserve">        &lt;</w:t>
      </w:r>
      <w:r w:rsidRPr="0020770C">
        <w:rPr>
          <w:rStyle w:val="pl-ent"/>
          <w:color w:val="22863A"/>
        </w:rPr>
        <w:t>div</w:t>
      </w:r>
      <w:r w:rsidRPr="0020770C">
        <w:rPr>
          <w:color w:val="24292E"/>
        </w:rPr>
        <w:t xml:space="preserve"> </w:t>
      </w:r>
      <w:r w:rsidRPr="0020770C">
        <w:rPr>
          <w:rStyle w:val="pl-e"/>
          <w:color w:val="6F42C1"/>
        </w:rPr>
        <w:t>class</w:t>
      </w:r>
      <w:r w:rsidRPr="0020770C">
        <w:rPr>
          <w:color w:val="24292E"/>
        </w:rPr>
        <w:t>=</w:t>
      </w:r>
      <w:r w:rsidRPr="0020770C">
        <w:rPr>
          <w:rStyle w:val="pl-pds"/>
          <w:color w:val="032F62"/>
        </w:rPr>
        <w:t>"</w:t>
      </w:r>
      <w:r w:rsidRPr="0020770C">
        <w:rPr>
          <w:rStyle w:val="pl-s"/>
          <w:rFonts w:eastAsiaTheme="majorEastAsia"/>
          <w:color w:val="032F62"/>
        </w:rPr>
        <w:t>col-xs-12 col-md-10 offset-md-1</w:t>
      </w:r>
      <w:r w:rsidRPr="0020770C">
        <w:rPr>
          <w:rStyle w:val="pl-pds"/>
          <w:color w:val="032F62"/>
        </w:rPr>
        <w:t>"</w:t>
      </w:r>
      <w:r w:rsidRPr="0020770C">
        <w:rPr>
          <w:color w:val="24292E"/>
        </w:rPr>
        <w:t>&gt;</w:t>
      </w:r>
    </w:p>
    <w:p w14:paraId="6611920A" w14:textId="77777777" w:rsidR="00B131BD" w:rsidRPr="0020770C" w:rsidRDefault="00B131BD" w:rsidP="00880F7D">
      <w:pPr>
        <w:pStyle w:val="FACode2"/>
        <w:numPr>
          <w:ilvl w:val="0"/>
          <w:numId w:val="11"/>
        </w:numPr>
        <w:rPr>
          <w:color w:val="24292E"/>
        </w:rPr>
      </w:pPr>
      <w:r w:rsidRPr="0020770C">
        <w:rPr>
          <w:color w:val="24292E"/>
        </w:rPr>
        <w:t xml:space="preserve">          &lt;</w:t>
      </w:r>
      <w:r w:rsidRPr="0020770C">
        <w:rPr>
          <w:rStyle w:val="pl-ent"/>
          <w:color w:val="22863A"/>
        </w:rPr>
        <w:t>img</w:t>
      </w:r>
      <w:r w:rsidRPr="0020770C">
        <w:rPr>
          <w:color w:val="24292E"/>
        </w:rPr>
        <w:t xml:space="preserve"> </w:t>
      </w:r>
      <w:r w:rsidRPr="0020770C">
        <w:rPr>
          <w:rStyle w:val="pl-e"/>
          <w:color w:val="6F42C1"/>
        </w:rPr>
        <w:t>src</w:t>
      </w:r>
      <w:r w:rsidRPr="0020770C">
        <w:rPr>
          <w:color w:val="24292E"/>
        </w:rPr>
        <w:t>=</w:t>
      </w:r>
      <w:r w:rsidRPr="0020770C">
        <w:rPr>
          <w:rStyle w:val="pl-pds"/>
          <w:color w:val="032F62"/>
        </w:rPr>
        <w:t>"</w:t>
      </w:r>
      <w:r w:rsidRPr="0020770C">
        <w:rPr>
          <w:rStyle w:val="pl-s"/>
          <w:rFonts w:eastAsiaTheme="majorEastAsia"/>
          <w:color w:val="032F62"/>
        </w:rPr>
        <w:t>http://i.imgur.com/Qr71crq.jpg</w:t>
      </w:r>
      <w:r w:rsidRPr="0020770C">
        <w:rPr>
          <w:rStyle w:val="pl-pds"/>
          <w:color w:val="032F62"/>
        </w:rPr>
        <w:t>"</w:t>
      </w:r>
      <w:r w:rsidRPr="0020770C">
        <w:rPr>
          <w:color w:val="24292E"/>
        </w:rPr>
        <w:t xml:space="preserve"> </w:t>
      </w:r>
      <w:r w:rsidRPr="0020770C">
        <w:rPr>
          <w:rStyle w:val="pl-e"/>
          <w:color w:val="6F42C1"/>
        </w:rPr>
        <w:t>class</w:t>
      </w:r>
      <w:r w:rsidRPr="0020770C">
        <w:rPr>
          <w:color w:val="24292E"/>
        </w:rPr>
        <w:t>=</w:t>
      </w:r>
      <w:r w:rsidRPr="0020770C">
        <w:rPr>
          <w:rStyle w:val="pl-pds"/>
          <w:color w:val="032F62"/>
        </w:rPr>
        <w:t>"</w:t>
      </w:r>
      <w:r w:rsidRPr="0020770C">
        <w:rPr>
          <w:rStyle w:val="pl-s"/>
          <w:rFonts w:eastAsiaTheme="majorEastAsia"/>
          <w:color w:val="032F62"/>
        </w:rPr>
        <w:t>user-img</w:t>
      </w:r>
      <w:r w:rsidRPr="0020770C">
        <w:rPr>
          <w:rStyle w:val="pl-pds"/>
          <w:color w:val="032F62"/>
        </w:rPr>
        <w:t>"</w:t>
      </w:r>
      <w:r w:rsidRPr="0020770C">
        <w:rPr>
          <w:color w:val="24292E"/>
        </w:rPr>
        <w:t xml:space="preserve"> /&gt;</w:t>
      </w:r>
    </w:p>
    <w:p w14:paraId="4B1C7F92" w14:textId="77777777" w:rsidR="00B131BD" w:rsidRPr="0020770C" w:rsidRDefault="00B131BD" w:rsidP="00880F7D">
      <w:pPr>
        <w:pStyle w:val="FACode2"/>
        <w:numPr>
          <w:ilvl w:val="0"/>
          <w:numId w:val="11"/>
        </w:numPr>
        <w:rPr>
          <w:color w:val="24292E"/>
        </w:rPr>
      </w:pPr>
      <w:r w:rsidRPr="0020770C">
        <w:rPr>
          <w:color w:val="24292E"/>
        </w:rPr>
        <w:t xml:space="preserve">          &lt;</w:t>
      </w:r>
      <w:r w:rsidRPr="0020770C">
        <w:rPr>
          <w:rStyle w:val="pl-ent"/>
          <w:color w:val="22863A"/>
        </w:rPr>
        <w:t>h4</w:t>
      </w:r>
      <w:r w:rsidRPr="0020770C">
        <w:rPr>
          <w:color w:val="24292E"/>
        </w:rPr>
        <w:t>&gt;Eric Simons&lt;/</w:t>
      </w:r>
      <w:r w:rsidRPr="0020770C">
        <w:rPr>
          <w:rStyle w:val="pl-ent"/>
          <w:color w:val="22863A"/>
        </w:rPr>
        <w:t>h4</w:t>
      </w:r>
      <w:r w:rsidRPr="0020770C">
        <w:rPr>
          <w:color w:val="24292E"/>
        </w:rPr>
        <w:t>&gt;</w:t>
      </w:r>
    </w:p>
    <w:p w14:paraId="1F56DA22" w14:textId="77777777" w:rsidR="00B131BD" w:rsidRPr="0020770C" w:rsidRDefault="00B131BD" w:rsidP="00880F7D">
      <w:pPr>
        <w:pStyle w:val="FACode2"/>
        <w:numPr>
          <w:ilvl w:val="0"/>
          <w:numId w:val="11"/>
        </w:numPr>
        <w:rPr>
          <w:color w:val="24292E"/>
        </w:rPr>
      </w:pPr>
      <w:r w:rsidRPr="0020770C">
        <w:rPr>
          <w:color w:val="24292E"/>
        </w:rPr>
        <w:t xml:space="preserve">          &lt;</w:t>
      </w:r>
      <w:r w:rsidRPr="0020770C">
        <w:rPr>
          <w:rStyle w:val="pl-ent"/>
          <w:color w:val="22863A"/>
        </w:rPr>
        <w:t>p</w:t>
      </w:r>
      <w:r w:rsidRPr="0020770C">
        <w:rPr>
          <w:color w:val="24292E"/>
        </w:rPr>
        <w:t>&gt;</w:t>
      </w:r>
    </w:p>
    <w:p w14:paraId="61FB18E0" w14:textId="77777777" w:rsidR="00B131BD" w:rsidRPr="0020770C" w:rsidRDefault="00B131BD" w:rsidP="00880F7D">
      <w:pPr>
        <w:pStyle w:val="FACode2"/>
        <w:numPr>
          <w:ilvl w:val="0"/>
          <w:numId w:val="11"/>
        </w:numPr>
        <w:rPr>
          <w:color w:val="24292E"/>
        </w:rPr>
      </w:pPr>
      <w:r w:rsidRPr="0020770C">
        <w:rPr>
          <w:color w:val="24292E"/>
        </w:rPr>
        <w:t xml:space="preserve">            Cofounder @GoThinkster, lived in Aol's HQ for a few months, kinda looks like Peeta from the Hunger Games</w:t>
      </w:r>
    </w:p>
    <w:p w14:paraId="78F630FF" w14:textId="77777777" w:rsidR="00B131BD" w:rsidRPr="0020770C" w:rsidRDefault="00B131BD" w:rsidP="00880F7D">
      <w:pPr>
        <w:pStyle w:val="FACode2"/>
        <w:numPr>
          <w:ilvl w:val="0"/>
          <w:numId w:val="11"/>
        </w:numPr>
        <w:rPr>
          <w:color w:val="24292E"/>
        </w:rPr>
      </w:pPr>
      <w:r w:rsidRPr="0020770C">
        <w:rPr>
          <w:color w:val="24292E"/>
        </w:rPr>
        <w:t xml:space="preserve">          &lt;/</w:t>
      </w:r>
      <w:r w:rsidRPr="0020770C">
        <w:rPr>
          <w:rStyle w:val="pl-ent"/>
          <w:color w:val="22863A"/>
        </w:rPr>
        <w:t>p</w:t>
      </w:r>
      <w:r w:rsidRPr="0020770C">
        <w:rPr>
          <w:color w:val="24292E"/>
        </w:rPr>
        <w:t>&gt;</w:t>
      </w:r>
    </w:p>
    <w:p w14:paraId="17C2AEDC" w14:textId="77777777" w:rsidR="00B131BD" w:rsidRPr="0020770C" w:rsidRDefault="00B131BD" w:rsidP="00880F7D">
      <w:pPr>
        <w:pStyle w:val="FACode2"/>
        <w:numPr>
          <w:ilvl w:val="0"/>
          <w:numId w:val="11"/>
        </w:numPr>
        <w:rPr>
          <w:color w:val="24292E"/>
        </w:rPr>
      </w:pPr>
      <w:r w:rsidRPr="0020770C">
        <w:rPr>
          <w:color w:val="24292E"/>
        </w:rPr>
        <w:t xml:space="preserve">          &lt;</w:t>
      </w:r>
      <w:r w:rsidRPr="0020770C">
        <w:rPr>
          <w:rStyle w:val="pl-ent"/>
          <w:color w:val="22863A"/>
        </w:rPr>
        <w:t>button</w:t>
      </w:r>
      <w:r w:rsidRPr="0020770C">
        <w:rPr>
          <w:color w:val="24292E"/>
        </w:rPr>
        <w:t xml:space="preserve"> </w:t>
      </w:r>
      <w:r w:rsidRPr="0020770C">
        <w:rPr>
          <w:rStyle w:val="pl-e"/>
          <w:color w:val="6F42C1"/>
        </w:rPr>
        <w:t>class</w:t>
      </w:r>
      <w:r w:rsidRPr="0020770C">
        <w:rPr>
          <w:color w:val="24292E"/>
        </w:rPr>
        <w:t>=</w:t>
      </w:r>
      <w:r w:rsidRPr="0020770C">
        <w:rPr>
          <w:rStyle w:val="pl-pds"/>
          <w:color w:val="032F62"/>
        </w:rPr>
        <w:t>"</w:t>
      </w:r>
      <w:r w:rsidRPr="0020770C">
        <w:rPr>
          <w:rStyle w:val="pl-s"/>
          <w:rFonts w:eastAsiaTheme="majorEastAsia"/>
          <w:color w:val="032F62"/>
        </w:rPr>
        <w:t>btn btn-sm btn-outline-secondary action-btn</w:t>
      </w:r>
      <w:r w:rsidRPr="0020770C">
        <w:rPr>
          <w:rStyle w:val="pl-pds"/>
          <w:color w:val="032F62"/>
        </w:rPr>
        <w:t>"</w:t>
      </w:r>
      <w:r w:rsidRPr="0020770C">
        <w:rPr>
          <w:color w:val="24292E"/>
        </w:rPr>
        <w:t>&gt;</w:t>
      </w:r>
    </w:p>
    <w:p w14:paraId="22BAEA17" w14:textId="77777777" w:rsidR="00B131BD" w:rsidRPr="0020770C" w:rsidRDefault="00B131BD" w:rsidP="00880F7D">
      <w:pPr>
        <w:pStyle w:val="FACode2"/>
        <w:numPr>
          <w:ilvl w:val="0"/>
          <w:numId w:val="11"/>
        </w:numPr>
        <w:rPr>
          <w:color w:val="24292E"/>
        </w:rPr>
      </w:pPr>
      <w:r w:rsidRPr="0020770C">
        <w:rPr>
          <w:color w:val="24292E"/>
        </w:rPr>
        <w:t xml:space="preserve">            &lt;</w:t>
      </w:r>
      <w:r w:rsidRPr="0020770C">
        <w:rPr>
          <w:rStyle w:val="pl-ent"/>
          <w:color w:val="22863A"/>
        </w:rPr>
        <w:t>i</w:t>
      </w:r>
      <w:r w:rsidRPr="0020770C">
        <w:rPr>
          <w:color w:val="24292E"/>
        </w:rPr>
        <w:t xml:space="preserve"> </w:t>
      </w:r>
      <w:r w:rsidRPr="0020770C">
        <w:rPr>
          <w:rStyle w:val="pl-e"/>
          <w:color w:val="6F42C1"/>
        </w:rPr>
        <w:t>class</w:t>
      </w:r>
      <w:r w:rsidRPr="0020770C">
        <w:rPr>
          <w:color w:val="24292E"/>
        </w:rPr>
        <w:t>=</w:t>
      </w:r>
      <w:r w:rsidRPr="0020770C">
        <w:rPr>
          <w:rStyle w:val="pl-pds"/>
          <w:color w:val="032F62"/>
        </w:rPr>
        <w:t>"</w:t>
      </w:r>
      <w:r w:rsidRPr="0020770C">
        <w:rPr>
          <w:rStyle w:val="pl-s"/>
          <w:rFonts w:eastAsiaTheme="majorEastAsia"/>
          <w:color w:val="032F62"/>
        </w:rPr>
        <w:t>ion-plus-round</w:t>
      </w:r>
      <w:r w:rsidRPr="0020770C">
        <w:rPr>
          <w:rStyle w:val="pl-pds"/>
          <w:color w:val="032F62"/>
        </w:rPr>
        <w:t>"</w:t>
      </w:r>
      <w:r w:rsidRPr="0020770C">
        <w:rPr>
          <w:color w:val="24292E"/>
        </w:rPr>
        <w:t>&gt;&lt;/</w:t>
      </w:r>
      <w:r w:rsidRPr="0020770C">
        <w:rPr>
          <w:rStyle w:val="pl-ent"/>
          <w:color w:val="22863A"/>
        </w:rPr>
        <w:t>i</w:t>
      </w:r>
      <w:r w:rsidRPr="0020770C">
        <w:rPr>
          <w:color w:val="24292E"/>
        </w:rPr>
        <w:t>&gt;</w:t>
      </w:r>
    </w:p>
    <w:p w14:paraId="77B348B9" w14:textId="77777777" w:rsidR="00B131BD" w:rsidRPr="0020770C" w:rsidRDefault="00B131BD" w:rsidP="00880F7D">
      <w:pPr>
        <w:pStyle w:val="FACode2"/>
        <w:numPr>
          <w:ilvl w:val="0"/>
          <w:numId w:val="11"/>
        </w:numPr>
        <w:rPr>
          <w:color w:val="24292E"/>
        </w:rPr>
      </w:pPr>
      <w:r w:rsidRPr="0020770C">
        <w:rPr>
          <w:color w:val="24292E"/>
        </w:rPr>
        <w:t xml:space="preserve">            </w:t>
      </w:r>
      <w:r w:rsidRPr="0020770C">
        <w:rPr>
          <w:rStyle w:val="pl-c1"/>
          <w:color w:val="005CC5"/>
        </w:rPr>
        <w:t>&amp;</w:t>
      </w:r>
      <w:r w:rsidRPr="0020770C">
        <w:rPr>
          <w:rStyle w:val="pl-en"/>
          <w:color w:val="6F42C1"/>
        </w:rPr>
        <w:t>nbsp</w:t>
      </w:r>
      <w:r w:rsidRPr="0020770C">
        <w:rPr>
          <w:rStyle w:val="pl-c1"/>
          <w:color w:val="005CC5"/>
        </w:rPr>
        <w:t>;</w:t>
      </w:r>
    </w:p>
    <w:p w14:paraId="33F9CF47" w14:textId="77777777" w:rsidR="00B131BD" w:rsidRPr="0020770C" w:rsidRDefault="00B131BD" w:rsidP="00880F7D">
      <w:pPr>
        <w:pStyle w:val="FACode2"/>
        <w:numPr>
          <w:ilvl w:val="0"/>
          <w:numId w:val="11"/>
        </w:numPr>
        <w:rPr>
          <w:color w:val="24292E"/>
        </w:rPr>
      </w:pPr>
      <w:r w:rsidRPr="0020770C">
        <w:rPr>
          <w:color w:val="24292E"/>
        </w:rPr>
        <w:t xml:space="preserve">            Follow Eric Simons </w:t>
      </w:r>
    </w:p>
    <w:p w14:paraId="1191AA31" w14:textId="77777777" w:rsidR="00B131BD" w:rsidRPr="0020770C" w:rsidRDefault="00B131BD" w:rsidP="00880F7D">
      <w:pPr>
        <w:pStyle w:val="FACode2"/>
        <w:numPr>
          <w:ilvl w:val="0"/>
          <w:numId w:val="11"/>
        </w:numPr>
        <w:rPr>
          <w:color w:val="24292E"/>
        </w:rPr>
      </w:pPr>
      <w:r w:rsidRPr="0020770C">
        <w:rPr>
          <w:color w:val="24292E"/>
        </w:rPr>
        <w:t xml:space="preserve">          &lt;/</w:t>
      </w:r>
      <w:r w:rsidRPr="0020770C">
        <w:rPr>
          <w:rStyle w:val="pl-ent"/>
          <w:color w:val="22863A"/>
        </w:rPr>
        <w:t>button</w:t>
      </w:r>
      <w:r w:rsidRPr="0020770C">
        <w:rPr>
          <w:color w:val="24292E"/>
        </w:rPr>
        <w:t>&gt;</w:t>
      </w:r>
    </w:p>
    <w:p w14:paraId="1C3AD3A6" w14:textId="77777777" w:rsidR="00B131BD" w:rsidRPr="0020770C" w:rsidRDefault="00B131BD" w:rsidP="00880F7D">
      <w:pPr>
        <w:pStyle w:val="FACode2"/>
        <w:numPr>
          <w:ilvl w:val="0"/>
          <w:numId w:val="11"/>
        </w:numPr>
        <w:rPr>
          <w:color w:val="24292E"/>
        </w:rPr>
      </w:pPr>
      <w:r w:rsidRPr="0020770C">
        <w:rPr>
          <w:color w:val="24292E"/>
        </w:rPr>
        <w:t xml:space="preserve">        &lt;/</w:t>
      </w:r>
      <w:r w:rsidRPr="0020770C">
        <w:rPr>
          <w:rStyle w:val="pl-ent"/>
          <w:color w:val="22863A"/>
        </w:rPr>
        <w:t>div</w:t>
      </w:r>
      <w:r w:rsidRPr="0020770C">
        <w:rPr>
          <w:color w:val="24292E"/>
        </w:rPr>
        <w:t>&gt;</w:t>
      </w:r>
    </w:p>
    <w:p w14:paraId="17D6437A" w14:textId="77777777" w:rsidR="00B131BD" w:rsidRPr="0020770C" w:rsidRDefault="00B131BD" w:rsidP="00880F7D">
      <w:pPr>
        <w:pStyle w:val="FACode2"/>
        <w:numPr>
          <w:ilvl w:val="0"/>
          <w:numId w:val="11"/>
        </w:numPr>
        <w:rPr>
          <w:color w:val="24292E"/>
        </w:rPr>
      </w:pPr>
    </w:p>
    <w:p w14:paraId="11E74D54" w14:textId="77777777" w:rsidR="00B131BD" w:rsidRPr="0020770C" w:rsidRDefault="00B131BD" w:rsidP="00880F7D">
      <w:pPr>
        <w:pStyle w:val="FACode2"/>
        <w:numPr>
          <w:ilvl w:val="0"/>
          <w:numId w:val="11"/>
        </w:numPr>
        <w:rPr>
          <w:color w:val="24292E"/>
        </w:rPr>
      </w:pPr>
      <w:r w:rsidRPr="0020770C">
        <w:rPr>
          <w:color w:val="24292E"/>
        </w:rPr>
        <w:t xml:space="preserve">      &lt;/</w:t>
      </w:r>
      <w:r w:rsidRPr="0020770C">
        <w:rPr>
          <w:rStyle w:val="pl-ent"/>
          <w:color w:val="22863A"/>
        </w:rPr>
        <w:t>div</w:t>
      </w:r>
      <w:r w:rsidRPr="0020770C">
        <w:rPr>
          <w:color w:val="24292E"/>
        </w:rPr>
        <w:t>&gt;</w:t>
      </w:r>
    </w:p>
    <w:p w14:paraId="718E5738" w14:textId="77777777" w:rsidR="00B131BD" w:rsidRPr="0020770C" w:rsidRDefault="00B131BD" w:rsidP="00880F7D">
      <w:pPr>
        <w:pStyle w:val="FACode2"/>
        <w:numPr>
          <w:ilvl w:val="0"/>
          <w:numId w:val="11"/>
        </w:numPr>
        <w:rPr>
          <w:color w:val="24292E"/>
        </w:rPr>
      </w:pPr>
      <w:r w:rsidRPr="0020770C">
        <w:rPr>
          <w:color w:val="24292E"/>
        </w:rPr>
        <w:t xml:space="preserve">    &lt;/</w:t>
      </w:r>
      <w:r w:rsidRPr="0020770C">
        <w:rPr>
          <w:rStyle w:val="pl-ent"/>
          <w:color w:val="22863A"/>
        </w:rPr>
        <w:t>div</w:t>
      </w:r>
      <w:r w:rsidRPr="0020770C">
        <w:rPr>
          <w:color w:val="24292E"/>
        </w:rPr>
        <w:t>&gt;</w:t>
      </w:r>
    </w:p>
    <w:p w14:paraId="7CB4F906" w14:textId="77777777" w:rsidR="00B131BD" w:rsidRPr="0020770C" w:rsidRDefault="00B131BD" w:rsidP="00880F7D">
      <w:pPr>
        <w:pStyle w:val="FACode2"/>
        <w:numPr>
          <w:ilvl w:val="0"/>
          <w:numId w:val="11"/>
        </w:numPr>
        <w:rPr>
          <w:color w:val="24292E"/>
        </w:rPr>
      </w:pPr>
      <w:r w:rsidRPr="0020770C">
        <w:rPr>
          <w:color w:val="24292E"/>
        </w:rPr>
        <w:t xml:space="preserve">  &lt;/</w:t>
      </w:r>
      <w:r w:rsidRPr="0020770C">
        <w:rPr>
          <w:rStyle w:val="pl-ent"/>
          <w:color w:val="22863A"/>
        </w:rPr>
        <w:t>div</w:t>
      </w:r>
      <w:r w:rsidRPr="0020770C">
        <w:rPr>
          <w:color w:val="24292E"/>
        </w:rPr>
        <w:t>&gt;</w:t>
      </w:r>
    </w:p>
    <w:p w14:paraId="45C25AC8" w14:textId="77777777" w:rsidR="00B131BD" w:rsidRPr="0020770C" w:rsidRDefault="00B131BD" w:rsidP="00880F7D">
      <w:pPr>
        <w:pStyle w:val="FACode2"/>
        <w:numPr>
          <w:ilvl w:val="0"/>
          <w:numId w:val="11"/>
        </w:numPr>
        <w:rPr>
          <w:color w:val="24292E"/>
        </w:rPr>
      </w:pPr>
    </w:p>
    <w:p w14:paraId="4C219162" w14:textId="77777777" w:rsidR="00B131BD" w:rsidRPr="0020770C" w:rsidRDefault="00B131BD" w:rsidP="00880F7D">
      <w:pPr>
        <w:pStyle w:val="FACode2"/>
        <w:numPr>
          <w:ilvl w:val="0"/>
          <w:numId w:val="11"/>
        </w:numPr>
        <w:rPr>
          <w:color w:val="24292E"/>
        </w:rPr>
      </w:pPr>
      <w:r w:rsidRPr="0020770C">
        <w:rPr>
          <w:color w:val="24292E"/>
        </w:rPr>
        <w:t xml:space="preserve">  &lt;</w:t>
      </w:r>
      <w:r w:rsidRPr="0020770C">
        <w:rPr>
          <w:rStyle w:val="pl-ent"/>
          <w:color w:val="22863A"/>
        </w:rPr>
        <w:t>div</w:t>
      </w:r>
      <w:r w:rsidRPr="0020770C">
        <w:rPr>
          <w:color w:val="24292E"/>
        </w:rPr>
        <w:t xml:space="preserve"> </w:t>
      </w:r>
      <w:r w:rsidRPr="0020770C">
        <w:rPr>
          <w:rStyle w:val="pl-e"/>
          <w:color w:val="6F42C1"/>
        </w:rPr>
        <w:t>class</w:t>
      </w:r>
      <w:r w:rsidRPr="0020770C">
        <w:rPr>
          <w:color w:val="24292E"/>
        </w:rPr>
        <w:t>=</w:t>
      </w:r>
      <w:r w:rsidRPr="0020770C">
        <w:rPr>
          <w:rStyle w:val="pl-pds"/>
          <w:color w:val="032F62"/>
        </w:rPr>
        <w:t>"</w:t>
      </w:r>
      <w:r w:rsidRPr="0020770C">
        <w:rPr>
          <w:rStyle w:val="pl-s"/>
          <w:rFonts w:eastAsiaTheme="majorEastAsia"/>
          <w:color w:val="032F62"/>
        </w:rPr>
        <w:t>container</w:t>
      </w:r>
      <w:r w:rsidRPr="0020770C">
        <w:rPr>
          <w:rStyle w:val="pl-pds"/>
          <w:color w:val="032F62"/>
        </w:rPr>
        <w:t>"</w:t>
      </w:r>
      <w:r w:rsidRPr="0020770C">
        <w:rPr>
          <w:color w:val="24292E"/>
        </w:rPr>
        <w:t>&gt;</w:t>
      </w:r>
    </w:p>
    <w:p w14:paraId="3ED33791" w14:textId="77777777" w:rsidR="00B131BD" w:rsidRPr="0020770C" w:rsidRDefault="00B131BD" w:rsidP="00880F7D">
      <w:pPr>
        <w:pStyle w:val="FACode2"/>
        <w:numPr>
          <w:ilvl w:val="0"/>
          <w:numId w:val="11"/>
        </w:numPr>
        <w:rPr>
          <w:color w:val="24292E"/>
        </w:rPr>
      </w:pPr>
      <w:r w:rsidRPr="0020770C">
        <w:rPr>
          <w:color w:val="24292E"/>
        </w:rPr>
        <w:t xml:space="preserve">    &lt;</w:t>
      </w:r>
      <w:r w:rsidRPr="0020770C">
        <w:rPr>
          <w:rStyle w:val="pl-ent"/>
          <w:color w:val="22863A"/>
        </w:rPr>
        <w:t>div</w:t>
      </w:r>
      <w:r w:rsidRPr="0020770C">
        <w:rPr>
          <w:color w:val="24292E"/>
        </w:rPr>
        <w:t xml:space="preserve"> </w:t>
      </w:r>
      <w:r w:rsidRPr="0020770C">
        <w:rPr>
          <w:rStyle w:val="pl-e"/>
          <w:color w:val="6F42C1"/>
        </w:rPr>
        <w:t>class</w:t>
      </w:r>
      <w:r w:rsidRPr="0020770C">
        <w:rPr>
          <w:color w:val="24292E"/>
        </w:rPr>
        <w:t>=</w:t>
      </w:r>
      <w:r w:rsidRPr="0020770C">
        <w:rPr>
          <w:rStyle w:val="pl-pds"/>
          <w:color w:val="032F62"/>
        </w:rPr>
        <w:t>"</w:t>
      </w:r>
      <w:r w:rsidRPr="0020770C">
        <w:rPr>
          <w:rStyle w:val="pl-s"/>
          <w:rFonts w:eastAsiaTheme="majorEastAsia"/>
          <w:color w:val="032F62"/>
        </w:rPr>
        <w:t>row</w:t>
      </w:r>
      <w:r w:rsidRPr="0020770C">
        <w:rPr>
          <w:rStyle w:val="pl-pds"/>
          <w:color w:val="032F62"/>
        </w:rPr>
        <w:t>"</w:t>
      </w:r>
      <w:r w:rsidRPr="0020770C">
        <w:rPr>
          <w:color w:val="24292E"/>
        </w:rPr>
        <w:t>&gt;</w:t>
      </w:r>
    </w:p>
    <w:p w14:paraId="48077CC8" w14:textId="77777777" w:rsidR="00B131BD" w:rsidRPr="0020770C" w:rsidRDefault="00B131BD" w:rsidP="00880F7D">
      <w:pPr>
        <w:pStyle w:val="FACode2"/>
        <w:numPr>
          <w:ilvl w:val="0"/>
          <w:numId w:val="11"/>
        </w:numPr>
        <w:rPr>
          <w:color w:val="24292E"/>
        </w:rPr>
      </w:pPr>
    </w:p>
    <w:p w14:paraId="624AECF4" w14:textId="77777777" w:rsidR="00B131BD" w:rsidRPr="0020770C" w:rsidRDefault="00B131BD" w:rsidP="00880F7D">
      <w:pPr>
        <w:pStyle w:val="FACode2"/>
        <w:numPr>
          <w:ilvl w:val="0"/>
          <w:numId w:val="11"/>
        </w:numPr>
        <w:rPr>
          <w:color w:val="24292E"/>
        </w:rPr>
      </w:pPr>
      <w:r w:rsidRPr="0020770C">
        <w:rPr>
          <w:color w:val="24292E"/>
        </w:rPr>
        <w:t xml:space="preserve">      &lt;</w:t>
      </w:r>
      <w:r w:rsidRPr="0020770C">
        <w:rPr>
          <w:rStyle w:val="pl-ent"/>
          <w:color w:val="22863A"/>
        </w:rPr>
        <w:t>div</w:t>
      </w:r>
      <w:r w:rsidRPr="0020770C">
        <w:rPr>
          <w:color w:val="24292E"/>
        </w:rPr>
        <w:t xml:space="preserve"> </w:t>
      </w:r>
      <w:r w:rsidRPr="0020770C">
        <w:rPr>
          <w:rStyle w:val="pl-e"/>
          <w:color w:val="6F42C1"/>
        </w:rPr>
        <w:t>class</w:t>
      </w:r>
      <w:r w:rsidRPr="0020770C">
        <w:rPr>
          <w:color w:val="24292E"/>
        </w:rPr>
        <w:t>=</w:t>
      </w:r>
      <w:r w:rsidRPr="0020770C">
        <w:rPr>
          <w:rStyle w:val="pl-pds"/>
          <w:color w:val="032F62"/>
        </w:rPr>
        <w:t>"</w:t>
      </w:r>
      <w:r w:rsidRPr="0020770C">
        <w:rPr>
          <w:rStyle w:val="pl-s"/>
          <w:rFonts w:eastAsiaTheme="majorEastAsia"/>
          <w:color w:val="032F62"/>
        </w:rPr>
        <w:t>col-xs-12 col-md-10 offset-md-1</w:t>
      </w:r>
      <w:r w:rsidRPr="0020770C">
        <w:rPr>
          <w:rStyle w:val="pl-pds"/>
          <w:color w:val="032F62"/>
        </w:rPr>
        <w:t>"</w:t>
      </w:r>
      <w:r w:rsidRPr="0020770C">
        <w:rPr>
          <w:color w:val="24292E"/>
        </w:rPr>
        <w:t>&gt;</w:t>
      </w:r>
    </w:p>
    <w:p w14:paraId="6F7146D9" w14:textId="77777777" w:rsidR="00B131BD" w:rsidRPr="0020770C" w:rsidRDefault="00B131BD" w:rsidP="00880F7D">
      <w:pPr>
        <w:pStyle w:val="FACode2"/>
        <w:numPr>
          <w:ilvl w:val="0"/>
          <w:numId w:val="11"/>
        </w:numPr>
        <w:rPr>
          <w:color w:val="24292E"/>
        </w:rPr>
      </w:pPr>
      <w:r w:rsidRPr="0020770C">
        <w:rPr>
          <w:color w:val="24292E"/>
        </w:rPr>
        <w:t xml:space="preserve">        &lt;</w:t>
      </w:r>
      <w:r w:rsidRPr="0020770C">
        <w:rPr>
          <w:rStyle w:val="pl-ent"/>
          <w:color w:val="22863A"/>
        </w:rPr>
        <w:t>div</w:t>
      </w:r>
      <w:r w:rsidRPr="0020770C">
        <w:rPr>
          <w:color w:val="24292E"/>
        </w:rPr>
        <w:t xml:space="preserve"> </w:t>
      </w:r>
      <w:r w:rsidRPr="0020770C">
        <w:rPr>
          <w:rStyle w:val="pl-e"/>
          <w:color w:val="6F42C1"/>
        </w:rPr>
        <w:t>class</w:t>
      </w:r>
      <w:r w:rsidRPr="0020770C">
        <w:rPr>
          <w:color w:val="24292E"/>
        </w:rPr>
        <w:t>=</w:t>
      </w:r>
      <w:r w:rsidRPr="0020770C">
        <w:rPr>
          <w:rStyle w:val="pl-pds"/>
          <w:color w:val="032F62"/>
        </w:rPr>
        <w:t>"</w:t>
      </w:r>
      <w:r w:rsidRPr="0020770C">
        <w:rPr>
          <w:rStyle w:val="pl-s"/>
          <w:rFonts w:eastAsiaTheme="majorEastAsia"/>
          <w:color w:val="032F62"/>
        </w:rPr>
        <w:t>articles-toggle</w:t>
      </w:r>
      <w:r w:rsidRPr="0020770C">
        <w:rPr>
          <w:rStyle w:val="pl-pds"/>
          <w:color w:val="032F62"/>
        </w:rPr>
        <w:t>"</w:t>
      </w:r>
      <w:r w:rsidRPr="0020770C">
        <w:rPr>
          <w:color w:val="24292E"/>
        </w:rPr>
        <w:t>&gt;</w:t>
      </w:r>
    </w:p>
    <w:p w14:paraId="67B7D67C" w14:textId="77777777" w:rsidR="00B131BD" w:rsidRPr="0020770C" w:rsidRDefault="00B131BD" w:rsidP="00880F7D">
      <w:pPr>
        <w:pStyle w:val="FACode2"/>
        <w:numPr>
          <w:ilvl w:val="0"/>
          <w:numId w:val="11"/>
        </w:numPr>
        <w:rPr>
          <w:color w:val="24292E"/>
        </w:rPr>
      </w:pPr>
      <w:r w:rsidRPr="0020770C">
        <w:rPr>
          <w:color w:val="24292E"/>
        </w:rPr>
        <w:t xml:space="preserve">          &lt;</w:t>
      </w:r>
      <w:r w:rsidRPr="0020770C">
        <w:rPr>
          <w:rStyle w:val="pl-ent"/>
          <w:color w:val="22863A"/>
        </w:rPr>
        <w:t>ul</w:t>
      </w:r>
      <w:r w:rsidRPr="0020770C">
        <w:rPr>
          <w:color w:val="24292E"/>
        </w:rPr>
        <w:t xml:space="preserve"> </w:t>
      </w:r>
      <w:r w:rsidRPr="0020770C">
        <w:rPr>
          <w:rStyle w:val="pl-e"/>
          <w:color w:val="6F42C1"/>
        </w:rPr>
        <w:t>class</w:t>
      </w:r>
      <w:r w:rsidRPr="0020770C">
        <w:rPr>
          <w:color w:val="24292E"/>
        </w:rPr>
        <w:t>=</w:t>
      </w:r>
      <w:r w:rsidRPr="0020770C">
        <w:rPr>
          <w:rStyle w:val="pl-pds"/>
          <w:color w:val="032F62"/>
        </w:rPr>
        <w:t>"</w:t>
      </w:r>
      <w:r w:rsidRPr="0020770C">
        <w:rPr>
          <w:rStyle w:val="pl-s"/>
          <w:rFonts w:eastAsiaTheme="majorEastAsia"/>
          <w:color w:val="032F62"/>
        </w:rPr>
        <w:t>nav nav-pills outline-active</w:t>
      </w:r>
      <w:r w:rsidRPr="0020770C">
        <w:rPr>
          <w:rStyle w:val="pl-pds"/>
          <w:color w:val="032F62"/>
        </w:rPr>
        <w:t>"</w:t>
      </w:r>
      <w:r w:rsidRPr="0020770C">
        <w:rPr>
          <w:color w:val="24292E"/>
        </w:rPr>
        <w:t>&gt;</w:t>
      </w:r>
    </w:p>
    <w:p w14:paraId="12AC435E" w14:textId="77777777" w:rsidR="00B131BD" w:rsidRPr="0020770C" w:rsidRDefault="00B131BD" w:rsidP="00880F7D">
      <w:pPr>
        <w:pStyle w:val="FACode2"/>
        <w:numPr>
          <w:ilvl w:val="0"/>
          <w:numId w:val="11"/>
        </w:numPr>
        <w:rPr>
          <w:color w:val="24292E"/>
        </w:rPr>
      </w:pPr>
      <w:r w:rsidRPr="0020770C">
        <w:rPr>
          <w:color w:val="24292E"/>
        </w:rPr>
        <w:t xml:space="preserve">            &lt;</w:t>
      </w:r>
      <w:r w:rsidRPr="0020770C">
        <w:rPr>
          <w:rStyle w:val="pl-ent"/>
          <w:color w:val="22863A"/>
        </w:rPr>
        <w:t>li</w:t>
      </w:r>
      <w:r w:rsidRPr="0020770C">
        <w:rPr>
          <w:color w:val="24292E"/>
        </w:rPr>
        <w:t xml:space="preserve"> </w:t>
      </w:r>
      <w:r w:rsidRPr="0020770C">
        <w:rPr>
          <w:rStyle w:val="pl-e"/>
          <w:color w:val="6F42C1"/>
        </w:rPr>
        <w:t>class</w:t>
      </w:r>
      <w:r w:rsidRPr="0020770C">
        <w:rPr>
          <w:color w:val="24292E"/>
        </w:rPr>
        <w:t>=</w:t>
      </w:r>
      <w:r w:rsidRPr="0020770C">
        <w:rPr>
          <w:rStyle w:val="pl-pds"/>
          <w:color w:val="032F62"/>
        </w:rPr>
        <w:t>"</w:t>
      </w:r>
      <w:r w:rsidRPr="0020770C">
        <w:rPr>
          <w:rStyle w:val="pl-s"/>
          <w:rFonts w:eastAsiaTheme="majorEastAsia"/>
          <w:color w:val="032F62"/>
        </w:rPr>
        <w:t>nav-item</w:t>
      </w:r>
      <w:r w:rsidRPr="0020770C">
        <w:rPr>
          <w:rStyle w:val="pl-pds"/>
          <w:color w:val="032F62"/>
        </w:rPr>
        <w:t>"</w:t>
      </w:r>
      <w:r w:rsidRPr="0020770C">
        <w:rPr>
          <w:color w:val="24292E"/>
        </w:rPr>
        <w:t>&gt;</w:t>
      </w:r>
    </w:p>
    <w:p w14:paraId="75A12B56" w14:textId="77777777" w:rsidR="00B131BD" w:rsidRPr="0020770C" w:rsidRDefault="00B131BD" w:rsidP="00880F7D">
      <w:pPr>
        <w:pStyle w:val="FACode2"/>
        <w:numPr>
          <w:ilvl w:val="0"/>
          <w:numId w:val="11"/>
        </w:numPr>
        <w:rPr>
          <w:color w:val="24292E"/>
        </w:rPr>
      </w:pPr>
      <w:r w:rsidRPr="0020770C">
        <w:rPr>
          <w:color w:val="24292E"/>
        </w:rPr>
        <w:t xml:space="preserve">              &lt;</w:t>
      </w:r>
      <w:r w:rsidRPr="0020770C">
        <w:rPr>
          <w:rStyle w:val="pl-ent"/>
          <w:color w:val="22863A"/>
        </w:rPr>
        <w:t>a</w:t>
      </w:r>
      <w:r w:rsidRPr="0020770C">
        <w:rPr>
          <w:color w:val="24292E"/>
        </w:rPr>
        <w:t xml:space="preserve"> </w:t>
      </w:r>
      <w:r w:rsidRPr="0020770C">
        <w:rPr>
          <w:rStyle w:val="pl-e"/>
          <w:color w:val="6F42C1"/>
        </w:rPr>
        <w:t>class</w:t>
      </w:r>
      <w:r w:rsidRPr="0020770C">
        <w:rPr>
          <w:color w:val="24292E"/>
        </w:rPr>
        <w:t>=</w:t>
      </w:r>
      <w:r w:rsidRPr="0020770C">
        <w:rPr>
          <w:rStyle w:val="pl-pds"/>
          <w:color w:val="032F62"/>
        </w:rPr>
        <w:t>"</w:t>
      </w:r>
      <w:r w:rsidRPr="0020770C">
        <w:rPr>
          <w:rStyle w:val="pl-s"/>
          <w:rFonts w:eastAsiaTheme="majorEastAsia"/>
          <w:color w:val="032F62"/>
        </w:rPr>
        <w:t>nav-link active</w:t>
      </w:r>
      <w:r w:rsidRPr="0020770C">
        <w:rPr>
          <w:rStyle w:val="pl-pds"/>
          <w:color w:val="032F62"/>
        </w:rPr>
        <w:t>"</w:t>
      </w:r>
      <w:r w:rsidRPr="0020770C">
        <w:rPr>
          <w:color w:val="24292E"/>
        </w:rPr>
        <w:t xml:space="preserve"> </w:t>
      </w:r>
      <w:r w:rsidRPr="0020770C">
        <w:rPr>
          <w:rStyle w:val="pl-e"/>
          <w:color w:val="6F42C1"/>
        </w:rPr>
        <w:t>href</w:t>
      </w:r>
      <w:r w:rsidRPr="0020770C">
        <w:rPr>
          <w:color w:val="24292E"/>
        </w:rPr>
        <w:t>=</w:t>
      </w:r>
      <w:r w:rsidRPr="0020770C">
        <w:rPr>
          <w:rStyle w:val="pl-pds"/>
          <w:color w:val="032F62"/>
        </w:rPr>
        <w:t>""</w:t>
      </w:r>
      <w:r w:rsidRPr="0020770C">
        <w:rPr>
          <w:color w:val="24292E"/>
        </w:rPr>
        <w:t>&gt;My Articles&lt;/</w:t>
      </w:r>
      <w:r w:rsidRPr="0020770C">
        <w:rPr>
          <w:rStyle w:val="pl-ent"/>
          <w:color w:val="22863A"/>
        </w:rPr>
        <w:t>a</w:t>
      </w:r>
      <w:r w:rsidRPr="0020770C">
        <w:rPr>
          <w:color w:val="24292E"/>
        </w:rPr>
        <w:t>&gt;</w:t>
      </w:r>
    </w:p>
    <w:p w14:paraId="4308794E" w14:textId="77777777" w:rsidR="00B131BD" w:rsidRPr="0020770C" w:rsidRDefault="00B131BD" w:rsidP="00880F7D">
      <w:pPr>
        <w:pStyle w:val="FACode2"/>
        <w:numPr>
          <w:ilvl w:val="0"/>
          <w:numId w:val="11"/>
        </w:numPr>
        <w:rPr>
          <w:color w:val="24292E"/>
        </w:rPr>
      </w:pPr>
      <w:r w:rsidRPr="0020770C">
        <w:rPr>
          <w:color w:val="24292E"/>
        </w:rPr>
        <w:t xml:space="preserve">            &lt;/</w:t>
      </w:r>
      <w:r w:rsidRPr="0020770C">
        <w:rPr>
          <w:rStyle w:val="pl-ent"/>
          <w:color w:val="22863A"/>
        </w:rPr>
        <w:t>li</w:t>
      </w:r>
      <w:r w:rsidRPr="0020770C">
        <w:rPr>
          <w:color w:val="24292E"/>
        </w:rPr>
        <w:t>&gt;</w:t>
      </w:r>
    </w:p>
    <w:p w14:paraId="372270F0" w14:textId="77777777" w:rsidR="00B131BD" w:rsidRPr="0020770C" w:rsidRDefault="00B131BD" w:rsidP="00880F7D">
      <w:pPr>
        <w:pStyle w:val="FACode2"/>
        <w:numPr>
          <w:ilvl w:val="0"/>
          <w:numId w:val="11"/>
        </w:numPr>
        <w:rPr>
          <w:color w:val="24292E"/>
        </w:rPr>
      </w:pPr>
      <w:r w:rsidRPr="0020770C">
        <w:rPr>
          <w:color w:val="24292E"/>
        </w:rPr>
        <w:t xml:space="preserve">            &lt;</w:t>
      </w:r>
      <w:r w:rsidRPr="0020770C">
        <w:rPr>
          <w:rStyle w:val="pl-ent"/>
          <w:color w:val="22863A"/>
        </w:rPr>
        <w:t>li</w:t>
      </w:r>
      <w:r w:rsidRPr="0020770C">
        <w:rPr>
          <w:color w:val="24292E"/>
        </w:rPr>
        <w:t xml:space="preserve"> </w:t>
      </w:r>
      <w:r w:rsidRPr="0020770C">
        <w:rPr>
          <w:rStyle w:val="pl-e"/>
          <w:color w:val="6F42C1"/>
        </w:rPr>
        <w:t>class</w:t>
      </w:r>
      <w:r w:rsidRPr="0020770C">
        <w:rPr>
          <w:color w:val="24292E"/>
        </w:rPr>
        <w:t>=</w:t>
      </w:r>
      <w:r w:rsidRPr="0020770C">
        <w:rPr>
          <w:rStyle w:val="pl-pds"/>
          <w:color w:val="032F62"/>
        </w:rPr>
        <w:t>"</w:t>
      </w:r>
      <w:r w:rsidRPr="0020770C">
        <w:rPr>
          <w:rStyle w:val="pl-s"/>
          <w:rFonts w:eastAsiaTheme="majorEastAsia"/>
          <w:color w:val="032F62"/>
        </w:rPr>
        <w:t>nav-item</w:t>
      </w:r>
      <w:r w:rsidRPr="0020770C">
        <w:rPr>
          <w:rStyle w:val="pl-pds"/>
          <w:color w:val="032F62"/>
        </w:rPr>
        <w:t>"</w:t>
      </w:r>
      <w:r w:rsidRPr="0020770C">
        <w:rPr>
          <w:color w:val="24292E"/>
        </w:rPr>
        <w:t>&gt;</w:t>
      </w:r>
    </w:p>
    <w:p w14:paraId="3F538B97" w14:textId="77777777" w:rsidR="00B131BD" w:rsidRPr="0020770C" w:rsidRDefault="00B131BD" w:rsidP="00880F7D">
      <w:pPr>
        <w:pStyle w:val="FACode2"/>
        <w:numPr>
          <w:ilvl w:val="0"/>
          <w:numId w:val="11"/>
        </w:numPr>
        <w:rPr>
          <w:color w:val="24292E"/>
        </w:rPr>
      </w:pPr>
      <w:r w:rsidRPr="0020770C">
        <w:rPr>
          <w:color w:val="24292E"/>
        </w:rPr>
        <w:t xml:space="preserve">              &lt;</w:t>
      </w:r>
      <w:r w:rsidRPr="0020770C">
        <w:rPr>
          <w:rStyle w:val="pl-ent"/>
          <w:color w:val="22863A"/>
        </w:rPr>
        <w:t>a</w:t>
      </w:r>
      <w:r w:rsidRPr="0020770C">
        <w:rPr>
          <w:color w:val="24292E"/>
        </w:rPr>
        <w:t xml:space="preserve"> </w:t>
      </w:r>
      <w:r w:rsidRPr="0020770C">
        <w:rPr>
          <w:rStyle w:val="pl-e"/>
          <w:color w:val="6F42C1"/>
        </w:rPr>
        <w:t>class</w:t>
      </w:r>
      <w:r w:rsidRPr="0020770C">
        <w:rPr>
          <w:color w:val="24292E"/>
        </w:rPr>
        <w:t>=</w:t>
      </w:r>
      <w:r w:rsidRPr="0020770C">
        <w:rPr>
          <w:rStyle w:val="pl-pds"/>
          <w:color w:val="032F62"/>
        </w:rPr>
        <w:t>"</w:t>
      </w:r>
      <w:r w:rsidRPr="0020770C">
        <w:rPr>
          <w:rStyle w:val="pl-s"/>
          <w:rFonts w:eastAsiaTheme="majorEastAsia"/>
          <w:color w:val="032F62"/>
        </w:rPr>
        <w:t>nav-link</w:t>
      </w:r>
      <w:r w:rsidRPr="0020770C">
        <w:rPr>
          <w:rStyle w:val="pl-pds"/>
          <w:color w:val="032F62"/>
        </w:rPr>
        <w:t>"</w:t>
      </w:r>
      <w:r w:rsidRPr="0020770C">
        <w:rPr>
          <w:color w:val="24292E"/>
        </w:rPr>
        <w:t xml:space="preserve"> </w:t>
      </w:r>
      <w:r w:rsidRPr="0020770C">
        <w:rPr>
          <w:rStyle w:val="pl-e"/>
          <w:color w:val="6F42C1"/>
        </w:rPr>
        <w:t>href</w:t>
      </w:r>
      <w:r w:rsidRPr="0020770C">
        <w:rPr>
          <w:color w:val="24292E"/>
        </w:rPr>
        <w:t>=</w:t>
      </w:r>
      <w:r w:rsidRPr="0020770C">
        <w:rPr>
          <w:rStyle w:val="pl-pds"/>
          <w:color w:val="032F62"/>
        </w:rPr>
        <w:t>""</w:t>
      </w:r>
      <w:r w:rsidRPr="0020770C">
        <w:rPr>
          <w:color w:val="24292E"/>
        </w:rPr>
        <w:t>&gt;Favorited Articles&lt;/</w:t>
      </w:r>
      <w:r w:rsidRPr="0020770C">
        <w:rPr>
          <w:rStyle w:val="pl-ent"/>
          <w:color w:val="22863A"/>
        </w:rPr>
        <w:t>a</w:t>
      </w:r>
      <w:r w:rsidRPr="0020770C">
        <w:rPr>
          <w:color w:val="24292E"/>
        </w:rPr>
        <w:t>&gt;</w:t>
      </w:r>
    </w:p>
    <w:p w14:paraId="031F08FC" w14:textId="77777777" w:rsidR="00B131BD" w:rsidRPr="0020770C" w:rsidRDefault="00B131BD" w:rsidP="00880F7D">
      <w:pPr>
        <w:pStyle w:val="FACode2"/>
        <w:numPr>
          <w:ilvl w:val="0"/>
          <w:numId w:val="11"/>
        </w:numPr>
        <w:rPr>
          <w:color w:val="24292E"/>
        </w:rPr>
      </w:pPr>
      <w:r w:rsidRPr="0020770C">
        <w:rPr>
          <w:color w:val="24292E"/>
        </w:rPr>
        <w:t xml:space="preserve">            &lt;/</w:t>
      </w:r>
      <w:r w:rsidRPr="0020770C">
        <w:rPr>
          <w:rStyle w:val="pl-ent"/>
          <w:color w:val="22863A"/>
        </w:rPr>
        <w:t>li</w:t>
      </w:r>
      <w:r w:rsidRPr="0020770C">
        <w:rPr>
          <w:color w:val="24292E"/>
        </w:rPr>
        <w:t>&gt;</w:t>
      </w:r>
    </w:p>
    <w:p w14:paraId="58A858F4" w14:textId="77777777" w:rsidR="00B131BD" w:rsidRPr="0020770C" w:rsidRDefault="00B131BD" w:rsidP="00880F7D">
      <w:pPr>
        <w:pStyle w:val="FACode2"/>
        <w:numPr>
          <w:ilvl w:val="0"/>
          <w:numId w:val="11"/>
        </w:numPr>
        <w:rPr>
          <w:color w:val="24292E"/>
        </w:rPr>
      </w:pPr>
      <w:r w:rsidRPr="0020770C">
        <w:rPr>
          <w:color w:val="24292E"/>
        </w:rPr>
        <w:t xml:space="preserve">          &lt;/</w:t>
      </w:r>
      <w:r w:rsidRPr="0020770C">
        <w:rPr>
          <w:rStyle w:val="pl-ent"/>
          <w:color w:val="22863A"/>
        </w:rPr>
        <w:t>ul</w:t>
      </w:r>
      <w:r w:rsidRPr="0020770C">
        <w:rPr>
          <w:color w:val="24292E"/>
        </w:rPr>
        <w:t>&gt;</w:t>
      </w:r>
    </w:p>
    <w:p w14:paraId="4D696554" w14:textId="77777777" w:rsidR="00B131BD" w:rsidRPr="0020770C" w:rsidRDefault="00B131BD" w:rsidP="00880F7D">
      <w:pPr>
        <w:pStyle w:val="FACode2"/>
        <w:numPr>
          <w:ilvl w:val="0"/>
          <w:numId w:val="11"/>
        </w:numPr>
        <w:rPr>
          <w:color w:val="24292E"/>
        </w:rPr>
      </w:pPr>
      <w:r w:rsidRPr="0020770C">
        <w:rPr>
          <w:color w:val="24292E"/>
        </w:rPr>
        <w:t xml:space="preserve">        &lt;/</w:t>
      </w:r>
      <w:r w:rsidRPr="0020770C">
        <w:rPr>
          <w:rStyle w:val="pl-ent"/>
          <w:color w:val="22863A"/>
        </w:rPr>
        <w:t>div</w:t>
      </w:r>
      <w:r w:rsidRPr="0020770C">
        <w:rPr>
          <w:color w:val="24292E"/>
        </w:rPr>
        <w:t>&gt;</w:t>
      </w:r>
    </w:p>
    <w:p w14:paraId="5F612C71" w14:textId="77777777" w:rsidR="00B131BD" w:rsidRPr="0020770C" w:rsidRDefault="00B131BD" w:rsidP="00880F7D">
      <w:pPr>
        <w:pStyle w:val="FACode2"/>
        <w:numPr>
          <w:ilvl w:val="0"/>
          <w:numId w:val="11"/>
        </w:numPr>
        <w:rPr>
          <w:color w:val="24292E"/>
        </w:rPr>
      </w:pPr>
    </w:p>
    <w:p w14:paraId="2DF2DE97" w14:textId="77777777" w:rsidR="00B131BD" w:rsidRPr="0020770C" w:rsidRDefault="00B131BD" w:rsidP="00880F7D">
      <w:pPr>
        <w:pStyle w:val="FACode2"/>
        <w:numPr>
          <w:ilvl w:val="0"/>
          <w:numId w:val="11"/>
        </w:numPr>
        <w:rPr>
          <w:color w:val="24292E"/>
        </w:rPr>
      </w:pPr>
      <w:r w:rsidRPr="0020770C">
        <w:rPr>
          <w:color w:val="24292E"/>
        </w:rPr>
        <w:t xml:space="preserve">        &lt;</w:t>
      </w:r>
      <w:r w:rsidRPr="0020770C">
        <w:rPr>
          <w:rStyle w:val="pl-ent"/>
          <w:color w:val="22863A"/>
        </w:rPr>
        <w:t>div</w:t>
      </w:r>
      <w:r w:rsidRPr="0020770C">
        <w:rPr>
          <w:color w:val="24292E"/>
        </w:rPr>
        <w:t xml:space="preserve"> </w:t>
      </w:r>
      <w:r w:rsidRPr="0020770C">
        <w:rPr>
          <w:rStyle w:val="pl-e"/>
          <w:color w:val="6F42C1"/>
        </w:rPr>
        <w:t>class</w:t>
      </w:r>
      <w:r w:rsidRPr="0020770C">
        <w:rPr>
          <w:color w:val="24292E"/>
        </w:rPr>
        <w:t>=</w:t>
      </w:r>
      <w:r w:rsidRPr="0020770C">
        <w:rPr>
          <w:rStyle w:val="pl-pds"/>
          <w:color w:val="032F62"/>
        </w:rPr>
        <w:t>"</w:t>
      </w:r>
      <w:r w:rsidRPr="0020770C">
        <w:rPr>
          <w:rStyle w:val="pl-s"/>
          <w:rFonts w:eastAsiaTheme="majorEastAsia"/>
          <w:color w:val="032F62"/>
        </w:rPr>
        <w:t>article-preview</w:t>
      </w:r>
      <w:r w:rsidRPr="0020770C">
        <w:rPr>
          <w:rStyle w:val="pl-pds"/>
          <w:color w:val="032F62"/>
        </w:rPr>
        <w:t>"</w:t>
      </w:r>
      <w:r w:rsidRPr="0020770C">
        <w:rPr>
          <w:color w:val="24292E"/>
        </w:rPr>
        <w:t>&gt;</w:t>
      </w:r>
    </w:p>
    <w:p w14:paraId="59522424" w14:textId="77777777" w:rsidR="00B131BD" w:rsidRPr="0020770C" w:rsidRDefault="00B131BD" w:rsidP="00880F7D">
      <w:pPr>
        <w:pStyle w:val="FACode2"/>
        <w:numPr>
          <w:ilvl w:val="0"/>
          <w:numId w:val="11"/>
        </w:numPr>
        <w:rPr>
          <w:color w:val="24292E"/>
        </w:rPr>
      </w:pPr>
      <w:r w:rsidRPr="0020770C">
        <w:rPr>
          <w:color w:val="24292E"/>
        </w:rPr>
        <w:t xml:space="preserve">          &lt;</w:t>
      </w:r>
      <w:r w:rsidRPr="0020770C">
        <w:rPr>
          <w:rStyle w:val="pl-ent"/>
          <w:color w:val="22863A"/>
        </w:rPr>
        <w:t>div</w:t>
      </w:r>
      <w:r w:rsidRPr="0020770C">
        <w:rPr>
          <w:color w:val="24292E"/>
        </w:rPr>
        <w:t xml:space="preserve"> </w:t>
      </w:r>
      <w:r w:rsidRPr="0020770C">
        <w:rPr>
          <w:rStyle w:val="pl-e"/>
          <w:color w:val="6F42C1"/>
        </w:rPr>
        <w:t>class</w:t>
      </w:r>
      <w:r w:rsidRPr="0020770C">
        <w:rPr>
          <w:color w:val="24292E"/>
        </w:rPr>
        <w:t>=</w:t>
      </w:r>
      <w:r w:rsidRPr="0020770C">
        <w:rPr>
          <w:rStyle w:val="pl-pds"/>
          <w:color w:val="032F62"/>
        </w:rPr>
        <w:t>"</w:t>
      </w:r>
      <w:r w:rsidRPr="0020770C">
        <w:rPr>
          <w:rStyle w:val="pl-s"/>
          <w:rFonts w:eastAsiaTheme="majorEastAsia"/>
          <w:color w:val="032F62"/>
        </w:rPr>
        <w:t>article-meta</w:t>
      </w:r>
      <w:r w:rsidRPr="0020770C">
        <w:rPr>
          <w:rStyle w:val="pl-pds"/>
          <w:color w:val="032F62"/>
        </w:rPr>
        <w:t>"</w:t>
      </w:r>
      <w:r w:rsidRPr="0020770C">
        <w:rPr>
          <w:color w:val="24292E"/>
        </w:rPr>
        <w:t>&gt;</w:t>
      </w:r>
    </w:p>
    <w:p w14:paraId="3F415863" w14:textId="77777777" w:rsidR="00B131BD" w:rsidRPr="0020770C" w:rsidRDefault="00B131BD" w:rsidP="00880F7D">
      <w:pPr>
        <w:pStyle w:val="FACode2"/>
        <w:numPr>
          <w:ilvl w:val="0"/>
          <w:numId w:val="11"/>
        </w:numPr>
        <w:rPr>
          <w:color w:val="24292E"/>
        </w:rPr>
      </w:pPr>
      <w:r w:rsidRPr="0020770C">
        <w:rPr>
          <w:color w:val="24292E"/>
        </w:rPr>
        <w:t xml:space="preserve">            &lt;</w:t>
      </w:r>
      <w:r w:rsidRPr="0020770C">
        <w:rPr>
          <w:rStyle w:val="pl-ent"/>
          <w:color w:val="22863A"/>
        </w:rPr>
        <w:t>a</w:t>
      </w:r>
      <w:r w:rsidRPr="0020770C">
        <w:rPr>
          <w:color w:val="24292E"/>
        </w:rPr>
        <w:t xml:space="preserve"> </w:t>
      </w:r>
      <w:r w:rsidRPr="0020770C">
        <w:rPr>
          <w:rStyle w:val="pl-e"/>
          <w:color w:val="6F42C1"/>
        </w:rPr>
        <w:t>href</w:t>
      </w:r>
      <w:r w:rsidRPr="0020770C">
        <w:rPr>
          <w:color w:val="24292E"/>
        </w:rPr>
        <w:t>=</w:t>
      </w:r>
      <w:r w:rsidRPr="0020770C">
        <w:rPr>
          <w:rStyle w:val="pl-pds"/>
          <w:color w:val="032F62"/>
        </w:rPr>
        <w:t>""</w:t>
      </w:r>
      <w:r w:rsidRPr="0020770C">
        <w:rPr>
          <w:color w:val="24292E"/>
        </w:rPr>
        <w:t>&gt;&lt;</w:t>
      </w:r>
      <w:r w:rsidRPr="0020770C">
        <w:rPr>
          <w:rStyle w:val="pl-ent"/>
          <w:color w:val="22863A"/>
        </w:rPr>
        <w:t>img</w:t>
      </w:r>
      <w:r w:rsidRPr="0020770C">
        <w:rPr>
          <w:color w:val="24292E"/>
        </w:rPr>
        <w:t xml:space="preserve"> </w:t>
      </w:r>
      <w:r w:rsidRPr="0020770C">
        <w:rPr>
          <w:rStyle w:val="pl-e"/>
          <w:color w:val="6F42C1"/>
        </w:rPr>
        <w:t>src</w:t>
      </w:r>
      <w:r w:rsidRPr="0020770C">
        <w:rPr>
          <w:color w:val="24292E"/>
        </w:rPr>
        <w:t>=</w:t>
      </w:r>
      <w:r w:rsidRPr="0020770C">
        <w:rPr>
          <w:rStyle w:val="pl-pds"/>
          <w:color w:val="032F62"/>
        </w:rPr>
        <w:t>"</w:t>
      </w:r>
      <w:r w:rsidRPr="0020770C">
        <w:rPr>
          <w:rStyle w:val="pl-s"/>
          <w:rFonts w:eastAsiaTheme="majorEastAsia"/>
          <w:color w:val="032F62"/>
        </w:rPr>
        <w:t>http://i.imgur.com/Qr71crq.jpg</w:t>
      </w:r>
      <w:r w:rsidRPr="0020770C">
        <w:rPr>
          <w:rStyle w:val="pl-pds"/>
          <w:color w:val="032F62"/>
        </w:rPr>
        <w:t>"</w:t>
      </w:r>
      <w:r w:rsidRPr="0020770C">
        <w:rPr>
          <w:color w:val="24292E"/>
        </w:rPr>
        <w:t xml:space="preserve"> /&gt;&lt;/</w:t>
      </w:r>
      <w:r w:rsidRPr="0020770C">
        <w:rPr>
          <w:rStyle w:val="pl-ent"/>
          <w:color w:val="22863A"/>
        </w:rPr>
        <w:t>a</w:t>
      </w:r>
      <w:r w:rsidRPr="0020770C">
        <w:rPr>
          <w:color w:val="24292E"/>
        </w:rPr>
        <w:t>&gt;</w:t>
      </w:r>
    </w:p>
    <w:p w14:paraId="48E8A99A" w14:textId="77777777" w:rsidR="00B131BD" w:rsidRPr="0020770C" w:rsidRDefault="00B131BD" w:rsidP="00880F7D">
      <w:pPr>
        <w:pStyle w:val="FACode2"/>
        <w:numPr>
          <w:ilvl w:val="0"/>
          <w:numId w:val="11"/>
        </w:numPr>
        <w:rPr>
          <w:color w:val="24292E"/>
        </w:rPr>
      </w:pPr>
      <w:r w:rsidRPr="0020770C">
        <w:rPr>
          <w:color w:val="24292E"/>
        </w:rPr>
        <w:t xml:space="preserve">            &lt;</w:t>
      </w:r>
      <w:r w:rsidRPr="0020770C">
        <w:rPr>
          <w:rStyle w:val="pl-ent"/>
          <w:color w:val="22863A"/>
        </w:rPr>
        <w:t>div</w:t>
      </w:r>
      <w:r w:rsidRPr="0020770C">
        <w:rPr>
          <w:color w:val="24292E"/>
        </w:rPr>
        <w:t xml:space="preserve"> </w:t>
      </w:r>
      <w:r w:rsidRPr="0020770C">
        <w:rPr>
          <w:rStyle w:val="pl-e"/>
          <w:color w:val="6F42C1"/>
        </w:rPr>
        <w:t>class</w:t>
      </w:r>
      <w:r w:rsidRPr="0020770C">
        <w:rPr>
          <w:color w:val="24292E"/>
        </w:rPr>
        <w:t>=</w:t>
      </w:r>
      <w:r w:rsidRPr="0020770C">
        <w:rPr>
          <w:rStyle w:val="pl-pds"/>
          <w:color w:val="032F62"/>
        </w:rPr>
        <w:t>"</w:t>
      </w:r>
      <w:r w:rsidRPr="0020770C">
        <w:rPr>
          <w:rStyle w:val="pl-s"/>
          <w:rFonts w:eastAsiaTheme="majorEastAsia"/>
          <w:color w:val="032F62"/>
        </w:rPr>
        <w:t>info</w:t>
      </w:r>
      <w:r w:rsidRPr="0020770C">
        <w:rPr>
          <w:rStyle w:val="pl-pds"/>
          <w:color w:val="032F62"/>
        </w:rPr>
        <w:t>"</w:t>
      </w:r>
      <w:r w:rsidRPr="0020770C">
        <w:rPr>
          <w:color w:val="24292E"/>
        </w:rPr>
        <w:t>&gt;</w:t>
      </w:r>
    </w:p>
    <w:p w14:paraId="20BF5868" w14:textId="77777777" w:rsidR="00B131BD" w:rsidRPr="0020770C" w:rsidRDefault="00B131BD" w:rsidP="00880F7D">
      <w:pPr>
        <w:pStyle w:val="FACode2"/>
        <w:numPr>
          <w:ilvl w:val="0"/>
          <w:numId w:val="11"/>
        </w:numPr>
        <w:rPr>
          <w:color w:val="24292E"/>
        </w:rPr>
      </w:pPr>
      <w:r w:rsidRPr="0020770C">
        <w:rPr>
          <w:color w:val="24292E"/>
        </w:rPr>
        <w:t xml:space="preserve">              &lt;</w:t>
      </w:r>
      <w:r w:rsidRPr="0020770C">
        <w:rPr>
          <w:rStyle w:val="pl-ent"/>
          <w:color w:val="22863A"/>
        </w:rPr>
        <w:t>a</w:t>
      </w:r>
      <w:r w:rsidRPr="0020770C">
        <w:rPr>
          <w:color w:val="24292E"/>
        </w:rPr>
        <w:t xml:space="preserve"> </w:t>
      </w:r>
      <w:r w:rsidRPr="0020770C">
        <w:rPr>
          <w:rStyle w:val="pl-e"/>
          <w:color w:val="6F42C1"/>
        </w:rPr>
        <w:t>href</w:t>
      </w:r>
      <w:r w:rsidRPr="0020770C">
        <w:rPr>
          <w:color w:val="24292E"/>
        </w:rPr>
        <w:t>=</w:t>
      </w:r>
      <w:r w:rsidRPr="0020770C">
        <w:rPr>
          <w:rStyle w:val="pl-pds"/>
          <w:color w:val="032F62"/>
        </w:rPr>
        <w:t>""</w:t>
      </w:r>
      <w:r w:rsidRPr="0020770C">
        <w:rPr>
          <w:color w:val="24292E"/>
        </w:rPr>
        <w:t xml:space="preserve"> </w:t>
      </w:r>
      <w:r w:rsidRPr="0020770C">
        <w:rPr>
          <w:rStyle w:val="pl-e"/>
          <w:color w:val="6F42C1"/>
        </w:rPr>
        <w:t>class</w:t>
      </w:r>
      <w:r w:rsidRPr="0020770C">
        <w:rPr>
          <w:color w:val="24292E"/>
        </w:rPr>
        <w:t>=</w:t>
      </w:r>
      <w:r w:rsidRPr="0020770C">
        <w:rPr>
          <w:rStyle w:val="pl-pds"/>
          <w:color w:val="032F62"/>
        </w:rPr>
        <w:t>"</w:t>
      </w:r>
      <w:r w:rsidRPr="0020770C">
        <w:rPr>
          <w:rStyle w:val="pl-s"/>
          <w:rFonts w:eastAsiaTheme="majorEastAsia"/>
          <w:color w:val="032F62"/>
        </w:rPr>
        <w:t>author</w:t>
      </w:r>
      <w:r w:rsidRPr="0020770C">
        <w:rPr>
          <w:rStyle w:val="pl-pds"/>
          <w:color w:val="032F62"/>
        </w:rPr>
        <w:t>"</w:t>
      </w:r>
      <w:r w:rsidRPr="0020770C">
        <w:rPr>
          <w:color w:val="24292E"/>
        </w:rPr>
        <w:t>&gt;Eric Simons&lt;/</w:t>
      </w:r>
      <w:r w:rsidRPr="0020770C">
        <w:rPr>
          <w:rStyle w:val="pl-ent"/>
          <w:color w:val="22863A"/>
        </w:rPr>
        <w:t>a</w:t>
      </w:r>
      <w:r w:rsidRPr="0020770C">
        <w:rPr>
          <w:color w:val="24292E"/>
        </w:rPr>
        <w:t>&gt;</w:t>
      </w:r>
    </w:p>
    <w:p w14:paraId="67AF50FD" w14:textId="77777777" w:rsidR="00B131BD" w:rsidRPr="0020770C" w:rsidRDefault="00B131BD" w:rsidP="00880F7D">
      <w:pPr>
        <w:pStyle w:val="FACode2"/>
        <w:numPr>
          <w:ilvl w:val="0"/>
          <w:numId w:val="11"/>
        </w:numPr>
        <w:rPr>
          <w:color w:val="24292E"/>
        </w:rPr>
      </w:pPr>
      <w:r w:rsidRPr="0020770C">
        <w:rPr>
          <w:color w:val="24292E"/>
        </w:rPr>
        <w:t xml:space="preserve">              &lt;</w:t>
      </w:r>
      <w:r w:rsidRPr="0020770C">
        <w:rPr>
          <w:rStyle w:val="pl-ent"/>
          <w:color w:val="22863A"/>
        </w:rPr>
        <w:t>span</w:t>
      </w:r>
      <w:r w:rsidRPr="0020770C">
        <w:rPr>
          <w:color w:val="24292E"/>
        </w:rPr>
        <w:t xml:space="preserve"> </w:t>
      </w:r>
      <w:r w:rsidRPr="0020770C">
        <w:rPr>
          <w:rStyle w:val="pl-e"/>
          <w:color w:val="6F42C1"/>
        </w:rPr>
        <w:t>class</w:t>
      </w:r>
      <w:r w:rsidRPr="0020770C">
        <w:rPr>
          <w:color w:val="24292E"/>
        </w:rPr>
        <w:t>=</w:t>
      </w:r>
      <w:r w:rsidRPr="0020770C">
        <w:rPr>
          <w:rStyle w:val="pl-pds"/>
          <w:color w:val="032F62"/>
        </w:rPr>
        <w:t>"</w:t>
      </w:r>
      <w:r w:rsidRPr="0020770C">
        <w:rPr>
          <w:rStyle w:val="pl-s"/>
          <w:rFonts w:eastAsiaTheme="majorEastAsia"/>
          <w:color w:val="032F62"/>
        </w:rPr>
        <w:t>date</w:t>
      </w:r>
      <w:r w:rsidRPr="0020770C">
        <w:rPr>
          <w:rStyle w:val="pl-pds"/>
          <w:color w:val="032F62"/>
        </w:rPr>
        <w:t>"</w:t>
      </w:r>
      <w:r w:rsidRPr="0020770C">
        <w:rPr>
          <w:color w:val="24292E"/>
        </w:rPr>
        <w:t>&gt;January 20th&lt;/</w:t>
      </w:r>
      <w:r w:rsidRPr="0020770C">
        <w:rPr>
          <w:rStyle w:val="pl-ent"/>
          <w:color w:val="22863A"/>
        </w:rPr>
        <w:t>span</w:t>
      </w:r>
      <w:r w:rsidRPr="0020770C">
        <w:rPr>
          <w:color w:val="24292E"/>
        </w:rPr>
        <w:t>&gt;</w:t>
      </w:r>
    </w:p>
    <w:p w14:paraId="4BC2F77D" w14:textId="77777777" w:rsidR="00B131BD" w:rsidRPr="0020770C" w:rsidRDefault="00B131BD" w:rsidP="00880F7D">
      <w:pPr>
        <w:pStyle w:val="FACode2"/>
        <w:numPr>
          <w:ilvl w:val="0"/>
          <w:numId w:val="11"/>
        </w:numPr>
        <w:rPr>
          <w:color w:val="24292E"/>
        </w:rPr>
      </w:pPr>
      <w:r w:rsidRPr="0020770C">
        <w:rPr>
          <w:color w:val="24292E"/>
        </w:rPr>
        <w:t xml:space="preserve">            &lt;/</w:t>
      </w:r>
      <w:r w:rsidRPr="0020770C">
        <w:rPr>
          <w:rStyle w:val="pl-ent"/>
          <w:color w:val="22863A"/>
        </w:rPr>
        <w:t>div</w:t>
      </w:r>
      <w:r w:rsidRPr="0020770C">
        <w:rPr>
          <w:color w:val="24292E"/>
        </w:rPr>
        <w:t>&gt;</w:t>
      </w:r>
    </w:p>
    <w:p w14:paraId="119D60BD" w14:textId="77777777" w:rsidR="00B131BD" w:rsidRPr="0020770C" w:rsidRDefault="00B131BD" w:rsidP="00880F7D">
      <w:pPr>
        <w:pStyle w:val="FACode2"/>
        <w:numPr>
          <w:ilvl w:val="0"/>
          <w:numId w:val="11"/>
        </w:numPr>
        <w:rPr>
          <w:color w:val="24292E"/>
        </w:rPr>
      </w:pPr>
      <w:r w:rsidRPr="0020770C">
        <w:rPr>
          <w:color w:val="24292E"/>
        </w:rPr>
        <w:t xml:space="preserve">            &lt;</w:t>
      </w:r>
      <w:r w:rsidRPr="0020770C">
        <w:rPr>
          <w:rStyle w:val="pl-ent"/>
          <w:color w:val="22863A"/>
        </w:rPr>
        <w:t>button</w:t>
      </w:r>
      <w:r w:rsidRPr="0020770C">
        <w:rPr>
          <w:color w:val="24292E"/>
        </w:rPr>
        <w:t xml:space="preserve"> </w:t>
      </w:r>
      <w:r w:rsidRPr="0020770C">
        <w:rPr>
          <w:rStyle w:val="pl-e"/>
          <w:color w:val="6F42C1"/>
        </w:rPr>
        <w:t>class</w:t>
      </w:r>
      <w:r w:rsidRPr="0020770C">
        <w:rPr>
          <w:color w:val="24292E"/>
        </w:rPr>
        <w:t>=</w:t>
      </w:r>
      <w:r w:rsidRPr="0020770C">
        <w:rPr>
          <w:rStyle w:val="pl-pds"/>
          <w:color w:val="032F62"/>
        </w:rPr>
        <w:t>"</w:t>
      </w:r>
      <w:r w:rsidRPr="0020770C">
        <w:rPr>
          <w:rStyle w:val="pl-s"/>
          <w:rFonts w:eastAsiaTheme="majorEastAsia"/>
          <w:color w:val="032F62"/>
        </w:rPr>
        <w:t>btn btn-outline-primary btn-sm pull-xs-right</w:t>
      </w:r>
      <w:r w:rsidRPr="0020770C">
        <w:rPr>
          <w:rStyle w:val="pl-pds"/>
          <w:color w:val="032F62"/>
        </w:rPr>
        <w:t>"</w:t>
      </w:r>
      <w:r w:rsidRPr="0020770C">
        <w:rPr>
          <w:color w:val="24292E"/>
        </w:rPr>
        <w:t>&gt;</w:t>
      </w:r>
    </w:p>
    <w:p w14:paraId="5D94DC78" w14:textId="77777777" w:rsidR="00B131BD" w:rsidRPr="0020770C" w:rsidRDefault="00B131BD" w:rsidP="00880F7D">
      <w:pPr>
        <w:pStyle w:val="FACode2"/>
        <w:numPr>
          <w:ilvl w:val="0"/>
          <w:numId w:val="11"/>
        </w:numPr>
        <w:rPr>
          <w:color w:val="24292E"/>
        </w:rPr>
      </w:pPr>
      <w:r w:rsidRPr="0020770C">
        <w:rPr>
          <w:color w:val="24292E"/>
        </w:rPr>
        <w:t xml:space="preserve">              &lt;</w:t>
      </w:r>
      <w:r w:rsidRPr="0020770C">
        <w:rPr>
          <w:rStyle w:val="pl-ent"/>
          <w:color w:val="22863A"/>
        </w:rPr>
        <w:t>i</w:t>
      </w:r>
      <w:r w:rsidRPr="0020770C">
        <w:rPr>
          <w:color w:val="24292E"/>
        </w:rPr>
        <w:t xml:space="preserve"> </w:t>
      </w:r>
      <w:r w:rsidRPr="0020770C">
        <w:rPr>
          <w:rStyle w:val="pl-e"/>
          <w:color w:val="6F42C1"/>
        </w:rPr>
        <w:t>class</w:t>
      </w:r>
      <w:r w:rsidRPr="0020770C">
        <w:rPr>
          <w:color w:val="24292E"/>
        </w:rPr>
        <w:t>=</w:t>
      </w:r>
      <w:r w:rsidRPr="0020770C">
        <w:rPr>
          <w:rStyle w:val="pl-pds"/>
          <w:color w:val="032F62"/>
        </w:rPr>
        <w:t>"</w:t>
      </w:r>
      <w:r w:rsidRPr="0020770C">
        <w:rPr>
          <w:rStyle w:val="pl-s"/>
          <w:rFonts w:eastAsiaTheme="majorEastAsia"/>
          <w:color w:val="032F62"/>
        </w:rPr>
        <w:t>ion-heart</w:t>
      </w:r>
      <w:r w:rsidRPr="0020770C">
        <w:rPr>
          <w:rStyle w:val="pl-pds"/>
          <w:color w:val="032F62"/>
        </w:rPr>
        <w:t>"</w:t>
      </w:r>
      <w:r w:rsidRPr="0020770C">
        <w:rPr>
          <w:color w:val="24292E"/>
        </w:rPr>
        <w:t>&gt;&lt;/</w:t>
      </w:r>
      <w:r w:rsidRPr="0020770C">
        <w:rPr>
          <w:rStyle w:val="pl-ent"/>
          <w:color w:val="22863A"/>
        </w:rPr>
        <w:t>i</w:t>
      </w:r>
      <w:r w:rsidRPr="0020770C">
        <w:rPr>
          <w:color w:val="24292E"/>
        </w:rPr>
        <w:t>&gt; 29</w:t>
      </w:r>
    </w:p>
    <w:p w14:paraId="32DACF12" w14:textId="77777777" w:rsidR="00B131BD" w:rsidRPr="0020770C" w:rsidRDefault="00B131BD" w:rsidP="00880F7D">
      <w:pPr>
        <w:pStyle w:val="FACode2"/>
        <w:numPr>
          <w:ilvl w:val="0"/>
          <w:numId w:val="11"/>
        </w:numPr>
        <w:rPr>
          <w:color w:val="24292E"/>
        </w:rPr>
      </w:pPr>
      <w:r w:rsidRPr="0020770C">
        <w:rPr>
          <w:color w:val="24292E"/>
        </w:rPr>
        <w:t xml:space="preserve">            &lt;/</w:t>
      </w:r>
      <w:r w:rsidRPr="0020770C">
        <w:rPr>
          <w:rStyle w:val="pl-ent"/>
          <w:color w:val="22863A"/>
        </w:rPr>
        <w:t>button</w:t>
      </w:r>
      <w:r w:rsidRPr="0020770C">
        <w:rPr>
          <w:color w:val="24292E"/>
        </w:rPr>
        <w:t>&gt;</w:t>
      </w:r>
    </w:p>
    <w:p w14:paraId="0F46B976" w14:textId="77777777" w:rsidR="00B131BD" w:rsidRPr="0020770C" w:rsidRDefault="00B131BD" w:rsidP="00880F7D">
      <w:pPr>
        <w:pStyle w:val="FACode2"/>
        <w:numPr>
          <w:ilvl w:val="0"/>
          <w:numId w:val="11"/>
        </w:numPr>
        <w:rPr>
          <w:color w:val="24292E"/>
        </w:rPr>
      </w:pPr>
      <w:r w:rsidRPr="0020770C">
        <w:rPr>
          <w:color w:val="24292E"/>
        </w:rPr>
        <w:t xml:space="preserve">          &lt;/</w:t>
      </w:r>
      <w:r w:rsidRPr="0020770C">
        <w:rPr>
          <w:rStyle w:val="pl-ent"/>
          <w:color w:val="22863A"/>
        </w:rPr>
        <w:t>div</w:t>
      </w:r>
      <w:r w:rsidRPr="0020770C">
        <w:rPr>
          <w:color w:val="24292E"/>
        </w:rPr>
        <w:t>&gt;</w:t>
      </w:r>
    </w:p>
    <w:p w14:paraId="2745A821" w14:textId="77777777" w:rsidR="00B131BD" w:rsidRPr="0020770C" w:rsidRDefault="00B131BD" w:rsidP="00880F7D">
      <w:pPr>
        <w:pStyle w:val="FACode2"/>
        <w:numPr>
          <w:ilvl w:val="0"/>
          <w:numId w:val="11"/>
        </w:numPr>
        <w:rPr>
          <w:color w:val="24292E"/>
        </w:rPr>
      </w:pPr>
      <w:r w:rsidRPr="0020770C">
        <w:rPr>
          <w:color w:val="24292E"/>
        </w:rPr>
        <w:t xml:space="preserve">          &lt;</w:t>
      </w:r>
      <w:r w:rsidRPr="0020770C">
        <w:rPr>
          <w:rStyle w:val="pl-ent"/>
          <w:color w:val="22863A"/>
        </w:rPr>
        <w:t>a</w:t>
      </w:r>
      <w:r w:rsidRPr="0020770C">
        <w:rPr>
          <w:color w:val="24292E"/>
        </w:rPr>
        <w:t xml:space="preserve"> </w:t>
      </w:r>
      <w:r w:rsidRPr="0020770C">
        <w:rPr>
          <w:rStyle w:val="pl-e"/>
          <w:color w:val="6F42C1"/>
        </w:rPr>
        <w:t>href</w:t>
      </w:r>
      <w:r w:rsidRPr="0020770C">
        <w:rPr>
          <w:color w:val="24292E"/>
        </w:rPr>
        <w:t>=</w:t>
      </w:r>
      <w:r w:rsidRPr="0020770C">
        <w:rPr>
          <w:rStyle w:val="pl-pds"/>
          <w:color w:val="032F62"/>
        </w:rPr>
        <w:t>""</w:t>
      </w:r>
      <w:r w:rsidRPr="0020770C">
        <w:rPr>
          <w:color w:val="24292E"/>
        </w:rPr>
        <w:t xml:space="preserve"> </w:t>
      </w:r>
      <w:r w:rsidRPr="0020770C">
        <w:rPr>
          <w:rStyle w:val="pl-e"/>
          <w:color w:val="6F42C1"/>
        </w:rPr>
        <w:t>class</w:t>
      </w:r>
      <w:r w:rsidRPr="0020770C">
        <w:rPr>
          <w:color w:val="24292E"/>
        </w:rPr>
        <w:t>=</w:t>
      </w:r>
      <w:r w:rsidRPr="0020770C">
        <w:rPr>
          <w:rStyle w:val="pl-pds"/>
          <w:color w:val="032F62"/>
        </w:rPr>
        <w:t>"</w:t>
      </w:r>
      <w:r w:rsidRPr="0020770C">
        <w:rPr>
          <w:rStyle w:val="pl-s"/>
          <w:rFonts w:eastAsiaTheme="majorEastAsia"/>
          <w:color w:val="032F62"/>
        </w:rPr>
        <w:t>preview-link</w:t>
      </w:r>
      <w:r w:rsidRPr="0020770C">
        <w:rPr>
          <w:rStyle w:val="pl-pds"/>
          <w:color w:val="032F62"/>
        </w:rPr>
        <w:t>"</w:t>
      </w:r>
      <w:r w:rsidRPr="0020770C">
        <w:rPr>
          <w:color w:val="24292E"/>
        </w:rPr>
        <w:t>&gt;</w:t>
      </w:r>
    </w:p>
    <w:p w14:paraId="364FBFAC" w14:textId="77777777" w:rsidR="00B131BD" w:rsidRPr="0020770C" w:rsidRDefault="00B131BD" w:rsidP="00880F7D">
      <w:pPr>
        <w:pStyle w:val="FACode2"/>
        <w:numPr>
          <w:ilvl w:val="0"/>
          <w:numId w:val="11"/>
        </w:numPr>
        <w:rPr>
          <w:color w:val="24292E"/>
        </w:rPr>
      </w:pPr>
      <w:r w:rsidRPr="0020770C">
        <w:rPr>
          <w:color w:val="24292E"/>
        </w:rPr>
        <w:t xml:space="preserve">            &lt;</w:t>
      </w:r>
      <w:r w:rsidRPr="0020770C">
        <w:rPr>
          <w:rStyle w:val="pl-ent"/>
          <w:color w:val="22863A"/>
        </w:rPr>
        <w:t>h1</w:t>
      </w:r>
      <w:r w:rsidRPr="0020770C">
        <w:rPr>
          <w:color w:val="24292E"/>
        </w:rPr>
        <w:t>&gt;How to build webapps that scale&lt;/</w:t>
      </w:r>
      <w:r w:rsidRPr="0020770C">
        <w:rPr>
          <w:rStyle w:val="pl-ent"/>
          <w:color w:val="22863A"/>
        </w:rPr>
        <w:t>h1</w:t>
      </w:r>
      <w:r w:rsidRPr="0020770C">
        <w:rPr>
          <w:color w:val="24292E"/>
        </w:rPr>
        <w:t>&gt;</w:t>
      </w:r>
    </w:p>
    <w:p w14:paraId="2C79007A" w14:textId="77777777" w:rsidR="00B131BD" w:rsidRPr="0020770C" w:rsidRDefault="00B131BD" w:rsidP="00880F7D">
      <w:pPr>
        <w:pStyle w:val="FACode2"/>
        <w:numPr>
          <w:ilvl w:val="0"/>
          <w:numId w:val="11"/>
        </w:numPr>
        <w:rPr>
          <w:color w:val="24292E"/>
        </w:rPr>
      </w:pPr>
      <w:r w:rsidRPr="0020770C">
        <w:rPr>
          <w:color w:val="24292E"/>
        </w:rPr>
        <w:t xml:space="preserve">            &lt;</w:t>
      </w:r>
      <w:r w:rsidRPr="0020770C">
        <w:rPr>
          <w:rStyle w:val="pl-ent"/>
          <w:color w:val="22863A"/>
        </w:rPr>
        <w:t>p</w:t>
      </w:r>
      <w:r w:rsidRPr="0020770C">
        <w:rPr>
          <w:color w:val="24292E"/>
        </w:rPr>
        <w:t>&gt;This is the description for the post.&lt;/</w:t>
      </w:r>
      <w:r w:rsidRPr="0020770C">
        <w:rPr>
          <w:rStyle w:val="pl-ent"/>
          <w:color w:val="22863A"/>
        </w:rPr>
        <w:t>p</w:t>
      </w:r>
      <w:r w:rsidRPr="0020770C">
        <w:rPr>
          <w:color w:val="24292E"/>
        </w:rPr>
        <w:t>&gt;</w:t>
      </w:r>
    </w:p>
    <w:p w14:paraId="39141DBD" w14:textId="77777777" w:rsidR="00B131BD" w:rsidRPr="0020770C" w:rsidRDefault="00B131BD" w:rsidP="00880F7D">
      <w:pPr>
        <w:pStyle w:val="FACode2"/>
        <w:numPr>
          <w:ilvl w:val="0"/>
          <w:numId w:val="11"/>
        </w:numPr>
        <w:rPr>
          <w:color w:val="24292E"/>
        </w:rPr>
      </w:pPr>
      <w:r w:rsidRPr="0020770C">
        <w:rPr>
          <w:color w:val="24292E"/>
        </w:rPr>
        <w:t xml:space="preserve">            &lt;</w:t>
      </w:r>
      <w:r w:rsidRPr="0020770C">
        <w:rPr>
          <w:rStyle w:val="pl-ent"/>
          <w:color w:val="22863A"/>
        </w:rPr>
        <w:t>span</w:t>
      </w:r>
      <w:r w:rsidRPr="0020770C">
        <w:rPr>
          <w:color w:val="24292E"/>
        </w:rPr>
        <w:t>&gt;Read more...&lt;/</w:t>
      </w:r>
      <w:r w:rsidRPr="0020770C">
        <w:rPr>
          <w:rStyle w:val="pl-ent"/>
          <w:color w:val="22863A"/>
        </w:rPr>
        <w:t>span</w:t>
      </w:r>
      <w:r w:rsidRPr="0020770C">
        <w:rPr>
          <w:color w:val="24292E"/>
        </w:rPr>
        <w:t>&gt;</w:t>
      </w:r>
    </w:p>
    <w:p w14:paraId="53C5B832" w14:textId="77777777" w:rsidR="00B131BD" w:rsidRPr="0020770C" w:rsidRDefault="00B131BD" w:rsidP="00880F7D">
      <w:pPr>
        <w:pStyle w:val="FACode2"/>
        <w:numPr>
          <w:ilvl w:val="0"/>
          <w:numId w:val="11"/>
        </w:numPr>
        <w:rPr>
          <w:color w:val="24292E"/>
        </w:rPr>
      </w:pPr>
      <w:r w:rsidRPr="0020770C">
        <w:rPr>
          <w:color w:val="24292E"/>
        </w:rPr>
        <w:t xml:space="preserve">          &lt;/</w:t>
      </w:r>
      <w:r w:rsidRPr="0020770C">
        <w:rPr>
          <w:rStyle w:val="pl-ent"/>
          <w:color w:val="22863A"/>
        </w:rPr>
        <w:t>a</w:t>
      </w:r>
      <w:r w:rsidRPr="0020770C">
        <w:rPr>
          <w:color w:val="24292E"/>
        </w:rPr>
        <w:t>&gt;</w:t>
      </w:r>
    </w:p>
    <w:p w14:paraId="63383C84" w14:textId="77777777" w:rsidR="00B131BD" w:rsidRPr="0020770C" w:rsidRDefault="00B131BD" w:rsidP="00880F7D">
      <w:pPr>
        <w:pStyle w:val="FACode2"/>
        <w:numPr>
          <w:ilvl w:val="0"/>
          <w:numId w:val="11"/>
        </w:numPr>
        <w:rPr>
          <w:color w:val="24292E"/>
        </w:rPr>
      </w:pPr>
      <w:r w:rsidRPr="0020770C">
        <w:rPr>
          <w:color w:val="24292E"/>
        </w:rPr>
        <w:t xml:space="preserve">        &lt;/</w:t>
      </w:r>
      <w:r w:rsidRPr="0020770C">
        <w:rPr>
          <w:rStyle w:val="pl-ent"/>
          <w:color w:val="22863A"/>
        </w:rPr>
        <w:t>div</w:t>
      </w:r>
      <w:r w:rsidRPr="0020770C">
        <w:rPr>
          <w:color w:val="24292E"/>
        </w:rPr>
        <w:t>&gt;</w:t>
      </w:r>
    </w:p>
    <w:p w14:paraId="7F76726F" w14:textId="77777777" w:rsidR="00B131BD" w:rsidRPr="0020770C" w:rsidRDefault="00B131BD" w:rsidP="00880F7D">
      <w:pPr>
        <w:pStyle w:val="FACode2"/>
        <w:numPr>
          <w:ilvl w:val="0"/>
          <w:numId w:val="11"/>
        </w:numPr>
        <w:rPr>
          <w:color w:val="24292E"/>
        </w:rPr>
      </w:pPr>
    </w:p>
    <w:p w14:paraId="7E110E65" w14:textId="77777777" w:rsidR="00B131BD" w:rsidRPr="0020770C" w:rsidRDefault="00B131BD" w:rsidP="00880F7D">
      <w:pPr>
        <w:pStyle w:val="FACode2"/>
        <w:numPr>
          <w:ilvl w:val="0"/>
          <w:numId w:val="11"/>
        </w:numPr>
        <w:rPr>
          <w:color w:val="24292E"/>
        </w:rPr>
      </w:pPr>
      <w:r w:rsidRPr="0020770C">
        <w:rPr>
          <w:color w:val="24292E"/>
        </w:rPr>
        <w:t xml:space="preserve">        &lt;</w:t>
      </w:r>
      <w:r w:rsidRPr="0020770C">
        <w:rPr>
          <w:rStyle w:val="pl-ent"/>
          <w:color w:val="22863A"/>
        </w:rPr>
        <w:t>div</w:t>
      </w:r>
      <w:r w:rsidRPr="0020770C">
        <w:rPr>
          <w:color w:val="24292E"/>
        </w:rPr>
        <w:t xml:space="preserve"> </w:t>
      </w:r>
      <w:r w:rsidRPr="0020770C">
        <w:rPr>
          <w:rStyle w:val="pl-e"/>
          <w:color w:val="6F42C1"/>
        </w:rPr>
        <w:t>class</w:t>
      </w:r>
      <w:r w:rsidRPr="0020770C">
        <w:rPr>
          <w:color w:val="24292E"/>
        </w:rPr>
        <w:t>=</w:t>
      </w:r>
      <w:r w:rsidRPr="0020770C">
        <w:rPr>
          <w:rStyle w:val="pl-pds"/>
          <w:color w:val="032F62"/>
        </w:rPr>
        <w:t>"</w:t>
      </w:r>
      <w:r w:rsidRPr="0020770C">
        <w:rPr>
          <w:rStyle w:val="pl-s"/>
          <w:rFonts w:eastAsiaTheme="majorEastAsia"/>
          <w:color w:val="032F62"/>
        </w:rPr>
        <w:t>article-preview</w:t>
      </w:r>
      <w:r w:rsidRPr="0020770C">
        <w:rPr>
          <w:rStyle w:val="pl-pds"/>
          <w:color w:val="032F62"/>
        </w:rPr>
        <w:t>"</w:t>
      </w:r>
      <w:r w:rsidRPr="0020770C">
        <w:rPr>
          <w:color w:val="24292E"/>
        </w:rPr>
        <w:t>&gt;</w:t>
      </w:r>
    </w:p>
    <w:p w14:paraId="6F62457B" w14:textId="77777777" w:rsidR="00B131BD" w:rsidRPr="0020770C" w:rsidRDefault="00B131BD" w:rsidP="00880F7D">
      <w:pPr>
        <w:pStyle w:val="FACode2"/>
        <w:numPr>
          <w:ilvl w:val="0"/>
          <w:numId w:val="11"/>
        </w:numPr>
        <w:rPr>
          <w:color w:val="24292E"/>
        </w:rPr>
      </w:pPr>
      <w:r w:rsidRPr="0020770C">
        <w:rPr>
          <w:color w:val="24292E"/>
        </w:rPr>
        <w:t xml:space="preserve">          &lt;</w:t>
      </w:r>
      <w:r w:rsidRPr="0020770C">
        <w:rPr>
          <w:rStyle w:val="pl-ent"/>
          <w:color w:val="22863A"/>
        </w:rPr>
        <w:t>div</w:t>
      </w:r>
      <w:r w:rsidRPr="0020770C">
        <w:rPr>
          <w:color w:val="24292E"/>
        </w:rPr>
        <w:t xml:space="preserve"> </w:t>
      </w:r>
      <w:r w:rsidRPr="0020770C">
        <w:rPr>
          <w:rStyle w:val="pl-e"/>
          <w:color w:val="6F42C1"/>
        </w:rPr>
        <w:t>class</w:t>
      </w:r>
      <w:r w:rsidRPr="0020770C">
        <w:rPr>
          <w:color w:val="24292E"/>
        </w:rPr>
        <w:t>=</w:t>
      </w:r>
      <w:r w:rsidRPr="0020770C">
        <w:rPr>
          <w:rStyle w:val="pl-pds"/>
          <w:color w:val="032F62"/>
        </w:rPr>
        <w:t>"</w:t>
      </w:r>
      <w:r w:rsidRPr="0020770C">
        <w:rPr>
          <w:rStyle w:val="pl-s"/>
          <w:rFonts w:eastAsiaTheme="majorEastAsia"/>
          <w:color w:val="032F62"/>
        </w:rPr>
        <w:t>article-meta</w:t>
      </w:r>
      <w:r w:rsidRPr="0020770C">
        <w:rPr>
          <w:rStyle w:val="pl-pds"/>
          <w:color w:val="032F62"/>
        </w:rPr>
        <w:t>"</w:t>
      </w:r>
      <w:r w:rsidRPr="0020770C">
        <w:rPr>
          <w:color w:val="24292E"/>
        </w:rPr>
        <w:t>&gt;</w:t>
      </w:r>
    </w:p>
    <w:p w14:paraId="28106537" w14:textId="77777777" w:rsidR="00B131BD" w:rsidRPr="0020770C" w:rsidRDefault="00B131BD" w:rsidP="00880F7D">
      <w:pPr>
        <w:pStyle w:val="FACode2"/>
        <w:numPr>
          <w:ilvl w:val="0"/>
          <w:numId w:val="11"/>
        </w:numPr>
        <w:rPr>
          <w:color w:val="24292E"/>
        </w:rPr>
      </w:pPr>
      <w:r w:rsidRPr="0020770C">
        <w:rPr>
          <w:color w:val="24292E"/>
        </w:rPr>
        <w:t xml:space="preserve">            &lt;</w:t>
      </w:r>
      <w:r w:rsidRPr="0020770C">
        <w:rPr>
          <w:rStyle w:val="pl-ent"/>
          <w:color w:val="22863A"/>
        </w:rPr>
        <w:t>a</w:t>
      </w:r>
      <w:r w:rsidRPr="0020770C">
        <w:rPr>
          <w:color w:val="24292E"/>
        </w:rPr>
        <w:t xml:space="preserve"> </w:t>
      </w:r>
      <w:r w:rsidRPr="0020770C">
        <w:rPr>
          <w:rStyle w:val="pl-e"/>
          <w:color w:val="6F42C1"/>
        </w:rPr>
        <w:t>href</w:t>
      </w:r>
      <w:r w:rsidRPr="0020770C">
        <w:rPr>
          <w:color w:val="24292E"/>
        </w:rPr>
        <w:t>=</w:t>
      </w:r>
      <w:r w:rsidRPr="0020770C">
        <w:rPr>
          <w:rStyle w:val="pl-pds"/>
          <w:color w:val="032F62"/>
        </w:rPr>
        <w:t>""</w:t>
      </w:r>
      <w:r w:rsidRPr="0020770C">
        <w:rPr>
          <w:color w:val="24292E"/>
        </w:rPr>
        <w:t>&gt;&lt;</w:t>
      </w:r>
      <w:r w:rsidRPr="0020770C">
        <w:rPr>
          <w:rStyle w:val="pl-ent"/>
          <w:color w:val="22863A"/>
        </w:rPr>
        <w:t>img</w:t>
      </w:r>
      <w:r w:rsidRPr="0020770C">
        <w:rPr>
          <w:color w:val="24292E"/>
        </w:rPr>
        <w:t xml:space="preserve"> </w:t>
      </w:r>
      <w:r w:rsidRPr="0020770C">
        <w:rPr>
          <w:rStyle w:val="pl-e"/>
          <w:color w:val="6F42C1"/>
        </w:rPr>
        <w:t>src</w:t>
      </w:r>
      <w:r w:rsidRPr="0020770C">
        <w:rPr>
          <w:color w:val="24292E"/>
        </w:rPr>
        <w:t>=</w:t>
      </w:r>
      <w:r w:rsidRPr="0020770C">
        <w:rPr>
          <w:rStyle w:val="pl-pds"/>
          <w:color w:val="032F62"/>
        </w:rPr>
        <w:t>"</w:t>
      </w:r>
      <w:r w:rsidRPr="0020770C">
        <w:rPr>
          <w:rStyle w:val="pl-s"/>
          <w:rFonts w:eastAsiaTheme="majorEastAsia"/>
          <w:color w:val="032F62"/>
        </w:rPr>
        <w:t>http://i.imgur.com/N4VcUeJ.jpg</w:t>
      </w:r>
      <w:r w:rsidRPr="0020770C">
        <w:rPr>
          <w:rStyle w:val="pl-pds"/>
          <w:color w:val="032F62"/>
        </w:rPr>
        <w:t>"</w:t>
      </w:r>
      <w:r w:rsidRPr="0020770C">
        <w:rPr>
          <w:color w:val="24292E"/>
        </w:rPr>
        <w:t xml:space="preserve"> /&gt;&lt;/</w:t>
      </w:r>
      <w:r w:rsidRPr="0020770C">
        <w:rPr>
          <w:rStyle w:val="pl-ent"/>
          <w:color w:val="22863A"/>
        </w:rPr>
        <w:t>a</w:t>
      </w:r>
      <w:r w:rsidRPr="0020770C">
        <w:rPr>
          <w:color w:val="24292E"/>
        </w:rPr>
        <w:t>&gt;</w:t>
      </w:r>
    </w:p>
    <w:p w14:paraId="1807A741" w14:textId="77777777" w:rsidR="00B131BD" w:rsidRPr="0020770C" w:rsidRDefault="00B131BD" w:rsidP="00880F7D">
      <w:pPr>
        <w:pStyle w:val="FACode2"/>
        <w:numPr>
          <w:ilvl w:val="0"/>
          <w:numId w:val="11"/>
        </w:numPr>
        <w:rPr>
          <w:color w:val="24292E"/>
        </w:rPr>
      </w:pPr>
      <w:r w:rsidRPr="0020770C">
        <w:rPr>
          <w:color w:val="24292E"/>
        </w:rPr>
        <w:t xml:space="preserve">            &lt;</w:t>
      </w:r>
      <w:r w:rsidRPr="0020770C">
        <w:rPr>
          <w:rStyle w:val="pl-ent"/>
          <w:color w:val="22863A"/>
        </w:rPr>
        <w:t>div</w:t>
      </w:r>
      <w:r w:rsidRPr="0020770C">
        <w:rPr>
          <w:color w:val="24292E"/>
        </w:rPr>
        <w:t xml:space="preserve"> </w:t>
      </w:r>
      <w:r w:rsidRPr="0020770C">
        <w:rPr>
          <w:rStyle w:val="pl-e"/>
          <w:color w:val="6F42C1"/>
        </w:rPr>
        <w:t>class</w:t>
      </w:r>
      <w:r w:rsidRPr="0020770C">
        <w:rPr>
          <w:color w:val="24292E"/>
        </w:rPr>
        <w:t>=</w:t>
      </w:r>
      <w:r w:rsidRPr="0020770C">
        <w:rPr>
          <w:rStyle w:val="pl-pds"/>
          <w:color w:val="032F62"/>
        </w:rPr>
        <w:t>"</w:t>
      </w:r>
      <w:r w:rsidRPr="0020770C">
        <w:rPr>
          <w:rStyle w:val="pl-s"/>
          <w:rFonts w:eastAsiaTheme="majorEastAsia"/>
          <w:color w:val="032F62"/>
        </w:rPr>
        <w:t>info</w:t>
      </w:r>
      <w:r w:rsidRPr="0020770C">
        <w:rPr>
          <w:rStyle w:val="pl-pds"/>
          <w:color w:val="032F62"/>
        </w:rPr>
        <w:t>"</w:t>
      </w:r>
      <w:r w:rsidRPr="0020770C">
        <w:rPr>
          <w:color w:val="24292E"/>
        </w:rPr>
        <w:t>&gt;</w:t>
      </w:r>
    </w:p>
    <w:p w14:paraId="78A82BE5" w14:textId="77777777" w:rsidR="00B131BD" w:rsidRPr="0020770C" w:rsidRDefault="00B131BD" w:rsidP="00880F7D">
      <w:pPr>
        <w:pStyle w:val="FACode2"/>
        <w:numPr>
          <w:ilvl w:val="0"/>
          <w:numId w:val="11"/>
        </w:numPr>
        <w:rPr>
          <w:color w:val="24292E"/>
        </w:rPr>
      </w:pPr>
      <w:r w:rsidRPr="0020770C">
        <w:rPr>
          <w:color w:val="24292E"/>
        </w:rPr>
        <w:t xml:space="preserve">              &lt;</w:t>
      </w:r>
      <w:r w:rsidRPr="0020770C">
        <w:rPr>
          <w:rStyle w:val="pl-ent"/>
          <w:color w:val="22863A"/>
        </w:rPr>
        <w:t>a</w:t>
      </w:r>
      <w:r w:rsidRPr="0020770C">
        <w:rPr>
          <w:color w:val="24292E"/>
        </w:rPr>
        <w:t xml:space="preserve"> </w:t>
      </w:r>
      <w:r w:rsidRPr="0020770C">
        <w:rPr>
          <w:rStyle w:val="pl-e"/>
          <w:color w:val="6F42C1"/>
        </w:rPr>
        <w:t>href</w:t>
      </w:r>
      <w:r w:rsidRPr="0020770C">
        <w:rPr>
          <w:color w:val="24292E"/>
        </w:rPr>
        <w:t>=</w:t>
      </w:r>
      <w:r w:rsidRPr="0020770C">
        <w:rPr>
          <w:rStyle w:val="pl-pds"/>
          <w:color w:val="032F62"/>
        </w:rPr>
        <w:t>""</w:t>
      </w:r>
      <w:r w:rsidRPr="0020770C">
        <w:rPr>
          <w:color w:val="24292E"/>
        </w:rPr>
        <w:t xml:space="preserve"> </w:t>
      </w:r>
      <w:r w:rsidRPr="0020770C">
        <w:rPr>
          <w:rStyle w:val="pl-e"/>
          <w:color w:val="6F42C1"/>
        </w:rPr>
        <w:t>class</w:t>
      </w:r>
      <w:r w:rsidRPr="0020770C">
        <w:rPr>
          <w:color w:val="24292E"/>
        </w:rPr>
        <w:t>=</w:t>
      </w:r>
      <w:r w:rsidRPr="0020770C">
        <w:rPr>
          <w:rStyle w:val="pl-pds"/>
          <w:color w:val="032F62"/>
        </w:rPr>
        <w:t>"</w:t>
      </w:r>
      <w:r w:rsidRPr="0020770C">
        <w:rPr>
          <w:rStyle w:val="pl-s"/>
          <w:rFonts w:eastAsiaTheme="majorEastAsia"/>
          <w:color w:val="032F62"/>
        </w:rPr>
        <w:t>author</w:t>
      </w:r>
      <w:r w:rsidRPr="0020770C">
        <w:rPr>
          <w:rStyle w:val="pl-pds"/>
          <w:color w:val="032F62"/>
        </w:rPr>
        <w:t>"</w:t>
      </w:r>
      <w:r w:rsidRPr="0020770C">
        <w:rPr>
          <w:color w:val="24292E"/>
        </w:rPr>
        <w:t>&gt;Albert Pai&lt;/</w:t>
      </w:r>
      <w:r w:rsidRPr="0020770C">
        <w:rPr>
          <w:rStyle w:val="pl-ent"/>
          <w:color w:val="22863A"/>
        </w:rPr>
        <w:t>a</w:t>
      </w:r>
      <w:r w:rsidRPr="0020770C">
        <w:rPr>
          <w:color w:val="24292E"/>
        </w:rPr>
        <w:t>&gt;</w:t>
      </w:r>
    </w:p>
    <w:p w14:paraId="66A8F4BD" w14:textId="77777777" w:rsidR="00B131BD" w:rsidRPr="0020770C" w:rsidRDefault="00B131BD" w:rsidP="00880F7D">
      <w:pPr>
        <w:pStyle w:val="FACode2"/>
        <w:numPr>
          <w:ilvl w:val="0"/>
          <w:numId w:val="11"/>
        </w:numPr>
        <w:rPr>
          <w:color w:val="24292E"/>
        </w:rPr>
      </w:pPr>
      <w:r w:rsidRPr="0020770C">
        <w:rPr>
          <w:color w:val="24292E"/>
        </w:rPr>
        <w:t xml:space="preserve">              &lt;</w:t>
      </w:r>
      <w:r w:rsidRPr="0020770C">
        <w:rPr>
          <w:rStyle w:val="pl-ent"/>
          <w:color w:val="22863A"/>
        </w:rPr>
        <w:t>span</w:t>
      </w:r>
      <w:r w:rsidRPr="0020770C">
        <w:rPr>
          <w:color w:val="24292E"/>
        </w:rPr>
        <w:t xml:space="preserve"> </w:t>
      </w:r>
      <w:r w:rsidRPr="0020770C">
        <w:rPr>
          <w:rStyle w:val="pl-e"/>
          <w:color w:val="6F42C1"/>
        </w:rPr>
        <w:t>class</w:t>
      </w:r>
      <w:r w:rsidRPr="0020770C">
        <w:rPr>
          <w:color w:val="24292E"/>
        </w:rPr>
        <w:t>=</w:t>
      </w:r>
      <w:r w:rsidRPr="0020770C">
        <w:rPr>
          <w:rStyle w:val="pl-pds"/>
          <w:color w:val="032F62"/>
        </w:rPr>
        <w:t>"</w:t>
      </w:r>
      <w:r w:rsidRPr="0020770C">
        <w:rPr>
          <w:rStyle w:val="pl-s"/>
          <w:rFonts w:eastAsiaTheme="majorEastAsia"/>
          <w:color w:val="032F62"/>
        </w:rPr>
        <w:t>date</w:t>
      </w:r>
      <w:r w:rsidRPr="0020770C">
        <w:rPr>
          <w:rStyle w:val="pl-pds"/>
          <w:color w:val="032F62"/>
        </w:rPr>
        <w:t>"</w:t>
      </w:r>
      <w:r w:rsidRPr="0020770C">
        <w:rPr>
          <w:color w:val="24292E"/>
        </w:rPr>
        <w:t>&gt;January 20th&lt;/</w:t>
      </w:r>
      <w:r w:rsidRPr="0020770C">
        <w:rPr>
          <w:rStyle w:val="pl-ent"/>
          <w:color w:val="22863A"/>
        </w:rPr>
        <w:t>span</w:t>
      </w:r>
      <w:r w:rsidRPr="0020770C">
        <w:rPr>
          <w:color w:val="24292E"/>
        </w:rPr>
        <w:t>&gt;</w:t>
      </w:r>
    </w:p>
    <w:p w14:paraId="7AC1DCEF" w14:textId="77777777" w:rsidR="00B131BD" w:rsidRPr="0020770C" w:rsidRDefault="00B131BD" w:rsidP="00880F7D">
      <w:pPr>
        <w:pStyle w:val="FACode2"/>
        <w:numPr>
          <w:ilvl w:val="0"/>
          <w:numId w:val="11"/>
        </w:numPr>
        <w:rPr>
          <w:color w:val="24292E"/>
        </w:rPr>
      </w:pPr>
      <w:r w:rsidRPr="0020770C">
        <w:rPr>
          <w:color w:val="24292E"/>
        </w:rPr>
        <w:t xml:space="preserve">            &lt;/</w:t>
      </w:r>
      <w:r w:rsidRPr="0020770C">
        <w:rPr>
          <w:rStyle w:val="pl-ent"/>
          <w:color w:val="22863A"/>
        </w:rPr>
        <w:t>div</w:t>
      </w:r>
      <w:r w:rsidRPr="0020770C">
        <w:rPr>
          <w:color w:val="24292E"/>
        </w:rPr>
        <w:t>&gt;</w:t>
      </w:r>
    </w:p>
    <w:p w14:paraId="7A45BAB3" w14:textId="77777777" w:rsidR="00B131BD" w:rsidRPr="0020770C" w:rsidRDefault="00B131BD" w:rsidP="00880F7D">
      <w:pPr>
        <w:pStyle w:val="FACode2"/>
        <w:numPr>
          <w:ilvl w:val="0"/>
          <w:numId w:val="11"/>
        </w:numPr>
        <w:rPr>
          <w:color w:val="24292E"/>
        </w:rPr>
      </w:pPr>
      <w:r w:rsidRPr="0020770C">
        <w:rPr>
          <w:color w:val="24292E"/>
        </w:rPr>
        <w:t xml:space="preserve">            &lt;</w:t>
      </w:r>
      <w:r w:rsidRPr="0020770C">
        <w:rPr>
          <w:rStyle w:val="pl-ent"/>
          <w:color w:val="22863A"/>
        </w:rPr>
        <w:t>button</w:t>
      </w:r>
      <w:r w:rsidRPr="0020770C">
        <w:rPr>
          <w:color w:val="24292E"/>
        </w:rPr>
        <w:t xml:space="preserve"> </w:t>
      </w:r>
      <w:r w:rsidRPr="0020770C">
        <w:rPr>
          <w:rStyle w:val="pl-e"/>
          <w:color w:val="6F42C1"/>
        </w:rPr>
        <w:t>class</w:t>
      </w:r>
      <w:r w:rsidRPr="0020770C">
        <w:rPr>
          <w:color w:val="24292E"/>
        </w:rPr>
        <w:t>=</w:t>
      </w:r>
      <w:r w:rsidRPr="0020770C">
        <w:rPr>
          <w:rStyle w:val="pl-pds"/>
          <w:color w:val="032F62"/>
        </w:rPr>
        <w:t>"</w:t>
      </w:r>
      <w:r w:rsidRPr="0020770C">
        <w:rPr>
          <w:rStyle w:val="pl-s"/>
          <w:rFonts w:eastAsiaTheme="majorEastAsia"/>
          <w:color w:val="032F62"/>
        </w:rPr>
        <w:t>btn btn-outline-primary btn-sm pull-xs-right</w:t>
      </w:r>
      <w:r w:rsidRPr="0020770C">
        <w:rPr>
          <w:rStyle w:val="pl-pds"/>
          <w:color w:val="032F62"/>
        </w:rPr>
        <w:t>"</w:t>
      </w:r>
      <w:r w:rsidRPr="0020770C">
        <w:rPr>
          <w:color w:val="24292E"/>
        </w:rPr>
        <w:t>&gt;</w:t>
      </w:r>
    </w:p>
    <w:p w14:paraId="60186B39" w14:textId="77777777" w:rsidR="00B131BD" w:rsidRPr="0020770C" w:rsidRDefault="00B131BD" w:rsidP="00880F7D">
      <w:pPr>
        <w:pStyle w:val="FACode2"/>
        <w:numPr>
          <w:ilvl w:val="0"/>
          <w:numId w:val="11"/>
        </w:numPr>
        <w:rPr>
          <w:color w:val="24292E"/>
        </w:rPr>
      </w:pPr>
      <w:r w:rsidRPr="0020770C">
        <w:rPr>
          <w:color w:val="24292E"/>
        </w:rPr>
        <w:t xml:space="preserve">              &lt;</w:t>
      </w:r>
      <w:r w:rsidRPr="0020770C">
        <w:rPr>
          <w:rStyle w:val="pl-ent"/>
          <w:color w:val="22863A"/>
        </w:rPr>
        <w:t>i</w:t>
      </w:r>
      <w:r w:rsidRPr="0020770C">
        <w:rPr>
          <w:color w:val="24292E"/>
        </w:rPr>
        <w:t xml:space="preserve"> </w:t>
      </w:r>
      <w:r w:rsidRPr="0020770C">
        <w:rPr>
          <w:rStyle w:val="pl-e"/>
          <w:color w:val="6F42C1"/>
        </w:rPr>
        <w:t>class</w:t>
      </w:r>
      <w:r w:rsidRPr="0020770C">
        <w:rPr>
          <w:color w:val="24292E"/>
        </w:rPr>
        <w:t>=</w:t>
      </w:r>
      <w:r w:rsidRPr="0020770C">
        <w:rPr>
          <w:rStyle w:val="pl-pds"/>
          <w:color w:val="032F62"/>
        </w:rPr>
        <w:t>"</w:t>
      </w:r>
      <w:r w:rsidRPr="0020770C">
        <w:rPr>
          <w:rStyle w:val="pl-s"/>
          <w:rFonts w:eastAsiaTheme="majorEastAsia"/>
          <w:color w:val="032F62"/>
        </w:rPr>
        <w:t>ion-heart</w:t>
      </w:r>
      <w:r w:rsidRPr="0020770C">
        <w:rPr>
          <w:rStyle w:val="pl-pds"/>
          <w:color w:val="032F62"/>
        </w:rPr>
        <w:t>"</w:t>
      </w:r>
      <w:r w:rsidRPr="0020770C">
        <w:rPr>
          <w:color w:val="24292E"/>
        </w:rPr>
        <w:t>&gt;&lt;/</w:t>
      </w:r>
      <w:r w:rsidRPr="0020770C">
        <w:rPr>
          <w:rStyle w:val="pl-ent"/>
          <w:color w:val="22863A"/>
        </w:rPr>
        <w:t>i</w:t>
      </w:r>
      <w:r w:rsidRPr="0020770C">
        <w:rPr>
          <w:color w:val="24292E"/>
        </w:rPr>
        <w:t>&gt; 32</w:t>
      </w:r>
    </w:p>
    <w:p w14:paraId="23D64FD6" w14:textId="77777777" w:rsidR="00B131BD" w:rsidRPr="0020770C" w:rsidRDefault="00B131BD" w:rsidP="00880F7D">
      <w:pPr>
        <w:pStyle w:val="FACode2"/>
        <w:numPr>
          <w:ilvl w:val="0"/>
          <w:numId w:val="11"/>
        </w:numPr>
        <w:rPr>
          <w:color w:val="24292E"/>
        </w:rPr>
      </w:pPr>
      <w:r w:rsidRPr="0020770C">
        <w:rPr>
          <w:color w:val="24292E"/>
        </w:rPr>
        <w:t xml:space="preserve">            &lt;/</w:t>
      </w:r>
      <w:r w:rsidRPr="0020770C">
        <w:rPr>
          <w:rStyle w:val="pl-ent"/>
          <w:color w:val="22863A"/>
        </w:rPr>
        <w:t>button</w:t>
      </w:r>
      <w:r w:rsidRPr="0020770C">
        <w:rPr>
          <w:color w:val="24292E"/>
        </w:rPr>
        <w:t>&gt;</w:t>
      </w:r>
    </w:p>
    <w:p w14:paraId="6FC18E52" w14:textId="77777777" w:rsidR="00B131BD" w:rsidRPr="0020770C" w:rsidRDefault="00B131BD" w:rsidP="00880F7D">
      <w:pPr>
        <w:pStyle w:val="FACode2"/>
        <w:numPr>
          <w:ilvl w:val="0"/>
          <w:numId w:val="11"/>
        </w:numPr>
        <w:rPr>
          <w:color w:val="24292E"/>
        </w:rPr>
      </w:pPr>
      <w:r w:rsidRPr="0020770C">
        <w:rPr>
          <w:color w:val="24292E"/>
        </w:rPr>
        <w:t xml:space="preserve">          &lt;/</w:t>
      </w:r>
      <w:r w:rsidRPr="0020770C">
        <w:rPr>
          <w:rStyle w:val="pl-ent"/>
          <w:color w:val="22863A"/>
        </w:rPr>
        <w:t>div</w:t>
      </w:r>
      <w:r w:rsidRPr="0020770C">
        <w:rPr>
          <w:color w:val="24292E"/>
        </w:rPr>
        <w:t>&gt;</w:t>
      </w:r>
    </w:p>
    <w:p w14:paraId="6F7DC7DD" w14:textId="77777777" w:rsidR="00B131BD" w:rsidRPr="0020770C" w:rsidRDefault="00B131BD" w:rsidP="00880F7D">
      <w:pPr>
        <w:pStyle w:val="FACode2"/>
        <w:numPr>
          <w:ilvl w:val="0"/>
          <w:numId w:val="11"/>
        </w:numPr>
        <w:rPr>
          <w:color w:val="24292E"/>
        </w:rPr>
      </w:pPr>
      <w:r w:rsidRPr="0020770C">
        <w:rPr>
          <w:color w:val="24292E"/>
        </w:rPr>
        <w:t xml:space="preserve">          &lt;</w:t>
      </w:r>
      <w:r w:rsidRPr="0020770C">
        <w:rPr>
          <w:rStyle w:val="pl-ent"/>
          <w:color w:val="22863A"/>
        </w:rPr>
        <w:t>a</w:t>
      </w:r>
      <w:r w:rsidRPr="0020770C">
        <w:rPr>
          <w:color w:val="24292E"/>
        </w:rPr>
        <w:t xml:space="preserve"> </w:t>
      </w:r>
      <w:r w:rsidRPr="0020770C">
        <w:rPr>
          <w:rStyle w:val="pl-e"/>
          <w:color w:val="6F42C1"/>
        </w:rPr>
        <w:t>href</w:t>
      </w:r>
      <w:r w:rsidRPr="0020770C">
        <w:rPr>
          <w:color w:val="24292E"/>
        </w:rPr>
        <w:t>=</w:t>
      </w:r>
      <w:r w:rsidRPr="0020770C">
        <w:rPr>
          <w:rStyle w:val="pl-pds"/>
          <w:color w:val="032F62"/>
        </w:rPr>
        <w:t>""</w:t>
      </w:r>
      <w:r w:rsidRPr="0020770C">
        <w:rPr>
          <w:color w:val="24292E"/>
        </w:rPr>
        <w:t xml:space="preserve"> </w:t>
      </w:r>
      <w:r w:rsidRPr="0020770C">
        <w:rPr>
          <w:rStyle w:val="pl-e"/>
          <w:color w:val="6F42C1"/>
        </w:rPr>
        <w:t>class</w:t>
      </w:r>
      <w:r w:rsidRPr="0020770C">
        <w:rPr>
          <w:color w:val="24292E"/>
        </w:rPr>
        <w:t>=</w:t>
      </w:r>
      <w:r w:rsidRPr="0020770C">
        <w:rPr>
          <w:rStyle w:val="pl-pds"/>
          <w:color w:val="032F62"/>
        </w:rPr>
        <w:t>"</w:t>
      </w:r>
      <w:r w:rsidRPr="0020770C">
        <w:rPr>
          <w:rStyle w:val="pl-s"/>
          <w:rFonts w:eastAsiaTheme="majorEastAsia"/>
          <w:color w:val="032F62"/>
        </w:rPr>
        <w:t>preview-link</w:t>
      </w:r>
      <w:r w:rsidRPr="0020770C">
        <w:rPr>
          <w:rStyle w:val="pl-pds"/>
          <w:color w:val="032F62"/>
        </w:rPr>
        <w:t>"</w:t>
      </w:r>
      <w:r w:rsidRPr="0020770C">
        <w:rPr>
          <w:color w:val="24292E"/>
        </w:rPr>
        <w:t>&gt;</w:t>
      </w:r>
    </w:p>
    <w:p w14:paraId="47694EAA" w14:textId="77777777" w:rsidR="00B131BD" w:rsidRPr="0020770C" w:rsidRDefault="00B131BD" w:rsidP="00880F7D">
      <w:pPr>
        <w:pStyle w:val="FACode2"/>
        <w:numPr>
          <w:ilvl w:val="0"/>
          <w:numId w:val="11"/>
        </w:numPr>
        <w:rPr>
          <w:color w:val="24292E"/>
        </w:rPr>
      </w:pPr>
      <w:r w:rsidRPr="0020770C">
        <w:rPr>
          <w:color w:val="24292E"/>
        </w:rPr>
        <w:t xml:space="preserve">            &lt;</w:t>
      </w:r>
      <w:r w:rsidRPr="0020770C">
        <w:rPr>
          <w:rStyle w:val="pl-ent"/>
          <w:color w:val="22863A"/>
        </w:rPr>
        <w:t>h1</w:t>
      </w:r>
      <w:r w:rsidRPr="0020770C">
        <w:rPr>
          <w:color w:val="24292E"/>
        </w:rPr>
        <w:t>&gt;The song you won't ever stop singing. No matter how hard you try.&lt;/</w:t>
      </w:r>
      <w:r w:rsidRPr="0020770C">
        <w:rPr>
          <w:rStyle w:val="pl-ent"/>
          <w:color w:val="22863A"/>
        </w:rPr>
        <w:t>h1</w:t>
      </w:r>
      <w:r w:rsidRPr="0020770C">
        <w:rPr>
          <w:color w:val="24292E"/>
        </w:rPr>
        <w:t>&gt;</w:t>
      </w:r>
    </w:p>
    <w:p w14:paraId="2DFBA075" w14:textId="77777777" w:rsidR="00B131BD" w:rsidRPr="0020770C" w:rsidRDefault="00B131BD" w:rsidP="00880F7D">
      <w:pPr>
        <w:pStyle w:val="FACode2"/>
        <w:numPr>
          <w:ilvl w:val="0"/>
          <w:numId w:val="11"/>
        </w:numPr>
        <w:rPr>
          <w:color w:val="24292E"/>
        </w:rPr>
      </w:pPr>
      <w:r w:rsidRPr="0020770C">
        <w:rPr>
          <w:color w:val="24292E"/>
        </w:rPr>
        <w:t xml:space="preserve">            &lt;</w:t>
      </w:r>
      <w:r w:rsidRPr="0020770C">
        <w:rPr>
          <w:rStyle w:val="pl-ent"/>
          <w:color w:val="22863A"/>
        </w:rPr>
        <w:t>p</w:t>
      </w:r>
      <w:r w:rsidRPr="0020770C">
        <w:rPr>
          <w:color w:val="24292E"/>
        </w:rPr>
        <w:t>&gt;This is the description for the post.&lt;/</w:t>
      </w:r>
      <w:r w:rsidRPr="0020770C">
        <w:rPr>
          <w:rStyle w:val="pl-ent"/>
          <w:color w:val="22863A"/>
        </w:rPr>
        <w:t>p</w:t>
      </w:r>
      <w:r w:rsidRPr="0020770C">
        <w:rPr>
          <w:color w:val="24292E"/>
        </w:rPr>
        <w:t>&gt;</w:t>
      </w:r>
    </w:p>
    <w:p w14:paraId="29477409" w14:textId="77777777" w:rsidR="00B131BD" w:rsidRPr="0020770C" w:rsidRDefault="00B131BD" w:rsidP="00880F7D">
      <w:pPr>
        <w:pStyle w:val="FACode2"/>
        <w:numPr>
          <w:ilvl w:val="0"/>
          <w:numId w:val="11"/>
        </w:numPr>
        <w:rPr>
          <w:color w:val="24292E"/>
        </w:rPr>
      </w:pPr>
      <w:r w:rsidRPr="0020770C">
        <w:rPr>
          <w:color w:val="24292E"/>
        </w:rPr>
        <w:lastRenderedPageBreak/>
        <w:t xml:space="preserve">            &lt;</w:t>
      </w:r>
      <w:r w:rsidRPr="0020770C">
        <w:rPr>
          <w:rStyle w:val="pl-ent"/>
          <w:color w:val="22863A"/>
        </w:rPr>
        <w:t>span</w:t>
      </w:r>
      <w:r w:rsidRPr="0020770C">
        <w:rPr>
          <w:color w:val="24292E"/>
        </w:rPr>
        <w:t>&gt;Read more...&lt;/</w:t>
      </w:r>
      <w:r w:rsidRPr="0020770C">
        <w:rPr>
          <w:rStyle w:val="pl-ent"/>
          <w:color w:val="22863A"/>
        </w:rPr>
        <w:t>span</w:t>
      </w:r>
      <w:r w:rsidRPr="0020770C">
        <w:rPr>
          <w:color w:val="24292E"/>
        </w:rPr>
        <w:t>&gt;</w:t>
      </w:r>
    </w:p>
    <w:p w14:paraId="353B3458" w14:textId="77777777" w:rsidR="00B131BD" w:rsidRPr="0020770C" w:rsidRDefault="00B131BD" w:rsidP="00880F7D">
      <w:pPr>
        <w:pStyle w:val="FACode2"/>
        <w:numPr>
          <w:ilvl w:val="0"/>
          <w:numId w:val="11"/>
        </w:numPr>
        <w:rPr>
          <w:color w:val="24292E"/>
        </w:rPr>
      </w:pPr>
      <w:r w:rsidRPr="0020770C">
        <w:rPr>
          <w:color w:val="24292E"/>
        </w:rPr>
        <w:t xml:space="preserve">            &lt;</w:t>
      </w:r>
      <w:r w:rsidRPr="0020770C">
        <w:rPr>
          <w:rStyle w:val="pl-ent"/>
          <w:color w:val="22863A"/>
        </w:rPr>
        <w:t>ul</w:t>
      </w:r>
      <w:r w:rsidRPr="0020770C">
        <w:rPr>
          <w:color w:val="24292E"/>
        </w:rPr>
        <w:t xml:space="preserve"> </w:t>
      </w:r>
      <w:r w:rsidRPr="0020770C">
        <w:rPr>
          <w:rStyle w:val="pl-e"/>
          <w:color w:val="6F42C1"/>
        </w:rPr>
        <w:t>class</w:t>
      </w:r>
      <w:r w:rsidRPr="0020770C">
        <w:rPr>
          <w:color w:val="24292E"/>
        </w:rPr>
        <w:t>=</w:t>
      </w:r>
      <w:r w:rsidRPr="0020770C">
        <w:rPr>
          <w:rStyle w:val="pl-pds"/>
          <w:color w:val="032F62"/>
        </w:rPr>
        <w:t>"</w:t>
      </w:r>
      <w:r w:rsidRPr="0020770C">
        <w:rPr>
          <w:rStyle w:val="pl-s"/>
          <w:rFonts w:eastAsiaTheme="majorEastAsia"/>
          <w:color w:val="032F62"/>
        </w:rPr>
        <w:t>tag-list</w:t>
      </w:r>
      <w:r w:rsidRPr="0020770C">
        <w:rPr>
          <w:rStyle w:val="pl-pds"/>
          <w:color w:val="032F62"/>
        </w:rPr>
        <w:t>"</w:t>
      </w:r>
      <w:r w:rsidRPr="0020770C">
        <w:rPr>
          <w:color w:val="24292E"/>
        </w:rPr>
        <w:t>&gt;</w:t>
      </w:r>
    </w:p>
    <w:p w14:paraId="3B53DADA" w14:textId="77777777" w:rsidR="00B131BD" w:rsidRPr="0020770C" w:rsidRDefault="00B131BD" w:rsidP="00880F7D">
      <w:pPr>
        <w:pStyle w:val="FACode2"/>
        <w:numPr>
          <w:ilvl w:val="0"/>
          <w:numId w:val="11"/>
        </w:numPr>
        <w:rPr>
          <w:color w:val="24292E"/>
        </w:rPr>
      </w:pPr>
      <w:r w:rsidRPr="0020770C">
        <w:rPr>
          <w:color w:val="24292E"/>
        </w:rPr>
        <w:t xml:space="preserve">              &lt;</w:t>
      </w:r>
      <w:r w:rsidRPr="0020770C">
        <w:rPr>
          <w:rStyle w:val="pl-ent"/>
          <w:color w:val="22863A"/>
        </w:rPr>
        <w:t>li</w:t>
      </w:r>
      <w:r w:rsidRPr="0020770C">
        <w:rPr>
          <w:color w:val="24292E"/>
        </w:rPr>
        <w:t xml:space="preserve"> </w:t>
      </w:r>
      <w:r w:rsidRPr="0020770C">
        <w:rPr>
          <w:rStyle w:val="pl-e"/>
          <w:color w:val="6F42C1"/>
        </w:rPr>
        <w:t>class</w:t>
      </w:r>
      <w:r w:rsidRPr="0020770C">
        <w:rPr>
          <w:color w:val="24292E"/>
        </w:rPr>
        <w:t>=</w:t>
      </w:r>
      <w:r w:rsidRPr="0020770C">
        <w:rPr>
          <w:rStyle w:val="pl-pds"/>
          <w:color w:val="032F62"/>
        </w:rPr>
        <w:t>"</w:t>
      </w:r>
      <w:r w:rsidRPr="0020770C">
        <w:rPr>
          <w:rStyle w:val="pl-s"/>
          <w:rFonts w:eastAsiaTheme="majorEastAsia"/>
          <w:color w:val="032F62"/>
        </w:rPr>
        <w:t>tag-default tag-pill tag-outline</w:t>
      </w:r>
      <w:r w:rsidRPr="0020770C">
        <w:rPr>
          <w:rStyle w:val="pl-pds"/>
          <w:color w:val="032F62"/>
        </w:rPr>
        <w:t>"</w:t>
      </w:r>
      <w:r w:rsidRPr="0020770C">
        <w:rPr>
          <w:color w:val="24292E"/>
        </w:rPr>
        <w:t>&gt;Music&lt;/</w:t>
      </w:r>
      <w:r w:rsidRPr="0020770C">
        <w:rPr>
          <w:rStyle w:val="pl-ent"/>
          <w:color w:val="22863A"/>
        </w:rPr>
        <w:t>li</w:t>
      </w:r>
      <w:r w:rsidRPr="0020770C">
        <w:rPr>
          <w:color w:val="24292E"/>
        </w:rPr>
        <w:t>&gt;</w:t>
      </w:r>
    </w:p>
    <w:p w14:paraId="1AFFB098" w14:textId="77777777" w:rsidR="00B131BD" w:rsidRPr="0020770C" w:rsidRDefault="00B131BD" w:rsidP="00880F7D">
      <w:pPr>
        <w:pStyle w:val="FACode2"/>
        <w:numPr>
          <w:ilvl w:val="0"/>
          <w:numId w:val="11"/>
        </w:numPr>
        <w:rPr>
          <w:color w:val="24292E"/>
        </w:rPr>
      </w:pPr>
      <w:r w:rsidRPr="0020770C">
        <w:rPr>
          <w:color w:val="24292E"/>
        </w:rPr>
        <w:t xml:space="preserve">              &lt;</w:t>
      </w:r>
      <w:r w:rsidRPr="0020770C">
        <w:rPr>
          <w:rStyle w:val="pl-ent"/>
          <w:color w:val="22863A"/>
        </w:rPr>
        <w:t>li</w:t>
      </w:r>
      <w:r w:rsidRPr="0020770C">
        <w:rPr>
          <w:color w:val="24292E"/>
        </w:rPr>
        <w:t xml:space="preserve"> </w:t>
      </w:r>
      <w:r w:rsidRPr="0020770C">
        <w:rPr>
          <w:rStyle w:val="pl-e"/>
          <w:color w:val="6F42C1"/>
        </w:rPr>
        <w:t>class</w:t>
      </w:r>
      <w:r w:rsidRPr="0020770C">
        <w:rPr>
          <w:color w:val="24292E"/>
        </w:rPr>
        <w:t>=</w:t>
      </w:r>
      <w:r w:rsidRPr="0020770C">
        <w:rPr>
          <w:rStyle w:val="pl-pds"/>
          <w:color w:val="032F62"/>
        </w:rPr>
        <w:t>"</w:t>
      </w:r>
      <w:r w:rsidRPr="0020770C">
        <w:rPr>
          <w:rStyle w:val="pl-s"/>
          <w:rFonts w:eastAsiaTheme="majorEastAsia"/>
          <w:color w:val="032F62"/>
        </w:rPr>
        <w:t>tag-default tag-pill tag-outline</w:t>
      </w:r>
      <w:r w:rsidRPr="0020770C">
        <w:rPr>
          <w:rStyle w:val="pl-pds"/>
          <w:color w:val="032F62"/>
        </w:rPr>
        <w:t>"</w:t>
      </w:r>
      <w:r w:rsidRPr="0020770C">
        <w:rPr>
          <w:color w:val="24292E"/>
        </w:rPr>
        <w:t>&gt;Song&lt;/</w:t>
      </w:r>
      <w:r w:rsidRPr="0020770C">
        <w:rPr>
          <w:rStyle w:val="pl-ent"/>
          <w:color w:val="22863A"/>
        </w:rPr>
        <w:t>li</w:t>
      </w:r>
      <w:r w:rsidRPr="0020770C">
        <w:rPr>
          <w:color w:val="24292E"/>
        </w:rPr>
        <w:t>&gt;</w:t>
      </w:r>
    </w:p>
    <w:p w14:paraId="5E267110" w14:textId="77777777" w:rsidR="00B131BD" w:rsidRPr="0020770C" w:rsidRDefault="00B131BD" w:rsidP="00880F7D">
      <w:pPr>
        <w:pStyle w:val="FACode2"/>
        <w:numPr>
          <w:ilvl w:val="0"/>
          <w:numId w:val="11"/>
        </w:numPr>
        <w:rPr>
          <w:color w:val="24292E"/>
        </w:rPr>
      </w:pPr>
      <w:r w:rsidRPr="0020770C">
        <w:rPr>
          <w:color w:val="24292E"/>
        </w:rPr>
        <w:t xml:space="preserve">            &lt;/</w:t>
      </w:r>
      <w:r w:rsidRPr="0020770C">
        <w:rPr>
          <w:rStyle w:val="pl-ent"/>
          <w:color w:val="22863A"/>
        </w:rPr>
        <w:t>ul</w:t>
      </w:r>
      <w:r w:rsidRPr="0020770C">
        <w:rPr>
          <w:color w:val="24292E"/>
        </w:rPr>
        <w:t>&gt;</w:t>
      </w:r>
    </w:p>
    <w:p w14:paraId="03CC5559" w14:textId="77777777" w:rsidR="00B131BD" w:rsidRPr="0020770C" w:rsidRDefault="00B131BD" w:rsidP="00880F7D">
      <w:pPr>
        <w:pStyle w:val="FACode2"/>
        <w:numPr>
          <w:ilvl w:val="0"/>
          <w:numId w:val="11"/>
        </w:numPr>
        <w:rPr>
          <w:color w:val="24292E"/>
        </w:rPr>
      </w:pPr>
      <w:r w:rsidRPr="0020770C">
        <w:rPr>
          <w:color w:val="24292E"/>
        </w:rPr>
        <w:t xml:space="preserve">          &lt;/</w:t>
      </w:r>
      <w:r w:rsidRPr="0020770C">
        <w:rPr>
          <w:rStyle w:val="pl-ent"/>
          <w:color w:val="22863A"/>
        </w:rPr>
        <w:t>a</w:t>
      </w:r>
      <w:r w:rsidRPr="0020770C">
        <w:rPr>
          <w:color w:val="24292E"/>
        </w:rPr>
        <w:t>&gt;</w:t>
      </w:r>
    </w:p>
    <w:p w14:paraId="50F2E556" w14:textId="77777777" w:rsidR="00B131BD" w:rsidRPr="0020770C" w:rsidRDefault="00B131BD" w:rsidP="00880F7D">
      <w:pPr>
        <w:pStyle w:val="FACode2"/>
        <w:numPr>
          <w:ilvl w:val="0"/>
          <w:numId w:val="11"/>
        </w:numPr>
        <w:rPr>
          <w:color w:val="24292E"/>
        </w:rPr>
      </w:pPr>
      <w:r w:rsidRPr="0020770C">
        <w:rPr>
          <w:color w:val="24292E"/>
        </w:rPr>
        <w:t xml:space="preserve">        &lt;/</w:t>
      </w:r>
      <w:r w:rsidRPr="0020770C">
        <w:rPr>
          <w:rStyle w:val="pl-ent"/>
          <w:color w:val="22863A"/>
        </w:rPr>
        <w:t>div</w:t>
      </w:r>
      <w:r w:rsidRPr="0020770C">
        <w:rPr>
          <w:color w:val="24292E"/>
        </w:rPr>
        <w:t>&gt;</w:t>
      </w:r>
    </w:p>
    <w:p w14:paraId="11550251" w14:textId="77777777" w:rsidR="00B131BD" w:rsidRPr="0020770C" w:rsidRDefault="00B131BD" w:rsidP="00880F7D">
      <w:pPr>
        <w:pStyle w:val="FACode2"/>
        <w:numPr>
          <w:ilvl w:val="0"/>
          <w:numId w:val="11"/>
        </w:numPr>
        <w:rPr>
          <w:color w:val="24292E"/>
        </w:rPr>
      </w:pPr>
    </w:p>
    <w:p w14:paraId="05468A63" w14:textId="77777777" w:rsidR="00B131BD" w:rsidRPr="0020770C" w:rsidRDefault="00B131BD" w:rsidP="00880F7D">
      <w:pPr>
        <w:pStyle w:val="FACode2"/>
        <w:numPr>
          <w:ilvl w:val="0"/>
          <w:numId w:val="11"/>
        </w:numPr>
        <w:rPr>
          <w:color w:val="24292E"/>
        </w:rPr>
      </w:pPr>
    </w:p>
    <w:p w14:paraId="7E37AAD6" w14:textId="77777777" w:rsidR="00B131BD" w:rsidRPr="0020770C" w:rsidRDefault="00B131BD" w:rsidP="00880F7D">
      <w:pPr>
        <w:pStyle w:val="FACode2"/>
        <w:numPr>
          <w:ilvl w:val="0"/>
          <w:numId w:val="11"/>
        </w:numPr>
        <w:rPr>
          <w:color w:val="24292E"/>
        </w:rPr>
      </w:pPr>
      <w:r w:rsidRPr="0020770C">
        <w:rPr>
          <w:color w:val="24292E"/>
        </w:rPr>
        <w:t xml:space="preserve">      &lt;/</w:t>
      </w:r>
      <w:r w:rsidRPr="0020770C">
        <w:rPr>
          <w:rStyle w:val="pl-ent"/>
          <w:color w:val="22863A"/>
        </w:rPr>
        <w:t>div</w:t>
      </w:r>
      <w:r w:rsidRPr="0020770C">
        <w:rPr>
          <w:color w:val="24292E"/>
        </w:rPr>
        <w:t>&gt;</w:t>
      </w:r>
    </w:p>
    <w:p w14:paraId="38A1E0C2" w14:textId="77777777" w:rsidR="00B131BD" w:rsidRPr="0020770C" w:rsidRDefault="00B131BD" w:rsidP="00880F7D">
      <w:pPr>
        <w:pStyle w:val="FACode2"/>
        <w:numPr>
          <w:ilvl w:val="0"/>
          <w:numId w:val="11"/>
        </w:numPr>
        <w:rPr>
          <w:color w:val="24292E"/>
        </w:rPr>
      </w:pPr>
    </w:p>
    <w:p w14:paraId="3538469F" w14:textId="77777777" w:rsidR="00B131BD" w:rsidRPr="0020770C" w:rsidRDefault="00B131BD" w:rsidP="00880F7D">
      <w:pPr>
        <w:pStyle w:val="FACode2"/>
        <w:numPr>
          <w:ilvl w:val="0"/>
          <w:numId w:val="11"/>
        </w:numPr>
        <w:rPr>
          <w:color w:val="24292E"/>
        </w:rPr>
      </w:pPr>
      <w:r w:rsidRPr="0020770C">
        <w:rPr>
          <w:color w:val="24292E"/>
        </w:rPr>
        <w:t xml:space="preserve">    &lt;/</w:t>
      </w:r>
      <w:r w:rsidRPr="0020770C">
        <w:rPr>
          <w:rStyle w:val="pl-ent"/>
          <w:color w:val="22863A"/>
        </w:rPr>
        <w:t>div</w:t>
      </w:r>
      <w:r w:rsidRPr="0020770C">
        <w:rPr>
          <w:color w:val="24292E"/>
        </w:rPr>
        <w:t>&gt;</w:t>
      </w:r>
    </w:p>
    <w:p w14:paraId="4AFA1AED" w14:textId="77777777" w:rsidR="00B131BD" w:rsidRPr="0020770C" w:rsidRDefault="00B131BD" w:rsidP="00880F7D">
      <w:pPr>
        <w:pStyle w:val="FACode2"/>
        <w:numPr>
          <w:ilvl w:val="0"/>
          <w:numId w:val="11"/>
        </w:numPr>
        <w:rPr>
          <w:color w:val="24292E"/>
        </w:rPr>
      </w:pPr>
      <w:r w:rsidRPr="0020770C">
        <w:rPr>
          <w:color w:val="24292E"/>
        </w:rPr>
        <w:t xml:space="preserve">  &lt;/</w:t>
      </w:r>
      <w:r w:rsidRPr="0020770C">
        <w:rPr>
          <w:rStyle w:val="pl-ent"/>
          <w:color w:val="22863A"/>
        </w:rPr>
        <w:t>div</w:t>
      </w:r>
      <w:r w:rsidRPr="0020770C">
        <w:rPr>
          <w:color w:val="24292E"/>
        </w:rPr>
        <w:t>&gt;</w:t>
      </w:r>
    </w:p>
    <w:p w14:paraId="77E7D5C7" w14:textId="77777777" w:rsidR="00B131BD" w:rsidRPr="0020770C" w:rsidRDefault="00B131BD" w:rsidP="00880F7D">
      <w:pPr>
        <w:pStyle w:val="FACode2"/>
        <w:numPr>
          <w:ilvl w:val="0"/>
          <w:numId w:val="11"/>
        </w:numPr>
        <w:rPr>
          <w:color w:val="24292E"/>
        </w:rPr>
      </w:pPr>
    </w:p>
    <w:p w14:paraId="140131C6" w14:textId="77777777" w:rsidR="00B131BD" w:rsidRPr="0020770C" w:rsidRDefault="00B131BD" w:rsidP="00880F7D">
      <w:pPr>
        <w:pStyle w:val="FACode2"/>
        <w:numPr>
          <w:ilvl w:val="0"/>
          <w:numId w:val="11"/>
        </w:numPr>
        <w:rPr>
          <w:color w:val="24292E"/>
        </w:rPr>
      </w:pPr>
      <w:r w:rsidRPr="0020770C">
        <w:rPr>
          <w:color w:val="24292E"/>
        </w:rPr>
        <w:t>&lt;/</w:t>
      </w:r>
      <w:r w:rsidRPr="0020770C">
        <w:rPr>
          <w:rStyle w:val="pl-ent"/>
          <w:color w:val="22863A"/>
        </w:rPr>
        <w:t>div</w:t>
      </w:r>
      <w:r w:rsidRPr="0020770C">
        <w:rPr>
          <w:color w:val="24292E"/>
        </w:rPr>
        <w:t>&gt;</w:t>
      </w:r>
    </w:p>
    <w:p w14:paraId="06886A8A" w14:textId="77777777" w:rsidR="00F52819" w:rsidRDefault="00F52819" w:rsidP="00F52819"/>
    <w:p w14:paraId="3A6BD3A6" w14:textId="724CF777" w:rsidR="00F52819" w:rsidRDefault="00F52819" w:rsidP="00F52819">
      <w:pPr>
        <w:pStyle w:val="Heading4"/>
      </w:pPr>
      <w:r w:rsidRPr="00B406C3">
        <w:t>Settings</w:t>
      </w:r>
    </w:p>
    <w:p w14:paraId="62F70139" w14:textId="77777777" w:rsidR="003D0593" w:rsidRPr="00862A9E" w:rsidRDefault="003D0593" w:rsidP="00880F7D">
      <w:pPr>
        <w:pStyle w:val="FACode2"/>
        <w:numPr>
          <w:ilvl w:val="0"/>
          <w:numId w:val="12"/>
        </w:numPr>
        <w:rPr>
          <w:color w:val="24292E"/>
        </w:rPr>
      </w:pPr>
      <w:r w:rsidRPr="00862A9E">
        <w:rPr>
          <w:color w:val="24292E"/>
        </w:rPr>
        <w:t>&lt;</w:t>
      </w:r>
      <w:r w:rsidRPr="00862A9E">
        <w:rPr>
          <w:rStyle w:val="pl-ent"/>
          <w:color w:val="22863A"/>
        </w:rPr>
        <w:t>div</w:t>
      </w:r>
      <w:r w:rsidRPr="00862A9E">
        <w:rPr>
          <w:color w:val="24292E"/>
        </w:rPr>
        <w:t xml:space="preserve"> </w:t>
      </w:r>
      <w:r w:rsidRPr="00862A9E">
        <w:rPr>
          <w:rStyle w:val="pl-e"/>
          <w:color w:val="6F42C1"/>
        </w:rPr>
        <w:t>class</w:t>
      </w:r>
      <w:r w:rsidRPr="00862A9E">
        <w:rPr>
          <w:color w:val="24292E"/>
        </w:rPr>
        <w:t>=</w:t>
      </w:r>
      <w:r w:rsidRPr="00862A9E">
        <w:rPr>
          <w:rStyle w:val="pl-pds"/>
          <w:color w:val="032F62"/>
        </w:rPr>
        <w:t>"</w:t>
      </w:r>
      <w:r w:rsidRPr="00862A9E">
        <w:rPr>
          <w:rStyle w:val="pl-s"/>
          <w:rFonts w:eastAsiaTheme="majorEastAsia"/>
          <w:color w:val="032F62"/>
        </w:rPr>
        <w:t>settings-page</w:t>
      </w:r>
      <w:r w:rsidRPr="00862A9E">
        <w:rPr>
          <w:rStyle w:val="pl-pds"/>
          <w:color w:val="032F62"/>
        </w:rPr>
        <w:t>"</w:t>
      </w:r>
      <w:r w:rsidRPr="00862A9E">
        <w:rPr>
          <w:color w:val="24292E"/>
        </w:rPr>
        <w:t>&gt;</w:t>
      </w:r>
    </w:p>
    <w:p w14:paraId="38F6E07E" w14:textId="77777777" w:rsidR="003D0593" w:rsidRPr="00862A9E" w:rsidRDefault="003D0593" w:rsidP="00880F7D">
      <w:pPr>
        <w:pStyle w:val="FACode2"/>
        <w:numPr>
          <w:ilvl w:val="0"/>
          <w:numId w:val="12"/>
        </w:numPr>
        <w:rPr>
          <w:color w:val="24292E"/>
        </w:rPr>
      </w:pPr>
      <w:r w:rsidRPr="00862A9E">
        <w:rPr>
          <w:color w:val="24292E"/>
        </w:rPr>
        <w:t xml:space="preserve">  &lt;</w:t>
      </w:r>
      <w:r w:rsidRPr="00862A9E">
        <w:rPr>
          <w:rStyle w:val="pl-ent"/>
          <w:color w:val="22863A"/>
        </w:rPr>
        <w:t>div</w:t>
      </w:r>
      <w:r w:rsidRPr="00862A9E">
        <w:rPr>
          <w:color w:val="24292E"/>
        </w:rPr>
        <w:t xml:space="preserve"> </w:t>
      </w:r>
      <w:r w:rsidRPr="00862A9E">
        <w:rPr>
          <w:rStyle w:val="pl-e"/>
          <w:color w:val="6F42C1"/>
        </w:rPr>
        <w:t>class</w:t>
      </w:r>
      <w:r w:rsidRPr="00862A9E">
        <w:rPr>
          <w:color w:val="24292E"/>
        </w:rPr>
        <w:t>=</w:t>
      </w:r>
      <w:r w:rsidRPr="00862A9E">
        <w:rPr>
          <w:rStyle w:val="pl-pds"/>
          <w:color w:val="032F62"/>
        </w:rPr>
        <w:t>"</w:t>
      </w:r>
      <w:r w:rsidRPr="00862A9E">
        <w:rPr>
          <w:rStyle w:val="pl-s"/>
          <w:rFonts w:eastAsiaTheme="majorEastAsia"/>
          <w:color w:val="032F62"/>
        </w:rPr>
        <w:t>container page</w:t>
      </w:r>
      <w:r w:rsidRPr="00862A9E">
        <w:rPr>
          <w:rStyle w:val="pl-pds"/>
          <w:color w:val="032F62"/>
        </w:rPr>
        <w:t>"</w:t>
      </w:r>
      <w:r w:rsidRPr="00862A9E">
        <w:rPr>
          <w:color w:val="24292E"/>
        </w:rPr>
        <w:t>&gt;</w:t>
      </w:r>
    </w:p>
    <w:p w14:paraId="720F141E" w14:textId="77777777" w:rsidR="003D0593" w:rsidRPr="00862A9E" w:rsidRDefault="003D0593" w:rsidP="00880F7D">
      <w:pPr>
        <w:pStyle w:val="FACode2"/>
        <w:numPr>
          <w:ilvl w:val="0"/>
          <w:numId w:val="12"/>
        </w:numPr>
        <w:rPr>
          <w:color w:val="24292E"/>
        </w:rPr>
      </w:pPr>
      <w:r w:rsidRPr="00862A9E">
        <w:rPr>
          <w:color w:val="24292E"/>
        </w:rPr>
        <w:t xml:space="preserve">    &lt;</w:t>
      </w:r>
      <w:r w:rsidRPr="00862A9E">
        <w:rPr>
          <w:rStyle w:val="pl-ent"/>
          <w:color w:val="22863A"/>
        </w:rPr>
        <w:t>div</w:t>
      </w:r>
      <w:r w:rsidRPr="00862A9E">
        <w:rPr>
          <w:color w:val="24292E"/>
        </w:rPr>
        <w:t xml:space="preserve"> </w:t>
      </w:r>
      <w:r w:rsidRPr="00862A9E">
        <w:rPr>
          <w:rStyle w:val="pl-e"/>
          <w:color w:val="6F42C1"/>
        </w:rPr>
        <w:t>class</w:t>
      </w:r>
      <w:r w:rsidRPr="00862A9E">
        <w:rPr>
          <w:color w:val="24292E"/>
        </w:rPr>
        <w:t>=</w:t>
      </w:r>
      <w:r w:rsidRPr="00862A9E">
        <w:rPr>
          <w:rStyle w:val="pl-pds"/>
          <w:color w:val="032F62"/>
        </w:rPr>
        <w:t>"</w:t>
      </w:r>
      <w:r w:rsidRPr="00862A9E">
        <w:rPr>
          <w:rStyle w:val="pl-s"/>
          <w:rFonts w:eastAsiaTheme="majorEastAsia"/>
          <w:color w:val="032F62"/>
        </w:rPr>
        <w:t>row</w:t>
      </w:r>
      <w:r w:rsidRPr="00862A9E">
        <w:rPr>
          <w:rStyle w:val="pl-pds"/>
          <w:color w:val="032F62"/>
        </w:rPr>
        <w:t>"</w:t>
      </w:r>
      <w:r w:rsidRPr="00862A9E">
        <w:rPr>
          <w:color w:val="24292E"/>
        </w:rPr>
        <w:t>&gt;</w:t>
      </w:r>
    </w:p>
    <w:p w14:paraId="4783B4A4" w14:textId="77777777" w:rsidR="003D0593" w:rsidRPr="00862A9E" w:rsidRDefault="003D0593" w:rsidP="00880F7D">
      <w:pPr>
        <w:pStyle w:val="FACode2"/>
        <w:numPr>
          <w:ilvl w:val="0"/>
          <w:numId w:val="12"/>
        </w:numPr>
        <w:rPr>
          <w:color w:val="24292E"/>
        </w:rPr>
      </w:pPr>
    </w:p>
    <w:p w14:paraId="22B5C73B" w14:textId="77777777" w:rsidR="003D0593" w:rsidRPr="00862A9E" w:rsidRDefault="003D0593" w:rsidP="00880F7D">
      <w:pPr>
        <w:pStyle w:val="FACode2"/>
        <w:numPr>
          <w:ilvl w:val="0"/>
          <w:numId w:val="12"/>
        </w:numPr>
        <w:rPr>
          <w:color w:val="24292E"/>
        </w:rPr>
      </w:pPr>
      <w:r w:rsidRPr="00862A9E">
        <w:rPr>
          <w:color w:val="24292E"/>
        </w:rPr>
        <w:t xml:space="preserve">      &lt;</w:t>
      </w:r>
      <w:r w:rsidRPr="00862A9E">
        <w:rPr>
          <w:rStyle w:val="pl-ent"/>
          <w:color w:val="22863A"/>
        </w:rPr>
        <w:t>div</w:t>
      </w:r>
      <w:r w:rsidRPr="00862A9E">
        <w:rPr>
          <w:color w:val="24292E"/>
        </w:rPr>
        <w:t xml:space="preserve"> </w:t>
      </w:r>
      <w:r w:rsidRPr="00862A9E">
        <w:rPr>
          <w:rStyle w:val="pl-e"/>
          <w:color w:val="6F42C1"/>
        </w:rPr>
        <w:t>class</w:t>
      </w:r>
      <w:r w:rsidRPr="00862A9E">
        <w:rPr>
          <w:color w:val="24292E"/>
        </w:rPr>
        <w:t>=</w:t>
      </w:r>
      <w:r w:rsidRPr="00862A9E">
        <w:rPr>
          <w:rStyle w:val="pl-pds"/>
          <w:color w:val="032F62"/>
        </w:rPr>
        <w:t>"</w:t>
      </w:r>
      <w:r w:rsidRPr="00862A9E">
        <w:rPr>
          <w:rStyle w:val="pl-s"/>
          <w:rFonts w:eastAsiaTheme="majorEastAsia"/>
          <w:color w:val="032F62"/>
        </w:rPr>
        <w:t>col-md-6 offset-md-3 col-xs-12</w:t>
      </w:r>
      <w:r w:rsidRPr="00862A9E">
        <w:rPr>
          <w:rStyle w:val="pl-pds"/>
          <w:color w:val="032F62"/>
        </w:rPr>
        <w:t>"</w:t>
      </w:r>
      <w:r w:rsidRPr="00862A9E">
        <w:rPr>
          <w:color w:val="24292E"/>
        </w:rPr>
        <w:t>&gt;</w:t>
      </w:r>
    </w:p>
    <w:p w14:paraId="32A8D922" w14:textId="77777777" w:rsidR="003D0593" w:rsidRPr="00862A9E" w:rsidRDefault="003D0593" w:rsidP="00880F7D">
      <w:pPr>
        <w:pStyle w:val="FACode2"/>
        <w:numPr>
          <w:ilvl w:val="0"/>
          <w:numId w:val="12"/>
        </w:numPr>
        <w:rPr>
          <w:color w:val="24292E"/>
        </w:rPr>
      </w:pPr>
      <w:r w:rsidRPr="00862A9E">
        <w:rPr>
          <w:color w:val="24292E"/>
        </w:rPr>
        <w:t xml:space="preserve">        &lt;</w:t>
      </w:r>
      <w:r w:rsidRPr="00862A9E">
        <w:rPr>
          <w:rStyle w:val="pl-ent"/>
          <w:color w:val="22863A"/>
        </w:rPr>
        <w:t>h1</w:t>
      </w:r>
      <w:r w:rsidRPr="00862A9E">
        <w:rPr>
          <w:color w:val="24292E"/>
        </w:rPr>
        <w:t xml:space="preserve"> </w:t>
      </w:r>
      <w:r w:rsidRPr="00862A9E">
        <w:rPr>
          <w:rStyle w:val="pl-e"/>
          <w:color w:val="6F42C1"/>
        </w:rPr>
        <w:t>class</w:t>
      </w:r>
      <w:r w:rsidRPr="00862A9E">
        <w:rPr>
          <w:color w:val="24292E"/>
        </w:rPr>
        <w:t>=</w:t>
      </w:r>
      <w:r w:rsidRPr="00862A9E">
        <w:rPr>
          <w:rStyle w:val="pl-pds"/>
          <w:color w:val="032F62"/>
        </w:rPr>
        <w:t>"</w:t>
      </w:r>
      <w:r w:rsidRPr="00862A9E">
        <w:rPr>
          <w:rStyle w:val="pl-s"/>
          <w:rFonts w:eastAsiaTheme="majorEastAsia"/>
          <w:color w:val="032F62"/>
        </w:rPr>
        <w:t>text-xs-center</w:t>
      </w:r>
      <w:r w:rsidRPr="00862A9E">
        <w:rPr>
          <w:rStyle w:val="pl-pds"/>
          <w:color w:val="032F62"/>
        </w:rPr>
        <w:t>"</w:t>
      </w:r>
      <w:r w:rsidRPr="00862A9E">
        <w:rPr>
          <w:color w:val="24292E"/>
        </w:rPr>
        <w:t>&gt;Your Settings&lt;/</w:t>
      </w:r>
      <w:r w:rsidRPr="00862A9E">
        <w:rPr>
          <w:rStyle w:val="pl-ent"/>
          <w:color w:val="22863A"/>
        </w:rPr>
        <w:t>h1</w:t>
      </w:r>
      <w:r w:rsidRPr="00862A9E">
        <w:rPr>
          <w:color w:val="24292E"/>
        </w:rPr>
        <w:t>&gt;</w:t>
      </w:r>
    </w:p>
    <w:p w14:paraId="129EB7C2" w14:textId="77777777" w:rsidR="003D0593" w:rsidRPr="00862A9E" w:rsidRDefault="003D0593" w:rsidP="00880F7D">
      <w:pPr>
        <w:pStyle w:val="FACode2"/>
        <w:numPr>
          <w:ilvl w:val="0"/>
          <w:numId w:val="12"/>
        </w:numPr>
        <w:rPr>
          <w:color w:val="24292E"/>
        </w:rPr>
      </w:pPr>
    </w:p>
    <w:p w14:paraId="6DFC4F1C" w14:textId="77777777" w:rsidR="003D0593" w:rsidRPr="00862A9E" w:rsidRDefault="003D0593" w:rsidP="00880F7D">
      <w:pPr>
        <w:pStyle w:val="FACode2"/>
        <w:numPr>
          <w:ilvl w:val="0"/>
          <w:numId w:val="12"/>
        </w:numPr>
        <w:rPr>
          <w:color w:val="24292E"/>
        </w:rPr>
      </w:pPr>
      <w:r w:rsidRPr="00862A9E">
        <w:rPr>
          <w:color w:val="24292E"/>
        </w:rPr>
        <w:t xml:space="preserve">        &lt;</w:t>
      </w:r>
      <w:r w:rsidRPr="00862A9E">
        <w:rPr>
          <w:rStyle w:val="pl-ent"/>
          <w:color w:val="22863A"/>
        </w:rPr>
        <w:t>form</w:t>
      </w:r>
      <w:r w:rsidRPr="00862A9E">
        <w:rPr>
          <w:color w:val="24292E"/>
        </w:rPr>
        <w:t>&gt;</w:t>
      </w:r>
    </w:p>
    <w:p w14:paraId="0373E9E0" w14:textId="77777777" w:rsidR="003D0593" w:rsidRPr="00862A9E" w:rsidRDefault="003D0593" w:rsidP="00880F7D">
      <w:pPr>
        <w:pStyle w:val="FACode2"/>
        <w:numPr>
          <w:ilvl w:val="0"/>
          <w:numId w:val="12"/>
        </w:numPr>
        <w:rPr>
          <w:color w:val="24292E"/>
        </w:rPr>
      </w:pPr>
      <w:r w:rsidRPr="00862A9E">
        <w:rPr>
          <w:color w:val="24292E"/>
        </w:rPr>
        <w:t xml:space="preserve">          &lt;</w:t>
      </w:r>
      <w:r w:rsidRPr="00862A9E">
        <w:rPr>
          <w:rStyle w:val="pl-ent"/>
          <w:color w:val="22863A"/>
        </w:rPr>
        <w:t>fieldset</w:t>
      </w:r>
      <w:r w:rsidRPr="00862A9E">
        <w:rPr>
          <w:color w:val="24292E"/>
        </w:rPr>
        <w:t>&gt;</w:t>
      </w:r>
    </w:p>
    <w:p w14:paraId="10DFDDDE" w14:textId="77777777" w:rsidR="003D0593" w:rsidRPr="00862A9E" w:rsidRDefault="003D0593" w:rsidP="00880F7D">
      <w:pPr>
        <w:pStyle w:val="FACode2"/>
        <w:numPr>
          <w:ilvl w:val="0"/>
          <w:numId w:val="12"/>
        </w:numPr>
        <w:rPr>
          <w:color w:val="24292E"/>
        </w:rPr>
      </w:pPr>
      <w:r w:rsidRPr="00862A9E">
        <w:rPr>
          <w:color w:val="24292E"/>
        </w:rPr>
        <w:t xml:space="preserve">              &lt;</w:t>
      </w:r>
      <w:r w:rsidRPr="00862A9E">
        <w:rPr>
          <w:rStyle w:val="pl-ent"/>
          <w:color w:val="22863A"/>
        </w:rPr>
        <w:t>fieldset</w:t>
      </w:r>
      <w:r w:rsidRPr="00862A9E">
        <w:rPr>
          <w:color w:val="24292E"/>
        </w:rPr>
        <w:t xml:space="preserve"> </w:t>
      </w:r>
      <w:r w:rsidRPr="00862A9E">
        <w:rPr>
          <w:rStyle w:val="pl-e"/>
          <w:color w:val="6F42C1"/>
        </w:rPr>
        <w:t>class</w:t>
      </w:r>
      <w:r w:rsidRPr="00862A9E">
        <w:rPr>
          <w:color w:val="24292E"/>
        </w:rPr>
        <w:t>=</w:t>
      </w:r>
      <w:r w:rsidRPr="00862A9E">
        <w:rPr>
          <w:rStyle w:val="pl-pds"/>
          <w:color w:val="032F62"/>
        </w:rPr>
        <w:t>"</w:t>
      </w:r>
      <w:r w:rsidRPr="00862A9E">
        <w:rPr>
          <w:rStyle w:val="pl-s"/>
          <w:rFonts w:eastAsiaTheme="majorEastAsia"/>
          <w:color w:val="032F62"/>
        </w:rPr>
        <w:t>form-group</w:t>
      </w:r>
      <w:r w:rsidRPr="00862A9E">
        <w:rPr>
          <w:rStyle w:val="pl-pds"/>
          <w:color w:val="032F62"/>
        </w:rPr>
        <w:t>"</w:t>
      </w:r>
      <w:r w:rsidRPr="00862A9E">
        <w:rPr>
          <w:color w:val="24292E"/>
        </w:rPr>
        <w:t>&gt;</w:t>
      </w:r>
    </w:p>
    <w:p w14:paraId="774F368E" w14:textId="77777777" w:rsidR="003D0593" w:rsidRPr="00862A9E" w:rsidRDefault="003D0593" w:rsidP="00880F7D">
      <w:pPr>
        <w:pStyle w:val="FACode2"/>
        <w:numPr>
          <w:ilvl w:val="0"/>
          <w:numId w:val="12"/>
        </w:numPr>
        <w:rPr>
          <w:color w:val="24292E"/>
        </w:rPr>
      </w:pPr>
      <w:r w:rsidRPr="00862A9E">
        <w:rPr>
          <w:color w:val="24292E"/>
        </w:rPr>
        <w:t xml:space="preserve">                &lt;</w:t>
      </w:r>
      <w:r w:rsidRPr="00862A9E">
        <w:rPr>
          <w:rStyle w:val="pl-ent"/>
          <w:color w:val="22863A"/>
        </w:rPr>
        <w:t>input</w:t>
      </w:r>
      <w:r w:rsidRPr="00862A9E">
        <w:rPr>
          <w:color w:val="24292E"/>
        </w:rPr>
        <w:t xml:space="preserve"> </w:t>
      </w:r>
      <w:r w:rsidRPr="00862A9E">
        <w:rPr>
          <w:rStyle w:val="pl-e"/>
          <w:color w:val="6F42C1"/>
        </w:rPr>
        <w:t>class</w:t>
      </w:r>
      <w:r w:rsidRPr="00862A9E">
        <w:rPr>
          <w:color w:val="24292E"/>
        </w:rPr>
        <w:t>=</w:t>
      </w:r>
      <w:r w:rsidRPr="00862A9E">
        <w:rPr>
          <w:rStyle w:val="pl-pds"/>
          <w:color w:val="032F62"/>
        </w:rPr>
        <w:t>"</w:t>
      </w:r>
      <w:r w:rsidRPr="00862A9E">
        <w:rPr>
          <w:rStyle w:val="pl-s"/>
          <w:rFonts w:eastAsiaTheme="majorEastAsia"/>
          <w:color w:val="032F62"/>
        </w:rPr>
        <w:t>form-control</w:t>
      </w:r>
      <w:r w:rsidRPr="00862A9E">
        <w:rPr>
          <w:rStyle w:val="pl-pds"/>
          <w:color w:val="032F62"/>
        </w:rPr>
        <w:t>"</w:t>
      </w:r>
      <w:r w:rsidRPr="00862A9E">
        <w:rPr>
          <w:color w:val="24292E"/>
        </w:rPr>
        <w:t xml:space="preserve"> </w:t>
      </w:r>
      <w:r w:rsidRPr="00862A9E">
        <w:rPr>
          <w:rStyle w:val="pl-e"/>
          <w:color w:val="6F42C1"/>
        </w:rPr>
        <w:t>type</w:t>
      </w:r>
      <w:r w:rsidRPr="00862A9E">
        <w:rPr>
          <w:color w:val="24292E"/>
        </w:rPr>
        <w:t>=</w:t>
      </w:r>
      <w:r w:rsidRPr="00862A9E">
        <w:rPr>
          <w:rStyle w:val="pl-pds"/>
          <w:color w:val="032F62"/>
        </w:rPr>
        <w:t>"</w:t>
      </w:r>
      <w:r w:rsidRPr="00862A9E">
        <w:rPr>
          <w:rStyle w:val="pl-s"/>
          <w:rFonts w:eastAsiaTheme="majorEastAsia"/>
          <w:color w:val="032F62"/>
        </w:rPr>
        <w:t>text</w:t>
      </w:r>
      <w:r w:rsidRPr="00862A9E">
        <w:rPr>
          <w:rStyle w:val="pl-pds"/>
          <w:color w:val="032F62"/>
        </w:rPr>
        <w:t>"</w:t>
      </w:r>
      <w:r w:rsidRPr="00862A9E">
        <w:rPr>
          <w:color w:val="24292E"/>
        </w:rPr>
        <w:t xml:space="preserve"> </w:t>
      </w:r>
      <w:r w:rsidRPr="00862A9E">
        <w:rPr>
          <w:rStyle w:val="pl-e"/>
          <w:color w:val="6F42C1"/>
        </w:rPr>
        <w:t>placeholder</w:t>
      </w:r>
      <w:r w:rsidRPr="00862A9E">
        <w:rPr>
          <w:color w:val="24292E"/>
        </w:rPr>
        <w:t>=</w:t>
      </w:r>
      <w:r w:rsidRPr="00862A9E">
        <w:rPr>
          <w:rStyle w:val="pl-pds"/>
          <w:color w:val="032F62"/>
        </w:rPr>
        <w:t>"</w:t>
      </w:r>
      <w:r w:rsidRPr="00862A9E">
        <w:rPr>
          <w:rStyle w:val="pl-s"/>
          <w:rFonts w:eastAsiaTheme="majorEastAsia"/>
          <w:color w:val="032F62"/>
        </w:rPr>
        <w:t>URL of profile picture</w:t>
      </w:r>
      <w:r w:rsidRPr="00862A9E">
        <w:rPr>
          <w:rStyle w:val="pl-pds"/>
          <w:color w:val="032F62"/>
        </w:rPr>
        <w:t>"</w:t>
      </w:r>
      <w:r w:rsidRPr="00862A9E">
        <w:rPr>
          <w:color w:val="24292E"/>
        </w:rPr>
        <w:t>&gt;</w:t>
      </w:r>
    </w:p>
    <w:p w14:paraId="34ECEC88" w14:textId="77777777" w:rsidR="003D0593" w:rsidRPr="00862A9E" w:rsidRDefault="003D0593" w:rsidP="00880F7D">
      <w:pPr>
        <w:pStyle w:val="FACode2"/>
        <w:numPr>
          <w:ilvl w:val="0"/>
          <w:numId w:val="12"/>
        </w:numPr>
        <w:rPr>
          <w:color w:val="24292E"/>
        </w:rPr>
      </w:pPr>
      <w:r w:rsidRPr="00862A9E">
        <w:rPr>
          <w:color w:val="24292E"/>
        </w:rPr>
        <w:t xml:space="preserve">              &lt;/</w:t>
      </w:r>
      <w:r w:rsidRPr="00862A9E">
        <w:rPr>
          <w:rStyle w:val="pl-ent"/>
          <w:color w:val="22863A"/>
        </w:rPr>
        <w:t>fieldset</w:t>
      </w:r>
      <w:r w:rsidRPr="00862A9E">
        <w:rPr>
          <w:color w:val="24292E"/>
        </w:rPr>
        <w:t>&gt;</w:t>
      </w:r>
    </w:p>
    <w:p w14:paraId="003AFC7F" w14:textId="77777777" w:rsidR="003D0593" w:rsidRPr="00862A9E" w:rsidRDefault="003D0593" w:rsidP="00880F7D">
      <w:pPr>
        <w:pStyle w:val="FACode2"/>
        <w:numPr>
          <w:ilvl w:val="0"/>
          <w:numId w:val="12"/>
        </w:numPr>
        <w:rPr>
          <w:color w:val="24292E"/>
        </w:rPr>
      </w:pPr>
      <w:r w:rsidRPr="00862A9E">
        <w:rPr>
          <w:color w:val="24292E"/>
        </w:rPr>
        <w:t xml:space="preserve">              &lt;</w:t>
      </w:r>
      <w:r w:rsidRPr="00862A9E">
        <w:rPr>
          <w:rStyle w:val="pl-ent"/>
          <w:color w:val="22863A"/>
        </w:rPr>
        <w:t>fieldset</w:t>
      </w:r>
      <w:r w:rsidRPr="00862A9E">
        <w:rPr>
          <w:color w:val="24292E"/>
        </w:rPr>
        <w:t xml:space="preserve"> </w:t>
      </w:r>
      <w:r w:rsidRPr="00862A9E">
        <w:rPr>
          <w:rStyle w:val="pl-e"/>
          <w:color w:val="6F42C1"/>
        </w:rPr>
        <w:t>class</w:t>
      </w:r>
      <w:r w:rsidRPr="00862A9E">
        <w:rPr>
          <w:color w:val="24292E"/>
        </w:rPr>
        <w:t>=</w:t>
      </w:r>
      <w:r w:rsidRPr="00862A9E">
        <w:rPr>
          <w:rStyle w:val="pl-pds"/>
          <w:color w:val="032F62"/>
        </w:rPr>
        <w:t>"</w:t>
      </w:r>
      <w:r w:rsidRPr="00862A9E">
        <w:rPr>
          <w:rStyle w:val="pl-s"/>
          <w:rFonts w:eastAsiaTheme="majorEastAsia"/>
          <w:color w:val="032F62"/>
        </w:rPr>
        <w:t>form-group</w:t>
      </w:r>
      <w:r w:rsidRPr="00862A9E">
        <w:rPr>
          <w:rStyle w:val="pl-pds"/>
          <w:color w:val="032F62"/>
        </w:rPr>
        <w:t>"</w:t>
      </w:r>
      <w:r w:rsidRPr="00862A9E">
        <w:rPr>
          <w:color w:val="24292E"/>
        </w:rPr>
        <w:t>&gt;</w:t>
      </w:r>
    </w:p>
    <w:p w14:paraId="71F53481" w14:textId="77777777" w:rsidR="003D0593" w:rsidRPr="00862A9E" w:rsidRDefault="003D0593" w:rsidP="00880F7D">
      <w:pPr>
        <w:pStyle w:val="FACode2"/>
        <w:numPr>
          <w:ilvl w:val="0"/>
          <w:numId w:val="12"/>
        </w:numPr>
        <w:rPr>
          <w:color w:val="24292E"/>
        </w:rPr>
      </w:pPr>
      <w:r w:rsidRPr="00862A9E">
        <w:rPr>
          <w:color w:val="24292E"/>
        </w:rPr>
        <w:t xml:space="preserve">                &lt;</w:t>
      </w:r>
      <w:r w:rsidRPr="00862A9E">
        <w:rPr>
          <w:rStyle w:val="pl-ent"/>
          <w:color w:val="22863A"/>
        </w:rPr>
        <w:t>input</w:t>
      </w:r>
      <w:r w:rsidRPr="00862A9E">
        <w:rPr>
          <w:color w:val="24292E"/>
        </w:rPr>
        <w:t xml:space="preserve"> </w:t>
      </w:r>
      <w:r w:rsidRPr="00862A9E">
        <w:rPr>
          <w:rStyle w:val="pl-e"/>
          <w:color w:val="6F42C1"/>
        </w:rPr>
        <w:t>class</w:t>
      </w:r>
      <w:r w:rsidRPr="00862A9E">
        <w:rPr>
          <w:color w:val="24292E"/>
        </w:rPr>
        <w:t>=</w:t>
      </w:r>
      <w:r w:rsidRPr="00862A9E">
        <w:rPr>
          <w:rStyle w:val="pl-pds"/>
          <w:color w:val="032F62"/>
        </w:rPr>
        <w:t>"</w:t>
      </w:r>
      <w:r w:rsidRPr="00862A9E">
        <w:rPr>
          <w:rStyle w:val="pl-s"/>
          <w:rFonts w:eastAsiaTheme="majorEastAsia"/>
          <w:color w:val="032F62"/>
        </w:rPr>
        <w:t>form-control form-control-lg</w:t>
      </w:r>
      <w:r w:rsidRPr="00862A9E">
        <w:rPr>
          <w:rStyle w:val="pl-pds"/>
          <w:color w:val="032F62"/>
        </w:rPr>
        <w:t>"</w:t>
      </w:r>
      <w:r w:rsidRPr="00862A9E">
        <w:rPr>
          <w:color w:val="24292E"/>
        </w:rPr>
        <w:t xml:space="preserve"> </w:t>
      </w:r>
      <w:r w:rsidRPr="00862A9E">
        <w:rPr>
          <w:rStyle w:val="pl-e"/>
          <w:color w:val="6F42C1"/>
        </w:rPr>
        <w:t>type</w:t>
      </w:r>
      <w:r w:rsidRPr="00862A9E">
        <w:rPr>
          <w:color w:val="24292E"/>
        </w:rPr>
        <w:t>=</w:t>
      </w:r>
      <w:r w:rsidRPr="00862A9E">
        <w:rPr>
          <w:rStyle w:val="pl-pds"/>
          <w:color w:val="032F62"/>
        </w:rPr>
        <w:t>"</w:t>
      </w:r>
      <w:r w:rsidRPr="00862A9E">
        <w:rPr>
          <w:rStyle w:val="pl-s"/>
          <w:rFonts w:eastAsiaTheme="majorEastAsia"/>
          <w:color w:val="032F62"/>
        </w:rPr>
        <w:t>text</w:t>
      </w:r>
      <w:r w:rsidRPr="00862A9E">
        <w:rPr>
          <w:rStyle w:val="pl-pds"/>
          <w:color w:val="032F62"/>
        </w:rPr>
        <w:t>"</w:t>
      </w:r>
      <w:r w:rsidRPr="00862A9E">
        <w:rPr>
          <w:color w:val="24292E"/>
        </w:rPr>
        <w:t xml:space="preserve"> </w:t>
      </w:r>
      <w:r w:rsidRPr="00862A9E">
        <w:rPr>
          <w:rStyle w:val="pl-e"/>
          <w:color w:val="6F42C1"/>
        </w:rPr>
        <w:t>placeholder</w:t>
      </w:r>
      <w:r w:rsidRPr="00862A9E">
        <w:rPr>
          <w:color w:val="24292E"/>
        </w:rPr>
        <w:t>=</w:t>
      </w:r>
      <w:r w:rsidRPr="00862A9E">
        <w:rPr>
          <w:rStyle w:val="pl-pds"/>
          <w:color w:val="032F62"/>
        </w:rPr>
        <w:t>"</w:t>
      </w:r>
      <w:r w:rsidRPr="00862A9E">
        <w:rPr>
          <w:rStyle w:val="pl-s"/>
          <w:rFonts w:eastAsiaTheme="majorEastAsia"/>
          <w:color w:val="032F62"/>
        </w:rPr>
        <w:t>Your Name</w:t>
      </w:r>
      <w:r w:rsidRPr="00862A9E">
        <w:rPr>
          <w:rStyle w:val="pl-pds"/>
          <w:color w:val="032F62"/>
        </w:rPr>
        <w:t>"</w:t>
      </w:r>
      <w:r w:rsidRPr="00862A9E">
        <w:rPr>
          <w:color w:val="24292E"/>
        </w:rPr>
        <w:t>&gt;</w:t>
      </w:r>
    </w:p>
    <w:p w14:paraId="66EC24AF" w14:textId="77777777" w:rsidR="003D0593" w:rsidRPr="00862A9E" w:rsidRDefault="003D0593" w:rsidP="00880F7D">
      <w:pPr>
        <w:pStyle w:val="FACode2"/>
        <w:numPr>
          <w:ilvl w:val="0"/>
          <w:numId w:val="12"/>
        </w:numPr>
        <w:rPr>
          <w:color w:val="24292E"/>
        </w:rPr>
      </w:pPr>
      <w:r w:rsidRPr="00862A9E">
        <w:rPr>
          <w:color w:val="24292E"/>
        </w:rPr>
        <w:t xml:space="preserve">              &lt;/</w:t>
      </w:r>
      <w:r w:rsidRPr="00862A9E">
        <w:rPr>
          <w:rStyle w:val="pl-ent"/>
          <w:color w:val="22863A"/>
        </w:rPr>
        <w:t>fieldset</w:t>
      </w:r>
      <w:r w:rsidRPr="00862A9E">
        <w:rPr>
          <w:color w:val="24292E"/>
        </w:rPr>
        <w:t>&gt;</w:t>
      </w:r>
    </w:p>
    <w:p w14:paraId="0C48447D" w14:textId="77777777" w:rsidR="003D0593" w:rsidRPr="00862A9E" w:rsidRDefault="003D0593" w:rsidP="00880F7D">
      <w:pPr>
        <w:pStyle w:val="FACode2"/>
        <w:numPr>
          <w:ilvl w:val="0"/>
          <w:numId w:val="12"/>
        </w:numPr>
        <w:rPr>
          <w:color w:val="24292E"/>
        </w:rPr>
      </w:pPr>
      <w:r w:rsidRPr="00862A9E">
        <w:rPr>
          <w:color w:val="24292E"/>
        </w:rPr>
        <w:t xml:space="preserve">              &lt;</w:t>
      </w:r>
      <w:r w:rsidRPr="00862A9E">
        <w:rPr>
          <w:rStyle w:val="pl-ent"/>
          <w:color w:val="22863A"/>
        </w:rPr>
        <w:t>fieldset</w:t>
      </w:r>
      <w:r w:rsidRPr="00862A9E">
        <w:rPr>
          <w:color w:val="24292E"/>
        </w:rPr>
        <w:t xml:space="preserve"> </w:t>
      </w:r>
      <w:r w:rsidRPr="00862A9E">
        <w:rPr>
          <w:rStyle w:val="pl-e"/>
          <w:color w:val="6F42C1"/>
        </w:rPr>
        <w:t>class</w:t>
      </w:r>
      <w:r w:rsidRPr="00862A9E">
        <w:rPr>
          <w:color w:val="24292E"/>
        </w:rPr>
        <w:t>=</w:t>
      </w:r>
      <w:r w:rsidRPr="00862A9E">
        <w:rPr>
          <w:rStyle w:val="pl-pds"/>
          <w:color w:val="032F62"/>
        </w:rPr>
        <w:t>"</w:t>
      </w:r>
      <w:r w:rsidRPr="00862A9E">
        <w:rPr>
          <w:rStyle w:val="pl-s"/>
          <w:rFonts w:eastAsiaTheme="majorEastAsia"/>
          <w:color w:val="032F62"/>
        </w:rPr>
        <w:t>form-group</w:t>
      </w:r>
      <w:r w:rsidRPr="00862A9E">
        <w:rPr>
          <w:rStyle w:val="pl-pds"/>
          <w:color w:val="032F62"/>
        </w:rPr>
        <w:t>"</w:t>
      </w:r>
      <w:r w:rsidRPr="00862A9E">
        <w:rPr>
          <w:color w:val="24292E"/>
        </w:rPr>
        <w:t>&gt;</w:t>
      </w:r>
    </w:p>
    <w:p w14:paraId="4B782D00" w14:textId="77777777" w:rsidR="003D0593" w:rsidRPr="00862A9E" w:rsidRDefault="003D0593" w:rsidP="00880F7D">
      <w:pPr>
        <w:pStyle w:val="FACode2"/>
        <w:numPr>
          <w:ilvl w:val="0"/>
          <w:numId w:val="12"/>
        </w:numPr>
        <w:rPr>
          <w:color w:val="24292E"/>
        </w:rPr>
      </w:pPr>
      <w:r w:rsidRPr="00862A9E">
        <w:rPr>
          <w:color w:val="24292E"/>
        </w:rPr>
        <w:t xml:space="preserve">                &lt;</w:t>
      </w:r>
      <w:r w:rsidRPr="00862A9E">
        <w:rPr>
          <w:rStyle w:val="pl-ent"/>
          <w:color w:val="22863A"/>
        </w:rPr>
        <w:t>textarea</w:t>
      </w:r>
      <w:r w:rsidRPr="00862A9E">
        <w:rPr>
          <w:color w:val="24292E"/>
        </w:rPr>
        <w:t xml:space="preserve"> </w:t>
      </w:r>
      <w:r w:rsidRPr="00862A9E">
        <w:rPr>
          <w:rStyle w:val="pl-e"/>
          <w:color w:val="6F42C1"/>
        </w:rPr>
        <w:t>class</w:t>
      </w:r>
      <w:r w:rsidRPr="00862A9E">
        <w:rPr>
          <w:color w:val="24292E"/>
        </w:rPr>
        <w:t>=</w:t>
      </w:r>
      <w:r w:rsidRPr="00862A9E">
        <w:rPr>
          <w:rStyle w:val="pl-pds"/>
          <w:color w:val="032F62"/>
        </w:rPr>
        <w:t>"</w:t>
      </w:r>
      <w:r w:rsidRPr="00862A9E">
        <w:rPr>
          <w:rStyle w:val="pl-s"/>
          <w:rFonts w:eastAsiaTheme="majorEastAsia"/>
          <w:color w:val="032F62"/>
        </w:rPr>
        <w:t>form-control form-control-lg</w:t>
      </w:r>
      <w:r w:rsidRPr="00862A9E">
        <w:rPr>
          <w:rStyle w:val="pl-pds"/>
          <w:color w:val="032F62"/>
        </w:rPr>
        <w:t>"</w:t>
      </w:r>
      <w:r w:rsidRPr="00862A9E">
        <w:rPr>
          <w:color w:val="24292E"/>
        </w:rPr>
        <w:t xml:space="preserve"> </w:t>
      </w:r>
      <w:r w:rsidRPr="00862A9E">
        <w:rPr>
          <w:rStyle w:val="pl-e"/>
          <w:color w:val="6F42C1"/>
        </w:rPr>
        <w:t>rows</w:t>
      </w:r>
      <w:r w:rsidRPr="00862A9E">
        <w:rPr>
          <w:color w:val="24292E"/>
        </w:rPr>
        <w:t>=</w:t>
      </w:r>
      <w:r w:rsidRPr="00862A9E">
        <w:rPr>
          <w:rStyle w:val="pl-pds"/>
          <w:color w:val="032F62"/>
        </w:rPr>
        <w:t>"</w:t>
      </w:r>
      <w:r w:rsidRPr="00862A9E">
        <w:rPr>
          <w:rStyle w:val="pl-s"/>
          <w:rFonts w:eastAsiaTheme="majorEastAsia"/>
          <w:color w:val="032F62"/>
        </w:rPr>
        <w:t>8</w:t>
      </w:r>
      <w:r w:rsidRPr="00862A9E">
        <w:rPr>
          <w:rStyle w:val="pl-pds"/>
          <w:color w:val="032F62"/>
        </w:rPr>
        <w:t>"</w:t>
      </w:r>
      <w:r w:rsidRPr="00862A9E">
        <w:rPr>
          <w:color w:val="24292E"/>
        </w:rPr>
        <w:t xml:space="preserve"> </w:t>
      </w:r>
      <w:r w:rsidRPr="00862A9E">
        <w:rPr>
          <w:rStyle w:val="pl-e"/>
          <w:color w:val="6F42C1"/>
        </w:rPr>
        <w:t>placeholder</w:t>
      </w:r>
      <w:r w:rsidRPr="00862A9E">
        <w:rPr>
          <w:color w:val="24292E"/>
        </w:rPr>
        <w:t>=</w:t>
      </w:r>
      <w:r w:rsidRPr="00862A9E">
        <w:rPr>
          <w:rStyle w:val="pl-pds"/>
          <w:color w:val="032F62"/>
        </w:rPr>
        <w:t>"</w:t>
      </w:r>
      <w:r w:rsidRPr="00862A9E">
        <w:rPr>
          <w:rStyle w:val="pl-s"/>
          <w:rFonts w:eastAsiaTheme="majorEastAsia"/>
          <w:color w:val="032F62"/>
        </w:rPr>
        <w:t>Short bio about you</w:t>
      </w:r>
      <w:r w:rsidRPr="00862A9E">
        <w:rPr>
          <w:rStyle w:val="pl-pds"/>
          <w:color w:val="032F62"/>
        </w:rPr>
        <w:t>"</w:t>
      </w:r>
      <w:r w:rsidRPr="00862A9E">
        <w:rPr>
          <w:color w:val="24292E"/>
        </w:rPr>
        <w:t>&gt;&lt;/</w:t>
      </w:r>
      <w:r w:rsidRPr="00862A9E">
        <w:rPr>
          <w:rStyle w:val="pl-ent"/>
          <w:color w:val="22863A"/>
        </w:rPr>
        <w:t>textarea</w:t>
      </w:r>
      <w:r w:rsidRPr="00862A9E">
        <w:rPr>
          <w:color w:val="24292E"/>
        </w:rPr>
        <w:t>&gt;</w:t>
      </w:r>
    </w:p>
    <w:p w14:paraId="5C633EAD" w14:textId="77777777" w:rsidR="003D0593" w:rsidRPr="00862A9E" w:rsidRDefault="003D0593" w:rsidP="00880F7D">
      <w:pPr>
        <w:pStyle w:val="FACode2"/>
        <w:numPr>
          <w:ilvl w:val="0"/>
          <w:numId w:val="12"/>
        </w:numPr>
        <w:rPr>
          <w:color w:val="24292E"/>
        </w:rPr>
      </w:pPr>
      <w:r w:rsidRPr="00862A9E">
        <w:rPr>
          <w:color w:val="24292E"/>
        </w:rPr>
        <w:t xml:space="preserve">              &lt;/</w:t>
      </w:r>
      <w:r w:rsidRPr="00862A9E">
        <w:rPr>
          <w:rStyle w:val="pl-ent"/>
          <w:color w:val="22863A"/>
        </w:rPr>
        <w:t>fieldset</w:t>
      </w:r>
      <w:r w:rsidRPr="00862A9E">
        <w:rPr>
          <w:color w:val="24292E"/>
        </w:rPr>
        <w:t>&gt;</w:t>
      </w:r>
    </w:p>
    <w:p w14:paraId="66685F58" w14:textId="77777777" w:rsidR="003D0593" w:rsidRPr="00862A9E" w:rsidRDefault="003D0593" w:rsidP="00880F7D">
      <w:pPr>
        <w:pStyle w:val="FACode2"/>
        <w:numPr>
          <w:ilvl w:val="0"/>
          <w:numId w:val="12"/>
        </w:numPr>
        <w:rPr>
          <w:color w:val="24292E"/>
        </w:rPr>
      </w:pPr>
      <w:r w:rsidRPr="00862A9E">
        <w:rPr>
          <w:color w:val="24292E"/>
        </w:rPr>
        <w:t xml:space="preserve">              &lt;</w:t>
      </w:r>
      <w:r w:rsidRPr="00862A9E">
        <w:rPr>
          <w:rStyle w:val="pl-ent"/>
          <w:color w:val="22863A"/>
        </w:rPr>
        <w:t>fieldset</w:t>
      </w:r>
      <w:r w:rsidRPr="00862A9E">
        <w:rPr>
          <w:color w:val="24292E"/>
        </w:rPr>
        <w:t xml:space="preserve"> </w:t>
      </w:r>
      <w:r w:rsidRPr="00862A9E">
        <w:rPr>
          <w:rStyle w:val="pl-e"/>
          <w:color w:val="6F42C1"/>
        </w:rPr>
        <w:t>class</w:t>
      </w:r>
      <w:r w:rsidRPr="00862A9E">
        <w:rPr>
          <w:color w:val="24292E"/>
        </w:rPr>
        <w:t>=</w:t>
      </w:r>
      <w:r w:rsidRPr="00862A9E">
        <w:rPr>
          <w:rStyle w:val="pl-pds"/>
          <w:color w:val="032F62"/>
        </w:rPr>
        <w:t>"</w:t>
      </w:r>
      <w:r w:rsidRPr="00862A9E">
        <w:rPr>
          <w:rStyle w:val="pl-s"/>
          <w:rFonts w:eastAsiaTheme="majorEastAsia"/>
          <w:color w:val="032F62"/>
        </w:rPr>
        <w:t>form-group</w:t>
      </w:r>
      <w:r w:rsidRPr="00862A9E">
        <w:rPr>
          <w:rStyle w:val="pl-pds"/>
          <w:color w:val="032F62"/>
        </w:rPr>
        <w:t>"</w:t>
      </w:r>
      <w:r w:rsidRPr="00862A9E">
        <w:rPr>
          <w:color w:val="24292E"/>
        </w:rPr>
        <w:t>&gt;</w:t>
      </w:r>
    </w:p>
    <w:p w14:paraId="4D1E8D68" w14:textId="77777777" w:rsidR="003D0593" w:rsidRPr="00862A9E" w:rsidRDefault="003D0593" w:rsidP="00880F7D">
      <w:pPr>
        <w:pStyle w:val="FACode2"/>
        <w:numPr>
          <w:ilvl w:val="0"/>
          <w:numId w:val="12"/>
        </w:numPr>
        <w:rPr>
          <w:color w:val="24292E"/>
        </w:rPr>
      </w:pPr>
      <w:r w:rsidRPr="00862A9E">
        <w:rPr>
          <w:color w:val="24292E"/>
        </w:rPr>
        <w:t xml:space="preserve">                &lt;</w:t>
      </w:r>
      <w:r w:rsidRPr="00862A9E">
        <w:rPr>
          <w:rStyle w:val="pl-ent"/>
          <w:color w:val="22863A"/>
        </w:rPr>
        <w:t>input</w:t>
      </w:r>
      <w:r w:rsidRPr="00862A9E">
        <w:rPr>
          <w:color w:val="24292E"/>
        </w:rPr>
        <w:t xml:space="preserve"> </w:t>
      </w:r>
      <w:r w:rsidRPr="00862A9E">
        <w:rPr>
          <w:rStyle w:val="pl-e"/>
          <w:color w:val="6F42C1"/>
        </w:rPr>
        <w:t>class</w:t>
      </w:r>
      <w:r w:rsidRPr="00862A9E">
        <w:rPr>
          <w:color w:val="24292E"/>
        </w:rPr>
        <w:t>=</w:t>
      </w:r>
      <w:r w:rsidRPr="00862A9E">
        <w:rPr>
          <w:rStyle w:val="pl-pds"/>
          <w:color w:val="032F62"/>
        </w:rPr>
        <w:t>"</w:t>
      </w:r>
      <w:r w:rsidRPr="00862A9E">
        <w:rPr>
          <w:rStyle w:val="pl-s"/>
          <w:rFonts w:eastAsiaTheme="majorEastAsia"/>
          <w:color w:val="032F62"/>
        </w:rPr>
        <w:t>form-control form-control-lg</w:t>
      </w:r>
      <w:r w:rsidRPr="00862A9E">
        <w:rPr>
          <w:rStyle w:val="pl-pds"/>
          <w:color w:val="032F62"/>
        </w:rPr>
        <w:t>"</w:t>
      </w:r>
      <w:r w:rsidRPr="00862A9E">
        <w:rPr>
          <w:color w:val="24292E"/>
        </w:rPr>
        <w:t xml:space="preserve"> </w:t>
      </w:r>
      <w:r w:rsidRPr="00862A9E">
        <w:rPr>
          <w:rStyle w:val="pl-e"/>
          <w:color w:val="6F42C1"/>
        </w:rPr>
        <w:t>type</w:t>
      </w:r>
      <w:r w:rsidRPr="00862A9E">
        <w:rPr>
          <w:color w:val="24292E"/>
        </w:rPr>
        <w:t>=</w:t>
      </w:r>
      <w:r w:rsidRPr="00862A9E">
        <w:rPr>
          <w:rStyle w:val="pl-pds"/>
          <w:color w:val="032F62"/>
        </w:rPr>
        <w:t>"</w:t>
      </w:r>
      <w:r w:rsidRPr="00862A9E">
        <w:rPr>
          <w:rStyle w:val="pl-s"/>
          <w:rFonts w:eastAsiaTheme="majorEastAsia"/>
          <w:color w:val="032F62"/>
        </w:rPr>
        <w:t>text</w:t>
      </w:r>
      <w:r w:rsidRPr="00862A9E">
        <w:rPr>
          <w:rStyle w:val="pl-pds"/>
          <w:color w:val="032F62"/>
        </w:rPr>
        <w:t>"</w:t>
      </w:r>
      <w:r w:rsidRPr="00862A9E">
        <w:rPr>
          <w:color w:val="24292E"/>
        </w:rPr>
        <w:t xml:space="preserve"> </w:t>
      </w:r>
      <w:r w:rsidRPr="00862A9E">
        <w:rPr>
          <w:rStyle w:val="pl-e"/>
          <w:color w:val="6F42C1"/>
        </w:rPr>
        <w:t>placeholder</w:t>
      </w:r>
      <w:r w:rsidRPr="00862A9E">
        <w:rPr>
          <w:color w:val="24292E"/>
        </w:rPr>
        <w:t>=</w:t>
      </w:r>
      <w:r w:rsidRPr="00862A9E">
        <w:rPr>
          <w:rStyle w:val="pl-pds"/>
          <w:color w:val="032F62"/>
        </w:rPr>
        <w:t>"</w:t>
      </w:r>
      <w:r w:rsidRPr="00862A9E">
        <w:rPr>
          <w:rStyle w:val="pl-s"/>
          <w:rFonts w:eastAsiaTheme="majorEastAsia"/>
          <w:color w:val="032F62"/>
        </w:rPr>
        <w:t>Email</w:t>
      </w:r>
      <w:r w:rsidRPr="00862A9E">
        <w:rPr>
          <w:rStyle w:val="pl-pds"/>
          <w:color w:val="032F62"/>
        </w:rPr>
        <w:t>"</w:t>
      </w:r>
      <w:r w:rsidRPr="00862A9E">
        <w:rPr>
          <w:color w:val="24292E"/>
        </w:rPr>
        <w:t>&gt;</w:t>
      </w:r>
    </w:p>
    <w:p w14:paraId="2823B1D7" w14:textId="77777777" w:rsidR="003D0593" w:rsidRPr="00862A9E" w:rsidRDefault="003D0593" w:rsidP="00880F7D">
      <w:pPr>
        <w:pStyle w:val="FACode2"/>
        <w:numPr>
          <w:ilvl w:val="0"/>
          <w:numId w:val="12"/>
        </w:numPr>
        <w:rPr>
          <w:color w:val="24292E"/>
        </w:rPr>
      </w:pPr>
      <w:r w:rsidRPr="00862A9E">
        <w:rPr>
          <w:color w:val="24292E"/>
        </w:rPr>
        <w:t xml:space="preserve">              &lt;/</w:t>
      </w:r>
      <w:r w:rsidRPr="00862A9E">
        <w:rPr>
          <w:rStyle w:val="pl-ent"/>
          <w:color w:val="22863A"/>
        </w:rPr>
        <w:t>fieldset</w:t>
      </w:r>
      <w:r w:rsidRPr="00862A9E">
        <w:rPr>
          <w:color w:val="24292E"/>
        </w:rPr>
        <w:t>&gt;</w:t>
      </w:r>
    </w:p>
    <w:p w14:paraId="7C6A3D86" w14:textId="77777777" w:rsidR="003D0593" w:rsidRPr="00862A9E" w:rsidRDefault="003D0593" w:rsidP="00880F7D">
      <w:pPr>
        <w:pStyle w:val="FACode2"/>
        <w:numPr>
          <w:ilvl w:val="0"/>
          <w:numId w:val="12"/>
        </w:numPr>
        <w:rPr>
          <w:color w:val="24292E"/>
        </w:rPr>
      </w:pPr>
      <w:r w:rsidRPr="00862A9E">
        <w:rPr>
          <w:color w:val="24292E"/>
        </w:rPr>
        <w:t xml:space="preserve">              &lt;</w:t>
      </w:r>
      <w:r w:rsidRPr="00862A9E">
        <w:rPr>
          <w:rStyle w:val="pl-ent"/>
          <w:color w:val="22863A"/>
        </w:rPr>
        <w:t>fieldset</w:t>
      </w:r>
      <w:r w:rsidRPr="00862A9E">
        <w:rPr>
          <w:color w:val="24292E"/>
        </w:rPr>
        <w:t xml:space="preserve"> </w:t>
      </w:r>
      <w:r w:rsidRPr="00862A9E">
        <w:rPr>
          <w:rStyle w:val="pl-e"/>
          <w:color w:val="6F42C1"/>
        </w:rPr>
        <w:t>class</w:t>
      </w:r>
      <w:r w:rsidRPr="00862A9E">
        <w:rPr>
          <w:color w:val="24292E"/>
        </w:rPr>
        <w:t>=</w:t>
      </w:r>
      <w:r w:rsidRPr="00862A9E">
        <w:rPr>
          <w:rStyle w:val="pl-pds"/>
          <w:color w:val="032F62"/>
        </w:rPr>
        <w:t>"</w:t>
      </w:r>
      <w:r w:rsidRPr="00862A9E">
        <w:rPr>
          <w:rStyle w:val="pl-s"/>
          <w:rFonts w:eastAsiaTheme="majorEastAsia"/>
          <w:color w:val="032F62"/>
        </w:rPr>
        <w:t>form-group</w:t>
      </w:r>
      <w:r w:rsidRPr="00862A9E">
        <w:rPr>
          <w:rStyle w:val="pl-pds"/>
          <w:color w:val="032F62"/>
        </w:rPr>
        <w:t>"</w:t>
      </w:r>
      <w:r w:rsidRPr="00862A9E">
        <w:rPr>
          <w:color w:val="24292E"/>
        </w:rPr>
        <w:t>&gt;</w:t>
      </w:r>
    </w:p>
    <w:p w14:paraId="12C73545" w14:textId="77777777" w:rsidR="003D0593" w:rsidRPr="00862A9E" w:rsidRDefault="003D0593" w:rsidP="00880F7D">
      <w:pPr>
        <w:pStyle w:val="FACode2"/>
        <w:numPr>
          <w:ilvl w:val="0"/>
          <w:numId w:val="12"/>
        </w:numPr>
        <w:rPr>
          <w:color w:val="24292E"/>
        </w:rPr>
      </w:pPr>
      <w:r w:rsidRPr="00862A9E">
        <w:rPr>
          <w:color w:val="24292E"/>
        </w:rPr>
        <w:t xml:space="preserve">                &lt;</w:t>
      </w:r>
      <w:r w:rsidRPr="00862A9E">
        <w:rPr>
          <w:rStyle w:val="pl-ent"/>
          <w:color w:val="22863A"/>
        </w:rPr>
        <w:t>input</w:t>
      </w:r>
      <w:r w:rsidRPr="00862A9E">
        <w:rPr>
          <w:color w:val="24292E"/>
        </w:rPr>
        <w:t xml:space="preserve"> </w:t>
      </w:r>
      <w:r w:rsidRPr="00862A9E">
        <w:rPr>
          <w:rStyle w:val="pl-e"/>
          <w:color w:val="6F42C1"/>
        </w:rPr>
        <w:t>class</w:t>
      </w:r>
      <w:r w:rsidRPr="00862A9E">
        <w:rPr>
          <w:color w:val="24292E"/>
        </w:rPr>
        <w:t>=</w:t>
      </w:r>
      <w:r w:rsidRPr="00862A9E">
        <w:rPr>
          <w:rStyle w:val="pl-pds"/>
          <w:color w:val="032F62"/>
        </w:rPr>
        <w:t>"</w:t>
      </w:r>
      <w:r w:rsidRPr="00862A9E">
        <w:rPr>
          <w:rStyle w:val="pl-s"/>
          <w:rFonts w:eastAsiaTheme="majorEastAsia"/>
          <w:color w:val="032F62"/>
        </w:rPr>
        <w:t>form-control form-control-lg</w:t>
      </w:r>
      <w:r w:rsidRPr="00862A9E">
        <w:rPr>
          <w:rStyle w:val="pl-pds"/>
          <w:color w:val="032F62"/>
        </w:rPr>
        <w:t>"</w:t>
      </w:r>
      <w:r w:rsidRPr="00862A9E">
        <w:rPr>
          <w:color w:val="24292E"/>
        </w:rPr>
        <w:t xml:space="preserve"> </w:t>
      </w:r>
      <w:r w:rsidRPr="00862A9E">
        <w:rPr>
          <w:rStyle w:val="pl-e"/>
          <w:color w:val="6F42C1"/>
        </w:rPr>
        <w:t>type</w:t>
      </w:r>
      <w:r w:rsidRPr="00862A9E">
        <w:rPr>
          <w:color w:val="24292E"/>
        </w:rPr>
        <w:t>=</w:t>
      </w:r>
      <w:r w:rsidRPr="00862A9E">
        <w:rPr>
          <w:rStyle w:val="pl-pds"/>
          <w:color w:val="032F62"/>
        </w:rPr>
        <w:t>"</w:t>
      </w:r>
      <w:r w:rsidRPr="00862A9E">
        <w:rPr>
          <w:rStyle w:val="pl-s"/>
          <w:rFonts w:eastAsiaTheme="majorEastAsia"/>
          <w:color w:val="032F62"/>
        </w:rPr>
        <w:t>password</w:t>
      </w:r>
      <w:r w:rsidRPr="00862A9E">
        <w:rPr>
          <w:rStyle w:val="pl-pds"/>
          <w:color w:val="032F62"/>
        </w:rPr>
        <w:t>"</w:t>
      </w:r>
      <w:r w:rsidRPr="00862A9E">
        <w:rPr>
          <w:color w:val="24292E"/>
        </w:rPr>
        <w:t xml:space="preserve"> </w:t>
      </w:r>
      <w:r w:rsidRPr="00862A9E">
        <w:rPr>
          <w:rStyle w:val="pl-e"/>
          <w:color w:val="6F42C1"/>
        </w:rPr>
        <w:t>placeholder</w:t>
      </w:r>
      <w:r w:rsidRPr="00862A9E">
        <w:rPr>
          <w:color w:val="24292E"/>
        </w:rPr>
        <w:t>=</w:t>
      </w:r>
      <w:r w:rsidRPr="00862A9E">
        <w:rPr>
          <w:rStyle w:val="pl-pds"/>
          <w:color w:val="032F62"/>
        </w:rPr>
        <w:t>"</w:t>
      </w:r>
      <w:r w:rsidRPr="00862A9E">
        <w:rPr>
          <w:rStyle w:val="pl-s"/>
          <w:rFonts w:eastAsiaTheme="majorEastAsia"/>
          <w:color w:val="032F62"/>
        </w:rPr>
        <w:t>Password</w:t>
      </w:r>
      <w:r w:rsidRPr="00862A9E">
        <w:rPr>
          <w:rStyle w:val="pl-pds"/>
          <w:color w:val="032F62"/>
        </w:rPr>
        <w:t>"</w:t>
      </w:r>
      <w:r w:rsidRPr="00862A9E">
        <w:rPr>
          <w:color w:val="24292E"/>
        </w:rPr>
        <w:t>&gt;</w:t>
      </w:r>
    </w:p>
    <w:p w14:paraId="7F5347A4" w14:textId="77777777" w:rsidR="003D0593" w:rsidRPr="00862A9E" w:rsidRDefault="003D0593" w:rsidP="00880F7D">
      <w:pPr>
        <w:pStyle w:val="FACode2"/>
        <w:numPr>
          <w:ilvl w:val="0"/>
          <w:numId w:val="12"/>
        </w:numPr>
        <w:rPr>
          <w:color w:val="24292E"/>
        </w:rPr>
      </w:pPr>
      <w:r w:rsidRPr="00862A9E">
        <w:rPr>
          <w:color w:val="24292E"/>
        </w:rPr>
        <w:t xml:space="preserve">              &lt;/</w:t>
      </w:r>
      <w:r w:rsidRPr="00862A9E">
        <w:rPr>
          <w:rStyle w:val="pl-ent"/>
          <w:color w:val="22863A"/>
        </w:rPr>
        <w:t>fieldset</w:t>
      </w:r>
      <w:r w:rsidRPr="00862A9E">
        <w:rPr>
          <w:color w:val="24292E"/>
        </w:rPr>
        <w:t>&gt;</w:t>
      </w:r>
    </w:p>
    <w:p w14:paraId="38F06BE5" w14:textId="77777777" w:rsidR="003D0593" w:rsidRPr="00862A9E" w:rsidRDefault="003D0593" w:rsidP="00880F7D">
      <w:pPr>
        <w:pStyle w:val="FACode2"/>
        <w:numPr>
          <w:ilvl w:val="0"/>
          <w:numId w:val="12"/>
        </w:numPr>
        <w:rPr>
          <w:color w:val="24292E"/>
        </w:rPr>
      </w:pPr>
      <w:r w:rsidRPr="00862A9E">
        <w:rPr>
          <w:color w:val="24292E"/>
        </w:rPr>
        <w:t xml:space="preserve">              &lt;</w:t>
      </w:r>
      <w:r w:rsidRPr="00862A9E">
        <w:rPr>
          <w:rStyle w:val="pl-ent"/>
          <w:color w:val="22863A"/>
        </w:rPr>
        <w:t>button</w:t>
      </w:r>
      <w:r w:rsidRPr="00862A9E">
        <w:rPr>
          <w:color w:val="24292E"/>
        </w:rPr>
        <w:t xml:space="preserve"> </w:t>
      </w:r>
      <w:r w:rsidRPr="00862A9E">
        <w:rPr>
          <w:rStyle w:val="pl-e"/>
          <w:color w:val="6F42C1"/>
        </w:rPr>
        <w:t>class</w:t>
      </w:r>
      <w:r w:rsidRPr="00862A9E">
        <w:rPr>
          <w:color w:val="24292E"/>
        </w:rPr>
        <w:t>=</w:t>
      </w:r>
      <w:r w:rsidRPr="00862A9E">
        <w:rPr>
          <w:rStyle w:val="pl-pds"/>
          <w:color w:val="032F62"/>
        </w:rPr>
        <w:t>"</w:t>
      </w:r>
      <w:r w:rsidRPr="00862A9E">
        <w:rPr>
          <w:rStyle w:val="pl-s"/>
          <w:rFonts w:eastAsiaTheme="majorEastAsia"/>
          <w:color w:val="032F62"/>
        </w:rPr>
        <w:t>btn btn-lg btn-primary pull-xs-right</w:t>
      </w:r>
      <w:r w:rsidRPr="00862A9E">
        <w:rPr>
          <w:rStyle w:val="pl-pds"/>
          <w:color w:val="032F62"/>
        </w:rPr>
        <w:t>"</w:t>
      </w:r>
      <w:r w:rsidRPr="00862A9E">
        <w:rPr>
          <w:color w:val="24292E"/>
        </w:rPr>
        <w:t>&gt;</w:t>
      </w:r>
    </w:p>
    <w:p w14:paraId="7A67F9D8" w14:textId="77777777" w:rsidR="003D0593" w:rsidRPr="00862A9E" w:rsidRDefault="003D0593" w:rsidP="00880F7D">
      <w:pPr>
        <w:pStyle w:val="FACode2"/>
        <w:numPr>
          <w:ilvl w:val="0"/>
          <w:numId w:val="12"/>
        </w:numPr>
        <w:rPr>
          <w:color w:val="24292E"/>
        </w:rPr>
      </w:pPr>
      <w:r w:rsidRPr="00862A9E">
        <w:rPr>
          <w:color w:val="24292E"/>
        </w:rPr>
        <w:t xml:space="preserve">                Update Settings</w:t>
      </w:r>
    </w:p>
    <w:p w14:paraId="01E8C284" w14:textId="77777777" w:rsidR="003D0593" w:rsidRPr="00862A9E" w:rsidRDefault="003D0593" w:rsidP="00880F7D">
      <w:pPr>
        <w:pStyle w:val="FACode2"/>
        <w:numPr>
          <w:ilvl w:val="0"/>
          <w:numId w:val="12"/>
        </w:numPr>
        <w:rPr>
          <w:color w:val="24292E"/>
        </w:rPr>
      </w:pPr>
      <w:r w:rsidRPr="00862A9E">
        <w:rPr>
          <w:color w:val="24292E"/>
        </w:rPr>
        <w:t xml:space="preserve">              &lt;/</w:t>
      </w:r>
      <w:r w:rsidRPr="00862A9E">
        <w:rPr>
          <w:rStyle w:val="pl-ent"/>
          <w:color w:val="22863A"/>
        </w:rPr>
        <w:t>button</w:t>
      </w:r>
      <w:r w:rsidRPr="00862A9E">
        <w:rPr>
          <w:color w:val="24292E"/>
        </w:rPr>
        <w:t>&gt;</w:t>
      </w:r>
    </w:p>
    <w:p w14:paraId="597AFCEC" w14:textId="77777777" w:rsidR="003D0593" w:rsidRPr="00862A9E" w:rsidRDefault="003D0593" w:rsidP="00880F7D">
      <w:pPr>
        <w:pStyle w:val="FACode2"/>
        <w:numPr>
          <w:ilvl w:val="0"/>
          <w:numId w:val="12"/>
        </w:numPr>
        <w:rPr>
          <w:color w:val="24292E"/>
        </w:rPr>
      </w:pPr>
      <w:r w:rsidRPr="00862A9E">
        <w:rPr>
          <w:color w:val="24292E"/>
        </w:rPr>
        <w:t xml:space="preserve">          &lt;/</w:t>
      </w:r>
      <w:r w:rsidRPr="00862A9E">
        <w:rPr>
          <w:rStyle w:val="pl-ent"/>
          <w:color w:val="22863A"/>
        </w:rPr>
        <w:t>fieldset</w:t>
      </w:r>
      <w:r w:rsidRPr="00862A9E">
        <w:rPr>
          <w:color w:val="24292E"/>
        </w:rPr>
        <w:t>&gt;</w:t>
      </w:r>
    </w:p>
    <w:p w14:paraId="5E45C1B3" w14:textId="77777777" w:rsidR="003D0593" w:rsidRPr="00862A9E" w:rsidRDefault="003D0593" w:rsidP="00880F7D">
      <w:pPr>
        <w:pStyle w:val="FACode2"/>
        <w:numPr>
          <w:ilvl w:val="0"/>
          <w:numId w:val="12"/>
        </w:numPr>
        <w:rPr>
          <w:color w:val="24292E"/>
        </w:rPr>
      </w:pPr>
      <w:r w:rsidRPr="00862A9E">
        <w:rPr>
          <w:color w:val="24292E"/>
        </w:rPr>
        <w:t xml:space="preserve">        &lt;/</w:t>
      </w:r>
      <w:r w:rsidRPr="00862A9E">
        <w:rPr>
          <w:rStyle w:val="pl-ent"/>
          <w:color w:val="22863A"/>
        </w:rPr>
        <w:t>form</w:t>
      </w:r>
      <w:r w:rsidRPr="00862A9E">
        <w:rPr>
          <w:color w:val="24292E"/>
        </w:rPr>
        <w:t>&gt;</w:t>
      </w:r>
    </w:p>
    <w:p w14:paraId="3524EA50" w14:textId="77777777" w:rsidR="003D0593" w:rsidRPr="00862A9E" w:rsidRDefault="003D0593" w:rsidP="00880F7D">
      <w:pPr>
        <w:pStyle w:val="FACode2"/>
        <w:numPr>
          <w:ilvl w:val="0"/>
          <w:numId w:val="12"/>
        </w:numPr>
        <w:rPr>
          <w:color w:val="24292E"/>
        </w:rPr>
      </w:pPr>
      <w:r w:rsidRPr="00862A9E">
        <w:rPr>
          <w:color w:val="24292E"/>
        </w:rPr>
        <w:t xml:space="preserve">      &lt;/</w:t>
      </w:r>
      <w:r w:rsidRPr="00862A9E">
        <w:rPr>
          <w:rStyle w:val="pl-ent"/>
          <w:color w:val="22863A"/>
        </w:rPr>
        <w:t>div</w:t>
      </w:r>
      <w:r w:rsidRPr="00862A9E">
        <w:rPr>
          <w:color w:val="24292E"/>
        </w:rPr>
        <w:t>&gt;</w:t>
      </w:r>
    </w:p>
    <w:p w14:paraId="643DC352" w14:textId="77777777" w:rsidR="003D0593" w:rsidRPr="00862A9E" w:rsidRDefault="003D0593" w:rsidP="00880F7D">
      <w:pPr>
        <w:pStyle w:val="FACode2"/>
        <w:numPr>
          <w:ilvl w:val="0"/>
          <w:numId w:val="12"/>
        </w:numPr>
        <w:rPr>
          <w:color w:val="24292E"/>
        </w:rPr>
      </w:pPr>
    </w:p>
    <w:p w14:paraId="307B0CD6" w14:textId="77777777" w:rsidR="003D0593" w:rsidRPr="00862A9E" w:rsidRDefault="003D0593" w:rsidP="00880F7D">
      <w:pPr>
        <w:pStyle w:val="FACode2"/>
        <w:numPr>
          <w:ilvl w:val="0"/>
          <w:numId w:val="12"/>
        </w:numPr>
        <w:rPr>
          <w:color w:val="24292E"/>
        </w:rPr>
      </w:pPr>
      <w:r w:rsidRPr="00862A9E">
        <w:rPr>
          <w:color w:val="24292E"/>
        </w:rPr>
        <w:t xml:space="preserve">    &lt;/</w:t>
      </w:r>
      <w:r w:rsidRPr="00862A9E">
        <w:rPr>
          <w:rStyle w:val="pl-ent"/>
          <w:color w:val="22863A"/>
        </w:rPr>
        <w:t>div</w:t>
      </w:r>
      <w:r w:rsidRPr="00862A9E">
        <w:rPr>
          <w:color w:val="24292E"/>
        </w:rPr>
        <w:t>&gt;</w:t>
      </w:r>
    </w:p>
    <w:p w14:paraId="7BA844BB" w14:textId="77777777" w:rsidR="003D0593" w:rsidRPr="00862A9E" w:rsidRDefault="003D0593" w:rsidP="00880F7D">
      <w:pPr>
        <w:pStyle w:val="FACode2"/>
        <w:numPr>
          <w:ilvl w:val="0"/>
          <w:numId w:val="12"/>
        </w:numPr>
        <w:rPr>
          <w:color w:val="24292E"/>
        </w:rPr>
      </w:pPr>
      <w:r w:rsidRPr="00862A9E">
        <w:rPr>
          <w:color w:val="24292E"/>
        </w:rPr>
        <w:t xml:space="preserve">  &lt;/</w:t>
      </w:r>
      <w:r w:rsidRPr="00862A9E">
        <w:rPr>
          <w:rStyle w:val="pl-ent"/>
          <w:color w:val="22863A"/>
        </w:rPr>
        <w:t>div</w:t>
      </w:r>
      <w:r w:rsidRPr="00862A9E">
        <w:rPr>
          <w:color w:val="24292E"/>
        </w:rPr>
        <w:t>&gt;</w:t>
      </w:r>
    </w:p>
    <w:p w14:paraId="0161B5B8" w14:textId="77777777" w:rsidR="003D0593" w:rsidRPr="00862A9E" w:rsidRDefault="003D0593" w:rsidP="00880F7D">
      <w:pPr>
        <w:pStyle w:val="FACode2"/>
        <w:numPr>
          <w:ilvl w:val="0"/>
          <w:numId w:val="12"/>
        </w:numPr>
        <w:rPr>
          <w:color w:val="24292E"/>
        </w:rPr>
      </w:pPr>
      <w:r w:rsidRPr="00862A9E">
        <w:rPr>
          <w:color w:val="24292E"/>
        </w:rPr>
        <w:t>&lt;/</w:t>
      </w:r>
      <w:r w:rsidRPr="00862A9E">
        <w:rPr>
          <w:rStyle w:val="pl-ent"/>
          <w:color w:val="22863A"/>
        </w:rPr>
        <w:t>div</w:t>
      </w:r>
      <w:r w:rsidRPr="00862A9E">
        <w:rPr>
          <w:color w:val="24292E"/>
        </w:rPr>
        <w:t>&gt;</w:t>
      </w:r>
    </w:p>
    <w:p w14:paraId="1F92D5A7" w14:textId="77777777" w:rsidR="00B91776" w:rsidRDefault="00B91776" w:rsidP="00F21FBA">
      <w:pPr>
        <w:pStyle w:val="Heading4"/>
        <w:rPr>
          <w:rFonts w:ascii="Arial" w:eastAsia="Arial" w:hAnsi="Arial" w:cs="Times New Roman"/>
          <w:i w:val="0"/>
          <w:iCs w:val="0"/>
          <w:color w:val="auto"/>
          <w:sz w:val="20"/>
          <w:szCs w:val="22"/>
        </w:rPr>
      </w:pPr>
    </w:p>
    <w:p w14:paraId="53918783" w14:textId="3C6BAD9D" w:rsidR="00F52819" w:rsidRDefault="00F52819" w:rsidP="00F21FBA">
      <w:pPr>
        <w:pStyle w:val="Heading4"/>
      </w:pPr>
      <w:r w:rsidRPr="0071774B">
        <w:t>Create/Edit Article</w:t>
      </w:r>
    </w:p>
    <w:p w14:paraId="6178A612" w14:textId="77777777" w:rsidR="007C55DE" w:rsidRPr="00BE251A" w:rsidRDefault="007C55DE" w:rsidP="00880F7D">
      <w:pPr>
        <w:pStyle w:val="FACode2"/>
        <w:numPr>
          <w:ilvl w:val="0"/>
          <w:numId w:val="13"/>
        </w:numPr>
        <w:rPr>
          <w:color w:val="24292E"/>
        </w:rPr>
      </w:pPr>
      <w:r w:rsidRPr="00BE251A">
        <w:rPr>
          <w:color w:val="24292E"/>
        </w:rPr>
        <w:t>&lt;</w:t>
      </w:r>
      <w:r w:rsidRPr="00BE251A">
        <w:rPr>
          <w:rStyle w:val="pl-ent"/>
          <w:color w:val="22863A"/>
        </w:rPr>
        <w:t>div</w:t>
      </w:r>
      <w:r w:rsidRPr="00BE251A">
        <w:rPr>
          <w:color w:val="24292E"/>
        </w:rPr>
        <w:t xml:space="preserve"> </w:t>
      </w:r>
      <w:r w:rsidRPr="00BE251A">
        <w:rPr>
          <w:rStyle w:val="pl-e"/>
          <w:color w:val="6F42C1"/>
        </w:rPr>
        <w:t>class</w:t>
      </w:r>
      <w:r w:rsidRPr="00BE251A">
        <w:rPr>
          <w:color w:val="24292E"/>
        </w:rPr>
        <w:t>=</w:t>
      </w:r>
      <w:r w:rsidRPr="00BE251A">
        <w:rPr>
          <w:rStyle w:val="pl-pds"/>
          <w:color w:val="032F62"/>
        </w:rPr>
        <w:t>"</w:t>
      </w:r>
      <w:r w:rsidRPr="00BE251A">
        <w:rPr>
          <w:rStyle w:val="pl-s"/>
          <w:rFonts w:eastAsiaTheme="majorEastAsia"/>
          <w:color w:val="032F62"/>
        </w:rPr>
        <w:t>editor-page</w:t>
      </w:r>
      <w:r w:rsidRPr="00BE251A">
        <w:rPr>
          <w:rStyle w:val="pl-pds"/>
          <w:color w:val="032F62"/>
        </w:rPr>
        <w:t>"</w:t>
      </w:r>
      <w:r w:rsidRPr="00BE251A">
        <w:rPr>
          <w:color w:val="24292E"/>
        </w:rPr>
        <w:t>&gt;</w:t>
      </w:r>
    </w:p>
    <w:p w14:paraId="6C87DC8C" w14:textId="77777777" w:rsidR="007C55DE" w:rsidRPr="00BE251A" w:rsidRDefault="007C55DE" w:rsidP="00880F7D">
      <w:pPr>
        <w:pStyle w:val="FACode2"/>
        <w:numPr>
          <w:ilvl w:val="0"/>
          <w:numId w:val="13"/>
        </w:numPr>
        <w:rPr>
          <w:color w:val="24292E"/>
        </w:rPr>
      </w:pPr>
      <w:r w:rsidRPr="00BE251A">
        <w:rPr>
          <w:color w:val="24292E"/>
        </w:rPr>
        <w:t xml:space="preserve">  &lt;</w:t>
      </w:r>
      <w:r w:rsidRPr="00BE251A">
        <w:rPr>
          <w:rStyle w:val="pl-ent"/>
          <w:color w:val="22863A"/>
        </w:rPr>
        <w:t>div</w:t>
      </w:r>
      <w:r w:rsidRPr="00BE251A">
        <w:rPr>
          <w:color w:val="24292E"/>
        </w:rPr>
        <w:t xml:space="preserve"> </w:t>
      </w:r>
      <w:r w:rsidRPr="00BE251A">
        <w:rPr>
          <w:rStyle w:val="pl-e"/>
          <w:color w:val="6F42C1"/>
        </w:rPr>
        <w:t>class</w:t>
      </w:r>
      <w:r w:rsidRPr="00BE251A">
        <w:rPr>
          <w:color w:val="24292E"/>
        </w:rPr>
        <w:t>=</w:t>
      </w:r>
      <w:r w:rsidRPr="00BE251A">
        <w:rPr>
          <w:rStyle w:val="pl-pds"/>
          <w:color w:val="032F62"/>
        </w:rPr>
        <w:t>"</w:t>
      </w:r>
      <w:r w:rsidRPr="00BE251A">
        <w:rPr>
          <w:rStyle w:val="pl-s"/>
          <w:rFonts w:eastAsiaTheme="majorEastAsia"/>
          <w:color w:val="032F62"/>
        </w:rPr>
        <w:t>container page</w:t>
      </w:r>
      <w:r w:rsidRPr="00BE251A">
        <w:rPr>
          <w:rStyle w:val="pl-pds"/>
          <w:color w:val="032F62"/>
        </w:rPr>
        <w:t>"</w:t>
      </w:r>
      <w:r w:rsidRPr="00BE251A">
        <w:rPr>
          <w:color w:val="24292E"/>
        </w:rPr>
        <w:t>&gt;</w:t>
      </w:r>
    </w:p>
    <w:p w14:paraId="3324E929" w14:textId="77777777" w:rsidR="007C55DE" w:rsidRPr="00BE251A" w:rsidRDefault="007C55DE" w:rsidP="00880F7D">
      <w:pPr>
        <w:pStyle w:val="FACode2"/>
        <w:numPr>
          <w:ilvl w:val="0"/>
          <w:numId w:val="13"/>
        </w:numPr>
        <w:rPr>
          <w:color w:val="24292E"/>
        </w:rPr>
      </w:pPr>
      <w:r w:rsidRPr="00BE251A">
        <w:rPr>
          <w:color w:val="24292E"/>
        </w:rPr>
        <w:t xml:space="preserve">    &lt;</w:t>
      </w:r>
      <w:r w:rsidRPr="00BE251A">
        <w:rPr>
          <w:rStyle w:val="pl-ent"/>
          <w:color w:val="22863A"/>
        </w:rPr>
        <w:t>div</w:t>
      </w:r>
      <w:r w:rsidRPr="00BE251A">
        <w:rPr>
          <w:color w:val="24292E"/>
        </w:rPr>
        <w:t xml:space="preserve"> </w:t>
      </w:r>
      <w:r w:rsidRPr="00BE251A">
        <w:rPr>
          <w:rStyle w:val="pl-e"/>
          <w:color w:val="6F42C1"/>
        </w:rPr>
        <w:t>class</w:t>
      </w:r>
      <w:r w:rsidRPr="00BE251A">
        <w:rPr>
          <w:color w:val="24292E"/>
        </w:rPr>
        <w:t>=</w:t>
      </w:r>
      <w:r w:rsidRPr="00BE251A">
        <w:rPr>
          <w:rStyle w:val="pl-pds"/>
          <w:color w:val="032F62"/>
        </w:rPr>
        <w:t>"</w:t>
      </w:r>
      <w:r w:rsidRPr="00BE251A">
        <w:rPr>
          <w:rStyle w:val="pl-s"/>
          <w:rFonts w:eastAsiaTheme="majorEastAsia"/>
          <w:color w:val="032F62"/>
        </w:rPr>
        <w:t>row</w:t>
      </w:r>
      <w:r w:rsidRPr="00BE251A">
        <w:rPr>
          <w:rStyle w:val="pl-pds"/>
          <w:color w:val="032F62"/>
        </w:rPr>
        <w:t>"</w:t>
      </w:r>
      <w:r w:rsidRPr="00BE251A">
        <w:rPr>
          <w:color w:val="24292E"/>
        </w:rPr>
        <w:t>&gt;</w:t>
      </w:r>
    </w:p>
    <w:p w14:paraId="2A119EF1" w14:textId="77777777" w:rsidR="007C55DE" w:rsidRPr="00BE251A" w:rsidRDefault="007C55DE" w:rsidP="00880F7D">
      <w:pPr>
        <w:pStyle w:val="FACode2"/>
        <w:numPr>
          <w:ilvl w:val="0"/>
          <w:numId w:val="13"/>
        </w:numPr>
        <w:rPr>
          <w:color w:val="24292E"/>
        </w:rPr>
      </w:pPr>
    </w:p>
    <w:p w14:paraId="010B3D40" w14:textId="77777777" w:rsidR="007C55DE" w:rsidRPr="00BE251A" w:rsidRDefault="007C55DE" w:rsidP="00880F7D">
      <w:pPr>
        <w:pStyle w:val="FACode2"/>
        <w:numPr>
          <w:ilvl w:val="0"/>
          <w:numId w:val="13"/>
        </w:numPr>
        <w:rPr>
          <w:color w:val="24292E"/>
        </w:rPr>
      </w:pPr>
      <w:r w:rsidRPr="00BE251A">
        <w:rPr>
          <w:color w:val="24292E"/>
        </w:rPr>
        <w:t xml:space="preserve">      &lt;</w:t>
      </w:r>
      <w:r w:rsidRPr="00BE251A">
        <w:rPr>
          <w:rStyle w:val="pl-ent"/>
          <w:color w:val="22863A"/>
        </w:rPr>
        <w:t>div</w:t>
      </w:r>
      <w:r w:rsidRPr="00BE251A">
        <w:rPr>
          <w:color w:val="24292E"/>
        </w:rPr>
        <w:t xml:space="preserve"> </w:t>
      </w:r>
      <w:r w:rsidRPr="00BE251A">
        <w:rPr>
          <w:rStyle w:val="pl-e"/>
          <w:color w:val="6F42C1"/>
        </w:rPr>
        <w:t>class</w:t>
      </w:r>
      <w:r w:rsidRPr="00BE251A">
        <w:rPr>
          <w:color w:val="24292E"/>
        </w:rPr>
        <w:t>=</w:t>
      </w:r>
      <w:r w:rsidRPr="00BE251A">
        <w:rPr>
          <w:rStyle w:val="pl-pds"/>
          <w:color w:val="032F62"/>
        </w:rPr>
        <w:t>"</w:t>
      </w:r>
      <w:r w:rsidRPr="00BE251A">
        <w:rPr>
          <w:rStyle w:val="pl-s"/>
          <w:rFonts w:eastAsiaTheme="majorEastAsia"/>
          <w:color w:val="032F62"/>
        </w:rPr>
        <w:t>col-md-10 offset-md-1 col-xs-12</w:t>
      </w:r>
      <w:r w:rsidRPr="00BE251A">
        <w:rPr>
          <w:rStyle w:val="pl-pds"/>
          <w:color w:val="032F62"/>
        </w:rPr>
        <w:t>"</w:t>
      </w:r>
      <w:r w:rsidRPr="00BE251A">
        <w:rPr>
          <w:color w:val="24292E"/>
        </w:rPr>
        <w:t>&gt;</w:t>
      </w:r>
    </w:p>
    <w:p w14:paraId="27396E7C" w14:textId="77777777" w:rsidR="007C55DE" w:rsidRPr="00BE251A" w:rsidRDefault="007C55DE" w:rsidP="00880F7D">
      <w:pPr>
        <w:pStyle w:val="FACode2"/>
        <w:numPr>
          <w:ilvl w:val="0"/>
          <w:numId w:val="13"/>
        </w:numPr>
        <w:rPr>
          <w:color w:val="24292E"/>
        </w:rPr>
      </w:pPr>
      <w:r w:rsidRPr="00BE251A">
        <w:rPr>
          <w:color w:val="24292E"/>
        </w:rPr>
        <w:t xml:space="preserve">        &lt;</w:t>
      </w:r>
      <w:r w:rsidRPr="00BE251A">
        <w:rPr>
          <w:rStyle w:val="pl-ent"/>
          <w:color w:val="22863A"/>
        </w:rPr>
        <w:t>form</w:t>
      </w:r>
      <w:r w:rsidRPr="00BE251A">
        <w:rPr>
          <w:color w:val="24292E"/>
        </w:rPr>
        <w:t>&gt;</w:t>
      </w:r>
    </w:p>
    <w:p w14:paraId="6150414B" w14:textId="77777777" w:rsidR="007C55DE" w:rsidRPr="00BE251A" w:rsidRDefault="007C55DE" w:rsidP="00880F7D">
      <w:pPr>
        <w:pStyle w:val="FACode2"/>
        <w:numPr>
          <w:ilvl w:val="0"/>
          <w:numId w:val="13"/>
        </w:numPr>
        <w:rPr>
          <w:color w:val="24292E"/>
        </w:rPr>
      </w:pPr>
      <w:r w:rsidRPr="00BE251A">
        <w:rPr>
          <w:color w:val="24292E"/>
        </w:rPr>
        <w:t xml:space="preserve">          &lt;</w:t>
      </w:r>
      <w:r w:rsidRPr="00BE251A">
        <w:rPr>
          <w:rStyle w:val="pl-ent"/>
          <w:color w:val="22863A"/>
        </w:rPr>
        <w:t>fieldset</w:t>
      </w:r>
      <w:r w:rsidRPr="00BE251A">
        <w:rPr>
          <w:color w:val="24292E"/>
        </w:rPr>
        <w:t>&gt;</w:t>
      </w:r>
    </w:p>
    <w:p w14:paraId="5EE5D311" w14:textId="77777777" w:rsidR="007C55DE" w:rsidRPr="00BE251A" w:rsidRDefault="007C55DE" w:rsidP="00880F7D">
      <w:pPr>
        <w:pStyle w:val="FACode2"/>
        <w:numPr>
          <w:ilvl w:val="0"/>
          <w:numId w:val="13"/>
        </w:numPr>
        <w:rPr>
          <w:color w:val="24292E"/>
        </w:rPr>
      </w:pPr>
      <w:r w:rsidRPr="00BE251A">
        <w:rPr>
          <w:color w:val="24292E"/>
        </w:rPr>
        <w:t xml:space="preserve">            &lt;</w:t>
      </w:r>
      <w:r w:rsidRPr="00BE251A">
        <w:rPr>
          <w:rStyle w:val="pl-ent"/>
          <w:color w:val="22863A"/>
        </w:rPr>
        <w:t>fieldset</w:t>
      </w:r>
      <w:r w:rsidRPr="00BE251A">
        <w:rPr>
          <w:color w:val="24292E"/>
        </w:rPr>
        <w:t xml:space="preserve"> </w:t>
      </w:r>
      <w:r w:rsidRPr="00BE251A">
        <w:rPr>
          <w:rStyle w:val="pl-e"/>
          <w:color w:val="6F42C1"/>
        </w:rPr>
        <w:t>class</w:t>
      </w:r>
      <w:r w:rsidRPr="00BE251A">
        <w:rPr>
          <w:color w:val="24292E"/>
        </w:rPr>
        <w:t>=</w:t>
      </w:r>
      <w:r w:rsidRPr="00BE251A">
        <w:rPr>
          <w:rStyle w:val="pl-pds"/>
          <w:color w:val="032F62"/>
        </w:rPr>
        <w:t>"</w:t>
      </w:r>
      <w:r w:rsidRPr="00BE251A">
        <w:rPr>
          <w:rStyle w:val="pl-s"/>
          <w:rFonts w:eastAsiaTheme="majorEastAsia"/>
          <w:color w:val="032F62"/>
        </w:rPr>
        <w:t>form-group</w:t>
      </w:r>
      <w:r w:rsidRPr="00BE251A">
        <w:rPr>
          <w:rStyle w:val="pl-pds"/>
          <w:color w:val="032F62"/>
        </w:rPr>
        <w:t>"</w:t>
      </w:r>
      <w:r w:rsidRPr="00BE251A">
        <w:rPr>
          <w:color w:val="24292E"/>
        </w:rPr>
        <w:t>&gt;</w:t>
      </w:r>
    </w:p>
    <w:p w14:paraId="31DF1C3A" w14:textId="77777777" w:rsidR="007C55DE" w:rsidRPr="00BE251A" w:rsidRDefault="007C55DE" w:rsidP="00880F7D">
      <w:pPr>
        <w:pStyle w:val="FACode2"/>
        <w:numPr>
          <w:ilvl w:val="0"/>
          <w:numId w:val="13"/>
        </w:numPr>
        <w:rPr>
          <w:color w:val="24292E"/>
        </w:rPr>
      </w:pPr>
      <w:r w:rsidRPr="00BE251A">
        <w:rPr>
          <w:color w:val="24292E"/>
        </w:rPr>
        <w:lastRenderedPageBreak/>
        <w:t xml:space="preserve">                &lt;</w:t>
      </w:r>
      <w:r w:rsidRPr="00BE251A">
        <w:rPr>
          <w:rStyle w:val="pl-ent"/>
          <w:color w:val="22863A"/>
        </w:rPr>
        <w:t>input</w:t>
      </w:r>
      <w:r w:rsidRPr="00BE251A">
        <w:rPr>
          <w:color w:val="24292E"/>
        </w:rPr>
        <w:t xml:space="preserve"> </w:t>
      </w:r>
      <w:r w:rsidRPr="00BE251A">
        <w:rPr>
          <w:rStyle w:val="pl-e"/>
          <w:color w:val="6F42C1"/>
        </w:rPr>
        <w:t>type</w:t>
      </w:r>
      <w:r w:rsidRPr="00BE251A">
        <w:rPr>
          <w:color w:val="24292E"/>
        </w:rPr>
        <w:t>=</w:t>
      </w:r>
      <w:r w:rsidRPr="00BE251A">
        <w:rPr>
          <w:rStyle w:val="pl-pds"/>
          <w:color w:val="032F62"/>
        </w:rPr>
        <w:t>"</w:t>
      </w:r>
      <w:r w:rsidRPr="00BE251A">
        <w:rPr>
          <w:rStyle w:val="pl-s"/>
          <w:rFonts w:eastAsiaTheme="majorEastAsia"/>
          <w:color w:val="032F62"/>
        </w:rPr>
        <w:t>text</w:t>
      </w:r>
      <w:r w:rsidRPr="00BE251A">
        <w:rPr>
          <w:rStyle w:val="pl-pds"/>
          <w:color w:val="032F62"/>
        </w:rPr>
        <w:t>"</w:t>
      </w:r>
      <w:r w:rsidRPr="00BE251A">
        <w:rPr>
          <w:color w:val="24292E"/>
        </w:rPr>
        <w:t xml:space="preserve"> </w:t>
      </w:r>
      <w:r w:rsidRPr="00BE251A">
        <w:rPr>
          <w:rStyle w:val="pl-e"/>
          <w:color w:val="6F42C1"/>
        </w:rPr>
        <w:t>class</w:t>
      </w:r>
      <w:r w:rsidRPr="00BE251A">
        <w:rPr>
          <w:color w:val="24292E"/>
        </w:rPr>
        <w:t>=</w:t>
      </w:r>
      <w:r w:rsidRPr="00BE251A">
        <w:rPr>
          <w:rStyle w:val="pl-pds"/>
          <w:color w:val="032F62"/>
        </w:rPr>
        <w:t>"</w:t>
      </w:r>
      <w:r w:rsidRPr="00BE251A">
        <w:rPr>
          <w:rStyle w:val="pl-s"/>
          <w:rFonts w:eastAsiaTheme="majorEastAsia"/>
          <w:color w:val="032F62"/>
        </w:rPr>
        <w:t>form-control form-control-lg</w:t>
      </w:r>
      <w:r w:rsidRPr="00BE251A">
        <w:rPr>
          <w:rStyle w:val="pl-pds"/>
          <w:color w:val="032F62"/>
        </w:rPr>
        <w:t>"</w:t>
      </w:r>
      <w:r w:rsidRPr="00BE251A">
        <w:rPr>
          <w:color w:val="24292E"/>
        </w:rPr>
        <w:t xml:space="preserve"> </w:t>
      </w:r>
      <w:r w:rsidRPr="00BE251A">
        <w:rPr>
          <w:rStyle w:val="pl-e"/>
          <w:color w:val="6F42C1"/>
        </w:rPr>
        <w:t>placeholder</w:t>
      </w:r>
      <w:r w:rsidRPr="00BE251A">
        <w:rPr>
          <w:color w:val="24292E"/>
        </w:rPr>
        <w:t>=</w:t>
      </w:r>
      <w:r w:rsidRPr="00BE251A">
        <w:rPr>
          <w:rStyle w:val="pl-pds"/>
          <w:color w:val="032F62"/>
        </w:rPr>
        <w:t>"</w:t>
      </w:r>
      <w:r w:rsidRPr="00BE251A">
        <w:rPr>
          <w:rStyle w:val="pl-s"/>
          <w:rFonts w:eastAsiaTheme="majorEastAsia"/>
          <w:color w:val="032F62"/>
        </w:rPr>
        <w:t>Article Title</w:t>
      </w:r>
      <w:r w:rsidRPr="00BE251A">
        <w:rPr>
          <w:rStyle w:val="pl-pds"/>
          <w:color w:val="032F62"/>
        </w:rPr>
        <w:t>"</w:t>
      </w:r>
      <w:r w:rsidRPr="00BE251A">
        <w:rPr>
          <w:color w:val="24292E"/>
        </w:rPr>
        <w:t>&gt;</w:t>
      </w:r>
    </w:p>
    <w:p w14:paraId="574AA9DF" w14:textId="77777777" w:rsidR="007C55DE" w:rsidRPr="00BE251A" w:rsidRDefault="007C55DE" w:rsidP="00880F7D">
      <w:pPr>
        <w:pStyle w:val="FACode2"/>
        <w:numPr>
          <w:ilvl w:val="0"/>
          <w:numId w:val="13"/>
        </w:numPr>
        <w:rPr>
          <w:color w:val="24292E"/>
        </w:rPr>
      </w:pPr>
      <w:r w:rsidRPr="00BE251A">
        <w:rPr>
          <w:color w:val="24292E"/>
        </w:rPr>
        <w:t xml:space="preserve">            &lt;/</w:t>
      </w:r>
      <w:r w:rsidRPr="00BE251A">
        <w:rPr>
          <w:rStyle w:val="pl-ent"/>
          <w:color w:val="22863A"/>
        </w:rPr>
        <w:t>fieldset</w:t>
      </w:r>
      <w:r w:rsidRPr="00BE251A">
        <w:rPr>
          <w:color w:val="24292E"/>
        </w:rPr>
        <w:t>&gt;</w:t>
      </w:r>
    </w:p>
    <w:p w14:paraId="6663B0D1" w14:textId="77777777" w:rsidR="007C55DE" w:rsidRPr="00BE251A" w:rsidRDefault="007C55DE" w:rsidP="00880F7D">
      <w:pPr>
        <w:pStyle w:val="FACode2"/>
        <w:numPr>
          <w:ilvl w:val="0"/>
          <w:numId w:val="13"/>
        </w:numPr>
        <w:rPr>
          <w:color w:val="24292E"/>
        </w:rPr>
      </w:pPr>
      <w:r w:rsidRPr="00BE251A">
        <w:rPr>
          <w:color w:val="24292E"/>
        </w:rPr>
        <w:t xml:space="preserve">            &lt;</w:t>
      </w:r>
      <w:r w:rsidRPr="00BE251A">
        <w:rPr>
          <w:rStyle w:val="pl-ent"/>
          <w:color w:val="22863A"/>
        </w:rPr>
        <w:t>fieldset</w:t>
      </w:r>
      <w:r w:rsidRPr="00BE251A">
        <w:rPr>
          <w:color w:val="24292E"/>
        </w:rPr>
        <w:t xml:space="preserve"> </w:t>
      </w:r>
      <w:r w:rsidRPr="00BE251A">
        <w:rPr>
          <w:rStyle w:val="pl-e"/>
          <w:color w:val="6F42C1"/>
        </w:rPr>
        <w:t>class</w:t>
      </w:r>
      <w:r w:rsidRPr="00BE251A">
        <w:rPr>
          <w:color w:val="24292E"/>
        </w:rPr>
        <w:t>=</w:t>
      </w:r>
      <w:r w:rsidRPr="00BE251A">
        <w:rPr>
          <w:rStyle w:val="pl-pds"/>
          <w:color w:val="032F62"/>
        </w:rPr>
        <w:t>"</w:t>
      </w:r>
      <w:r w:rsidRPr="00BE251A">
        <w:rPr>
          <w:rStyle w:val="pl-s"/>
          <w:rFonts w:eastAsiaTheme="majorEastAsia"/>
          <w:color w:val="032F62"/>
        </w:rPr>
        <w:t>form-group</w:t>
      </w:r>
      <w:r w:rsidRPr="00BE251A">
        <w:rPr>
          <w:rStyle w:val="pl-pds"/>
          <w:color w:val="032F62"/>
        </w:rPr>
        <w:t>"</w:t>
      </w:r>
      <w:r w:rsidRPr="00BE251A">
        <w:rPr>
          <w:color w:val="24292E"/>
        </w:rPr>
        <w:t>&gt;</w:t>
      </w:r>
    </w:p>
    <w:p w14:paraId="198335D8" w14:textId="77777777" w:rsidR="007C55DE" w:rsidRPr="00BE251A" w:rsidRDefault="007C55DE" w:rsidP="00880F7D">
      <w:pPr>
        <w:pStyle w:val="FACode2"/>
        <w:numPr>
          <w:ilvl w:val="0"/>
          <w:numId w:val="13"/>
        </w:numPr>
        <w:rPr>
          <w:color w:val="24292E"/>
        </w:rPr>
      </w:pPr>
      <w:r w:rsidRPr="00BE251A">
        <w:rPr>
          <w:color w:val="24292E"/>
        </w:rPr>
        <w:t xml:space="preserve">                &lt;</w:t>
      </w:r>
      <w:r w:rsidRPr="00BE251A">
        <w:rPr>
          <w:rStyle w:val="pl-ent"/>
          <w:color w:val="22863A"/>
        </w:rPr>
        <w:t>input</w:t>
      </w:r>
      <w:r w:rsidRPr="00BE251A">
        <w:rPr>
          <w:color w:val="24292E"/>
        </w:rPr>
        <w:t xml:space="preserve"> </w:t>
      </w:r>
      <w:r w:rsidRPr="00BE251A">
        <w:rPr>
          <w:rStyle w:val="pl-e"/>
          <w:color w:val="6F42C1"/>
        </w:rPr>
        <w:t>type</w:t>
      </w:r>
      <w:r w:rsidRPr="00BE251A">
        <w:rPr>
          <w:color w:val="24292E"/>
        </w:rPr>
        <w:t>=</w:t>
      </w:r>
      <w:r w:rsidRPr="00BE251A">
        <w:rPr>
          <w:rStyle w:val="pl-pds"/>
          <w:color w:val="032F62"/>
        </w:rPr>
        <w:t>"</w:t>
      </w:r>
      <w:r w:rsidRPr="00BE251A">
        <w:rPr>
          <w:rStyle w:val="pl-s"/>
          <w:rFonts w:eastAsiaTheme="majorEastAsia"/>
          <w:color w:val="032F62"/>
        </w:rPr>
        <w:t>text</w:t>
      </w:r>
      <w:r w:rsidRPr="00BE251A">
        <w:rPr>
          <w:rStyle w:val="pl-pds"/>
          <w:color w:val="032F62"/>
        </w:rPr>
        <w:t>"</w:t>
      </w:r>
      <w:r w:rsidRPr="00BE251A">
        <w:rPr>
          <w:color w:val="24292E"/>
        </w:rPr>
        <w:t xml:space="preserve"> </w:t>
      </w:r>
      <w:r w:rsidRPr="00BE251A">
        <w:rPr>
          <w:rStyle w:val="pl-e"/>
          <w:color w:val="6F42C1"/>
        </w:rPr>
        <w:t>class</w:t>
      </w:r>
      <w:r w:rsidRPr="00BE251A">
        <w:rPr>
          <w:color w:val="24292E"/>
        </w:rPr>
        <w:t>=</w:t>
      </w:r>
      <w:r w:rsidRPr="00BE251A">
        <w:rPr>
          <w:rStyle w:val="pl-pds"/>
          <w:color w:val="032F62"/>
        </w:rPr>
        <w:t>"</w:t>
      </w:r>
      <w:r w:rsidRPr="00BE251A">
        <w:rPr>
          <w:rStyle w:val="pl-s"/>
          <w:rFonts w:eastAsiaTheme="majorEastAsia"/>
          <w:color w:val="032F62"/>
        </w:rPr>
        <w:t>form-control</w:t>
      </w:r>
      <w:r w:rsidRPr="00BE251A">
        <w:rPr>
          <w:rStyle w:val="pl-pds"/>
          <w:color w:val="032F62"/>
        </w:rPr>
        <w:t>"</w:t>
      </w:r>
      <w:r w:rsidRPr="00BE251A">
        <w:rPr>
          <w:color w:val="24292E"/>
        </w:rPr>
        <w:t xml:space="preserve"> </w:t>
      </w:r>
      <w:r w:rsidRPr="00BE251A">
        <w:rPr>
          <w:rStyle w:val="pl-e"/>
          <w:color w:val="6F42C1"/>
        </w:rPr>
        <w:t>placeholder</w:t>
      </w:r>
      <w:r w:rsidRPr="00BE251A">
        <w:rPr>
          <w:color w:val="24292E"/>
        </w:rPr>
        <w:t>=</w:t>
      </w:r>
      <w:r w:rsidRPr="00BE251A">
        <w:rPr>
          <w:rStyle w:val="pl-pds"/>
          <w:color w:val="032F62"/>
        </w:rPr>
        <w:t>"</w:t>
      </w:r>
      <w:r w:rsidRPr="00BE251A">
        <w:rPr>
          <w:rStyle w:val="pl-s"/>
          <w:rFonts w:eastAsiaTheme="majorEastAsia"/>
          <w:color w:val="032F62"/>
        </w:rPr>
        <w:t>What's this article about?</w:t>
      </w:r>
      <w:r w:rsidRPr="00BE251A">
        <w:rPr>
          <w:rStyle w:val="pl-pds"/>
          <w:color w:val="032F62"/>
        </w:rPr>
        <w:t>"</w:t>
      </w:r>
      <w:r w:rsidRPr="00BE251A">
        <w:rPr>
          <w:color w:val="24292E"/>
        </w:rPr>
        <w:t>&gt;</w:t>
      </w:r>
    </w:p>
    <w:p w14:paraId="59B552DE" w14:textId="77777777" w:rsidR="007C55DE" w:rsidRPr="00BE251A" w:rsidRDefault="007C55DE" w:rsidP="00880F7D">
      <w:pPr>
        <w:pStyle w:val="FACode2"/>
        <w:numPr>
          <w:ilvl w:val="0"/>
          <w:numId w:val="13"/>
        </w:numPr>
        <w:rPr>
          <w:color w:val="24292E"/>
        </w:rPr>
      </w:pPr>
      <w:r w:rsidRPr="00BE251A">
        <w:rPr>
          <w:color w:val="24292E"/>
        </w:rPr>
        <w:t xml:space="preserve">            &lt;/</w:t>
      </w:r>
      <w:r w:rsidRPr="00BE251A">
        <w:rPr>
          <w:rStyle w:val="pl-ent"/>
          <w:color w:val="22863A"/>
        </w:rPr>
        <w:t>fieldset</w:t>
      </w:r>
      <w:r w:rsidRPr="00BE251A">
        <w:rPr>
          <w:color w:val="24292E"/>
        </w:rPr>
        <w:t>&gt;</w:t>
      </w:r>
    </w:p>
    <w:p w14:paraId="1C38FFB8" w14:textId="77777777" w:rsidR="007C55DE" w:rsidRPr="00BE251A" w:rsidRDefault="007C55DE" w:rsidP="00880F7D">
      <w:pPr>
        <w:pStyle w:val="FACode2"/>
        <w:numPr>
          <w:ilvl w:val="0"/>
          <w:numId w:val="13"/>
        </w:numPr>
        <w:rPr>
          <w:color w:val="24292E"/>
        </w:rPr>
      </w:pPr>
      <w:r w:rsidRPr="00BE251A">
        <w:rPr>
          <w:color w:val="24292E"/>
        </w:rPr>
        <w:t xml:space="preserve">            &lt;</w:t>
      </w:r>
      <w:r w:rsidRPr="00BE251A">
        <w:rPr>
          <w:rStyle w:val="pl-ent"/>
          <w:color w:val="22863A"/>
        </w:rPr>
        <w:t>fieldset</w:t>
      </w:r>
      <w:r w:rsidRPr="00BE251A">
        <w:rPr>
          <w:color w:val="24292E"/>
        </w:rPr>
        <w:t xml:space="preserve"> </w:t>
      </w:r>
      <w:r w:rsidRPr="00BE251A">
        <w:rPr>
          <w:rStyle w:val="pl-e"/>
          <w:color w:val="6F42C1"/>
        </w:rPr>
        <w:t>class</w:t>
      </w:r>
      <w:r w:rsidRPr="00BE251A">
        <w:rPr>
          <w:color w:val="24292E"/>
        </w:rPr>
        <w:t>=</w:t>
      </w:r>
      <w:r w:rsidRPr="00BE251A">
        <w:rPr>
          <w:rStyle w:val="pl-pds"/>
          <w:color w:val="032F62"/>
        </w:rPr>
        <w:t>"</w:t>
      </w:r>
      <w:r w:rsidRPr="00BE251A">
        <w:rPr>
          <w:rStyle w:val="pl-s"/>
          <w:rFonts w:eastAsiaTheme="majorEastAsia"/>
          <w:color w:val="032F62"/>
        </w:rPr>
        <w:t>form-group</w:t>
      </w:r>
      <w:r w:rsidRPr="00BE251A">
        <w:rPr>
          <w:rStyle w:val="pl-pds"/>
          <w:color w:val="032F62"/>
        </w:rPr>
        <w:t>"</w:t>
      </w:r>
      <w:r w:rsidRPr="00BE251A">
        <w:rPr>
          <w:color w:val="24292E"/>
        </w:rPr>
        <w:t>&gt;</w:t>
      </w:r>
    </w:p>
    <w:p w14:paraId="51B6ECFD" w14:textId="77777777" w:rsidR="007C55DE" w:rsidRPr="00BE251A" w:rsidRDefault="007C55DE" w:rsidP="00880F7D">
      <w:pPr>
        <w:pStyle w:val="FACode2"/>
        <w:numPr>
          <w:ilvl w:val="0"/>
          <w:numId w:val="13"/>
        </w:numPr>
        <w:rPr>
          <w:color w:val="24292E"/>
        </w:rPr>
      </w:pPr>
      <w:r w:rsidRPr="00BE251A">
        <w:rPr>
          <w:color w:val="24292E"/>
        </w:rPr>
        <w:t xml:space="preserve">                &lt;</w:t>
      </w:r>
      <w:r w:rsidRPr="00BE251A">
        <w:rPr>
          <w:rStyle w:val="pl-ent"/>
          <w:color w:val="22863A"/>
        </w:rPr>
        <w:t>textarea</w:t>
      </w:r>
      <w:r w:rsidRPr="00BE251A">
        <w:rPr>
          <w:color w:val="24292E"/>
        </w:rPr>
        <w:t xml:space="preserve"> </w:t>
      </w:r>
      <w:r w:rsidRPr="00BE251A">
        <w:rPr>
          <w:rStyle w:val="pl-e"/>
          <w:color w:val="6F42C1"/>
        </w:rPr>
        <w:t>class</w:t>
      </w:r>
      <w:r w:rsidRPr="00BE251A">
        <w:rPr>
          <w:color w:val="24292E"/>
        </w:rPr>
        <w:t>=</w:t>
      </w:r>
      <w:r w:rsidRPr="00BE251A">
        <w:rPr>
          <w:rStyle w:val="pl-pds"/>
          <w:color w:val="032F62"/>
        </w:rPr>
        <w:t>"</w:t>
      </w:r>
      <w:r w:rsidRPr="00BE251A">
        <w:rPr>
          <w:rStyle w:val="pl-s"/>
          <w:rFonts w:eastAsiaTheme="majorEastAsia"/>
          <w:color w:val="032F62"/>
        </w:rPr>
        <w:t>form-control</w:t>
      </w:r>
      <w:r w:rsidRPr="00BE251A">
        <w:rPr>
          <w:rStyle w:val="pl-pds"/>
          <w:color w:val="032F62"/>
        </w:rPr>
        <w:t>"</w:t>
      </w:r>
      <w:r w:rsidRPr="00BE251A">
        <w:rPr>
          <w:color w:val="24292E"/>
        </w:rPr>
        <w:t xml:space="preserve"> </w:t>
      </w:r>
      <w:r w:rsidRPr="00BE251A">
        <w:rPr>
          <w:rStyle w:val="pl-e"/>
          <w:color w:val="6F42C1"/>
        </w:rPr>
        <w:t>rows</w:t>
      </w:r>
      <w:r w:rsidRPr="00BE251A">
        <w:rPr>
          <w:color w:val="24292E"/>
        </w:rPr>
        <w:t>=</w:t>
      </w:r>
      <w:r w:rsidRPr="00BE251A">
        <w:rPr>
          <w:rStyle w:val="pl-pds"/>
          <w:color w:val="032F62"/>
        </w:rPr>
        <w:t>"</w:t>
      </w:r>
      <w:r w:rsidRPr="00BE251A">
        <w:rPr>
          <w:rStyle w:val="pl-s"/>
          <w:rFonts w:eastAsiaTheme="majorEastAsia"/>
          <w:color w:val="032F62"/>
        </w:rPr>
        <w:t>8</w:t>
      </w:r>
      <w:r w:rsidRPr="00BE251A">
        <w:rPr>
          <w:rStyle w:val="pl-pds"/>
          <w:color w:val="032F62"/>
        </w:rPr>
        <w:t>"</w:t>
      </w:r>
      <w:r w:rsidRPr="00BE251A">
        <w:rPr>
          <w:color w:val="24292E"/>
        </w:rPr>
        <w:t xml:space="preserve"> </w:t>
      </w:r>
      <w:r w:rsidRPr="00BE251A">
        <w:rPr>
          <w:rStyle w:val="pl-e"/>
          <w:color w:val="6F42C1"/>
        </w:rPr>
        <w:t>placeholder</w:t>
      </w:r>
      <w:r w:rsidRPr="00BE251A">
        <w:rPr>
          <w:color w:val="24292E"/>
        </w:rPr>
        <w:t>=</w:t>
      </w:r>
      <w:r w:rsidRPr="00BE251A">
        <w:rPr>
          <w:rStyle w:val="pl-pds"/>
          <w:color w:val="032F62"/>
        </w:rPr>
        <w:t>"</w:t>
      </w:r>
      <w:r w:rsidRPr="00BE251A">
        <w:rPr>
          <w:rStyle w:val="pl-s"/>
          <w:rFonts w:eastAsiaTheme="majorEastAsia"/>
          <w:color w:val="032F62"/>
        </w:rPr>
        <w:t>Write your article (in markdown)</w:t>
      </w:r>
      <w:r w:rsidRPr="00BE251A">
        <w:rPr>
          <w:rStyle w:val="pl-pds"/>
          <w:color w:val="032F62"/>
        </w:rPr>
        <w:t>"</w:t>
      </w:r>
      <w:r w:rsidRPr="00BE251A">
        <w:rPr>
          <w:color w:val="24292E"/>
        </w:rPr>
        <w:t>&gt;&lt;/</w:t>
      </w:r>
      <w:r w:rsidRPr="00BE251A">
        <w:rPr>
          <w:rStyle w:val="pl-ent"/>
          <w:color w:val="22863A"/>
        </w:rPr>
        <w:t>textarea</w:t>
      </w:r>
      <w:r w:rsidRPr="00BE251A">
        <w:rPr>
          <w:color w:val="24292E"/>
        </w:rPr>
        <w:t>&gt;</w:t>
      </w:r>
    </w:p>
    <w:p w14:paraId="71AE9A1F" w14:textId="77777777" w:rsidR="007C55DE" w:rsidRPr="00BE251A" w:rsidRDefault="007C55DE" w:rsidP="00880F7D">
      <w:pPr>
        <w:pStyle w:val="FACode2"/>
        <w:numPr>
          <w:ilvl w:val="0"/>
          <w:numId w:val="13"/>
        </w:numPr>
        <w:rPr>
          <w:color w:val="24292E"/>
        </w:rPr>
      </w:pPr>
      <w:r w:rsidRPr="00BE251A">
        <w:rPr>
          <w:color w:val="24292E"/>
        </w:rPr>
        <w:t xml:space="preserve">            &lt;/</w:t>
      </w:r>
      <w:r w:rsidRPr="00BE251A">
        <w:rPr>
          <w:rStyle w:val="pl-ent"/>
          <w:color w:val="22863A"/>
        </w:rPr>
        <w:t>fieldset</w:t>
      </w:r>
      <w:r w:rsidRPr="00BE251A">
        <w:rPr>
          <w:color w:val="24292E"/>
        </w:rPr>
        <w:t>&gt;</w:t>
      </w:r>
    </w:p>
    <w:p w14:paraId="525B8CE6" w14:textId="77777777" w:rsidR="007C55DE" w:rsidRPr="00BE251A" w:rsidRDefault="007C55DE" w:rsidP="00880F7D">
      <w:pPr>
        <w:pStyle w:val="FACode2"/>
        <w:numPr>
          <w:ilvl w:val="0"/>
          <w:numId w:val="13"/>
        </w:numPr>
        <w:rPr>
          <w:color w:val="24292E"/>
        </w:rPr>
      </w:pPr>
      <w:r w:rsidRPr="00BE251A">
        <w:rPr>
          <w:color w:val="24292E"/>
        </w:rPr>
        <w:t xml:space="preserve">            &lt;</w:t>
      </w:r>
      <w:r w:rsidRPr="00BE251A">
        <w:rPr>
          <w:rStyle w:val="pl-ent"/>
          <w:color w:val="22863A"/>
        </w:rPr>
        <w:t>fieldset</w:t>
      </w:r>
      <w:r w:rsidRPr="00BE251A">
        <w:rPr>
          <w:color w:val="24292E"/>
        </w:rPr>
        <w:t xml:space="preserve"> </w:t>
      </w:r>
      <w:r w:rsidRPr="00BE251A">
        <w:rPr>
          <w:rStyle w:val="pl-e"/>
          <w:color w:val="6F42C1"/>
        </w:rPr>
        <w:t>class</w:t>
      </w:r>
      <w:r w:rsidRPr="00BE251A">
        <w:rPr>
          <w:color w:val="24292E"/>
        </w:rPr>
        <w:t>=</w:t>
      </w:r>
      <w:r w:rsidRPr="00BE251A">
        <w:rPr>
          <w:rStyle w:val="pl-pds"/>
          <w:color w:val="032F62"/>
        </w:rPr>
        <w:t>"</w:t>
      </w:r>
      <w:r w:rsidRPr="00BE251A">
        <w:rPr>
          <w:rStyle w:val="pl-s"/>
          <w:rFonts w:eastAsiaTheme="majorEastAsia"/>
          <w:color w:val="032F62"/>
        </w:rPr>
        <w:t>form-group</w:t>
      </w:r>
      <w:r w:rsidRPr="00BE251A">
        <w:rPr>
          <w:rStyle w:val="pl-pds"/>
          <w:color w:val="032F62"/>
        </w:rPr>
        <w:t>"</w:t>
      </w:r>
      <w:r w:rsidRPr="00BE251A">
        <w:rPr>
          <w:color w:val="24292E"/>
        </w:rPr>
        <w:t>&gt;</w:t>
      </w:r>
    </w:p>
    <w:p w14:paraId="1D39344A" w14:textId="77777777" w:rsidR="007C55DE" w:rsidRPr="00BE251A" w:rsidRDefault="007C55DE" w:rsidP="00880F7D">
      <w:pPr>
        <w:pStyle w:val="FACode2"/>
        <w:numPr>
          <w:ilvl w:val="0"/>
          <w:numId w:val="13"/>
        </w:numPr>
        <w:rPr>
          <w:color w:val="24292E"/>
        </w:rPr>
      </w:pPr>
      <w:r w:rsidRPr="00BE251A">
        <w:rPr>
          <w:color w:val="24292E"/>
        </w:rPr>
        <w:t xml:space="preserve">                &lt;</w:t>
      </w:r>
      <w:r w:rsidRPr="00BE251A">
        <w:rPr>
          <w:rStyle w:val="pl-ent"/>
          <w:color w:val="22863A"/>
        </w:rPr>
        <w:t>input</w:t>
      </w:r>
      <w:r w:rsidRPr="00BE251A">
        <w:rPr>
          <w:color w:val="24292E"/>
        </w:rPr>
        <w:t xml:space="preserve"> </w:t>
      </w:r>
      <w:r w:rsidRPr="00BE251A">
        <w:rPr>
          <w:rStyle w:val="pl-e"/>
          <w:color w:val="6F42C1"/>
        </w:rPr>
        <w:t>type</w:t>
      </w:r>
      <w:r w:rsidRPr="00BE251A">
        <w:rPr>
          <w:color w:val="24292E"/>
        </w:rPr>
        <w:t>=</w:t>
      </w:r>
      <w:r w:rsidRPr="00BE251A">
        <w:rPr>
          <w:rStyle w:val="pl-pds"/>
          <w:color w:val="032F62"/>
        </w:rPr>
        <w:t>"</w:t>
      </w:r>
      <w:r w:rsidRPr="00BE251A">
        <w:rPr>
          <w:rStyle w:val="pl-s"/>
          <w:rFonts w:eastAsiaTheme="majorEastAsia"/>
          <w:color w:val="032F62"/>
        </w:rPr>
        <w:t>text</w:t>
      </w:r>
      <w:r w:rsidRPr="00BE251A">
        <w:rPr>
          <w:rStyle w:val="pl-pds"/>
          <w:color w:val="032F62"/>
        </w:rPr>
        <w:t>"</w:t>
      </w:r>
      <w:r w:rsidRPr="00BE251A">
        <w:rPr>
          <w:color w:val="24292E"/>
        </w:rPr>
        <w:t xml:space="preserve"> </w:t>
      </w:r>
      <w:r w:rsidRPr="00BE251A">
        <w:rPr>
          <w:rStyle w:val="pl-e"/>
          <w:color w:val="6F42C1"/>
        </w:rPr>
        <w:t>class</w:t>
      </w:r>
      <w:r w:rsidRPr="00BE251A">
        <w:rPr>
          <w:color w:val="24292E"/>
        </w:rPr>
        <w:t>=</w:t>
      </w:r>
      <w:r w:rsidRPr="00BE251A">
        <w:rPr>
          <w:rStyle w:val="pl-pds"/>
          <w:color w:val="032F62"/>
        </w:rPr>
        <w:t>"</w:t>
      </w:r>
      <w:r w:rsidRPr="00BE251A">
        <w:rPr>
          <w:rStyle w:val="pl-s"/>
          <w:rFonts w:eastAsiaTheme="majorEastAsia"/>
          <w:color w:val="032F62"/>
        </w:rPr>
        <w:t>form-control</w:t>
      </w:r>
      <w:r w:rsidRPr="00BE251A">
        <w:rPr>
          <w:rStyle w:val="pl-pds"/>
          <w:color w:val="032F62"/>
        </w:rPr>
        <w:t>"</w:t>
      </w:r>
      <w:r w:rsidRPr="00BE251A">
        <w:rPr>
          <w:color w:val="24292E"/>
        </w:rPr>
        <w:t xml:space="preserve"> </w:t>
      </w:r>
      <w:r w:rsidRPr="00BE251A">
        <w:rPr>
          <w:rStyle w:val="pl-e"/>
          <w:color w:val="6F42C1"/>
        </w:rPr>
        <w:t>placeholder</w:t>
      </w:r>
      <w:r w:rsidRPr="00BE251A">
        <w:rPr>
          <w:color w:val="24292E"/>
        </w:rPr>
        <w:t>=</w:t>
      </w:r>
      <w:r w:rsidRPr="00BE251A">
        <w:rPr>
          <w:rStyle w:val="pl-pds"/>
          <w:color w:val="032F62"/>
        </w:rPr>
        <w:t>"</w:t>
      </w:r>
      <w:r w:rsidRPr="00BE251A">
        <w:rPr>
          <w:rStyle w:val="pl-s"/>
          <w:rFonts w:eastAsiaTheme="majorEastAsia"/>
          <w:color w:val="032F62"/>
        </w:rPr>
        <w:t>Enter tags</w:t>
      </w:r>
      <w:r w:rsidRPr="00BE251A">
        <w:rPr>
          <w:rStyle w:val="pl-pds"/>
          <w:color w:val="032F62"/>
        </w:rPr>
        <w:t>"</w:t>
      </w:r>
      <w:r w:rsidRPr="00BE251A">
        <w:rPr>
          <w:color w:val="24292E"/>
        </w:rPr>
        <w:t>&gt;&lt;</w:t>
      </w:r>
      <w:r w:rsidRPr="00BE251A">
        <w:rPr>
          <w:rStyle w:val="pl-ent"/>
          <w:color w:val="22863A"/>
        </w:rPr>
        <w:t>div</w:t>
      </w:r>
      <w:r w:rsidRPr="00BE251A">
        <w:rPr>
          <w:color w:val="24292E"/>
        </w:rPr>
        <w:t xml:space="preserve"> </w:t>
      </w:r>
      <w:r w:rsidRPr="00BE251A">
        <w:rPr>
          <w:rStyle w:val="pl-e"/>
          <w:color w:val="6F42C1"/>
        </w:rPr>
        <w:t>class</w:t>
      </w:r>
      <w:r w:rsidRPr="00BE251A">
        <w:rPr>
          <w:color w:val="24292E"/>
        </w:rPr>
        <w:t>=</w:t>
      </w:r>
      <w:r w:rsidRPr="00BE251A">
        <w:rPr>
          <w:rStyle w:val="pl-pds"/>
          <w:color w:val="032F62"/>
        </w:rPr>
        <w:t>"</w:t>
      </w:r>
      <w:r w:rsidRPr="00BE251A">
        <w:rPr>
          <w:rStyle w:val="pl-s"/>
          <w:rFonts w:eastAsiaTheme="majorEastAsia"/>
          <w:color w:val="032F62"/>
        </w:rPr>
        <w:t>tag-list</w:t>
      </w:r>
      <w:r w:rsidRPr="00BE251A">
        <w:rPr>
          <w:rStyle w:val="pl-pds"/>
          <w:color w:val="032F62"/>
        </w:rPr>
        <w:t>"</w:t>
      </w:r>
      <w:r w:rsidRPr="00BE251A">
        <w:rPr>
          <w:color w:val="24292E"/>
        </w:rPr>
        <w:t>&gt;&lt;/</w:t>
      </w:r>
      <w:r w:rsidRPr="00BE251A">
        <w:rPr>
          <w:rStyle w:val="pl-ent"/>
          <w:color w:val="22863A"/>
        </w:rPr>
        <w:t>div</w:t>
      </w:r>
      <w:r w:rsidRPr="00BE251A">
        <w:rPr>
          <w:color w:val="24292E"/>
        </w:rPr>
        <w:t>&gt;</w:t>
      </w:r>
    </w:p>
    <w:p w14:paraId="3697C177" w14:textId="77777777" w:rsidR="007C55DE" w:rsidRPr="00BE251A" w:rsidRDefault="007C55DE" w:rsidP="00880F7D">
      <w:pPr>
        <w:pStyle w:val="FACode2"/>
        <w:numPr>
          <w:ilvl w:val="0"/>
          <w:numId w:val="13"/>
        </w:numPr>
        <w:rPr>
          <w:color w:val="24292E"/>
        </w:rPr>
      </w:pPr>
      <w:r w:rsidRPr="00BE251A">
        <w:rPr>
          <w:color w:val="24292E"/>
        </w:rPr>
        <w:t xml:space="preserve">            &lt;/</w:t>
      </w:r>
      <w:r w:rsidRPr="00BE251A">
        <w:rPr>
          <w:rStyle w:val="pl-ent"/>
          <w:color w:val="22863A"/>
        </w:rPr>
        <w:t>fieldset</w:t>
      </w:r>
      <w:r w:rsidRPr="00BE251A">
        <w:rPr>
          <w:color w:val="24292E"/>
        </w:rPr>
        <w:t>&gt;</w:t>
      </w:r>
    </w:p>
    <w:p w14:paraId="76E5D01D" w14:textId="77777777" w:rsidR="007C55DE" w:rsidRPr="00BE251A" w:rsidRDefault="007C55DE" w:rsidP="00880F7D">
      <w:pPr>
        <w:pStyle w:val="FACode2"/>
        <w:numPr>
          <w:ilvl w:val="0"/>
          <w:numId w:val="13"/>
        </w:numPr>
        <w:rPr>
          <w:color w:val="24292E"/>
        </w:rPr>
      </w:pPr>
      <w:r w:rsidRPr="00BE251A">
        <w:rPr>
          <w:color w:val="24292E"/>
        </w:rPr>
        <w:t xml:space="preserve">            &lt;</w:t>
      </w:r>
      <w:r w:rsidRPr="00BE251A">
        <w:rPr>
          <w:rStyle w:val="pl-ent"/>
          <w:color w:val="22863A"/>
        </w:rPr>
        <w:t>button</w:t>
      </w:r>
      <w:r w:rsidRPr="00BE251A">
        <w:rPr>
          <w:color w:val="24292E"/>
        </w:rPr>
        <w:t xml:space="preserve"> </w:t>
      </w:r>
      <w:r w:rsidRPr="00BE251A">
        <w:rPr>
          <w:rStyle w:val="pl-e"/>
          <w:color w:val="6F42C1"/>
        </w:rPr>
        <w:t>class</w:t>
      </w:r>
      <w:r w:rsidRPr="00BE251A">
        <w:rPr>
          <w:color w:val="24292E"/>
        </w:rPr>
        <w:t>=</w:t>
      </w:r>
      <w:r w:rsidRPr="00BE251A">
        <w:rPr>
          <w:rStyle w:val="pl-pds"/>
          <w:color w:val="032F62"/>
        </w:rPr>
        <w:t>"</w:t>
      </w:r>
      <w:r w:rsidRPr="00BE251A">
        <w:rPr>
          <w:rStyle w:val="pl-s"/>
          <w:rFonts w:eastAsiaTheme="majorEastAsia"/>
          <w:color w:val="032F62"/>
        </w:rPr>
        <w:t>btn btn-lg pull-xs-right btn-primary</w:t>
      </w:r>
      <w:r w:rsidRPr="00BE251A">
        <w:rPr>
          <w:rStyle w:val="pl-pds"/>
          <w:color w:val="032F62"/>
        </w:rPr>
        <w:t>"</w:t>
      </w:r>
      <w:r w:rsidRPr="00BE251A">
        <w:rPr>
          <w:color w:val="24292E"/>
        </w:rPr>
        <w:t xml:space="preserve"> </w:t>
      </w:r>
      <w:r w:rsidRPr="00BE251A">
        <w:rPr>
          <w:rStyle w:val="pl-e"/>
          <w:color w:val="6F42C1"/>
        </w:rPr>
        <w:t>type</w:t>
      </w:r>
      <w:r w:rsidRPr="00BE251A">
        <w:rPr>
          <w:color w:val="24292E"/>
        </w:rPr>
        <w:t>=</w:t>
      </w:r>
      <w:r w:rsidRPr="00BE251A">
        <w:rPr>
          <w:rStyle w:val="pl-pds"/>
          <w:color w:val="032F62"/>
        </w:rPr>
        <w:t>"</w:t>
      </w:r>
      <w:r w:rsidRPr="00BE251A">
        <w:rPr>
          <w:rStyle w:val="pl-s"/>
          <w:rFonts w:eastAsiaTheme="majorEastAsia"/>
          <w:color w:val="032F62"/>
        </w:rPr>
        <w:t>button</w:t>
      </w:r>
      <w:r w:rsidRPr="00BE251A">
        <w:rPr>
          <w:rStyle w:val="pl-pds"/>
          <w:color w:val="032F62"/>
        </w:rPr>
        <w:t>"</w:t>
      </w:r>
      <w:r w:rsidRPr="00BE251A">
        <w:rPr>
          <w:color w:val="24292E"/>
        </w:rPr>
        <w:t>&gt;</w:t>
      </w:r>
    </w:p>
    <w:p w14:paraId="696DD93A" w14:textId="77777777" w:rsidR="007C55DE" w:rsidRPr="00BE251A" w:rsidRDefault="007C55DE" w:rsidP="00880F7D">
      <w:pPr>
        <w:pStyle w:val="FACode2"/>
        <w:numPr>
          <w:ilvl w:val="0"/>
          <w:numId w:val="13"/>
        </w:numPr>
        <w:rPr>
          <w:color w:val="24292E"/>
        </w:rPr>
      </w:pPr>
      <w:r w:rsidRPr="00BE251A">
        <w:rPr>
          <w:color w:val="24292E"/>
        </w:rPr>
        <w:t xml:space="preserve">                Publish Article</w:t>
      </w:r>
    </w:p>
    <w:p w14:paraId="3633671A" w14:textId="77777777" w:rsidR="007C55DE" w:rsidRPr="00BE251A" w:rsidRDefault="007C55DE" w:rsidP="00880F7D">
      <w:pPr>
        <w:pStyle w:val="FACode2"/>
        <w:numPr>
          <w:ilvl w:val="0"/>
          <w:numId w:val="13"/>
        </w:numPr>
        <w:rPr>
          <w:color w:val="24292E"/>
        </w:rPr>
      </w:pPr>
      <w:r w:rsidRPr="00BE251A">
        <w:rPr>
          <w:color w:val="24292E"/>
        </w:rPr>
        <w:t xml:space="preserve">            &lt;/</w:t>
      </w:r>
      <w:r w:rsidRPr="00BE251A">
        <w:rPr>
          <w:rStyle w:val="pl-ent"/>
          <w:color w:val="22863A"/>
        </w:rPr>
        <w:t>button</w:t>
      </w:r>
      <w:r w:rsidRPr="00BE251A">
        <w:rPr>
          <w:color w:val="24292E"/>
        </w:rPr>
        <w:t>&gt;</w:t>
      </w:r>
    </w:p>
    <w:p w14:paraId="6D0732E6" w14:textId="77777777" w:rsidR="007C55DE" w:rsidRPr="00BE251A" w:rsidRDefault="007C55DE" w:rsidP="00880F7D">
      <w:pPr>
        <w:pStyle w:val="FACode2"/>
        <w:numPr>
          <w:ilvl w:val="0"/>
          <w:numId w:val="13"/>
        </w:numPr>
        <w:rPr>
          <w:color w:val="24292E"/>
        </w:rPr>
      </w:pPr>
      <w:r w:rsidRPr="00BE251A">
        <w:rPr>
          <w:color w:val="24292E"/>
        </w:rPr>
        <w:t xml:space="preserve">          &lt;/</w:t>
      </w:r>
      <w:r w:rsidRPr="00BE251A">
        <w:rPr>
          <w:rStyle w:val="pl-ent"/>
          <w:color w:val="22863A"/>
        </w:rPr>
        <w:t>fieldset</w:t>
      </w:r>
      <w:r w:rsidRPr="00BE251A">
        <w:rPr>
          <w:color w:val="24292E"/>
        </w:rPr>
        <w:t>&gt;</w:t>
      </w:r>
    </w:p>
    <w:p w14:paraId="48389552" w14:textId="77777777" w:rsidR="007C55DE" w:rsidRPr="00BE251A" w:rsidRDefault="007C55DE" w:rsidP="00880F7D">
      <w:pPr>
        <w:pStyle w:val="FACode2"/>
        <w:numPr>
          <w:ilvl w:val="0"/>
          <w:numId w:val="13"/>
        </w:numPr>
        <w:rPr>
          <w:color w:val="24292E"/>
        </w:rPr>
      </w:pPr>
      <w:r w:rsidRPr="00BE251A">
        <w:rPr>
          <w:color w:val="24292E"/>
        </w:rPr>
        <w:t xml:space="preserve">        &lt;/</w:t>
      </w:r>
      <w:r w:rsidRPr="00BE251A">
        <w:rPr>
          <w:rStyle w:val="pl-ent"/>
          <w:color w:val="22863A"/>
        </w:rPr>
        <w:t>form</w:t>
      </w:r>
      <w:r w:rsidRPr="00BE251A">
        <w:rPr>
          <w:color w:val="24292E"/>
        </w:rPr>
        <w:t>&gt;</w:t>
      </w:r>
    </w:p>
    <w:p w14:paraId="3DC536B1" w14:textId="77777777" w:rsidR="007C55DE" w:rsidRPr="00BE251A" w:rsidRDefault="007C55DE" w:rsidP="00880F7D">
      <w:pPr>
        <w:pStyle w:val="FACode2"/>
        <w:numPr>
          <w:ilvl w:val="0"/>
          <w:numId w:val="13"/>
        </w:numPr>
        <w:rPr>
          <w:color w:val="24292E"/>
        </w:rPr>
      </w:pPr>
      <w:r w:rsidRPr="00BE251A">
        <w:rPr>
          <w:color w:val="24292E"/>
        </w:rPr>
        <w:t xml:space="preserve">      &lt;/</w:t>
      </w:r>
      <w:r w:rsidRPr="00BE251A">
        <w:rPr>
          <w:rStyle w:val="pl-ent"/>
          <w:color w:val="22863A"/>
        </w:rPr>
        <w:t>div</w:t>
      </w:r>
      <w:r w:rsidRPr="00BE251A">
        <w:rPr>
          <w:color w:val="24292E"/>
        </w:rPr>
        <w:t>&gt;</w:t>
      </w:r>
    </w:p>
    <w:p w14:paraId="51CFFE37" w14:textId="77777777" w:rsidR="007C55DE" w:rsidRPr="00BE251A" w:rsidRDefault="007C55DE" w:rsidP="00880F7D">
      <w:pPr>
        <w:pStyle w:val="FACode2"/>
        <w:numPr>
          <w:ilvl w:val="0"/>
          <w:numId w:val="13"/>
        </w:numPr>
        <w:rPr>
          <w:color w:val="24292E"/>
        </w:rPr>
      </w:pPr>
    </w:p>
    <w:p w14:paraId="33585C9F" w14:textId="77777777" w:rsidR="007C55DE" w:rsidRPr="00BE251A" w:rsidRDefault="007C55DE" w:rsidP="00880F7D">
      <w:pPr>
        <w:pStyle w:val="FACode2"/>
        <w:numPr>
          <w:ilvl w:val="0"/>
          <w:numId w:val="13"/>
        </w:numPr>
        <w:rPr>
          <w:color w:val="24292E"/>
        </w:rPr>
      </w:pPr>
      <w:r w:rsidRPr="00BE251A">
        <w:rPr>
          <w:color w:val="24292E"/>
        </w:rPr>
        <w:t xml:space="preserve">    &lt;/</w:t>
      </w:r>
      <w:r w:rsidRPr="00BE251A">
        <w:rPr>
          <w:rStyle w:val="pl-ent"/>
          <w:color w:val="22863A"/>
        </w:rPr>
        <w:t>div</w:t>
      </w:r>
      <w:r w:rsidRPr="00BE251A">
        <w:rPr>
          <w:color w:val="24292E"/>
        </w:rPr>
        <w:t>&gt;</w:t>
      </w:r>
    </w:p>
    <w:p w14:paraId="5FE61507" w14:textId="77777777" w:rsidR="007C55DE" w:rsidRPr="00BE251A" w:rsidRDefault="007C55DE" w:rsidP="00880F7D">
      <w:pPr>
        <w:pStyle w:val="FACode2"/>
        <w:numPr>
          <w:ilvl w:val="0"/>
          <w:numId w:val="13"/>
        </w:numPr>
        <w:rPr>
          <w:color w:val="24292E"/>
        </w:rPr>
      </w:pPr>
      <w:r w:rsidRPr="00BE251A">
        <w:rPr>
          <w:color w:val="24292E"/>
        </w:rPr>
        <w:t xml:space="preserve">  &lt;/</w:t>
      </w:r>
      <w:r w:rsidRPr="00BE251A">
        <w:rPr>
          <w:rStyle w:val="pl-ent"/>
          <w:color w:val="22863A"/>
        </w:rPr>
        <w:t>div</w:t>
      </w:r>
      <w:r w:rsidRPr="00BE251A">
        <w:rPr>
          <w:color w:val="24292E"/>
        </w:rPr>
        <w:t>&gt;</w:t>
      </w:r>
    </w:p>
    <w:p w14:paraId="18C1A282" w14:textId="77777777" w:rsidR="007C55DE" w:rsidRPr="00BE251A" w:rsidRDefault="007C55DE" w:rsidP="00880F7D">
      <w:pPr>
        <w:pStyle w:val="FACode2"/>
        <w:numPr>
          <w:ilvl w:val="0"/>
          <w:numId w:val="13"/>
        </w:numPr>
        <w:rPr>
          <w:color w:val="24292E"/>
        </w:rPr>
      </w:pPr>
      <w:r w:rsidRPr="00BE251A">
        <w:rPr>
          <w:color w:val="24292E"/>
        </w:rPr>
        <w:t>&lt;/</w:t>
      </w:r>
      <w:r w:rsidRPr="00BE251A">
        <w:rPr>
          <w:rStyle w:val="pl-ent"/>
          <w:color w:val="22863A"/>
        </w:rPr>
        <w:t>div</w:t>
      </w:r>
      <w:r w:rsidRPr="00BE251A">
        <w:rPr>
          <w:color w:val="24292E"/>
        </w:rPr>
        <w:t>&gt;</w:t>
      </w:r>
    </w:p>
    <w:p w14:paraId="63DB5B40" w14:textId="77777777" w:rsidR="00F33E6E" w:rsidRDefault="00F33E6E" w:rsidP="00F52819">
      <w:pPr>
        <w:pStyle w:val="Heading4"/>
        <w:rPr>
          <w:rFonts w:ascii="Arial" w:eastAsia="Arial" w:hAnsi="Arial" w:cs="Times New Roman"/>
          <w:i w:val="0"/>
          <w:iCs w:val="0"/>
          <w:color w:val="auto"/>
          <w:sz w:val="20"/>
          <w:szCs w:val="22"/>
        </w:rPr>
      </w:pPr>
    </w:p>
    <w:p w14:paraId="44ECB2E5" w14:textId="78B0D70C" w:rsidR="00F52819" w:rsidRDefault="00F52819" w:rsidP="00F52819">
      <w:pPr>
        <w:pStyle w:val="Heading4"/>
      </w:pPr>
      <w:r w:rsidRPr="000E4E04">
        <w:t>Article</w:t>
      </w:r>
    </w:p>
    <w:p w14:paraId="5C55B15F" w14:textId="77777777" w:rsidR="00522976" w:rsidRPr="006A1AEC" w:rsidRDefault="00522976" w:rsidP="00880F7D">
      <w:pPr>
        <w:pStyle w:val="FACode2"/>
        <w:numPr>
          <w:ilvl w:val="0"/>
          <w:numId w:val="14"/>
        </w:numPr>
        <w:rPr>
          <w:color w:val="24292E"/>
        </w:rPr>
      </w:pPr>
      <w:r w:rsidRPr="006A1AEC">
        <w:rPr>
          <w:color w:val="24292E"/>
        </w:rPr>
        <w:t>&lt;</w:t>
      </w:r>
      <w:r w:rsidRPr="006A1AEC">
        <w:rPr>
          <w:rStyle w:val="pl-ent"/>
          <w:color w:val="22863A"/>
        </w:rPr>
        <w:t>div</w:t>
      </w:r>
      <w:r w:rsidRPr="006A1AEC">
        <w:rPr>
          <w:color w:val="24292E"/>
        </w:rPr>
        <w:t xml:space="preserve"> </w:t>
      </w:r>
      <w:r w:rsidRPr="006A1AEC">
        <w:rPr>
          <w:rStyle w:val="pl-e"/>
          <w:color w:val="6F42C1"/>
        </w:rPr>
        <w:t>class</w:t>
      </w:r>
      <w:r w:rsidRPr="006A1AEC">
        <w:rPr>
          <w:color w:val="24292E"/>
        </w:rPr>
        <w:t>=</w:t>
      </w:r>
      <w:r w:rsidRPr="006A1AEC">
        <w:rPr>
          <w:rStyle w:val="pl-pds"/>
          <w:color w:val="032F62"/>
        </w:rPr>
        <w:t>"</w:t>
      </w:r>
      <w:r w:rsidRPr="006A1AEC">
        <w:rPr>
          <w:rStyle w:val="pl-s"/>
          <w:rFonts w:eastAsiaTheme="majorEastAsia"/>
          <w:color w:val="032F62"/>
        </w:rPr>
        <w:t>article-page</w:t>
      </w:r>
      <w:r w:rsidRPr="006A1AEC">
        <w:rPr>
          <w:rStyle w:val="pl-pds"/>
          <w:color w:val="032F62"/>
        </w:rPr>
        <w:t>"</w:t>
      </w:r>
      <w:r w:rsidRPr="006A1AEC">
        <w:rPr>
          <w:color w:val="24292E"/>
        </w:rPr>
        <w:t>&gt;</w:t>
      </w:r>
    </w:p>
    <w:p w14:paraId="5E826F43" w14:textId="77777777" w:rsidR="00522976" w:rsidRPr="006A1AEC" w:rsidRDefault="00522976" w:rsidP="00880F7D">
      <w:pPr>
        <w:pStyle w:val="FACode2"/>
        <w:numPr>
          <w:ilvl w:val="0"/>
          <w:numId w:val="14"/>
        </w:numPr>
        <w:rPr>
          <w:color w:val="24292E"/>
        </w:rPr>
      </w:pPr>
    </w:p>
    <w:p w14:paraId="4CF350CE" w14:textId="77777777" w:rsidR="00522976" w:rsidRPr="006A1AEC" w:rsidRDefault="00522976" w:rsidP="00880F7D">
      <w:pPr>
        <w:pStyle w:val="FACode2"/>
        <w:numPr>
          <w:ilvl w:val="0"/>
          <w:numId w:val="14"/>
        </w:numPr>
        <w:rPr>
          <w:color w:val="24292E"/>
        </w:rPr>
      </w:pPr>
      <w:r w:rsidRPr="006A1AEC">
        <w:rPr>
          <w:color w:val="24292E"/>
        </w:rPr>
        <w:t xml:space="preserve">  &lt;</w:t>
      </w:r>
      <w:r w:rsidRPr="006A1AEC">
        <w:rPr>
          <w:rStyle w:val="pl-ent"/>
          <w:color w:val="22863A"/>
        </w:rPr>
        <w:t>div</w:t>
      </w:r>
      <w:r w:rsidRPr="006A1AEC">
        <w:rPr>
          <w:color w:val="24292E"/>
        </w:rPr>
        <w:t xml:space="preserve"> </w:t>
      </w:r>
      <w:r w:rsidRPr="006A1AEC">
        <w:rPr>
          <w:rStyle w:val="pl-e"/>
          <w:color w:val="6F42C1"/>
        </w:rPr>
        <w:t>class</w:t>
      </w:r>
      <w:r w:rsidRPr="006A1AEC">
        <w:rPr>
          <w:color w:val="24292E"/>
        </w:rPr>
        <w:t>=</w:t>
      </w:r>
      <w:r w:rsidRPr="006A1AEC">
        <w:rPr>
          <w:rStyle w:val="pl-pds"/>
          <w:color w:val="032F62"/>
        </w:rPr>
        <w:t>"</w:t>
      </w:r>
      <w:r w:rsidRPr="006A1AEC">
        <w:rPr>
          <w:rStyle w:val="pl-s"/>
          <w:rFonts w:eastAsiaTheme="majorEastAsia"/>
          <w:color w:val="032F62"/>
        </w:rPr>
        <w:t>banner</w:t>
      </w:r>
      <w:r w:rsidRPr="006A1AEC">
        <w:rPr>
          <w:rStyle w:val="pl-pds"/>
          <w:color w:val="032F62"/>
        </w:rPr>
        <w:t>"</w:t>
      </w:r>
      <w:r w:rsidRPr="006A1AEC">
        <w:rPr>
          <w:color w:val="24292E"/>
        </w:rPr>
        <w:t>&gt;</w:t>
      </w:r>
    </w:p>
    <w:p w14:paraId="2D6FC528" w14:textId="77777777" w:rsidR="00522976" w:rsidRPr="006A1AEC" w:rsidRDefault="00522976" w:rsidP="00880F7D">
      <w:pPr>
        <w:pStyle w:val="FACode2"/>
        <w:numPr>
          <w:ilvl w:val="0"/>
          <w:numId w:val="14"/>
        </w:numPr>
        <w:rPr>
          <w:color w:val="24292E"/>
        </w:rPr>
      </w:pPr>
      <w:r w:rsidRPr="006A1AEC">
        <w:rPr>
          <w:color w:val="24292E"/>
        </w:rPr>
        <w:t xml:space="preserve">    &lt;</w:t>
      </w:r>
      <w:r w:rsidRPr="006A1AEC">
        <w:rPr>
          <w:rStyle w:val="pl-ent"/>
          <w:color w:val="22863A"/>
        </w:rPr>
        <w:t>div</w:t>
      </w:r>
      <w:r w:rsidRPr="006A1AEC">
        <w:rPr>
          <w:color w:val="24292E"/>
        </w:rPr>
        <w:t xml:space="preserve"> </w:t>
      </w:r>
      <w:r w:rsidRPr="006A1AEC">
        <w:rPr>
          <w:rStyle w:val="pl-e"/>
          <w:color w:val="6F42C1"/>
        </w:rPr>
        <w:t>class</w:t>
      </w:r>
      <w:r w:rsidRPr="006A1AEC">
        <w:rPr>
          <w:color w:val="24292E"/>
        </w:rPr>
        <w:t>=</w:t>
      </w:r>
      <w:r w:rsidRPr="006A1AEC">
        <w:rPr>
          <w:rStyle w:val="pl-pds"/>
          <w:color w:val="032F62"/>
        </w:rPr>
        <w:t>"</w:t>
      </w:r>
      <w:r w:rsidRPr="006A1AEC">
        <w:rPr>
          <w:rStyle w:val="pl-s"/>
          <w:rFonts w:eastAsiaTheme="majorEastAsia"/>
          <w:color w:val="032F62"/>
        </w:rPr>
        <w:t>container</w:t>
      </w:r>
      <w:r w:rsidRPr="006A1AEC">
        <w:rPr>
          <w:rStyle w:val="pl-pds"/>
          <w:color w:val="032F62"/>
        </w:rPr>
        <w:t>"</w:t>
      </w:r>
      <w:r w:rsidRPr="006A1AEC">
        <w:rPr>
          <w:color w:val="24292E"/>
        </w:rPr>
        <w:t>&gt;</w:t>
      </w:r>
    </w:p>
    <w:p w14:paraId="33EB4C99" w14:textId="77777777" w:rsidR="00522976" w:rsidRPr="006A1AEC" w:rsidRDefault="00522976" w:rsidP="00880F7D">
      <w:pPr>
        <w:pStyle w:val="FACode2"/>
        <w:numPr>
          <w:ilvl w:val="0"/>
          <w:numId w:val="14"/>
        </w:numPr>
        <w:rPr>
          <w:color w:val="24292E"/>
        </w:rPr>
      </w:pPr>
    </w:p>
    <w:p w14:paraId="64E664D8" w14:textId="77777777" w:rsidR="00522976" w:rsidRPr="006A1AEC" w:rsidRDefault="00522976" w:rsidP="00880F7D">
      <w:pPr>
        <w:pStyle w:val="FACode2"/>
        <w:numPr>
          <w:ilvl w:val="0"/>
          <w:numId w:val="14"/>
        </w:numPr>
        <w:rPr>
          <w:color w:val="24292E"/>
        </w:rPr>
      </w:pPr>
      <w:r w:rsidRPr="006A1AEC">
        <w:rPr>
          <w:color w:val="24292E"/>
        </w:rPr>
        <w:t xml:space="preserve">      &lt;</w:t>
      </w:r>
      <w:r w:rsidRPr="006A1AEC">
        <w:rPr>
          <w:rStyle w:val="pl-ent"/>
          <w:color w:val="22863A"/>
        </w:rPr>
        <w:t>h1</w:t>
      </w:r>
      <w:r w:rsidRPr="006A1AEC">
        <w:rPr>
          <w:color w:val="24292E"/>
        </w:rPr>
        <w:t>&gt;How to build webapps that scale&lt;/</w:t>
      </w:r>
      <w:r w:rsidRPr="006A1AEC">
        <w:rPr>
          <w:rStyle w:val="pl-ent"/>
          <w:color w:val="22863A"/>
        </w:rPr>
        <w:t>h1</w:t>
      </w:r>
      <w:r w:rsidRPr="006A1AEC">
        <w:rPr>
          <w:color w:val="24292E"/>
        </w:rPr>
        <w:t>&gt;</w:t>
      </w:r>
    </w:p>
    <w:p w14:paraId="75B79572" w14:textId="77777777" w:rsidR="00522976" w:rsidRPr="006A1AEC" w:rsidRDefault="00522976" w:rsidP="00880F7D">
      <w:pPr>
        <w:pStyle w:val="FACode2"/>
        <w:numPr>
          <w:ilvl w:val="0"/>
          <w:numId w:val="14"/>
        </w:numPr>
        <w:rPr>
          <w:color w:val="24292E"/>
        </w:rPr>
      </w:pPr>
    </w:p>
    <w:p w14:paraId="1EED3498" w14:textId="77777777" w:rsidR="00522976" w:rsidRPr="006A1AEC" w:rsidRDefault="00522976" w:rsidP="00880F7D">
      <w:pPr>
        <w:pStyle w:val="FACode2"/>
        <w:numPr>
          <w:ilvl w:val="0"/>
          <w:numId w:val="14"/>
        </w:numPr>
        <w:rPr>
          <w:color w:val="24292E"/>
        </w:rPr>
      </w:pPr>
      <w:r w:rsidRPr="006A1AEC">
        <w:rPr>
          <w:color w:val="24292E"/>
        </w:rPr>
        <w:t xml:space="preserve">      &lt;</w:t>
      </w:r>
      <w:r w:rsidRPr="006A1AEC">
        <w:rPr>
          <w:rStyle w:val="pl-ent"/>
          <w:color w:val="22863A"/>
        </w:rPr>
        <w:t>div</w:t>
      </w:r>
      <w:r w:rsidRPr="006A1AEC">
        <w:rPr>
          <w:color w:val="24292E"/>
        </w:rPr>
        <w:t xml:space="preserve"> </w:t>
      </w:r>
      <w:r w:rsidRPr="006A1AEC">
        <w:rPr>
          <w:rStyle w:val="pl-e"/>
          <w:color w:val="6F42C1"/>
        </w:rPr>
        <w:t>class</w:t>
      </w:r>
      <w:r w:rsidRPr="006A1AEC">
        <w:rPr>
          <w:color w:val="24292E"/>
        </w:rPr>
        <w:t>=</w:t>
      </w:r>
      <w:r w:rsidRPr="006A1AEC">
        <w:rPr>
          <w:rStyle w:val="pl-pds"/>
          <w:color w:val="032F62"/>
        </w:rPr>
        <w:t>"</w:t>
      </w:r>
      <w:r w:rsidRPr="006A1AEC">
        <w:rPr>
          <w:rStyle w:val="pl-s"/>
          <w:rFonts w:eastAsiaTheme="majorEastAsia"/>
          <w:color w:val="032F62"/>
        </w:rPr>
        <w:t>article-meta</w:t>
      </w:r>
      <w:r w:rsidRPr="006A1AEC">
        <w:rPr>
          <w:rStyle w:val="pl-pds"/>
          <w:color w:val="032F62"/>
        </w:rPr>
        <w:t>"</w:t>
      </w:r>
      <w:r w:rsidRPr="006A1AEC">
        <w:rPr>
          <w:color w:val="24292E"/>
        </w:rPr>
        <w:t>&gt;</w:t>
      </w:r>
    </w:p>
    <w:p w14:paraId="0D078091" w14:textId="77777777" w:rsidR="00522976" w:rsidRPr="006A1AEC" w:rsidRDefault="00522976" w:rsidP="00880F7D">
      <w:pPr>
        <w:pStyle w:val="FACode2"/>
        <w:numPr>
          <w:ilvl w:val="0"/>
          <w:numId w:val="14"/>
        </w:numPr>
        <w:rPr>
          <w:color w:val="24292E"/>
        </w:rPr>
      </w:pPr>
      <w:r w:rsidRPr="006A1AEC">
        <w:rPr>
          <w:color w:val="24292E"/>
        </w:rPr>
        <w:t xml:space="preserve">        &lt;</w:t>
      </w:r>
      <w:r w:rsidRPr="006A1AEC">
        <w:rPr>
          <w:rStyle w:val="pl-ent"/>
          <w:color w:val="22863A"/>
        </w:rPr>
        <w:t>a</w:t>
      </w:r>
      <w:r w:rsidRPr="006A1AEC">
        <w:rPr>
          <w:color w:val="24292E"/>
        </w:rPr>
        <w:t xml:space="preserve"> </w:t>
      </w:r>
      <w:r w:rsidRPr="006A1AEC">
        <w:rPr>
          <w:rStyle w:val="pl-e"/>
          <w:color w:val="6F42C1"/>
        </w:rPr>
        <w:t>href</w:t>
      </w:r>
      <w:r w:rsidRPr="006A1AEC">
        <w:rPr>
          <w:color w:val="24292E"/>
        </w:rPr>
        <w:t>=</w:t>
      </w:r>
      <w:r w:rsidRPr="006A1AEC">
        <w:rPr>
          <w:rStyle w:val="pl-pds"/>
          <w:color w:val="032F62"/>
        </w:rPr>
        <w:t>""</w:t>
      </w:r>
      <w:r w:rsidRPr="006A1AEC">
        <w:rPr>
          <w:color w:val="24292E"/>
        </w:rPr>
        <w:t>&gt;&lt;</w:t>
      </w:r>
      <w:r w:rsidRPr="006A1AEC">
        <w:rPr>
          <w:rStyle w:val="pl-ent"/>
          <w:color w:val="22863A"/>
        </w:rPr>
        <w:t>img</w:t>
      </w:r>
      <w:r w:rsidRPr="006A1AEC">
        <w:rPr>
          <w:color w:val="24292E"/>
        </w:rPr>
        <w:t xml:space="preserve"> </w:t>
      </w:r>
      <w:r w:rsidRPr="006A1AEC">
        <w:rPr>
          <w:rStyle w:val="pl-e"/>
          <w:color w:val="6F42C1"/>
        </w:rPr>
        <w:t>src</w:t>
      </w:r>
      <w:r w:rsidRPr="006A1AEC">
        <w:rPr>
          <w:color w:val="24292E"/>
        </w:rPr>
        <w:t>=</w:t>
      </w:r>
      <w:r w:rsidRPr="006A1AEC">
        <w:rPr>
          <w:rStyle w:val="pl-pds"/>
          <w:color w:val="032F62"/>
        </w:rPr>
        <w:t>"</w:t>
      </w:r>
      <w:r w:rsidRPr="006A1AEC">
        <w:rPr>
          <w:rStyle w:val="pl-s"/>
          <w:rFonts w:eastAsiaTheme="majorEastAsia"/>
          <w:color w:val="032F62"/>
        </w:rPr>
        <w:t>http://i.imgur.com/Qr71crq.jpg</w:t>
      </w:r>
      <w:r w:rsidRPr="006A1AEC">
        <w:rPr>
          <w:rStyle w:val="pl-pds"/>
          <w:color w:val="032F62"/>
        </w:rPr>
        <w:t>"</w:t>
      </w:r>
      <w:r w:rsidRPr="006A1AEC">
        <w:rPr>
          <w:color w:val="24292E"/>
        </w:rPr>
        <w:t xml:space="preserve"> /&gt;&lt;/</w:t>
      </w:r>
      <w:r w:rsidRPr="006A1AEC">
        <w:rPr>
          <w:rStyle w:val="pl-ent"/>
          <w:color w:val="22863A"/>
        </w:rPr>
        <w:t>a</w:t>
      </w:r>
      <w:r w:rsidRPr="006A1AEC">
        <w:rPr>
          <w:color w:val="24292E"/>
        </w:rPr>
        <w:t>&gt;</w:t>
      </w:r>
    </w:p>
    <w:p w14:paraId="73DBE9E1" w14:textId="77777777" w:rsidR="00522976" w:rsidRPr="006A1AEC" w:rsidRDefault="00522976" w:rsidP="00880F7D">
      <w:pPr>
        <w:pStyle w:val="FACode2"/>
        <w:numPr>
          <w:ilvl w:val="0"/>
          <w:numId w:val="14"/>
        </w:numPr>
        <w:rPr>
          <w:color w:val="24292E"/>
        </w:rPr>
      </w:pPr>
      <w:r w:rsidRPr="006A1AEC">
        <w:rPr>
          <w:color w:val="24292E"/>
        </w:rPr>
        <w:t xml:space="preserve">        &lt;</w:t>
      </w:r>
      <w:r w:rsidRPr="006A1AEC">
        <w:rPr>
          <w:rStyle w:val="pl-ent"/>
          <w:color w:val="22863A"/>
        </w:rPr>
        <w:t>div</w:t>
      </w:r>
      <w:r w:rsidRPr="006A1AEC">
        <w:rPr>
          <w:color w:val="24292E"/>
        </w:rPr>
        <w:t xml:space="preserve"> </w:t>
      </w:r>
      <w:r w:rsidRPr="006A1AEC">
        <w:rPr>
          <w:rStyle w:val="pl-e"/>
          <w:color w:val="6F42C1"/>
        </w:rPr>
        <w:t>class</w:t>
      </w:r>
      <w:r w:rsidRPr="006A1AEC">
        <w:rPr>
          <w:color w:val="24292E"/>
        </w:rPr>
        <w:t>=</w:t>
      </w:r>
      <w:r w:rsidRPr="006A1AEC">
        <w:rPr>
          <w:rStyle w:val="pl-pds"/>
          <w:color w:val="032F62"/>
        </w:rPr>
        <w:t>"</w:t>
      </w:r>
      <w:r w:rsidRPr="006A1AEC">
        <w:rPr>
          <w:rStyle w:val="pl-s"/>
          <w:rFonts w:eastAsiaTheme="majorEastAsia"/>
          <w:color w:val="032F62"/>
        </w:rPr>
        <w:t>info</w:t>
      </w:r>
      <w:r w:rsidRPr="006A1AEC">
        <w:rPr>
          <w:rStyle w:val="pl-pds"/>
          <w:color w:val="032F62"/>
        </w:rPr>
        <w:t>"</w:t>
      </w:r>
      <w:r w:rsidRPr="006A1AEC">
        <w:rPr>
          <w:color w:val="24292E"/>
        </w:rPr>
        <w:t>&gt;</w:t>
      </w:r>
    </w:p>
    <w:p w14:paraId="56A84736" w14:textId="77777777" w:rsidR="00522976" w:rsidRPr="006A1AEC" w:rsidRDefault="00522976" w:rsidP="00880F7D">
      <w:pPr>
        <w:pStyle w:val="FACode2"/>
        <w:numPr>
          <w:ilvl w:val="0"/>
          <w:numId w:val="14"/>
        </w:numPr>
        <w:rPr>
          <w:color w:val="24292E"/>
        </w:rPr>
      </w:pPr>
      <w:r w:rsidRPr="006A1AEC">
        <w:rPr>
          <w:color w:val="24292E"/>
        </w:rPr>
        <w:t xml:space="preserve">          &lt;</w:t>
      </w:r>
      <w:r w:rsidRPr="006A1AEC">
        <w:rPr>
          <w:rStyle w:val="pl-ent"/>
          <w:color w:val="22863A"/>
        </w:rPr>
        <w:t>a</w:t>
      </w:r>
      <w:r w:rsidRPr="006A1AEC">
        <w:rPr>
          <w:color w:val="24292E"/>
        </w:rPr>
        <w:t xml:space="preserve"> </w:t>
      </w:r>
      <w:r w:rsidRPr="006A1AEC">
        <w:rPr>
          <w:rStyle w:val="pl-e"/>
          <w:color w:val="6F42C1"/>
        </w:rPr>
        <w:t>href</w:t>
      </w:r>
      <w:r w:rsidRPr="006A1AEC">
        <w:rPr>
          <w:color w:val="24292E"/>
        </w:rPr>
        <w:t>=</w:t>
      </w:r>
      <w:r w:rsidRPr="006A1AEC">
        <w:rPr>
          <w:rStyle w:val="pl-pds"/>
          <w:color w:val="032F62"/>
        </w:rPr>
        <w:t>""</w:t>
      </w:r>
      <w:r w:rsidRPr="006A1AEC">
        <w:rPr>
          <w:color w:val="24292E"/>
        </w:rPr>
        <w:t xml:space="preserve"> </w:t>
      </w:r>
      <w:r w:rsidRPr="006A1AEC">
        <w:rPr>
          <w:rStyle w:val="pl-e"/>
          <w:color w:val="6F42C1"/>
        </w:rPr>
        <w:t>class</w:t>
      </w:r>
      <w:r w:rsidRPr="006A1AEC">
        <w:rPr>
          <w:color w:val="24292E"/>
        </w:rPr>
        <w:t>=</w:t>
      </w:r>
      <w:r w:rsidRPr="006A1AEC">
        <w:rPr>
          <w:rStyle w:val="pl-pds"/>
          <w:color w:val="032F62"/>
        </w:rPr>
        <w:t>"</w:t>
      </w:r>
      <w:r w:rsidRPr="006A1AEC">
        <w:rPr>
          <w:rStyle w:val="pl-s"/>
          <w:rFonts w:eastAsiaTheme="majorEastAsia"/>
          <w:color w:val="032F62"/>
        </w:rPr>
        <w:t>author</w:t>
      </w:r>
      <w:r w:rsidRPr="006A1AEC">
        <w:rPr>
          <w:rStyle w:val="pl-pds"/>
          <w:color w:val="032F62"/>
        </w:rPr>
        <w:t>"</w:t>
      </w:r>
      <w:r w:rsidRPr="006A1AEC">
        <w:rPr>
          <w:color w:val="24292E"/>
        </w:rPr>
        <w:t>&gt;Eric Simons&lt;/</w:t>
      </w:r>
      <w:r w:rsidRPr="006A1AEC">
        <w:rPr>
          <w:rStyle w:val="pl-ent"/>
          <w:color w:val="22863A"/>
        </w:rPr>
        <w:t>a</w:t>
      </w:r>
      <w:r w:rsidRPr="006A1AEC">
        <w:rPr>
          <w:color w:val="24292E"/>
        </w:rPr>
        <w:t>&gt;</w:t>
      </w:r>
    </w:p>
    <w:p w14:paraId="10C0C0CE" w14:textId="77777777" w:rsidR="00522976" w:rsidRPr="006A1AEC" w:rsidRDefault="00522976" w:rsidP="00880F7D">
      <w:pPr>
        <w:pStyle w:val="FACode2"/>
        <w:numPr>
          <w:ilvl w:val="0"/>
          <w:numId w:val="14"/>
        </w:numPr>
        <w:rPr>
          <w:color w:val="24292E"/>
        </w:rPr>
      </w:pPr>
      <w:r w:rsidRPr="006A1AEC">
        <w:rPr>
          <w:color w:val="24292E"/>
        </w:rPr>
        <w:t xml:space="preserve">          &lt;</w:t>
      </w:r>
      <w:r w:rsidRPr="006A1AEC">
        <w:rPr>
          <w:rStyle w:val="pl-ent"/>
          <w:color w:val="22863A"/>
        </w:rPr>
        <w:t>span</w:t>
      </w:r>
      <w:r w:rsidRPr="006A1AEC">
        <w:rPr>
          <w:color w:val="24292E"/>
        </w:rPr>
        <w:t xml:space="preserve"> </w:t>
      </w:r>
      <w:r w:rsidRPr="006A1AEC">
        <w:rPr>
          <w:rStyle w:val="pl-e"/>
          <w:color w:val="6F42C1"/>
        </w:rPr>
        <w:t>class</w:t>
      </w:r>
      <w:r w:rsidRPr="006A1AEC">
        <w:rPr>
          <w:color w:val="24292E"/>
        </w:rPr>
        <w:t>=</w:t>
      </w:r>
      <w:r w:rsidRPr="006A1AEC">
        <w:rPr>
          <w:rStyle w:val="pl-pds"/>
          <w:color w:val="032F62"/>
        </w:rPr>
        <w:t>"</w:t>
      </w:r>
      <w:r w:rsidRPr="006A1AEC">
        <w:rPr>
          <w:rStyle w:val="pl-s"/>
          <w:rFonts w:eastAsiaTheme="majorEastAsia"/>
          <w:color w:val="032F62"/>
        </w:rPr>
        <w:t>date</w:t>
      </w:r>
      <w:r w:rsidRPr="006A1AEC">
        <w:rPr>
          <w:rStyle w:val="pl-pds"/>
          <w:color w:val="032F62"/>
        </w:rPr>
        <w:t>"</w:t>
      </w:r>
      <w:r w:rsidRPr="006A1AEC">
        <w:rPr>
          <w:color w:val="24292E"/>
        </w:rPr>
        <w:t>&gt;January 20th&lt;/</w:t>
      </w:r>
      <w:r w:rsidRPr="006A1AEC">
        <w:rPr>
          <w:rStyle w:val="pl-ent"/>
          <w:color w:val="22863A"/>
        </w:rPr>
        <w:t>span</w:t>
      </w:r>
      <w:r w:rsidRPr="006A1AEC">
        <w:rPr>
          <w:color w:val="24292E"/>
        </w:rPr>
        <w:t>&gt;</w:t>
      </w:r>
    </w:p>
    <w:p w14:paraId="4DB15EAD" w14:textId="77777777" w:rsidR="00522976" w:rsidRPr="006A1AEC" w:rsidRDefault="00522976" w:rsidP="00880F7D">
      <w:pPr>
        <w:pStyle w:val="FACode2"/>
        <w:numPr>
          <w:ilvl w:val="0"/>
          <w:numId w:val="14"/>
        </w:numPr>
        <w:rPr>
          <w:color w:val="24292E"/>
        </w:rPr>
      </w:pPr>
      <w:r w:rsidRPr="006A1AEC">
        <w:rPr>
          <w:color w:val="24292E"/>
        </w:rPr>
        <w:t xml:space="preserve">        &lt;/</w:t>
      </w:r>
      <w:r w:rsidRPr="006A1AEC">
        <w:rPr>
          <w:rStyle w:val="pl-ent"/>
          <w:color w:val="22863A"/>
        </w:rPr>
        <w:t>div</w:t>
      </w:r>
      <w:r w:rsidRPr="006A1AEC">
        <w:rPr>
          <w:color w:val="24292E"/>
        </w:rPr>
        <w:t>&gt;</w:t>
      </w:r>
    </w:p>
    <w:p w14:paraId="2889E366" w14:textId="77777777" w:rsidR="00522976" w:rsidRPr="006A1AEC" w:rsidRDefault="00522976" w:rsidP="00880F7D">
      <w:pPr>
        <w:pStyle w:val="FACode2"/>
        <w:numPr>
          <w:ilvl w:val="0"/>
          <w:numId w:val="14"/>
        </w:numPr>
        <w:rPr>
          <w:color w:val="24292E"/>
        </w:rPr>
      </w:pPr>
      <w:r w:rsidRPr="006A1AEC">
        <w:rPr>
          <w:color w:val="24292E"/>
        </w:rPr>
        <w:t xml:space="preserve">        &lt;</w:t>
      </w:r>
      <w:r w:rsidRPr="006A1AEC">
        <w:rPr>
          <w:rStyle w:val="pl-ent"/>
          <w:color w:val="22863A"/>
        </w:rPr>
        <w:t>button</w:t>
      </w:r>
      <w:r w:rsidRPr="006A1AEC">
        <w:rPr>
          <w:color w:val="24292E"/>
        </w:rPr>
        <w:t xml:space="preserve"> </w:t>
      </w:r>
      <w:r w:rsidRPr="006A1AEC">
        <w:rPr>
          <w:rStyle w:val="pl-e"/>
          <w:color w:val="6F42C1"/>
        </w:rPr>
        <w:t>class</w:t>
      </w:r>
      <w:r w:rsidRPr="006A1AEC">
        <w:rPr>
          <w:color w:val="24292E"/>
        </w:rPr>
        <w:t>=</w:t>
      </w:r>
      <w:r w:rsidRPr="006A1AEC">
        <w:rPr>
          <w:rStyle w:val="pl-pds"/>
          <w:color w:val="032F62"/>
        </w:rPr>
        <w:t>"</w:t>
      </w:r>
      <w:r w:rsidRPr="006A1AEC">
        <w:rPr>
          <w:rStyle w:val="pl-s"/>
          <w:rFonts w:eastAsiaTheme="majorEastAsia"/>
          <w:color w:val="032F62"/>
        </w:rPr>
        <w:t>btn btn-sm btn-outline-secondary</w:t>
      </w:r>
      <w:r w:rsidRPr="006A1AEC">
        <w:rPr>
          <w:rStyle w:val="pl-pds"/>
          <w:color w:val="032F62"/>
        </w:rPr>
        <w:t>"</w:t>
      </w:r>
      <w:r w:rsidRPr="006A1AEC">
        <w:rPr>
          <w:color w:val="24292E"/>
        </w:rPr>
        <w:t>&gt;</w:t>
      </w:r>
    </w:p>
    <w:p w14:paraId="4CE57DA5" w14:textId="77777777" w:rsidR="00522976" w:rsidRPr="006A1AEC" w:rsidRDefault="00522976" w:rsidP="00880F7D">
      <w:pPr>
        <w:pStyle w:val="FACode2"/>
        <w:numPr>
          <w:ilvl w:val="0"/>
          <w:numId w:val="14"/>
        </w:numPr>
        <w:rPr>
          <w:color w:val="24292E"/>
        </w:rPr>
      </w:pPr>
      <w:r w:rsidRPr="006A1AEC">
        <w:rPr>
          <w:color w:val="24292E"/>
        </w:rPr>
        <w:t xml:space="preserve">          &lt;</w:t>
      </w:r>
      <w:r w:rsidRPr="006A1AEC">
        <w:rPr>
          <w:rStyle w:val="pl-ent"/>
          <w:color w:val="22863A"/>
        </w:rPr>
        <w:t>i</w:t>
      </w:r>
      <w:r w:rsidRPr="006A1AEC">
        <w:rPr>
          <w:color w:val="24292E"/>
        </w:rPr>
        <w:t xml:space="preserve"> </w:t>
      </w:r>
      <w:r w:rsidRPr="006A1AEC">
        <w:rPr>
          <w:rStyle w:val="pl-e"/>
          <w:color w:val="6F42C1"/>
        </w:rPr>
        <w:t>class</w:t>
      </w:r>
      <w:r w:rsidRPr="006A1AEC">
        <w:rPr>
          <w:color w:val="24292E"/>
        </w:rPr>
        <w:t>=</w:t>
      </w:r>
      <w:r w:rsidRPr="006A1AEC">
        <w:rPr>
          <w:rStyle w:val="pl-pds"/>
          <w:color w:val="032F62"/>
        </w:rPr>
        <w:t>"</w:t>
      </w:r>
      <w:r w:rsidRPr="006A1AEC">
        <w:rPr>
          <w:rStyle w:val="pl-s"/>
          <w:rFonts w:eastAsiaTheme="majorEastAsia"/>
          <w:color w:val="032F62"/>
        </w:rPr>
        <w:t>ion-plus-round</w:t>
      </w:r>
      <w:r w:rsidRPr="006A1AEC">
        <w:rPr>
          <w:rStyle w:val="pl-pds"/>
          <w:color w:val="032F62"/>
        </w:rPr>
        <w:t>"</w:t>
      </w:r>
      <w:r w:rsidRPr="006A1AEC">
        <w:rPr>
          <w:color w:val="24292E"/>
        </w:rPr>
        <w:t>&gt;&lt;/</w:t>
      </w:r>
      <w:r w:rsidRPr="006A1AEC">
        <w:rPr>
          <w:rStyle w:val="pl-ent"/>
          <w:color w:val="22863A"/>
        </w:rPr>
        <w:t>i</w:t>
      </w:r>
      <w:r w:rsidRPr="006A1AEC">
        <w:rPr>
          <w:color w:val="24292E"/>
        </w:rPr>
        <w:t>&gt;</w:t>
      </w:r>
    </w:p>
    <w:p w14:paraId="1B12089F" w14:textId="77777777" w:rsidR="00522976" w:rsidRPr="006A1AEC" w:rsidRDefault="00522976" w:rsidP="00880F7D">
      <w:pPr>
        <w:pStyle w:val="FACode2"/>
        <w:numPr>
          <w:ilvl w:val="0"/>
          <w:numId w:val="14"/>
        </w:numPr>
        <w:rPr>
          <w:color w:val="24292E"/>
        </w:rPr>
      </w:pPr>
      <w:r w:rsidRPr="006A1AEC">
        <w:rPr>
          <w:color w:val="24292E"/>
        </w:rPr>
        <w:t xml:space="preserve">          </w:t>
      </w:r>
      <w:r w:rsidRPr="006A1AEC">
        <w:rPr>
          <w:rStyle w:val="pl-c1"/>
          <w:color w:val="005CC5"/>
        </w:rPr>
        <w:t>&amp;</w:t>
      </w:r>
      <w:r w:rsidRPr="006A1AEC">
        <w:rPr>
          <w:rStyle w:val="pl-en"/>
          <w:color w:val="6F42C1"/>
        </w:rPr>
        <w:t>nbsp</w:t>
      </w:r>
      <w:r w:rsidRPr="006A1AEC">
        <w:rPr>
          <w:rStyle w:val="pl-c1"/>
          <w:color w:val="005CC5"/>
        </w:rPr>
        <w:t>;</w:t>
      </w:r>
    </w:p>
    <w:p w14:paraId="1DE181E6" w14:textId="77777777" w:rsidR="00522976" w:rsidRPr="006A1AEC" w:rsidRDefault="00522976" w:rsidP="00880F7D">
      <w:pPr>
        <w:pStyle w:val="FACode2"/>
        <w:numPr>
          <w:ilvl w:val="0"/>
          <w:numId w:val="14"/>
        </w:numPr>
        <w:rPr>
          <w:color w:val="24292E"/>
        </w:rPr>
      </w:pPr>
      <w:r w:rsidRPr="006A1AEC">
        <w:rPr>
          <w:color w:val="24292E"/>
        </w:rPr>
        <w:t xml:space="preserve">          Follow Eric Simons &lt;</w:t>
      </w:r>
      <w:r w:rsidRPr="006A1AEC">
        <w:rPr>
          <w:rStyle w:val="pl-ent"/>
          <w:color w:val="22863A"/>
        </w:rPr>
        <w:t>span</w:t>
      </w:r>
      <w:r w:rsidRPr="006A1AEC">
        <w:rPr>
          <w:color w:val="24292E"/>
        </w:rPr>
        <w:t xml:space="preserve"> </w:t>
      </w:r>
      <w:r w:rsidRPr="006A1AEC">
        <w:rPr>
          <w:rStyle w:val="pl-e"/>
          <w:color w:val="6F42C1"/>
        </w:rPr>
        <w:t>class</w:t>
      </w:r>
      <w:r w:rsidRPr="006A1AEC">
        <w:rPr>
          <w:color w:val="24292E"/>
        </w:rPr>
        <w:t>=</w:t>
      </w:r>
      <w:r w:rsidRPr="006A1AEC">
        <w:rPr>
          <w:rStyle w:val="pl-pds"/>
          <w:color w:val="032F62"/>
        </w:rPr>
        <w:t>"</w:t>
      </w:r>
      <w:r w:rsidRPr="006A1AEC">
        <w:rPr>
          <w:rStyle w:val="pl-s"/>
          <w:rFonts w:eastAsiaTheme="majorEastAsia"/>
          <w:color w:val="032F62"/>
        </w:rPr>
        <w:t>counter</w:t>
      </w:r>
      <w:r w:rsidRPr="006A1AEC">
        <w:rPr>
          <w:rStyle w:val="pl-pds"/>
          <w:color w:val="032F62"/>
        </w:rPr>
        <w:t>"</w:t>
      </w:r>
      <w:r w:rsidRPr="006A1AEC">
        <w:rPr>
          <w:color w:val="24292E"/>
        </w:rPr>
        <w:t>&gt;(10)&lt;/</w:t>
      </w:r>
      <w:r w:rsidRPr="006A1AEC">
        <w:rPr>
          <w:rStyle w:val="pl-ent"/>
          <w:color w:val="22863A"/>
        </w:rPr>
        <w:t>span</w:t>
      </w:r>
      <w:r w:rsidRPr="006A1AEC">
        <w:rPr>
          <w:color w:val="24292E"/>
        </w:rPr>
        <w:t>&gt;</w:t>
      </w:r>
    </w:p>
    <w:p w14:paraId="6F4108A1" w14:textId="77777777" w:rsidR="00522976" w:rsidRPr="006A1AEC" w:rsidRDefault="00522976" w:rsidP="00880F7D">
      <w:pPr>
        <w:pStyle w:val="FACode2"/>
        <w:numPr>
          <w:ilvl w:val="0"/>
          <w:numId w:val="14"/>
        </w:numPr>
        <w:rPr>
          <w:color w:val="24292E"/>
        </w:rPr>
      </w:pPr>
      <w:r w:rsidRPr="006A1AEC">
        <w:rPr>
          <w:color w:val="24292E"/>
        </w:rPr>
        <w:t xml:space="preserve">        &lt;/</w:t>
      </w:r>
      <w:r w:rsidRPr="006A1AEC">
        <w:rPr>
          <w:rStyle w:val="pl-ent"/>
          <w:color w:val="22863A"/>
        </w:rPr>
        <w:t>button</w:t>
      </w:r>
      <w:r w:rsidRPr="006A1AEC">
        <w:rPr>
          <w:color w:val="24292E"/>
        </w:rPr>
        <w:t>&gt;</w:t>
      </w:r>
    </w:p>
    <w:p w14:paraId="2CF4EB8C" w14:textId="77777777" w:rsidR="00522976" w:rsidRPr="006A1AEC" w:rsidRDefault="00522976" w:rsidP="00880F7D">
      <w:pPr>
        <w:pStyle w:val="FACode2"/>
        <w:numPr>
          <w:ilvl w:val="0"/>
          <w:numId w:val="14"/>
        </w:numPr>
        <w:rPr>
          <w:color w:val="24292E"/>
        </w:rPr>
      </w:pPr>
      <w:r w:rsidRPr="006A1AEC">
        <w:rPr>
          <w:color w:val="24292E"/>
        </w:rPr>
        <w:t xml:space="preserve">        </w:t>
      </w:r>
      <w:r w:rsidRPr="006A1AEC">
        <w:rPr>
          <w:rStyle w:val="pl-c1"/>
          <w:color w:val="005CC5"/>
        </w:rPr>
        <w:t>&amp;</w:t>
      </w:r>
      <w:r w:rsidRPr="006A1AEC">
        <w:rPr>
          <w:rStyle w:val="pl-en"/>
          <w:color w:val="6F42C1"/>
        </w:rPr>
        <w:t>nbsp</w:t>
      </w:r>
      <w:r w:rsidRPr="006A1AEC">
        <w:rPr>
          <w:rStyle w:val="pl-c1"/>
          <w:color w:val="005CC5"/>
        </w:rPr>
        <w:t>;&amp;</w:t>
      </w:r>
      <w:r w:rsidRPr="006A1AEC">
        <w:rPr>
          <w:rStyle w:val="pl-en"/>
          <w:color w:val="6F42C1"/>
        </w:rPr>
        <w:t>nbsp</w:t>
      </w:r>
      <w:r w:rsidRPr="006A1AEC">
        <w:rPr>
          <w:rStyle w:val="pl-c1"/>
          <w:color w:val="005CC5"/>
        </w:rPr>
        <w:t>;</w:t>
      </w:r>
    </w:p>
    <w:p w14:paraId="4AFD126E" w14:textId="77777777" w:rsidR="00522976" w:rsidRPr="006A1AEC" w:rsidRDefault="00522976" w:rsidP="00880F7D">
      <w:pPr>
        <w:pStyle w:val="FACode2"/>
        <w:numPr>
          <w:ilvl w:val="0"/>
          <w:numId w:val="14"/>
        </w:numPr>
        <w:rPr>
          <w:color w:val="24292E"/>
        </w:rPr>
      </w:pPr>
      <w:r w:rsidRPr="006A1AEC">
        <w:rPr>
          <w:color w:val="24292E"/>
        </w:rPr>
        <w:t xml:space="preserve">        &lt;</w:t>
      </w:r>
      <w:r w:rsidRPr="006A1AEC">
        <w:rPr>
          <w:rStyle w:val="pl-ent"/>
          <w:color w:val="22863A"/>
        </w:rPr>
        <w:t>button</w:t>
      </w:r>
      <w:r w:rsidRPr="006A1AEC">
        <w:rPr>
          <w:color w:val="24292E"/>
        </w:rPr>
        <w:t xml:space="preserve"> </w:t>
      </w:r>
      <w:r w:rsidRPr="006A1AEC">
        <w:rPr>
          <w:rStyle w:val="pl-e"/>
          <w:color w:val="6F42C1"/>
        </w:rPr>
        <w:t>class</w:t>
      </w:r>
      <w:r w:rsidRPr="006A1AEC">
        <w:rPr>
          <w:color w:val="24292E"/>
        </w:rPr>
        <w:t>=</w:t>
      </w:r>
      <w:r w:rsidRPr="006A1AEC">
        <w:rPr>
          <w:rStyle w:val="pl-pds"/>
          <w:color w:val="032F62"/>
        </w:rPr>
        <w:t>"</w:t>
      </w:r>
      <w:r w:rsidRPr="006A1AEC">
        <w:rPr>
          <w:rStyle w:val="pl-s"/>
          <w:rFonts w:eastAsiaTheme="majorEastAsia"/>
          <w:color w:val="032F62"/>
        </w:rPr>
        <w:t>btn btn-sm btn-outline-primary</w:t>
      </w:r>
      <w:r w:rsidRPr="006A1AEC">
        <w:rPr>
          <w:rStyle w:val="pl-pds"/>
          <w:color w:val="032F62"/>
        </w:rPr>
        <w:t>"</w:t>
      </w:r>
      <w:r w:rsidRPr="006A1AEC">
        <w:rPr>
          <w:color w:val="24292E"/>
        </w:rPr>
        <w:t>&gt;</w:t>
      </w:r>
    </w:p>
    <w:p w14:paraId="69B8E51E" w14:textId="77777777" w:rsidR="00522976" w:rsidRPr="006A1AEC" w:rsidRDefault="00522976" w:rsidP="00880F7D">
      <w:pPr>
        <w:pStyle w:val="FACode2"/>
        <w:numPr>
          <w:ilvl w:val="0"/>
          <w:numId w:val="14"/>
        </w:numPr>
        <w:rPr>
          <w:color w:val="24292E"/>
        </w:rPr>
      </w:pPr>
      <w:r w:rsidRPr="006A1AEC">
        <w:rPr>
          <w:color w:val="24292E"/>
        </w:rPr>
        <w:t xml:space="preserve">          &lt;</w:t>
      </w:r>
      <w:r w:rsidRPr="006A1AEC">
        <w:rPr>
          <w:rStyle w:val="pl-ent"/>
          <w:color w:val="22863A"/>
        </w:rPr>
        <w:t>i</w:t>
      </w:r>
      <w:r w:rsidRPr="006A1AEC">
        <w:rPr>
          <w:color w:val="24292E"/>
        </w:rPr>
        <w:t xml:space="preserve"> </w:t>
      </w:r>
      <w:r w:rsidRPr="006A1AEC">
        <w:rPr>
          <w:rStyle w:val="pl-e"/>
          <w:color w:val="6F42C1"/>
        </w:rPr>
        <w:t>class</w:t>
      </w:r>
      <w:r w:rsidRPr="006A1AEC">
        <w:rPr>
          <w:color w:val="24292E"/>
        </w:rPr>
        <w:t>=</w:t>
      </w:r>
      <w:r w:rsidRPr="006A1AEC">
        <w:rPr>
          <w:rStyle w:val="pl-pds"/>
          <w:color w:val="032F62"/>
        </w:rPr>
        <w:t>"</w:t>
      </w:r>
      <w:r w:rsidRPr="006A1AEC">
        <w:rPr>
          <w:rStyle w:val="pl-s"/>
          <w:rFonts w:eastAsiaTheme="majorEastAsia"/>
          <w:color w:val="032F62"/>
        </w:rPr>
        <w:t>ion-heart</w:t>
      </w:r>
      <w:r w:rsidRPr="006A1AEC">
        <w:rPr>
          <w:rStyle w:val="pl-pds"/>
          <w:color w:val="032F62"/>
        </w:rPr>
        <w:t>"</w:t>
      </w:r>
      <w:r w:rsidRPr="006A1AEC">
        <w:rPr>
          <w:color w:val="24292E"/>
        </w:rPr>
        <w:t>&gt;&lt;/</w:t>
      </w:r>
      <w:r w:rsidRPr="006A1AEC">
        <w:rPr>
          <w:rStyle w:val="pl-ent"/>
          <w:color w:val="22863A"/>
        </w:rPr>
        <w:t>i</w:t>
      </w:r>
      <w:r w:rsidRPr="006A1AEC">
        <w:rPr>
          <w:color w:val="24292E"/>
        </w:rPr>
        <w:t>&gt;</w:t>
      </w:r>
    </w:p>
    <w:p w14:paraId="753AA3F6" w14:textId="77777777" w:rsidR="00522976" w:rsidRPr="006A1AEC" w:rsidRDefault="00522976" w:rsidP="00880F7D">
      <w:pPr>
        <w:pStyle w:val="FACode2"/>
        <w:numPr>
          <w:ilvl w:val="0"/>
          <w:numId w:val="14"/>
        </w:numPr>
        <w:rPr>
          <w:color w:val="24292E"/>
        </w:rPr>
      </w:pPr>
      <w:r w:rsidRPr="006A1AEC">
        <w:rPr>
          <w:color w:val="24292E"/>
        </w:rPr>
        <w:t xml:space="preserve">          </w:t>
      </w:r>
      <w:r w:rsidRPr="006A1AEC">
        <w:rPr>
          <w:rStyle w:val="pl-c1"/>
          <w:color w:val="005CC5"/>
        </w:rPr>
        <w:t>&amp;</w:t>
      </w:r>
      <w:r w:rsidRPr="006A1AEC">
        <w:rPr>
          <w:rStyle w:val="pl-en"/>
          <w:color w:val="6F42C1"/>
        </w:rPr>
        <w:t>nbsp</w:t>
      </w:r>
      <w:r w:rsidRPr="006A1AEC">
        <w:rPr>
          <w:rStyle w:val="pl-c1"/>
          <w:color w:val="005CC5"/>
        </w:rPr>
        <w:t>;</w:t>
      </w:r>
    </w:p>
    <w:p w14:paraId="65B0FC11" w14:textId="77777777" w:rsidR="00522976" w:rsidRPr="006A1AEC" w:rsidRDefault="00522976" w:rsidP="00880F7D">
      <w:pPr>
        <w:pStyle w:val="FACode2"/>
        <w:numPr>
          <w:ilvl w:val="0"/>
          <w:numId w:val="14"/>
        </w:numPr>
        <w:rPr>
          <w:color w:val="24292E"/>
        </w:rPr>
      </w:pPr>
      <w:r w:rsidRPr="006A1AEC">
        <w:rPr>
          <w:color w:val="24292E"/>
        </w:rPr>
        <w:t xml:space="preserve">          Favorite Post &lt;</w:t>
      </w:r>
      <w:r w:rsidRPr="006A1AEC">
        <w:rPr>
          <w:rStyle w:val="pl-ent"/>
          <w:color w:val="22863A"/>
        </w:rPr>
        <w:t>span</w:t>
      </w:r>
      <w:r w:rsidRPr="006A1AEC">
        <w:rPr>
          <w:color w:val="24292E"/>
        </w:rPr>
        <w:t xml:space="preserve"> </w:t>
      </w:r>
      <w:r w:rsidRPr="006A1AEC">
        <w:rPr>
          <w:rStyle w:val="pl-e"/>
          <w:color w:val="6F42C1"/>
        </w:rPr>
        <w:t>class</w:t>
      </w:r>
      <w:r w:rsidRPr="006A1AEC">
        <w:rPr>
          <w:color w:val="24292E"/>
        </w:rPr>
        <w:t>=</w:t>
      </w:r>
      <w:r w:rsidRPr="006A1AEC">
        <w:rPr>
          <w:rStyle w:val="pl-pds"/>
          <w:color w:val="032F62"/>
        </w:rPr>
        <w:t>"</w:t>
      </w:r>
      <w:r w:rsidRPr="006A1AEC">
        <w:rPr>
          <w:rStyle w:val="pl-s"/>
          <w:rFonts w:eastAsiaTheme="majorEastAsia"/>
          <w:color w:val="032F62"/>
        </w:rPr>
        <w:t>counter</w:t>
      </w:r>
      <w:r w:rsidRPr="006A1AEC">
        <w:rPr>
          <w:rStyle w:val="pl-pds"/>
          <w:color w:val="032F62"/>
        </w:rPr>
        <w:t>"</w:t>
      </w:r>
      <w:r w:rsidRPr="006A1AEC">
        <w:rPr>
          <w:color w:val="24292E"/>
        </w:rPr>
        <w:t>&gt;(29)&lt;/</w:t>
      </w:r>
      <w:r w:rsidRPr="006A1AEC">
        <w:rPr>
          <w:rStyle w:val="pl-ent"/>
          <w:color w:val="22863A"/>
        </w:rPr>
        <w:t>span</w:t>
      </w:r>
      <w:r w:rsidRPr="006A1AEC">
        <w:rPr>
          <w:color w:val="24292E"/>
        </w:rPr>
        <w:t>&gt;</w:t>
      </w:r>
    </w:p>
    <w:p w14:paraId="51C30100" w14:textId="77777777" w:rsidR="00522976" w:rsidRPr="006A1AEC" w:rsidRDefault="00522976" w:rsidP="00880F7D">
      <w:pPr>
        <w:pStyle w:val="FACode2"/>
        <w:numPr>
          <w:ilvl w:val="0"/>
          <w:numId w:val="14"/>
        </w:numPr>
        <w:rPr>
          <w:color w:val="24292E"/>
        </w:rPr>
      </w:pPr>
      <w:r w:rsidRPr="006A1AEC">
        <w:rPr>
          <w:color w:val="24292E"/>
        </w:rPr>
        <w:t xml:space="preserve">        &lt;/</w:t>
      </w:r>
      <w:r w:rsidRPr="006A1AEC">
        <w:rPr>
          <w:rStyle w:val="pl-ent"/>
          <w:color w:val="22863A"/>
        </w:rPr>
        <w:t>button</w:t>
      </w:r>
      <w:r w:rsidRPr="006A1AEC">
        <w:rPr>
          <w:color w:val="24292E"/>
        </w:rPr>
        <w:t>&gt;</w:t>
      </w:r>
    </w:p>
    <w:p w14:paraId="410A3B43" w14:textId="77777777" w:rsidR="00522976" w:rsidRPr="006A1AEC" w:rsidRDefault="00522976" w:rsidP="00880F7D">
      <w:pPr>
        <w:pStyle w:val="FACode2"/>
        <w:numPr>
          <w:ilvl w:val="0"/>
          <w:numId w:val="14"/>
        </w:numPr>
        <w:rPr>
          <w:color w:val="24292E"/>
        </w:rPr>
      </w:pPr>
      <w:r w:rsidRPr="006A1AEC">
        <w:rPr>
          <w:color w:val="24292E"/>
        </w:rPr>
        <w:t xml:space="preserve">      &lt;/</w:t>
      </w:r>
      <w:r w:rsidRPr="006A1AEC">
        <w:rPr>
          <w:rStyle w:val="pl-ent"/>
          <w:color w:val="22863A"/>
        </w:rPr>
        <w:t>div</w:t>
      </w:r>
      <w:r w:rsidRPr="006A1AEC">
        <w:rPr>
          <w:color w:val="24292E"/>
        </w:rPr>
        <w:t>&gt;</w:t>
      </w:r>
    </w:p>
    <w:p w14:paraId="40904026" w14:textId="77777777" w:rsidR="00522976" w:rsidRPr="006A1AEC" w:rsidRDefault="00522976" w:rsidP="00880F7D">
      <w:pPr>
        <w:pStyle w:val="FACode2"/>
        <w:numPr>
          <w:ilvl w:val="0"/>
          <w:numId w:val="14"/>
        </w:numPr>
        <w:rPr>
          <w:color w:val="24292E"/>
        </w:rPr>
      </w:pPr>
    </w:p>
    <w:p w14:paraId="78F9BE3A" w14:textId="77777777" w:rsidR="00522976" w:rsidRPr="006A1AEC" w:rsidRDefault="00522976" w:rsidP="00880F7D">
      <w:pPr>
        <w:pStyle w:val="FACode2"/>
        <w:numPr>
          <w:ilvl w:val="0"/>
          <w:numId w:val="14"/>
        </w:numPr>
        <w:rPr>
          <w:color w:val="24292E"/>
        </w:rPr>
      </w:pPr>
      <w:r w:rsidRPr="006A1AEC">
        <w:rPr>
          <w:color w:val="24292E"/>
        </w:rPr>
        <w:t xml:space="preserve">    &lt;/</w:t>
      </w:r>
      <w:r w:rsidRPr="006A1AEC">
        <w:rPr>
          <w:rStyle w:val="pl-ent"/>
          <w:color w:val="22863A"/>
        </w:rPr>
        <w:t>div</w:t>
      </w:r>
      <w:r w:rsidRPr="006A1AEC">
        <w:rPr>
          <w:color w:val="24292E"/>
        </w:rPr>
        <w:t>&gt;</w:t>
      </w:r>
    </w:p>
    <w:p w14:paraId="2003C1C4" w14:textId="77777777" w:rsidR="00522976" w:rsidRPr="006A1AEC" w:rsidRDefault="00522976" w:rsidP="00880F7D">
      <w:pPr>
        <w:pStyle w:val="FACode2"/>
        <w:numPr>
          <w:ilvl w:val="0"/>
          <w:numId w:val="14"/>
        </w:numPr>
        <w:rPr>
          <w:color w:val="24292E"/>
        </w:rPr>
      </w:pPr>
      <w:r w:rsidRPr="006A1AEC">
        <w:rPr>
          <w:color w:val="24292E"/>
        </w:rPr>
        <w:t xml:space="preserve">  &lt;/</w:t>
      </w:r>
      <w:r w:rsidRPr="006A1AEC">
        <w:rPr>
          <w:rStyle w:val="pl-ent"/>
          <w:color w:val="22863A"/>
        </w:rPr>
        <w:t>div</w:t>
      </w:r>
      <w:r w:rsidRPr="006A1AEC">
        <w:rPr>
          <w:color w:val="24292E"/>
        </w:rPr>
        <w:t>&gt;</w:t>
      </w:r>
    </w:p>
    <w:p w14:paraId="4B2D3812" w14:textId="77777777" w:rsidR="00522976" w:rsidRPr="006A1AEC" w:rsidRDefault="00522976" w:rsidP="00880F7D">
      <w:pPr>
        <w:pStyle w:val="FACode2"/>
        <w:numPr>
          <w:ilvl w:val="0"/>
          <w:numId w:val="14"/>
        </w:numPr>
        <w:rPr>
          <w:color w:val="24292E"/>
        </w:rPr>
      </w:pPr>
    </w:p>
    <w:p w14:paraId="20CCE967" w14:textId="77777777" w:rsidR="00522976" w:rsidRPr="006A1AEC" w:rsidRDefault="00522976" w:rsidP="00880F7D">
      <w:pPr>
        <w:pStyle w:val="FACode2"/>
        <w:numPr>
          <w:ilvl w:val="0"/>
          <w:numId w:val="14"/>
        </w:numPr>
        <w:rPr>
          <w:color w:val="24292E"/>
        </w:rPr>
      </w:pPr>
      <w:r w:rsidRPr="006A1AEC">
        <w:rPr>
          <w:color w:val="24292E"/>
        </w:rPr>
        <w:t xml:space="preserve">  &lt;</w:t>
      </w:r>
      <w:r w:rsidRPr="006A1AEC">
        <w:rPr>
          <w:rStyle w:val="pl-ent"/>
          <w:color w:val="22863A"/>
        </w:rPr>
        <w:t>div</w:t>
      </w:r>
      <w:r w:rsidRPr="006A1AEC">
        <w:rPr>
          <w:color w:val="24292E"/>
        </w:rPr>
        <w:t xml:space="preserve"> </w:t>
      </w:r>
      <w:r w:rsidRPr="006A1AEC">
        <w:rPr>
          <w:rStyle w:val="pl-e"/>
          <w:color w:val="6F42C1"/>
        </w:rPr>
        <w:t>class</w:t>
      </w:r>
      <w:r w:rsidRPr="006A1AEC">
        <w:rPr>
          <w:color w:val="24292E"/>
        </w:rPr>
        <w:t>=</w:t>
      </w:r>
      <w:r w:rsidRPr="006A1AEC">
        <w:rPr>
          <w:rStyle w:val="pl-pds"/>
          <w:color w:val="032F62"/>
        </w:rPr>
        <w:t>"</w:t>
      </w:r>
      <w:r w:rsidRPr="006A1AEC">
        <w:rPr>
          <w:rStyle w:val="pl-s"/>
          <w:rFonts w:eastAsiaTheme="majorEastAsia"/>
          <w:color w:val="032F62"/>
        </w:rPr>
        <w:t>container page</w:t>
      </w:r>
      <w:r w:rsidRPr="006A1AEC">
        <w:rPr>
          <w:rStyle w:val="pl-pds"/>
          <w:color w:val="032F62"/>
        </w:rPr>
        <w:t>"</w:t>
      </w:r>
      <w:r w:rsidRPr="006A1AEC">
        <w:rPr>
          <w:color w:val="24292E"/>
        </w:rPr>
        <w:t>&gt;</w:t>
      </w:r>
    </w:p>
    <w:p w14:paraId="7022C63E" w14:textId="77777777" w:rsidR="00522976" w:rsidRPr="006A1AEC" w:rsidRDefault="00522976" w:rsidP="00880F7D">
      <w:pPr>
        <w:pStyle w:val="FACode2"/>
        <w:numPr>
          <w:ilvl w:val="0"/>
          <w:numId w:val="14"/>
        </w:numPr>
        <w:rPr>
          <w:color w:val="24292E"/>
        </w:rPr>
      </w:pPr>
    </w:p>
    <w:p w14:paraId="011C30B6" w14:textId="77777777" w:rsidR="00522976" w:rsidRPr="006A1AEC" w:rsidRDefault="00522976" w:rsidP="00880F7D">
      <w:pPr>
        <w:pStyle w:val="FACode2"/>
        <w:numPr>
          <w:ilvl w:val="0"/>
          <w:numId w:val="14"/>
        </w:numPr>
        <w:rPr>
          <w:color w:val="24292E"/>
        </w:rPr>
      </w:pPr>
      <w:r w:rsidRPr="006A1AEC">
        <w:rPr>
          <w:color w:val="24292E"/>
        </w:rPr>
        <w:t xml:space="preserve">    &lt;</w:t>
      </w:r>
      <w:r w:rsidRPr="006A1AEC">
        <w:rPr>
          <w:rStyle w:val="pl-ent"/>
          <w:color w:val="22863A"/>
        </w:rPr>
        <w:t>div</w:t>
      </w:r>
      <w:r w:rsidRPr="006A1AEC">
        <w:rPr>
          <w:color w:val="24292E"/>
        </w:rPr>
        <w:t xml:space="preserve"> </w:t>
      </w:r>
      <w:r w:rsidRPr="006A1AEC">
        <w:rPr>
          <w:rStyle w:val="pl-e"/>
          <w:color w:val="6F42C1"/>
        </w:rPr>
        <w:t>class</w:t>
      </w:r>
      <w:r w:rsidRPr="006A1AEC">
        <w:rPr>
          <w:color w:val="24292E"/>
        </w:rPr>
        <w:t>=</w:t>
      </w:r>
      <w:r w:rsidRPr="006A1AEC">
        <w:rPr>
          <w:rStyle w:val="pl-pds"/>
          <w:color w:val="032F62"/>
        </w:rPr>
        <w:t>"</w:t>
      </w:r>
      <w:r w:rsidRPr="006A1AEC">
        <w:rPr>
          <w:rStyle w:val="pl-s"/>
          <w:rFonts w:eastAsiaTheme="majorEastAsia"/>
          <w:color w:val="032F62"/>
        </w:rPr>
        <w:t>row article-content</w:t>
      </w:r>
      <w:r w:rsidRPr="006A1AEC">
        <w:rPr>
          <w:rStyle w:val="pl-pds"/>
          <w:color w:val="032F62"/>
        </w:rPr>
        <w:t>"</w:t>
      </w:r>
      <w:r w:rsidRPr="006A1AEC">
        <w:rPr>
          <w:color w:val="24292E"/>
        </w:rPr>
        <w:t>&gt;</w:t>
      </w:r>
    </w:p>
    <w:p w14:paraId="31857715" w14:textId="77777777" w:rsidR="00522976" w:rsidRPr="006A1AEC" w:rsidRDefault="00522976" w:rsidP="00880F7D">
      <w:pPr>
        <w:pStyle w:val="FACode2"/>
        <w:numPr>
          <w:ilvl w:val="0"/>
          <w:numId w:val="14"/>
        </w:numPr>
        <w:rPr>
          <w:color w:val="24292E"/>
        </w:rPr>
      </w:pPr>
      <w:r w:rsidRPr="006A1AEC">
        <w:rPr>
          <w:color w:val="24292E"/>
        </w:rPr>
        <w:t xml:space="preserve">      &lt;</w:t>
      </w:r>
      <w:r w:rsidRPr="006A1AEC">
        <w:rPr>
          <w:rStyle w:val="pl-ent"/>
          <w:color w:val="22863A"/>
        </w:rPr>
        <w:t>div</w:t>
      </w:r>
      <w:r w:rsidRPr="006A1AEC">
        <w:rPr>
          <w:color w:val="24292E"/>
        </w:rPr>
        <w:t xml:space="preserve"> </w:t>
      </w:r>
      <w:r w:rsidRPr="006A1AEC">
        <w:rPr>
          <w:rStyle w:val="pl-e"/>
          <w:color w:val="6F42C1"/>
        </w:rPr>
        <w:t>class</w:t>
      </w:r>
      <w:r w:rsidRPr="006A1AEC">
        <w:rPr>
          <w:color w:val="24292E"/>
        </w:rPr>
        <w:t>=</w:t>
      </w:r>
      <w:r w:rsidRPr="006A1AEC">
        <w:rPr>
          <w:rStyle w:val="pl-pds"/>
          <w:color w:val="032F62"/>
        </w:rPr>
        <w:t>"</w:t>
      </w:r>
      <w:r w:rsidRPr="006A1AEC">
        <w:rPr>
          <w:rStyle w:val="pl-s"/>
          <w:rFonts w:eastAsiaTheme="majorEastAsia"/>
          <w:color w:val="032F62"/>
        </w:rPr>
        <w:t>col-md-12</w:t>
      </w:r>
      <w:r w:rsidRPr="006A1AEC">
        <w:rPr>
          <w:rStyle w:val="pl-pds"/>
          <w:color w:val="032F62"/>
        </w:rPr>
        <w:t>"</w:t>
      </w:r>
      <w:r w:rsidRPr="006A1AEC">
        <w:rPr>
          <w:color w:val="24292E"/>
        </w:rPr>
        <w:t>&gt;</w:t>
      </w:r>
    </w:p>
    <w:p w14:paraId="6836269C" w14:textId="77777777" w:rsidR="00522976" w:rsidRPr="006A1AEC" w:rsidRDefault="00522976" w:rsidP="00880F7D">
      <w:pPr>
        <w:pStyle w:val="FACode2"/>
        <w:numPr>
          <w:ilvl w:val="0"/>
          <w:numId w:val="14"/>
        </w:numPr>
        <w:rPr>
          <w:color w:val="24292E"/>
        </w:rPr>
      </w:pPr>
      <w:r w:rsidRPr="006A1AEC">
        <w:rPr>
          <w:color w:val="24292E"/>
        </w:rPr>
        <w:t xml:space="preserve">        &lt;</w:t>
      </w:r>
      <w:r w:rsidRPr="006A1AEC">
        <w:rPr>
          <w:rStyle w:val="pl-ent"/>
          <w:color w:val="22863A"/>
        </w:rPr>
        <w:t>p</w:t>
      </w:r>
      <w:r w:rsidRPr="006A1AEC">
        <w:rPr>
          <w:color w:val="24292E"/>
        </w:rPr>
        <w:t>&gt;</w:t>
      </w:r>
    </w:p>
    <w:p w14:paraId="00742D0B" w14:textId="77777777" w:rsidR="00522976" w:rsidRPr="006A1AEC" w:rsidRDefault="00522976" w:rsidP="00880F7D">
      <w:pPr>
        <w:pStyle w:val="FACode2"/>
        <w:numPr>
          <w:ilvl w:val="0"/>
          <w:numId w:val="14"/>
        </w:numPr>
        <w:rPr>
          <w:color w:val="24292E"/>
        </w:rPr>
      </w:pPr>
      <w:r w:rsidRPr="006A1AEC">
        <w:rPr>
          <w:color w:val="24292E"/>
        </w:rPr>
        <w:t xml:space="preserve">        Web development technologies have evolved at an incredible clip over the past few years.</w:t>
      </w:r>
    </w:p>
    <w:p w14:paraId="03F0AC42" w14:textId="77777777" w:rsidR="00522976" w:rsidRPr="006A1AEC" w:rsidRDefault="00522976" w:rsidP="00880F7D">
      <w:pPr>
        <w:pStyle w:val="FACode2"/>
        <w:numPr>
          <w:ilvl w:val="0"/>
          <w:numId w:val="14"/>
        </w:numPr>
        <w:rPr>
          <w:color w:val="24292E"/>
        </w:rPr>
      </w:pPr>
      <w:r w:rsidRPr="006A1AEC">
        <w:rPr>
          <w:color w:val="24292E"/>
        </w:rPr>
        <w:t xml:space="preserve">        &lt;/</w:t>
      </w:r>
      <w:r w:rsidRPr="006A1AEC">
        <w:rPr>
          <w:rStyle w:val="pl-ent"/>
          <w:color w:val="22863A"/>
        </w:rPr>
        <w:t>p</w:t>
      </w:r>
      <w:r w:rsidRPr="006A1AEC">
        <w:rPr>
          <w:color w:val="24292E"/>
        </w:rPr>
        <w:t>&gt;</w:t>
      </w:r>
    </w:p>
    <w:p w14:paraId="430D085D" w14:textId="77777777" w:rsidR="00522976" w:rsidRPr="006A1AEC" w:rsidRDefault="00522976" w:rsidP="00880F7D">
      <w:pPr>
        <w:pStyle w:val="FACode2"/>
        <w:numPr>
          <w:ilvl w:val="0"/>
          <w:numId w:val="14"/>
        </w:numPr>
        <w:rPr>
          <w:color w:val="24292E"/>
        </w:rPr>
      </w:pPr>
      <w:r w:rsidRPr="006A1AEC">
        <w:rPr>
          <w:color w:val="24292E"/>
        </w:rPr>
        <w:t xml:space="preserve">        &lt;</w:t>
      </w:r>
      <w:r w:rsidRPr="006A1AEC">
        <w:rPr>
          <w:rStyle w:val="pl-ent"/>
          <w:color w:val="22863A"/>
        </w:rPr>
        <w:t>h2</w:t>
      </w:r>
      <w:r w:rsidRPr="006A1AEC">
        <w:rPr>
          <w:color w:val="24292E"/>
        </w:rPr>
        <w:t xml:space="preserve"> </w:t>
      </w:r>
      <w:r w:rsidRPr="006A1AEC">
        <w:rPr>
          <w:rStyle w:val="pl-e"/>
          <w:color w:val="6F42C1"/>
        </w:rPr>
        <w:t>id</w:t>
      </w:r>
      <w:r w:rsidRPr="006A1AEC">
        <w:rPr>
          <w:color w:val="24292E"/>
        </w:rPr>
        <w:t>=</w:t>
      </w:r>
      <w:r w:rsidRPr="006A1AEC">
        <w:rPr>
          <w:rStyle w:val="pl-pds"/>
          <w:color w:val="032F62"/>
        </w:rPr>
        <w:t>"</w:t>
      </w:r>
      <w:r w:rsidRPr="006A1AEC">
        <w:rPr>
          <w:rStyle w:val="pl-s"/>
          <w:rFonts w:eastAsiaTheme="majorEastAsia"/>
          <w:color w:val="032F62"/>
        </w:rPr>
        <w:t>introducing-ionic</w:t>
      </w:r>
      <w:r w:rsidRPr="006A1AEC">
        <w:rPr>
          <w:rStyle w:val="pl-pds"/>
          <w:color w:val="032F62"/>
        </w:rPr>
        <w:t>"</w:t>
      </w:r>
      <w:r w:rsidRPr="006A1AEC">
        <w:rPr>
          <w:color w:val="24292E"/>
        </w:rPr>
        <w:t>&gt;Introducing RealWorld.&lt;/</w:t>
      </w:r>
      <w:r w:rsidRPr="006A1AEC">
        <w:rPr>
          <w:rStyle w:val="pl-ent"/>
          <w:color w:val="22863A"/>
        </w:rPr>
        <w:t>h2</w:t>
      </w:r>
      <w:r w:rsidRPr="006A1AEC">
        <w:rPr>
          <w:color w:val="24292E"/>
        </w:rPr>
        <w:t>&gt;</w:t>
      </w:r>
    </w:p>
    <w:p w14:paraId="6606B973" w14:textId="77777777" w:rsidR="00522976" w:rsidRPr="006A1AEC" w:rsidRDefault="00522976" w:rsidP="00880F7D">
      <w:pPr>
        <w:pStyle w:val="FACode2"/>
        <w:numPr>
          <w:ilvl w:val="0"/>
          <w:numId w:val="14"/>
        </w:numPr>
        <w:rPr>
          <w:color w:val="24292E"/>
        </w:rPr>
      </w:pPr>
      <w:r w:rsidRPr="006A1AEC">
        <w:rPr>
          <w:color w:val="24292E"/>
        </w:rPr>
        <w:lastRenderedPageBreak/>
        <w:t xml:space="preserve">        &lt;</w:t>
      </w:r>
      <w:r w:rsidRPr="006A1AEC">
        <w:rPr>
          <w:rStyle w:val="pl-ent"/>
          <w:color w:val="22863A"/>
        </w:rPr>
        <w:t>p</w:t>
      </w:r>
      <w:r w:rsidRPr="006A1AEC">
        <w:rPr>
          <w:color w:val="24292E"/>
        </w:rPr>
        <w:t>&gt;It's a great solution for learning how other frameworks work.&lt;/</w:t>
      </w:r>
      <w:r w:rsidRPr="006A1AEC">
        <w:rPr>
          <w:rStyle w:val="pl-ent"/>
          <w:color w:val="22863A"/>
        </w:rPr>
        <w:t>p</w:t>
      </w:r>
      <w:r w:rsidRPr="006A1AEC">
        <w:rPr>
          <w:color w:val="24292E"/>
        </w:rPr>
        <w:t>&gt;</w:t>
      </w:r>
    </w:p>
    <w:p w14:paraId="2B054D51" w14:textId="77777777" w:rsidR="00522976" w:rsidRPr="006A1AEC" w:rsidRDefault="00522976" w:rsidP="00880F7D">
      <w:pPr>
        <w:pStyle w:val="FACode2"/>
        <w:numPr>
          <w:ilvl w:val="0"/>
          <w:numId w:val="14"/>
        </w:numPr>
        <w:rPr>
          <w:color w:val="24292E"/>
        </w:rPr>
      </w:pPr>
      <w:r w:rsidRPr="006A1AEC">
        <w:rPr>
          <w:color w:val="24292E"/>
        </w:rPr>
        <w:t xml:space="preserve">      &lt;/</w:t>
      </w:r>
      <w:r w:rsidRPr="006A1AEC">
        <w:rPr>
          <w:rStyle w:val="pl-ent"/>
          <w:color w:val="22863A"/>
        </w:rPr>
        <w:t>div</w:t>
      </w:r>
      <w:r w:rsidRPr="006A1AEC">
        <w:rPr>
          <w:color w:val="24292E"/>
        </w:rPr>
        <w:t>&gt;</w:t>
      </w:r>
    </w:p>
    <w:p w14:paraId="0573DC6B" w14:textId="77777777" w:rsidR="00522976" w:rsidRPr="006A1AEC" w:rsidRDefault="00522976" w:rsidP="00880F7D">
      <w:pPr>
        <w:pStyle w:val="FACode2"/>
        <w:numPr>
          <w:ilvl w:val="0"/>
          <w:numId w:val="14"/>
        </w:numPr>
        <w:rPr>
          <w:color w:val="24292E"/>
        </w:rPr>
      </w:pPr>
      <w:r w:rsidRPr="006A1AEC">
        <w:rPr>
          <w:color w:val="24292E"/>
        </w:rPr>
        <w:t xml:space="preserve">    &lt;/</w:t>
      </w:r>
      <w:r w:rsidRPr="006A1AEC">
        <w:rPr>
          <w:rStyle w:val="pl-ent"/>
          <w:color w:val="22863A"/>
        </w:rPr>
        <w:t>div</w:t>
      </w:r>
      <w:r w:rsidRPr="006A1AEC">
        <w:rPr>
          <w:color w:val="24292E"/>
        </w:rPr>
        <w:t>&gt;</w:t>
      </w:r>
    </w:p>
    <w:p w14:paraId="48DBACFE" w14:textId="77777777" w:rsidR="00522976" w:rsidRPr="006A1AEC" w:rsidRDefault="00522976" w:rsidP="00880F7D">
      <w:pPr>
        <w:pStyle w:val="FACode2"/>
        <w:numPr>
          <w:ilvl w:val="0"/>
          <w:numId w:val="14"/>
        </w:numPr>
        <w:rPr>
          <w:color w:val="24292E"/>
        </w:rPr>
      </w:pPr>
    </w:p>
    <w:p w14:paraId="2E8867FD" w14:textId="77777777" w:rsidR="00522976" w:rsidRPr="006A1AEC" w:rsidRDefault="00522976" w:rsidP="00880F7D">
      <w:pPr>
        <w:pStyle w:val="FACode2"/>
        <w:numPr>
          <w:ilvl w:val="0"/>
          <w:numId w:val="14"/>
        </w:numPr>
        <w:rPr>
          <w:color w:val="24292E"/>
        </w:rPr>
      </w:pPr>
      <w:r w:rsidRPr="006A1AEC">
        <w:rPr>
          <w:color w:val="24292E"/>
        </w:rPr>
        <w:t xml:space="preserve">    &lt;</w:t>
      </w:r>
      <w:r w:rsidRPr="006A1AEC">
        <w:rPr>
          <w:rStyle w:val="pl-ent"/>
          <w:color w:val="22863A"/>
        </w:rPr>
        <w:t>hr</w:t>
      </w:r>
      <w:r w:rsidRPr="006A1AEC">
        <w:rPr>
          <w:color w:val="24292E"/>
        </w:rPr>
        <w:t xml:space="preserve"> /&gt;</w:t>
      </w:r>
    </w:p>
    <w:p w14:paraId="420A14F9" w14:textId="77777777" w:rsidR="00522976" w:rsidRPr="006A1AEC" w:rsidRDefault="00522976" w:rsidP="00880F7D">
      <w:pPr>
        <w:pStyle w:val="FACode2"/>
        <w:numPr>
          <w:ilvl w:val="0"/>
          <w:numId w:val="14"/>
        </w:numPr>
        <w:rPr>
          <w:color w:val="24292E"/>
        </w:rPr>
      </w:pPr>
    </w:p>
    <w:p w14:paraId="17D379EA" w14:textId="77777777" w:rsidR="00522976" w:rsidRPr="006A1AEC" w:rsidRDefault="00522976" w:rsidP="00880F7D">
      <w:pPr>
        <w:pStyle w:val="FACode2"/>
        <w:numPr>
          <w:ilvl w:val="0"/>
          <w:numId w:val="14"/>
        </w:numPr>
        <w:rPr>
          <w:color w:val="24292E"/>
        </w:rPr>
      </w:pPr>
      <w:r w:rsidRPr="006A1AEC">
        <w:rPr>
          <w:color w:val="24292E"/>
        </w:rPr>
        <w:t xml:space="preserve">    &lt;</w:t>
      </w:r>
      <w:r w:rsidRPr="006A1AEC">
        <w:rPr>
          <w:rStyle w:val="pl-ent"/>
          <w:color w:val="22863A"/>
        </w:rPr>
        <w:t>div</w:t>
      </w:r>
      <w:r w:rsidRPr="006A1AEC">
        <w:rPr>
          <w:color w:val="24292E"/>
        </w:rPr>
        <w:t xml:space="preserve"> </w:t>
      </w:r>
      <w:r w:rsidRPr="006A1AEC">
        <w:rPr>
          <w:rStyle w:val="pl-e"/>
          <w:color w:val="6F42C1"/>
        </w:rPr>
        <w:t>class</w:t>
      </w:r>
      <w:r w:rsidRPr="006A1AEC">
        <w:rPr>
          <w:color w:val="24292E"/>
        </w:rPr>
        <w:t>=</w:t>
      </w:r>
      <w:r w:rsidRPr="006A1AEC">
        <w:rPr>
          <w:rStyle w:val="pl-pds"/>
          <w:color w:val="032F62"/>
        </w:rPr>
        <w:t>"</w:t>
      </w:r>
      <w:r w:rsidRPr="006A1AEC">
        <w:rPr>
          <w:rStyle w:val="pl-s"/>
          <w:rFonts w:eastAsiaTheme="majorEastAsia"/>
          <w:color w:val="032F62"/>
        </w:rPr>
        <w:t>article-actions</w:t>
      </w:r>
      <w:r w:rsidRPr="006A1AEC">
        <w:rPr>
          <w:rStyle w:val="pl-pds"/>
          <w:color w:val="032F62"/>
        </w:rPr>
        <w:t>"</w:t>
      </w:r>
      <w:r w:rsidRPr="006A1AEC">
        <w:rPr>
          <w:color w:val="24292E"/>
        </w:rPr>
        <w:t>&gt;</w:t>
      </w:r>
    </w:p>
    <w:p w14:paraId="26F8B73D" w14:textId="77777777" w:rsidR="00522976" w:rsidRPr="006A1AEC" w:rsidRDefault="00522976" w:rsidP="00880F7D">
      <w:pPr>
        <w:pStyle w:val="FACode2"/>
        <w:numPr>
          <w:ilvl w:val="0"/>
          <w:numId w:val="14"/>
        </w:numPr>
        <w:rPr>
          <w:color w:val="24292E"/>
        </w:rPr>
      </w:pPr>
      <w:r w:rsidRPr="006A1AEC">
        <w:rPr>
          <w:color w:val="24292E"/>
        </w:rPr>
        <w:t xml:space="preserve">      &lt;</w:t>
      </w:r>
      <w:r w:rsidRPr="006A1AEC">
        <w:rPr>
          <w:rStyle w:val="pl-ent"/>
          <w:color w:val="22863A"/>
        </w:rPr>
        <w:t>div</w:t>
      </w:r>
      <w:r w:rsidRPr="006A1AEC">
        <w:rPr>
          <w:color w:val="24292E"/>
        </w:rPr>
        <w:t xml:space="preserve"> </w:t>
      </w:r>
      <w:r w:rsidRPr="006A1AEC">
        <w:rPr>
          <w:rStyle w:val="pl-e"/>
          <w:color w:val="6F42C1"/>
        </w:rPr>
        <w:t>class</w:t>
      </w:r>
      <w:r w:rsidRPr="006A1AEC">
        <w:rPr>
          <w:color w:val="24292E"/>
        </w:rPr>
        <w:t>=</w:t>
      </w:r>
      <w:r w:rsidRPr="006A1AEC">
        <w:rPr>
          <w:rStyle w:val="pl-pds"/>
          <w:color w:val="032F62"/>
        </w:rPr>
        <w:t>"</w:t>
      </w:r>
      <w:r w:rsidRPr="006A1AEC">
        <w:rPr>
          <w:rStyle w:val="pl-s"/>
          <w:rFonts w:eastAsiaTheme="majorEastAsia"/>
          <w:color w:val="032F62"/>
        </w:rPr>
        <w:t>article-meta</w:t>
      </w:r>
      <w:r w:rsidRPr="006A1AEC">
        <w:rPr>
          <w:rStyle w:val="pl-pds"/>
          <w:color w:val="032F62"/>
        </w:rPr>
        <w:t>"</w:t>
      </w:r>
      <w:r w:rsidRPr="006A1AEC">
        <w:rPr>
          <w:color w:val="24292E"/>
        </w:rPr>
        <w:t>&gt;</w:t>
      </w:r>
    </w:p>
    <w:p w14:paraId="2E9A5F9A" w14:textId="77777777" w:rsidR="00522976" w:rsidRPr="006A1AEC" w:rsidRDefault="00522976" w:rsidP="00880F7D">
      <w:pPr>
        <w:pStyle w:val="FACode2"/>
        <w:numPr>
          <w:ilvl w:val="0"/>
          <w:numId w:val="14"/>
        </w:numPr>
        <w:rPr>
          <w:color w:val="24292E"/>
        </w:rPr>
      </w:pPr>
      <w:r w:rsidRPr="006A1AEC">
        <w:rPr>
          <w:color w:val="24292E"/>
        </w:rPr>
        <w:t xml:space="preserve">        &lt;</w:t>
      </w:r>
      <w:r w:rsidRPr="006A1AEC">
        <w:rPr>
          <w:rStyle w:val="pl-ent"/>
          <w:color w:val="22863A"/>
        </w:rPr>
        <w:t>a</w:t>
      </w:r>
      <w:r w:rsidRPr="006A1AEC">
        <w:rPr>
          <w:color w:val="24292E"/>
        </w:rPr>
        <w:t xml:space="preserve"> </w:t>
      </w:r>
      <w:r w:rsidRPr="006A1AEC">
        <w:rPr>
          <w:rStyle w:val="pl-e"/>
          <w:color w:val="6F42C1"/>
        </w:rPr>
        <w:t>href</w:t>
      </w:r>
      <w:r w:rsidRPr="006A1AEC">
        <w:rPr>
          <w:color w:val="24292E"/>
        </w:rPr>
        <w:t>=</w:t>
      </w:r>
      <w:r w:rsidRPr="006A1AEC">
        <w:rPr>
          <w:rStyle w:val="pl-pds"/>
          <w:color w:val="032F62"/>
        </w:rPr>
        <w:t>"</w:t>
      </w:r>
      <w:r w:rsidRPr="006A1AEC">
        <w:rPr>
          <w:rStyle w:val="pl-s"/>
          <w:rFonts w:eastAsiaTheme="majorEastAsia"/>
          <w:color w:val="032F62"/>
        </w:rPr>
        <w:t>profile.html</w:t>
      </w:r>
      <w:r w:rsidRPr="006A1AEC">
        <w:rPr>
          <w:rStyle w:val="pl-pds"/>
          <w:color w:val="032F62"/>
        </w:rPr>
        <w:t>"</w:t>
      </w:r>
      <w:r w:rsidRPr="006A1AEC">
        <w:rPr>
          <w:color w:val="24292E"/>
        </w:rPr>
        <w:t>&gt;&lt;</w:t>
      </w:r>
      <w:r w:rsidRPr="006A1AEC">
        <w:rPr>
          <w:rStyle w:val="pl-ent"/>
          <w:color w:val="22863A"/>
        </w:rPr>
        <w:t>img</w:t>
      </w:r>
      <w:r w:rsidRPr="006A1AEC">
        <w:rPr>
          <w:color w:val="24292E"/>
        </w:rPr>
        <w:t xml:space="preserve"> </w:t>
      </w:r>
      <w:r w:rsidRPr="006A1AEC">
        <w:rPr>
          <w:rStyle w:val="pl-e"/>
          <w:color w:val="6F42C1"/>
        </w:rPr>
        <w:t>src</w:t>
      </w:r>
      <w:r w:rsidRPr="006A1AEC">
        <w:rPr>
          <w:color w:val="24292E"/>
        </w:rPr>
        <w:t>=</w:t>
      </w:r>
      <w:r w:rsidRPr="006A1AEC">
        <w:rPr>
          <w:rStyle w:val="pl-pds"/>
          <w:color w:val="032F62"/>
        </w:rPr>
        <w:t>"</w:t>
      </w:r>
      <w:r w:rsidRPr="006A1AEC">
        <w:rPr>
          <w:rStyle w:val="pl-s"/>
          <w:rFonts w:eastAsiaTheme="majorEastAsia"/>
          <w:color w:val="032F62"/>
        </w:rPr>
        <w:t>http://i.imgur.com/Qr71crq.jpg</w:t>
      </w:r>
      <w:r w:rsidRPr="006A1AEC">
        <w:rPr>
          <w:rStyle w:val="pl-pds"/>
          <w:color w:val="032F62"/>
        </w:rPr>
        <w:t>"</w:t>
      </w:r>
      <w:r w:rsidRPr="006A1AEC">
        <w:rPr>
          <w:color w:val="24292E"/>
        </w:rPr>
        <w:t xml:space="preserve"> /&gt;&lt;/</w:t>
      </w:r>
      <w:r w:rsidRPr="006A1AEC">
        <w:rPr>
          <w:rStyle w:val="pl-ent"/>
          <w:color w:val="22863A"/>
        </w:rPr>
        <w:t>a</w:t>
      </w:r>
      <w:r w:rsidRPr="006A1AEC">
        <w:rPr>
          <w:color w:val="24292E"/>
        </w:rPr>
        <w:t>&gt;</w:t>
      </w:r>
    </w:p>
    <w:p w14:paraId="73525283" w14:textId="77777777" w:rsidR="00522976" w:rsidRPr="006A1AEC" w:rsidRDefault="00522976" w:rsidP="00880F7D">
      <w:pPr>
        <w:pStyle w:val="FACode2"/>
        <w:numPr>
          <w:ilvl w:val="0"/>
          <w:numId w:val="14"/>
        </w:numPr>
        <w:rPr>
          <w:color w:val="24292E"/>
        </w:rPr>
      </w:pPr>
      <w:r w:rsidRPr="006A1AEC">
        <w:rPr>
          <w:color w:val="24292E"/>
        </w:rPr>
        <w:t xml:space="preserve">        &lt;</w:t>
      </w:r>
      <w:r w:rsidRPr="006A1AEC">
        <w:rPr>
          <w:rStyle w:val="pl-ent"/>
          <w:color w:val="22863A"/>
        </w:rPr>
        <w:t>div</w:t>
      </w:r>
      <w:r w:rsidRPr="006A1AEC">
        <w:rPr>
          <w:color w:val="24292E"/>
        </w:rPr>
        <w:t xml:space="preserve"> </w:t>
      </w:r>
      <w:r w:rsidRPr="006A1AEC">
        <w:rPr>
          <w:rStyle w:val="pl-e"/>
          <w:color w:val="6F42C1"/>
        </w:rPr>
        <w:t>class</w:t>
      </w:r>
      <w:r w:rsidRPr="006A1AEC">
        <w:rPr>
          <w:color w:val="24292E"/>
        </w:rPr>
        <w:t>=</w:t>
      </w:r>
      <w:r w:rsidRPr="006A1AEC">
        <w:rPr>
          <w:rStyle w:val="pl-pds"/>
          <w:color w:val="032F62"/>
        </w:rPr>
        <w:t>"</w:t>
      </w:r>
      <w:r w:rsidRPr="006A1AEC">
        <w:rPr>
          <w:rStyle w:val="pl-s"/>
          <w:rFonts w:eastAsiaTheme="majorEastAsia"/>
          <w:color w:val="032F62"/>
        </w:rPr>
        <w:t>info</w:t>
      </w:r>
      <w:r w:rsidRPr="006A1AEC">
        <w:rPr>
          <w:rStyle w:val="pl-pds"/>
          <w:color w:val="032F62"/>
        </w:rPr>
        <w:t>"</w:t>
      </w:r>
      <w:r w:rsidRPr="006A1AEC">
        <w:rPr>
          <w:color w:val="24292E"/>
        </w:rPr>
        <w:t>&gt;</w:t>
      </w:r>
    </w:p>
    <w:p w14:paraId="383454F1" w14:textId="77777777" w:rsidR="00522976" w:rsidRPr="006A1AEC" w:rsidRDefault="00522976" w:rsidP="00880F7D">
      <w:pPr>
        <w:pStyle w:val="FACode2"/>
        <w:numPr>
          <w:ilvl w:val="0"/>
          <w:numId w:val="14"/>
        </w:numPr>
        <w:rPr>
          <w:color w:val="24292E"/>
        </w:rPr>
      </w:pPr>
      <w:r w:rsidRPr="006A1AEC">
        <w:rPr>
          <w:color w:val="24292E"/>
        </w:rPr>
        <w:t xml:space="preserve">          &lt;</w:t>
      </w:r>
      <w:r w:rsidRPr="006A1AEC">
        <w:rPr>
          <w:rStyle w:val="pl-ent"/>
          <w:color w:val="22863A"/>
        </w:rPr>
        <w:t>a</w:t>
      </w:r>
      <w:r w:rsidRPr="006A1AEC">
        <w:rPr>
          <w:color w:val="24292E"/>
        </w:rPr>
        <w:t xml:space="preserve"> </w:t>
      </w:r>
      <w:r w:rsidRPr="006A1AEC">
        <w:rPr>
          <w:rStyle w:val="pl-e"/>
          <w:color w:val="6F42C1"/>
        </w:rPr>
        <w:t>href</w:t>
      </w:r>
      <w:r w:rsidRPr="006A1AEC">
        <w:rPr>
          <w:color w:val="24292E"/>
        </w:rPr>
        <w:t>=</w:t>
      </w:r>
      <w:r w:rsidRPr="006A1AEC">
        <w:rPr>
          <w:rStyle w:val="pl-pds"/>
          <w:color w:val="032F62"/>
        </w:rPr>
        <w:t>""</w:t>
      </w:r>
      <w:r w:rsidRPr="006A1AEC">
        <w:rPr>
          <w:color w:val="24292E"/>
        </w:rPr>
        <w:t xml:space="preserve"> </w:t>
      </w:r>
      <w:r w:rsidRPr="006A1AEC">
        <w:rPr>
          <w:rStyle w:val="pl-e"/>
          <w:color w:val="6F42C1"/>
        </w:rPr>
        <w:t>class</w:t>
      </w:r>
      <w:r w:rsidRPr="006A1AEC">
        <w:rPr>
          <w:color w:val="24292E"/>
        </w:rPr>
        <w:t>=</w:t>
      </w:r>
      <w:r w:rsidRPr="006A1AEC">
        <w:rPr>
          <w:rStyle w:val="pl-pds"/>
          <w:color w:val="032F62"/>
        </w:rPr>
        <w:t>"</w:t>
      </w:r>
      <w:r w:rsidRPr="006A1AEC">
        <w:rPr>
          <w:rStyle w:val="pl-s"/>
          <w:rFonts w:eastAsiaTheme="majorEastAsia"/>
          <w:color w:val="032F62"/>
        </w:rPr>
        <w:t>author</w:t>
      </w:r>
      <w:r w:rsidRPr="006A1AEC">
        <w:rPr>
          <w:rStyle w:val="pl-pds"/>
          <w:color w:val="032F62"/>
        </w:rPr>
        <w:t>"</w:t>
      </w:r>
      <w:r w:rsidRPr="006A1AEC">
        <w:rPr>
          <w:color w:val="24292E"/>
        </w:rPr>
        <w:t>&gt;Eric Simons&lt;/</w:t>
      </w:r>
      <w:r w:rsidRPr="006A1AEC">
        <w:rPr>
          <w:rStyle w:val="pl-ent"/>
          <w:color w:val="22863A"/>
        </w:rPr>
        <w:t>a</w:t>
      </w:r>
      <w:r w:rsidRPr="006A1AEC">
        <w:rPr>
          <w:color w:val="24292E"/>
        </w:rPr>
        <w:t>&gt;</w:t>
      </w:r>
    </w:p>
    <w:p w14:paraId="4AAB6403" w14:textId="77777777" w:rsidR="00522976" w:rsidRPr="006A1AEC" w:rsidRDefault="00522976" w:rsidP="00880F7D">
      <w:pPr>
        <w:pStyle w:val="FACode2"/>
        <w:numPr>
          <w:ilvl w:val="0"/>
          <w:numId w:val="14"/>
        </w:numPr>
        <w:rPr>
          <w:color w:val="24292E"/>
        </w:rPr>
      </w:pPr>
      <w:r w:rsidRPr="006A1AEC">
        <w:rPr>
          <w:color w:val="24292E"/>
        </w:rPr>
        <w:t xml:space="preserve">          &lt;</w:t>
      </w:r>
      <w:r w:rsidRPr="006A1AEC">
        <w:rPr>
          <w:rStyle w:val="pl-ent"/>
          <w:color w:val="22863A"/>
        </w:rPr>
        <w:t>span</w:t>
      </w:r>
      <w:r w:rsidRPr="006A1AEC">
        <w:rPr>
          <w:color w:val="24292E"/>
        </w:rPr>
        <w:t xml:space="preserve"> </w:t>
      </w:r>
      <w:r w:rsidRPr="006A1AEC">
        <w:rPr>
          <w:rStyle w:val="pl-e"/>
          <w:color w:val="6F42C1"/>
        </w:rPr>
        <w:t>class</w:t>
      </w:r>
      <w:r w:rsidRPr="006A1AEC">
        <w:rPr>
          <w:color w:val="24292E"/>
        </w:rPr>
        <w:t>=</w:t>
      </w:r>
      <w:r w:rsidRPr="006A1AEC">
        <w:rPr>
          <w:rStyle w:val="pl-pds"/>
          <w:color w:val="032F62"/>
        </w:rPr>
        <w:t>"</w:t>
      </w:r>
      <w:r w:rsidRPr="006A1AEC">
        <w:rPr>
          <w:rStyle w:val="pl-s"/>
          <w:rFonts w:eastAsiaTheme="majorEastAsia"/>
          <w:color w:val="032F62"/>
        </w:rPr>
        <w:t>date</w:t>
      </w:r>
      <w:r w:rsidRPr="006A1AEC">
        <w:rPr>
          <w:rStyle w:val="pl-pds"/>
          <w:color w:val="032F62"/>
        </w:rPr>
        <w:t>"</w:t>
      </w:r>
      <w:r w:rsidRPr="006A1AEC">
        <w:rPr>
          <w:color w:val="24292E"/>
        </w:rPr>
        <w:t>&gt;January 20th&lt;/</w:t>
      </w:r>
      <w:r w:rsidRPr="006A1AEC">
        <w:rPr>
          <w:rStyle w:val="pl-ent"/>
          <w:color w:val="22863A"/>
        </w:rPr>
        <w:t>span</w:t>
      </w:r>
      <w:r w:rsidRPr="006A1AEC">
        <w:rPr>
          <w:color w:val="24292E"/>
        </w:rPr>
        <w:t>&gt;</w:t>
      </w:r>
    </w:p>
    <w:p w14:paraId="2C28A55A" w14:textId="77777777" w:rsidR="00522976" w:rsidRPr="006A1AEC" w:rsidRDefault="00522976" w:rsidP="00880F7D">
      <w:pPr>
        <w:pStyle w:val="FACode2"/>
        <w:numPr>
          <w:ilvl w:val="0"/>
          <w:numId w:val="14"/>
        </w:numPr>
        <w:rPr>
          <w:color w:val="24292E"/>
        </w:rPr>
      </w:pPr>
      <w:r w:rsidRPr="006A1AEC">
        <w:rPr>
          <w:color w:val="24292E"/>
        </w:rPr>
        <w:t xml:space="preserve">        &lt;/</w:t>
      </w:r>
      <w:r w:rsidRPr="006A1AEC">
        <w:rPr>
          <w:rStyle w:val="pl-ent"/>
          <w:color w:val="22863A"/>
        </w:rPr>
        <w:t>div</w:t>
      </w:r>
      <w:r w:rsidRPr="006A1AEC">
        <w:rPr>
          <w:color w:val="24292E"/>
        </w:rPr>
        <w:t>&gt;</w:t>
      </w:r>
    </w:p>
    <w:p w14:paraId="2E5C3481" w14:textId="77777777" w:rsidR="00522976" w:rsidRPr="006A1AEC" w:rsidRDefault="00522976" w:rsidP="00880F7D">
      <w:pPr>
        <w:pStyle w:val="FACode2"/>
        <w:numPr>
          <w:ilvl w:val="0"/>
          <w:numId w:val="14"/>
        </w:numPr>
        <w:rPr>
          <w:color w:val="24292E"/>
        </w:rPr>
      </w:pPr>
    </w:p>
    <w:p w14:paraId="2257054B" w14:textId="77777777" w:rsidR="00522976" w:rsidRPr="006A1AEC" w:rsidRDefault="00522976" w:rsidP="00880F7D">
      <w:pPr>
        <w:pStyle w:val="FACode2"/>
        <w:numPr>
          <w:ilvl w:val="0"/>
          <w:numId w:val="14"/>
        </w:numPr>
        <w:rPr>
          <w:color w:val="24292E"/>
        </w:rPr>
      </w:pPr>
      <w:r w:rsidRPr="006A1AEC">
        <w:rPr>
          <w:color w:val="24292E"/>
        </w:rPr>
        <w:t xml:space="preserve">        &lt;</w:t>
      </w:r>
      <w:r w:rsidRPr="006A1AEC">
        <w:rPr>
          <w:rStyle w:val="pl-ent"/>
          <w:color w:val="22863A"/>
        </w:rPr>
        <w:t>button</w:t>
      </w:r>
      <w:r w:rsidRPr="006A1AEC">
        <w:rPr>
          <w:color w:val="24292E"/>
        </w:rPr>
        <w:t xml:space="preserve"> </w:t>
      </w:r>
      <w:r w:rsidRPr="006A1AEC">
        <w:rPr>
          <w:rStyle w:val="pl-e"/>
          <w:color w:val="6F42C1"/>
        </w:rPr>
        <w:t>class</w:t>
      </w:r>
      <w:r w:rsidRPr="006A1AEC">
        <w:rPr>
          <w:color w:val="24292E"/>
        </w:rPr>
        <w:t>=</w:t>
      </w:r>
      <w:r w:rsidRPr="006A1AEC">
        <w:rPr>
          <w:rStyle w:val="pl-pds"/>
          <w:color w:val="032F62"/>
        </w:rPr>
        <w:t>"</w:t>
      </w:r>
      <w:r w:rsidRPr="006A1AEC">
        <w:rPr>
          <w:rStyle w:val="pl-s"/>
          <w:rFonts w:eastAsiaTheme="majorEastAsia"/>
          <w:color w:val="032F62"/>
        </w:rPr>
        <w:t>btn btn-sm btn-outline-secondary</w:t>
      </w:r>
      <w:r w:rsidRPr="006A1AEC">
        <w:rPr>
          <w:rStyle w:val="pl-pds"/>
          <w:color w:val="032F62"/>
        </w:rPr>
        <w:t>"</w:t>
      </w:r>
      <w:r w:rsidRPr="006A1AEC">
        <w:rPr>
          <w:color w:val="24292E"/>
        </w:rPr>
        <w:t>&gt;</w:t>
      </w:r>
    </w:p>
    <w:p w14:paraId="7F72CC35" w14:textId="77777777" w:rsidR="00522976" w:rsidRPr="006A1AEC" w:rsidRDefault="00522976" w:rsidP="00880F7D">
      <w:pPr>
        <w:pStyle w:val="FACode2"/>
        <w:numPr>
          <w:ilvl w:val="0"/>
          <w:numId w:val="14"/>
        </w:numPr>
        <w:rPr>
          <w:color w:val="24292E"/>
        </w:rPr>
      </w:pPr>
      <w:r w:rsidRPr="006A1AEC">
        <w:rPr>
          <w:color w:val="24292E"/>
        </w:rPr>
        <w:t xml:space="preserve">          &lt;</w:t>
      </w:r>
      <w:r w:rsidRPr="006A1AEC">
        <w:rPr>
          <w:rStyle w:val="pl-ent"/>
          <w:color w:val="22863A"/>
        </w:rPr>
        <w:t>i</w:t>
      </w:r>
      <w:r w:rsidRPr="006A1AEC">
        <w:rPr>
          <w:color w:val="24292E"/>
        </w:rPr>
        <w:t xml:space="preserve"> </w:t>
      </w:r>
      <w:r w:rsidRPr="006A1AEC">
        <w:rPr>
          <w:rStyle w:val="pl-e"/>
          <w:color w:val="6F42C1"/>
        </w:rPr>
        <w:t>class</w:t>
      </w:r>
      <w:r w:rsidRPr="006A1AEC">
        <w:rPr>
          <w:color w:val="24292E"/>
        </w:rPr>
        <w:t>=</w:t>
      </w:r>
      <w:r w:rsidRPr="006A1AEC">
        <w:rPr>
          <w:rStyle w:val="pl-pds"/>
          <w:color w:val="032F62"/>
        </w:rPr>
        <w:t>"</w:t>
      </w:r>
      <w:r w:rsidRPr="006A1AEC">
        <w:rPr>
          <w:rStyle w:val="pl-s"/>
          <w:rFonts w:eastAsiaTheme="majorEastAsia"/>
          <w:color w:val="032F62"/>
        </w:rPr>
        <w:t>ion-plus-round</w:t>
      </w:r>
      <w:r w:rsidRPr="006A1AEC">
        <w:rPr>
          <w:rStyle w:val="pl-pds"/>
          <w:color w:val="032F62"/>
        </w:rPr>
        <w:t>"</w:t>
      </w:r>
      <w:r w:rsidRPr="006A1AEC">
        <w:rPr>
          <w:color w:val="24292E"/>
        </w:rPr>
        <w:t>&gt;&lt;/</w:t>
      </w:r>
      <w:r w:rsidRPr="006A1AEC">
        <w:rPr>
          <w:rStyle w:val="pl-ent"/>
          <w:color w:val="22863A"/>
        </w:rPr>
        <w:t>i</w:t>
      </w:r>
      <w:r w:rsidRPr="006A1AEC">
        <w:rPr>
          <w:color w:val="24292E"/>
        </w:rPr>
        <w:t>&gt;</w:t>
      </w:r>
    </w:p>
    <w:p w14:paraId="721115C5" w14:textId="77777777" w:rsidR="00522976" w:rsidRPr="006A1AEC" w:rsidRDefault="00522976" w:rsidP="00880F7D">
      <w:pPr>
        <w:pStyle w:val="FACode2"/>
        <w:numPr>
          <w:ilvl w:val="0"/>
          <w:numId w:val="14"/>
        </w:numPr>
        <w:rPr>
          <w:color w:val="24292E"/>
        </w:rPr>
      </w:pPr>
      <w:r w:rsidRPr="006A1AEC">
        <w:rPr>
          <w:color w:val="24292E"/>
        </w:rPr>
        <w:t xml:space="preserve">          </w:t>
      </w:r>
      <w:r w:rsidRPr="006A1AEC">
        <w:rPr>
          <w:rStyle w:val="pl-c1"/>
          <w:color w:val="005CC5"/>
        </w:rPr>
        <w:t>&amp;</w:t>
      </w:r>
      <w:r w:rsidRPr="006A1AEC">
        <w:rPr>
          <w:rStyle w:val="pl-en"/>
          <w:color w:val="6F42C1"/>
        </w:rPr>
        <w:t>nbsp</w:t>
      </w:r>
      <w:r w:rsidRPr="006A1AEC">
        <w:rPr>
          <w:rStyle w:val="pl-c1"/>
          <w:color w:val="005CC5"/>
        </w:rPr>
        <w:t>;</w:t>
      </w:r>
    </w:p>
    <w:p w14:paraId="147D24F9" w14:textId="77777777" w:rsidR="00522976" w:rsidRPr="006A1AEC" w:rsidRDefault="00522976" w:rsidP="00880F7D">
      <w:pPr>
        <w:pStyle w:val="FACode2"/>
        <w:numPr>
          <w:ilvl w:val="0"/>
          <w:numId w:val="14"/>
        </w:numPr>
        <w:rPr>
          <w:color w:val="24292E"/>
        </w:rPr>
      </w:pPr>
      <w:r w:rsidRPr="006A1AEC">
        <w:rPr>
          <w:color w:val="24292E"/>
        </w:rPr>
        <w:t xml:space="preserve">          Follow Eric Simons &lt;</w:t>
      </w:r>
      <w:r w:rsidRPr="006A1AEC">
        <w:rPr>
          <w:rStyle w:val="pl-ent"/>
          <w:color w:val="22863A"/>
        </w:rPr>
        <w:t>span</w:t>
      </w:r>
      <w:r w:rsidRPr="006A1AEC">
        <w:rPr>
          <w:color w:val="24292E"/>
        </w:rPr>
        <w:t xml:space="preserve"> </w:t>
      </w:r>
      <w:r w:rsidRPr="006A1AEC">
        <w:rPr>
          <w:rStyle w:val="pl-e"/>
          <w:color w:val="6F42C1"/>
        </w:rPr>
        <w:t>class</w:t>
      </w:r>
      <w:r w:rsidRPr="006A1AEC">
        <w:rPr>
          <w:color w:val="24292E"/>
        </w:rPr>
        <w:t>=</w:t>
      </w:r>
      <w:r w:rsidRPr="006A1AEC">
        <w:rPr>
          <w:rStyle w:val="pl-pds"/>
          <w:color w:val="032F62"/>
        </w:rPr>
        <w:t>"</w:t>
      </w:r>
      <w:r w:rsidRPr="006A1AEC">
        <w:rPr>
          <w:rStyle w:val="pl-s"/>
          <w:rFonts w:eastAsiaTheme="majorEastAsia"/>
          <w:color w:val="032F62"/>
        </w:rPr>
        <w:t>counter</w:t>
      </w:r>
      <w:r w:rsidRPr="006A1AEC">
        <w:rPr>
          <w:rStyle w:val="pl-pds"/>
          <w:color w:val="032F62"/>
        </w:rPr>
        <w:t>"</w:t>
      </w:r>
      <w:r w:rsidRPr="006A1AEC">
        <w:rPr>
          <w:color w:val="24292E"/>
        </w:rPr>
        <w:t>&gt;(10)&lt;/</w:t>
      </w:r>
      <w:r w:rsidRPr="006A1AEC">
        <w:rPr>
          <w:rStyle w:val="pl-ent"/>
          <w:color w:val="22863A"/>
        </w:rPr>
        <w:t>span</w:t>
      </w:r>
      <w:r w:rsidRPr="006A1AEC">
        <w:rPr>
          <w:color w:val="24292E"/>
        </w:rPr>
        <w:t>&gt;</w:t>
      </w:r>
    </w:p>
    <w:p w14:paraId="2000286B" w14:textId="77777777" w:rsidR="00522976" w:rsidRPr="006A1AEC" w:rsidRDefault="00522976" w:rsidP="00880F7D">
      <w:pPr>
        <w:pStyle w:val="FACode2"/>
        <w:numPr>
          <w:ilvl w:val="0"/>
          <w:numId w:val="14"/>
        </w:numPr>
        <w:rPr>
          <w:color w:val="24292E"/>
        </w:rPr>
      </w:pPr>
      <w:r w:rsidRPr="006A1AEC">
        <w:rPr>
          <w:color w:val="24292E"/>
        </w:rPr>
        <w:t xml:space="preserve">        &lt;/</w:t>
      </w:r>
      <w:r w:rsidRPr="006A1AEC">
        <w:rPr>
          <w:rStyle w:val="pl-ent"/>
          <w:color w:val="22863A"/>
        </w:rPr>
        <w:t>button</w:t>
      </w:r>
      <w:r w:rsidRPr="006A1AEC">
        <w:rPr>
          <w:color w:val="24292E"/>
        </w:rPr>
        <w:t>&gt;</w:t>
      </w:r>
    </w:p>
    <w:p w14:paraId="411B610B" w14:textId="77777777" w:rsidR="00522976" w:rsidRPr="006A1AEC" w:rsidRDefault="00522976" w:rsidP="00880F7D">
      <w:pPr>
        <w:pStyle w:val="FACode2"/>
        <w:numPr>
          <w:ilvl w:val="0"/>
          <w:numId w:val="14"/>
        </w:numPr>
        <w:rPr>
          <w:color w:val="24292E"/>
        </w:rPr>
      </w:pPr>
      <w:r w:rsidRPr="006A1AEC">
        <w:rPr>
          <w:color w:val="24292E"/>
        </w:rPr>
        <w:t xml:space="preserve">        </w:t>
      </w:r>
      <w:r w:rsidRPr="006A1AEC">
        <w:rPr>
          <w:rStyle w:val="pl-c1"/>
          <w:color w:val="005CC5"/>
        </w:rPr>
        <w:t>&amp;</w:t>
      </w:r>
      <w:r w:rsidRPr="006A1AEC">
        <w:rPr>
          <w:rStyle w:val="pl-en"/>
          <w:color w:val="6F42C1"/>
        </w:rPr>
        <w:t>nbsp</w:t>
      </w:r>
      <w:r w:rsidRPr="006A1AEC">
        <w:rPr>
          <w:rStyle w:val="pl-c1"/>
          <w:color w:val="005CC5"/>
        </w:rPr>
        <w:t>;</w:t>
      </w:r>
    </w:p>
    <w:p w14:paraId="5266CA79" w14:textId="77777777" w:rsidR="00522976" w:rsidRPr="006A1AEC" w:rsidRDefault="00522976" w:rsidP="00880F7D">
      <w:pPr>
        <w:pStyle w:val="FACode2"/>
        <w:numPr>
          <w:ilvl w:val="0"/>
          <w:numId w:val="14"/>
        </w:numPr>
        <w:rPr>
          <w:color w:val="24292E"/>
        </w:rPr>
      </w:pPr>
      <w:r w:rsidRPr="006A1AEC">
        <w:rPr>
          <w:color w:val="24292E"/>
        </w:rPr>
        <w:t xml:space="preserve">        &lt;</w:t>
      </w:r>
      <w:r w:rsidRPr="006A1AEC">
        <w:rPr>
          <w:rStyle w:val="pl-ent"/>
          <w:color w:val="22863A"/>
        </w:rPr>
        <w:t>button</w:t>
      </w:r>
      <w:r w:rsidRPr="006A1AEC">
        <w:rPr>
          <w:color w:val="24292E"/>
        </w:rPr>
        <w:t xml:space="preserve"> </w:t>
      </w:r>
      <w:r w:rsidRPr="006A1AEC">
        <w:rPr>
          <w:rStyle w:val="pl-e"/>
          <w:color w:val="6F42C1"/>
        </w:rPr>
        <w:t>class</w:t>
      </w:r>
      <w:r w:rsidRPr="006A1AEC">
        <w:rPr>
          <w:color w:val="24292E"/>
        </w:rPr>
        <w:t>=</w:t>
      </w:r>
      <w:r w:rsidRPr="006A1AEC">
        <w:rPr>
          <w:rStyle w:val="pl-pds"/>
          <w:color w:val="032F62"/>
        </w:rPr>
        <w:t>"</w:t>
      </w:r>
      <w:r w:rsidRPr="006A1AEC">
        <w:rPr>
          <w:rStyle w:val="pl-s"/>
          <w:rFonts w:eastAsiaTheme="majorEastAsia"/>
          <w:color w:val="032F62"/>
        </w:rPr>
        <w:t>btn btn-sm btn-outline-primary</w:t>
      </w:r>
      <w:r w:rsidRPr="006A1AEC">
        <w:rPr>
          <w:rStyle w:val="pl-pds"/>
          <w:color w:val="032F62"/>
        </w:rPr>
        <w:t>"</w:t>
      </w:r>
      <w:r w:rsidRPr="006A1AEC">
        <w:rPr>
          <w:color w:val="24292E"/>
        </w:rPr>
        <w:t>&gt;</w:t>
      </w:r>
    </w:p>
    <w:p w14:paraId="4C7257E0" w14:textId="77777777" w:rsidR="00522976" w:rsidRPr="006A1AEC" w:rsidRDefault="00522976" w:rsidP="00880F7D">
      <w:pPr>
        <w:pStyle w:val="FACode2"/>
        <w:numPr>
          <w:ilvl w:val="0"/>
          <w:numId w:val="14"/>
        </w:numPr>
        <w:rPr>
          <w:color w:val="24292E"/>
        </w:rPr>
      </w:pPr>
      <w:r w:rsidRPr="006A1AEC">
        <w:rPr>
          <w:color w:val="24292E"/>
        </w:rPr>
        <w:t xml:space="preserve">          &lt;</w:t>
      </w:r>
      <w:r w:rsidRPr="006A1AEC">
        <w:rPr>
          <w:rStyle w:val="pl-ent"/>
          <w:color w:val="22863A"/>
        </w:rPr>
        <w:t>i</w:t>
      </w:r>
      <w:r w:rsidRPr="006A1AEC">
        <w:rPr>
          <w:color w:val="24292E"/>
        </w:rPr>
        <w:t xml:space="preserve"> </w:t>
      </w:r>
      <w:r w:rsidRPr="006A1AEC">
        <w:rPr>
          <w:rStyle w:val="pl-e"/>
          <w:color w:val="6F42C1"/>
        </w:rPr>
        <w:t>class</w:t>
      </w:r>
      <w:r w:rsidRPr="006A1AEC">
        <w:rPr>
          <w:color w:val="24292E"/>
        </w:rPr>
        <w:t>=</w:t>
      </w:r>
      <w:r w:rsidRPr="006A1AEC">
        <w:rPr>
          <w:rStyle w:val="pl-pds"/>
          <w:color w:val="032F62"/>
        </w:rPr>
        <w:t>"</w:t>
      </w:r>
      <w:r w:rsidRPr="006A1AEC">
        <w:rPr>
          <w:rStyle w:val="pl-s"/>
          <w:rFonts w:eastAsiaTheme="majorEastAsia"/>
          <w:color w:val="032F62"/>
        </w:rPr>
        <w:t>ion-heart</w:t>
      </w:r>
      <w:r w:rsidRPr="006A1AEC">
        <w:rPr>
          <w:rStyle w:val="pl-pds"/>
          <w:color w:val="032F62"/>
        </w:rPr>
        <w:t>"</w:t>
      </w:r>
      <w:r w:rsidRPr="006A1AEC">
        <w:rPr>
          <w:color w:val="24292E"/>
        </w:rPr>
        <w:t>&gt;&lt;/</w:t>
      </w:r>
      <w:r w:rsidRPr="006A1AEC">
        <w:rPr>
          <w:rStyle w:val="pl-ent"/>
          <w:color w:val="22863A"/>
        </w:rPr>
        <w:t>i</w:t>
      </w:r>
      <w:r w:rsidRPr="006A1AEC">
        <w:rPr>
          <w:color w:val="24292E"/>
        </w:rPr>
        <w:t>&gt;</w:t>
      </w:r>
    </w:p>
    <w:p w14:paraId="59A216FF" w14:textId="77777777" w:rsidR="00522976" w:rsidRPr="006A1AEC" w:rsidRDefault="00522976" w:rsidP="00880F7D">
      <w:pPr>
        <w:pStyle w:val="FACode2"/>
        <w:numPr>
          <w:ilvl w:val="0"/>
          <w:numId w:val="14"/>
        </w:numPr>
        <w:rPr>
          <w:color w:val="24292E"/>
        </w:rPr>
      </w:pPr>
      <w:r w:rsidRPr="006A1AEC">
        <w:rPr>
          <w:color w:val="24292E"/>
        </w:rPr>
        <w:t xml:space="preserve">          </w:t>
      </w:r>
      <w:r w:rsidRPr="006A1AEC">
        <w:rPr>
          <w:rStyle w:val="pl-c1"/>
          <w:color w:val="005CC5"/>
        </w:rPr>
        <w:t>&amp;</w:t>
      </w:r>
      <w:r w:rsidRPr="006A1AEC">
        <w:rPr>
          <w:rStyle w:val="pl-en"/>
          <w:color w:val="6F42C1"/>
        </w:rPr>
        <w:t>nbsp</w:t>
      </w:r>
      <w:r w:rsidRPr="006A1AEC">
        <w:rPr>
          <w:rStyle w:val="pl-c1"/>
          <w:color w:val="005CC5"/>
        </w:rPr>
        <w:t>;</w:t>
      </w:r>
    </w:p>
    <w:p w14:paraId="3A5920AF" w14:textId="77777777" w:rsidR="00522976" w:rsidRPr="006A1AEC" w:rsidRDefault="00522976" w:rsidP="00880F7D">
      <w:pPr>
        <w:pStyle w:val="FACode2"/>
        <w:numPr>
          <w:ilvl w:val="0"/>
          <w:numId w:val="14"/>
        </w:numPr>
        <w:rPr>
          <w:color w:val="24292E"/>
        </w:rPr>
      </w:pPr>
      <w:r w:rsidRPr="006A1AEC">
        <w:rPr>
          <w:color w:val="24292E"/>
        </w:rPr>
        <w:t xml:space="preserve">          Favorite Post &lt;</w:t>
      </w:r>
      <w:r w:rsidRPr="006A1AEC">
        <w:rPr>
          <w:rStyle w:val="pl-ent"/>
          <w:color w:val="22863A"/>
        </w:rPr>
        <w:t>span</w:t>
      </w:r>
      <w:r w:rsidRPr="006A1AEC">
        <w:rPr>
          <w:color w:val="24292E"/>
        </w:rPr>
        <w:t xml:space="preserve"> </w:t>
      </w:r>
      <w:r w:rsidRPr="006A1AEC">
        <w:rPr>
          <w:rStyle w:val="pl-e"/>
          <w:color w:val="6F42C1"/>
        </w:rPr>
        <w:t>class</w:t>
      </w:r>
      <w:r w:rsidRPr="006A1AEC">
        <w:rPr>
          <w:color w:val="24292E"/>
        </w:rPr>
        <w:t>=</w:t>
      </w:r>
      <w:r w:rsidRPr="006A1AEC">
        <w:rPr>
          <w:rStyle w:val="pl-pds"/>
          <w:color w:val="032F62"/>
        </w:rPr>
        <w:t>"</w:t>
      </w:r>
      <w:r w:rsidRPr="006A1AEC">
        <w:rPr>
          <w:rStyle w:val="pl-s"/>
          <w:rFonts w:eastAsiaTheme="majorEastAsia"/>
          <w:color w:val="032F62"/>
        </w:rPr>
        <w:t>counter</w:t>
      </w:r>
      <w:r w:rsidRPr="006A1AEC">
        <w:rPr>
          <w:rStyle w:val="pl-pds"/>
          <w:color w:val="032F62"/>
        </w:rPr>
        <w:t>"</w:t>
      </w:r>
      <w:r w:rsidRPr="006A1AEC">
        <w:rPr>
          <w:color w:val="24292E"/>
        </w:rPr>
        <w:t>&gt;(29)&lt;/</w:t>
      </w:r>
      <w:r w:rsidRPr="006A1AEC">
        <w:rPr>
          <w:rStyle w:val="pl-ent"/>
          <w:color w:val="22863A"/>
        </w:rPr>
        <w:t>span</w:t>
      </w:r>
      <w:r w:rsidRPr="006A1AEC">
        <w:rPr>
          <w:color w:val="24292E"/>
        </w:rPr>
        <w:t>&gt;</w:t>
      </w:r>
    </w:p>
    <w:p w14:paraId="0847B092" w14:textId="77777777" w:rsidR="00522976" w:rsidRPr="006A1AEC" w:rsidRDefault="00522976" w:rsidP="00880F7D">
      <w:pPr>
        <w:pStyle w:val="FACode2"/>
        <w:numPr>
          <w:ilvl w:val="0"/>
          <w:numId w:val="14"/>
        </w:numPr>
        <w:rPr>
          <w:color w:val="24292E"/>
        </w:rPr>
      </w:pPr>
      <w:r w:rsidRPr="006A1AEC">
        <w:rPr>
          <w:color w:val="24292E"/>
        </w:rPr>
        <w:t xml:space="preserve">        &lt;/</w:t>
      </w:r>
      <w:r w:rsidRPr="006A1AEC">
        <w:rPr>
          <w:rStyle w:val="pl-ent"/>
          <w:color w:val="22863A"/>
        </w:rPr>
        <w:t>button</w:t>
      </w:r>
      <w:r w:rsidRPr="006A1AEC">
        <w:rPr>
          <w:color w:val="24292E"/>
        </w:rPr>
        <w:t>&gt;</w:t>
      </w:r>
    </w:p>
    <w:p w14:paraId="414D8018" w14:textId="77777777" w:rsidR="00522976" w:rsidRPr="006A1AEC" w:rsidRDefault="00522976" w:rsidP="00880F7D">
      <w:pPr>
        <w:pStyle w:val="FACode2"/>
        <w:numPr>
          <w:ilvl w:val="0"/>
          <w:numId w:val="14"/>
        </w:numPr>
        <w:rPr>
          <w:color w:val="24292E"/>
        </w:rPr>
      </w:pPr>
      <w:r w:rsidRPr="006A1AEC">
        <w:rPr>
          <w:color w:val="24292E"/>
        </w:rPr>
        <w:t xml:space="preserve">      &lt;/</w:t>
      </w:r>
      <w:r w:rsidRPr="006A1AEC">
        <w:rPr>
          <w:rStyle w:val="pl-ent"/>
          <w:color w:val="22863A"/>
        </w:rPr>
        <w:t>div</w:t>
      </w:r>
      <w:r w:rsidRPr="006A1AEC">
        <w:rPr>
          <w:color w:val="24292E"/>
        </w:rPr>
        <w:t>&gt;</w:t>
      </w:r>
    </w:p>
    <w:p w14:paraId="5537F541" w14:textId="77777777" w:rsidR="00522976" w:rsidRPr="006A1AEC" w:rsidRDefault="00522976" w:rsidP="00880F7D">
      <w:pPr>
        <w:pStyle w:val="FACode2"/>
        <w:numPr>
          <w:ilvl w:val="0"/>
          <w:numId w:val="14"/>
        </w:numPr>
        <w:rPr>
          <w:color w:val="24292E"/>
        </w:rPr>
      </w:pPr>
      <w:r w:rsidRPr="006A1AEC">
        <w:rPr>
          <w:color w:val="24292E"/>
        </w:rPr>
        <w:t xml:space="preserve">    &lt;/</w:t>
      </w:r>
      <w:r w:rsidRPr="006A1AEC">
        <w:rPr>
          <w:rStyle w:val="pl-ent"/>
          <w:color w:val="22863A"/>
        </w:rPr>
        <w:t>div</w:t>
      </w:r>
      <w:r w:rsidRPr="006A1AEC">
        <w:rPr>
          <w:color w:val="24292E"/>
        </w:rPr>
        <w:t>&gt;</w:t>
      </w:r>
    </w:p>
    <w:p w14:paraId="5EC8A4F7" w14:textId="77777777" w:rsidR="00522976" w:rsidRPr="006A1AEC" w:rsidRDefault="00522976" w:rsidP="00880F7D">
      <w:pPr>
        <w:pStyle w:val="FACode2"/>
        <w:numPr>
          <w:ilvl w:val="0"/>
          <w:numId w:val="14"/>
        </w:numPr>
        <w:rPr>
          <w:color w:val="24292E"/>
        </w:rPr>
      </w:pPr>
    </w:p>
    <w:p w14:paraId="526D7637" w14:textId="77777777" w:rsidR="00522976" w:rsidRPr="006A1AEC" w:rsidRDefault="00522976" w:rsidP="00880F7D">
      <w:pPr>
        <w:pStyle w:val="FACode2"/>
        <w:numPr>
          <w:ilvl w:val="0"/>
          <w:numId w:val="14"/>
        </w:numPr>
        <w:rPr>
          <w:color w:val="24292E"/>
        </w:rPr>
      </w:pPr>
      <w:r w:rsidRPr="006A1AEC">
        <w:rPr>
          <w:color w:val="24292E"/>
        </w:rPr>
        <w:t xml:space="preserve">    &lt;</w:t>
      </w:r>
      <w:r w:rsidRPr="006A1AEC">
        <w:rPr>
          <w:rStyle w:val="pl-ent"/>
          <w:color w:val="22863A"/>
        </w:rPr>
        <w:t>div</w:t>
      </w:r>
      <w:r w:rsidRPr="006A1AEC">
        <w:rPr>
          <w:color w:val="24292E"/>
        </w:rPr>
        <w:t xml:space="preserve"> </w:t>
      </w:r>
      <w:r w:rsidRPr="006A1AEC">
        <w:rPr>
          <w:rStyle w:val="pl-e"/>
          <w:color w:val="6F42C1"/>
        </w:rPr>
        <w:t>class</w:t>
      </w:r>
      <w:r w:rsidRPr="006A1AEC">
        <w:rPr>
          <w:color w:val="24292E"/>
        </w:rPr>
        <w:t>=</w:t>
      </w:r>
      <w:r w:rsidRPr="006A1AEC">
        <w:rPr>
          <w:rStyle w:val="pl-pds"/>
          <w:color w:val="032F62"/>
        </w:rPr>
        <w:t>"</w:t>
      </w:r>
      <w:r w:rsidRPr="006A1AEC">
        <w:rPr>
          <w:rStyle w:val="pl-s"/>
          <w:rFonts w:eastAsiaTheme="majorEastAsia"/>
          <w:color w:val="032F62"/>
        </w:rPr>
        <w:t>row</w:t>
      </w:r>
      <w:r w:rsidRPr="006A1AEC">
        <w:rPr>
          <w:rStyle w:val="pl-pds"/>
          <w:color w:val="032F62"/>
        </w:rPr>
        <w:t>"</w:t>
      </w:r>
      <w:r w:rsidRPr="006A1AEC">
        <w:rPr>
          <w:color w:val="24292E"/>
        </w:rPr>
        <w:t>&gt;</w:t>
      </w:r>
    </w:p>
    <w:p w14:paraId="4C5CF7B1" w14:textId="77777777" w:rsidR="00522976" w:rsidRPr="006A1AEC" w:rsidRDefault="00522976" w:rsidP="00880F7D">
      <w:pPr>
        <w:pStyle w:val="FACode2"/>
        <w:numPr>
          <w:ilvl w:val="0"/>
          <w:numId w:val="14"/>
        </w:numPr>
        <w:rPr>
          <w:color w:val="24292E"/>
        </w:rPr>
      </w:pPr>
    </w:p>
    <w:p w14:paraId="259727BB" w14:textId="77777777" w:rsidR="00522976" w:rsidRPr="006A1AEC" w:rsidRDefault="00522976" w:rsidP="00880F7D">
      <w:pPr>
        <w:pStyle w:val="FACode2"/>
        <w:numPr>
          <w:ilvl w:val="0"/>
          <w:numId w:val="14"/>
        </w:numPr>
        <w:rPr>
          <w:color w:val="24292E"/>
        </w:rPr>
      </w:pPr>
      <w:r w:rsidRPr="006A1AEC">
        <w:rPr>
          <w:color w:val="24292E"/>
        </w:rPr>
        <w:t xml:space="preserve">      &lt;</w:t>
      </w:r>
      <w:r w:rsidRPr="006A1AEC">
        <w:rPr>
          <w:rStyle w:val="pl-ent"/>
          <w:color w:val="22863A"/>
        </w:rPr>
        <w:t>div</w:t>
      </w:r>
      <w:r w:rsidRPr="006A1AEC">
        <w:rPr>
          <w:color w:val="24292E"/>
        </w:rPr>
        <w:t xml:space="preserve"> </w:t>
      </w:r>
      <w:r w:rsidRPr="006A1AEC">
        <w:rPr>
          <w:rStyle w:val="pl-e"/>
          <w:color w:val="6F42C1"/>
        </w:rPr>
        <w:t>class</w:t>
      </w:r>
      <w:r w:rsidRPr="006A1AEC">
        <w:rPr>
          <w:color w:val="24292E"/>
        </w:rPr>
        <w:t>=</w:t>
      </w:r>
      <w:r w:rsidRPr="006A1AEC">
        <w:rPr>
          <w:rStyle w:val="pl-pds"/>
          <w:color w:val="032F62"/>
        </w:rPr>
        <w:t>"</w:t>
      </w:r>
      <w:r w:rsidRPr="006A1AEC">
        <w:rPr>
          <w:rStyle w:val="pl-s"/>
          <w:rFonts w:eastAsiaTheme="majorEastAsia"/>
          <w:color w:val="032F62"/>
        </w:rPr>
        <w:t>col-xs-12 col-md-8 offset-md-2</w:t>
      </w:r>
      <w:r w:rsidRPr="006A1AEC">
        <w:rPr>
          <w:rStyle w:val="pl-pds"/>
          <w:color w:val="032F62"/>
        </w:rPr>
        <w:t>"</w:t>
      </w:r>
      <w:r w:rsidRPr="006A1AEC">
        <w:rPr>
          <w:color w:val="24292E"/>
        </w:rPr>
        <w:t>&gt;</w:t>
      </w:r>
    </w:p>
    <w:p w14:paraId="32DBF006" w14:textId="77777777" w:rsidR="00522976" w:rsidRPr="006A1AEC" w:rsidRDefault="00522976" w:rsidP="00880F7D">
      <w:pPr>
        <w:pStyle w:val="FACode2"/>
        <w:numPr>
          <w:ilvl w:val="0"/>
          <w:numId w:val="14"/>
        </w:numPr>
        <w:rPr>
          <w:color w:val="24292E"/>
        </w:rPr>
      </w:pPr>
    </w:p>
    <w:p w14:paraId="3A93EDC6" w14:textId="77777777" w:rsidR="00522976" w:rsidRPr="006A1AEC" w:rsidRDefault="00522976" w:rsidP="00880F7D">
      <w:pPr>
        <w:pStyle w:val="FACode2"/>
        <w:numPr>
          <w:ilvl w:val="0"/>
          <w:numId w:val="14"/>
        </w:numPr>
        <w:rPr>
          <w:color w:val="24292E"/>
        </w:rPr>
      </w:pPr>
      <w:r w:rsidRPr="006A1AEC">
        <w:rPr>
          <w:color w:val="24292E"/>
        </w:rPr>
        <w:t xml:space="preserve">        &lt;</w:t>
      </w:r>
      <w:r w:rsidRPr="006A1AEC">
        <w:rPr>
          <w:rStyle w:val="pl-ent"/>
          <w:color w:val="22863A"/>
        </w:rPr>
        <w:t>form</w:t>
      </w:r>
      <w:r w:rsidRPr="006A1AEC">
        <w:rPr>
          <w:color w:val="24292E"/>
        </w:rPr>
        <w:t xml:space="preserve"> </w:t>
      </w:r>
      <w:r w:rsidRPr="006A1AEC">
        <w:rPr>
          <w:rStyle w:val="pl-e"/>
          <w:color w:val="6F42C1"/>
        </w:rPr>
        <w:t>class</w:t>
      </w:r>
      <w:r w:rsidRPr="006A1AEC">
        <w:rPr>
          <w:color w:val="24292E"/>
        </w:rPr>
        <w:t>=</w:t>
      </w:r>
      <w:r w:rsidRPr="006A1AEC">
        <w:rPr>
          <w:rStyle w:val="pl-pds"/>
          <w:color w:val="032F62"/>
        </w:rPr>
        <w:t>"</w:t>
      </w:r>
      <w:r w:rsidRPr="006A1AEC">
        <w:rPr>
          <w:rStyle w:val="pl-s"/>
          <w:rFonts w:eastAsiaTheme="majorEastAsia"/>
          <w:color w:val="032F62"/>
        </w:rPr>
        <w:t>card comment-form</w:t>
      </w:r>
      <w:r w:rsidRPr="006A1AEC">
        <w:rPr>
          <w:rStyle w:val="pl-pds"/>
          <w:color w:val="032F62"/>
        </w:rPr>
        <w:t>"</w:t>
      </w:r>
      <w:r w:rsidRPr="006A1AEC">
        <w:rPr>
          <w:color w:val="24292E"/>
        </w:rPr>
        <w:t>&gt;</w:t>
      </w:r>
    </w:p>
    <w:p w14:paraId="5815855E" w14:textId="77777777" w:rsidR="00522976" w:rsidRPr="006A1AEC" w:rsidRDefault="00522976" w:rsidP="00880F7D">
      <w:pPr>
        <w:pStyle w:val="FACode2"/>
        <w:numPr>
          <w:ilvl w:val="0"/>
          <w:numId w:val="14"/>
        </w:numPr>
        <w:rPr>
          <w:color w:val="24292E"/>
        </w:rPr>
      </w:pPr>
      <w:r w:rsidRPr="006A1AEC">
        <w:rPr>
          <w:color w:val="24292E"/>
        </w:rPr>
        <w:t xml:space="preserve">          &lt;</w:t>
      </w:r>
      <w:r w:rsidRPr="006A1AEC">
        <w:rPr>
          <w:rStyle w:val="pl-ent"/>
          <w:color w:val="22863A"/>
        </w:rPr>
        <w:t>div</w:t>
      </w:r>
      <w:r w:rsidRPr="006A1AEC">
        <w:rPr>
          <w:color w:val="24292E"/>
        </w:rPr>
        <w:t xml:space="preserve"> </w:t>
      </w:r>
      <w:r w:rsidRPr="006A1AEC">
        <w:rPr>
          <w:rStyle w:val="pl-e"/>
          <w:color w:val="6F42C1"/>
        </w:rPr>
        <w:t>class</w:t>
      </w:r>
      <w:r w:rsidRPr="006A1AEC">
        <w:rPr>
          <w:color w:val="24292E"/>
        </w:rPr>
        <w:t>=</w:t>
      </w:r>
      <w:r w:rsidRPr="006A1AEC">
        <w:rPr>
          <w:rStyle w:val="pl-pds"/>
          <w:color w:val="032F62"/>
        </w:rPr>
        <w:t>"</w:t>
      </w:r>
      <w:r w:rsidRPr="006A1AEC">
        <w:rPr>
          <w:rStyle w:val="pl-s"/>
          <w:rFonts w:eastAsiaTheme="majorEastAsia"/>
          <w:color w:val="032F62"/>
        </w:rPr>
        <w:t>card-block</w:t>
      </w:r>
      <w:r w:rsidRPr="006A1AEC">
        <w:rPr>
          <w:rStyle w:val="pl-pds"/>
          <w:color w:val="032F62"/>
        </w:rPr>
        <w:t>"</w:t>
      </w:r>
      <w:r w:rsidRPr="006A1AEC">
        <w:rPr>
          <w:color w:val="24292E"/>
        </w:rPr>
        <w:t>&gt;</w:t>
      </w:r>
    </w:p>
    <w:p w14:paraId="4CAA4914" w14:textId="77777777" w:rsidR="00522976" w:rsidRPr="006A1AEC" w:rsidRDefault="00522976" w:rsidP="00880F7D">
      <w:pPr>
        <w:pStyle w:val="FACode2"/>
        <w:numPr>
          <w:ilvl w:val="0"/>
          <w:numId w:val="14"/>
        </w:numPr>
        <w:rPr>
          <w:color w:val="24292E"/>
        </w:rPr>
      </w:pPr>
      <w:r w:rsidRPr="006A1AEC">
        <w:rPr>
          <w:color w:val="24292E"/>
        </w:rPr>
        <w:t xml:space="preserve">            &lt;</w:t>
      </w:r>
      <w:r w:rsidRPr="006A1AEC">
        <w:rPr>
          <w:rStyle w:val="pl-ent"/>
          <w:color w:val="22863A"/>
        </w:rPr>
        <w:t>textarea</w:t>
      </w:r>
      <w:r w:rsidRPr="006A1AEC">
        <w:rPr>
          <w:color w:val="24292E"/>
        </w:rPr>
        <w:t xml:space="preserve"> </w:t>
      </w:r>
      <w:r w:rsidRPr="006A1AEC">
        <w:rPr>
          <w:rStyle w:val="pl-e"/>
          <w:color w:val="6F42C1"/>
        </w:rPr>
        <w:t>class</w:t>
      </w:r>
      <w:r w:rsidRPr="006A1AEC">
        <w:rPr>
          <w:color w:val="24292E"/>
        </w:rPr>
        <w:t>=</w:t>
      </w:r>
      <w:r w:rsidRPr="006A1AEC">
        <w:rPr>
          <w:rStyle w:val="pl-pds"/>
          <w:color w:val="032F62"/>
        </w:rPr>
        <w:t>"</w:t>
      </w:r>
      <w:r w:rsidRPr="006A1AEC">
        <w:rPr>
          <w:rStyle w:val="pl-s"/>
          <w:rFonts w:eastAsiaTheme="majorEastAsia"/>
          <w:color w:val="032F62"/>
        </w:rPr>
        <w:t>form-control</w:t>
      </w:r>
      <w:r w:rsidRPr="006A1AEC">
        <w:rPr>
          <w:rStyle w:val="pl-pds"/>
          <w:color w:val="032F62"/>
        </w:rPr>
        <w:t>"</w:t>
      </w:r>
      <w:r w:rsidRPr="006A1AEC">
        <w:rPr>
          <w:color w:val="24292E"/>
        </w:rPr>
        <w:t xml:space="preserve"> </w:t>
      </w:r>
      <w:r w:rsidRPr="006A1AEC">
        <w:rPr>
          <w:rStyle w:val="pl-e"/>
          <w:color w:val="6F42C1"/>
        </w:rPr>
        <w:t>placeholder</w:t>
      </w:r>
      <w:r w:rsidRPr="006A1AEC">
        <w:rPr>
          <w:color w:val="24292E"/>
        </w:rPr>
        <w:t>=</w:t>
      </w:r>
      <w:r w:rsidRPr="006A1AEC">
        <w:rPr>
          <w:rStyle w:val="pl-pds"/>
          <w:color w:val="032F62"/>
        </w:rPr>
        <w:t>"</w:t>
      </w:r>
      <w:r w:rsidRPr="006A1AEC">
        <w:rPr>
          <w:rStyle w:val="pl-s"/>
          <w:rFonts w:eastAsiaTheme="majorEastAsia"/>
          <w:color w:val="032F62"/>
        </w:rPr>
        <w:t>Write a comment...</w:t>
      </w:r>
      <w:r w:rsidRPr="006A1AEC">
        <w:rPr>
          <w:rStyle w:val="pl-pds"/>
          <w:color w:val="032F62"/>
        </w:rPr>
        <w:t>"</w:t>
      </w:r>
      <w:r w:rsidRPr="006A1AEC">
        <w:rPr>
          <w:color w:val="24292E"/>
        </w:rPr>
        <w:t xml:space="preserve"> </w:t>
      </w:r>
      <w:r w:rsidRPr="006A1AEC">
        <w:rPr>
          <w:rStyle w:val="pl-e"/>
          <w:color w:val="6F42C1"/>
        </w:rPr>
        <w:t>rows</w:t>
      </w:r>
      <w:r w:rsidRPr="006A1AEC">
        <w:rPr>
          <w:color w:val="24292E"/>
        </w:rPr>
        <w:t>=</w:t>
      </w:r>
      <w:r w:rsidRPr="006A1AEC">
        <w:rPr>
          <w:rStyle w:val="pl-pds"/>
          <w:color w:val="032F62"/>
        </w:rPr>
        <w:t>"</w:t>
      </w:r>
      <w:r w:rsidRPr="006A1AEC">
        <w:rPr>
          <w:rStyle w:val="pl-s"/>
          <w:rFonts w:eastAsiaTheme="majorEastAsia"/>
          <w:color w:val="032F62"/>
        </w:rPr>
        <w:t>3</w:t>
      </w:r>
      <w:r w:rsidRPr="006A1AEC">
        <w:rPr>
          <w:rStyle w:val="pl-pds"/>
          <w:color w:val="032F62"/>
        </w:rPr>
        <w:t>"</w:t>
      </w:r>
      <w:r w:rsidRPr="006A1AEC">
        <w:rPr>
          <w:color w:val="24292E"/>
        </w:rPr>
        <w:t>&gt;&lt;/</w:t>
      </w:r>
      <w:r w:rsidRPr="006A1AEC">
        <w:rPr>
          <w:rStyle w:val="pl-ent"/>
          <w:color w:val="22863A"/>
        </w:rPr>
        <w:t>textarea</w:t>
      </w:r>
      <w:r w:rsidRPr="006A1AEC">
        <w:rPr>
          <w:color w:val="24292E"/>
        </w:rPr>
        <w:t>&gt;</w:t>
      </w:r>
    </w:p>
    <w:p w14:paraId="3BC26D9E" w14:textId="77777777" w:rsidR="00522976" w:rsidRPr="006A1AEC" w:rsidRDefault="00522976" w:rsidP="00880F7D">
      <w:pPr>
        <w:pStyle w:val="FACode2"/>
        <w:numPr>
          <w:ilvl w:val="0"/>
          <w:numId w:val="14"/>
        </w:numPr>
        <w:rPr>
          <w:color w:val="24292E"/>
        </w:rPr>
      </w:pPr>
      <w:r w:rsidRPr="006A1AEC">
        <w:rPr>
          <w:color w:val="24292E"/>
        </w:rPr>
        <w:t xml:space="preserve">          &lt;/</w:t>
      </w:r>
      <w:r w:rsidRPr="006A1AEC">
        <w:rPr>
          <w:rStyle w:val="pl-ent"/>
          <w:color w:val="22863A"/>
        </w:rPr>
        <w:t>div</w:t>
      </w:r>
      <w:r w:rsidRPr="006A1AEC">
        <w:rPr>
          <w:color w:val="24292E"/>
        </w:rPr>
        <w:t>&gt;</w:t>
      </w:r>
    </w:p>
    <w:p w14:paraId="2CF408B6" w14:textId="77777777" w:rsidR="00522976" w:rsidRPr="006A1AEC" w:rsidRDefault="00522976" w:rsidP="00880F7D">
      <w:pPr>
        <w:pStyle w:val="FACode2"/>
        <w:numPr>
          <w:ilvl w:val="0"/>
          <w:numId w:val="14"/>
        </w:numPr>
        <w:rPr>
          <w:color w:val="24292E"/>
        </w:rPr>
      </w:pPr>
      <w:r w:rsidRPr="006A1AEC">
        <w:rPr>
          <w:color w:val="24292E"/>
        </w:rPr>
        <w:t xml:space="preserve">          &lt;</w:t>
      </w:r>
      <w:r w:rsidRPr="006A1AEC">
        <w:rPr>
          <w:rStyle w:val="pl-ent"/>
          <w:color w:val="22863A"/>
        </w:rPr>
        <w:t>div</w:t>
      </w:r>
      <w:r w:rsidRPr="006A1AEC">
        <w:rPr>
          <w:color w:val="24292E"/>
        </w:rPr>
        <w:t xml:space="preserve"> </w:t>
      </w:r>
      <w:r w:rsidRPr="006A1AEC">
        <w:rPr>
          <w:rStyle w:val="pl-e"/>
          <w:color w:val="6F42C1"/>
        </w:rPr>
        <w:t>class</w:t>
      </w:r>
      <w:r w:rsidRPr="006A1AEC">
        <w:rPr>
          <w:color w:val="24292E"/>
        </w:rPr>
        <w:t>=</w:t>
      </w:r>
      <w:r w:rsidRPr="006A1AEC">
        <w:rPr>
          <w:rStyle w:val="pl-pds"/>
          <w:color w:val="032F62"/>
        </w:rPr>
        <w:t>"</w:t>
      </w:r>
      <w:r w:rsidRPr="006A1AEC">
        <w:rPr>
          <w:rStyle w:val="pl-s"/>
          <w:rFonts w:eastAsiaTheme="majorEastAsia"/>
          <w:color w:val="032F62"/>
        </w:rPr>
        <w:t>card-footer</w:t>
      </w:r>
      <w:r w:rsidRPr="006A1AEC">
        <w:rPr>
          <w:rStyle w:val="pl-pds"/>
          <w:color w:val="032F62"/>
        </w:rPr>
        <w:t>"</w:t>
      </w:r>
      <w:r w:rsidRPr="006A1AEC">
        <w:rPr>
          <w:color w:val="24292E"/>
        </w:rPr>
        <w:t>&gt;</w:t>
      </w:r>
    </w:p>
    <w:p w14:paraId="28FEFE71" w14:textId="77777777" w:rsidR="00522976" w:rsidRPr="006A1AEC" w:rsidRDefault="00522976" w:rsidP="00880F7D">
      <w:pPr>
        <w:pStyle w:val="FACode2"/>
        <w:numPr>
          <w:ilvl w:val="0"/>
          <w:numId w:val="14"/>
        </w:numPr>
        <w:rPr>
          <w:color w:val="24292E"/>
        </w:rPr>
      </w:pPr>
      <w:r w:rsidRPr="006A1AEC">
        <w:rPr>
          <w:color w:val="24292E"/>
        </w:rPr>
        <w:t xml:space="preserve">            &lt;</w:t>
      </w:r>
      <w:r w:rsidRPr="006A1AEC">
        <w:rPr>
          <w:rStyle w:val="pl-ent"/>
          <w:color w:val="22863A"/>
        </w:rPr>
        <w:t>img</w:t>
      </w:r>
      <w:r w:rsidRPr="006A1AEC">
        <w:rPr>
          <w:color w:val="24292E"/>
        </w:rPr>
        <w:t xml:space="preserve"> </w:t>
      </w:r>
      <w:r w:rsidRPr="006A1AEC">
        <w:rPr>
          <w:rStyle w:val="pl-e"/>
          <w:color w:val="6F42C1"/>
        </w:rPr>
        <w:t>src</w:t>
      </w:r>
      <w:r w:rsidRPr="006A1AEC">
        <w:rPr>
          <w:color w:val="24292E"/>
        </w:rPr>
        <w:t>=</w:t>
      </w:r>
      <w:r w:rsidRPr="006A1AEC">
        <w:rPr>
          <w:rStyle w:val="pl-pds"/>
          <w:color w:val="032F62"/>
        </w:rPr>
        <w:t>"</w:t>
      </w:r>
      <w:r w:rsidRPr="006A1AEC">
        <w:rPr>
          <w:rStyle w:val="pl-s"/>
          <w:rFonts w:eastAsiaTheme="majorEastAsia"/>
          <w:color w:val="032F62"/>
        </w:rPr>
        <w:t>http://i.imgur.com/Qr71crq.jpg</w:t>
      </w:r>
      <w:r w:rsidRPr="006A1AEC">
        <w:rPr>
          <w:rStyle w:val="pl-pds"/>
          <w:color w:val="032F62"/>
        </w:rPr>
        <w:t>"</w:t>
      </w:r>
      <w:r w:rsidRPr="006A1AEC">
        <w:rPr>
          <w:color w:val="24292E"/>
        </w:rPr>
        <w:t xml:space="preserve"> </w:t>
      </w:r>
      <w:r w:rsidRPr="006A1AEC">
        <w:rPr>
          <w:rStyle w:val="pl-e"/>
          <w:color w:val="6F42C1"/>
        </w:rPr>
        <w:t>class</w:t>
      </w:r>
      <w:r w:rsidRPr="006A1AEC">
        <w:rPr>
          <w:color w:val="24292E"/>
        </w:rPr>
        <w:t>=</w:t>
      </w:r>
      <w:r w:rsidRPr="006A1AEC">
        <w:rPr>
          <w:rStyle w:val="pl-pds"/>
          <w:color w:val="032F62"/>
        </w:rPr>
        <w:t>"</w:t>
      </w:r>
      <w:r w:rsidRPr="006A1AEC">
        <w:rPr>
          <w:rStyle w:val="pl-s"/>
          <w:rFonts w:eastAsiaTheme="majorEastAsia"/>
          <w:color w:val="032F62"/>
        </w:rPr>
        <w:t>comment-author-img</w:t>
      </w:r>
      <w:r w:rsidRPr="006A1AEC">
        <w:rPr>
          <w:rStyle w:val="pl-pds"/>
          <w:color w:val="032F62"/>
        </w:rPr>
        <w:t>"</w:t>
      </w:r>
      <w:r w:rsidRPr="006A1AEC">
        <w:rPr>
          <w:color w:val="24292E"/>
        </w:rPr>
        <w:t xml:space="preserve"> /&gt;</w:t>
      </w:r>
    </w:p>
    <w:p w14:paraId="59740419" w14:textId="77777777" w:rsidR="00522976" w:rsidRPr="006A1AEC" w:rsidRDefault="00522976" w:rsidP="00880F7D">
      <w:pPr>
        <w:pStyle w:val="FACode2"/>
        <w:numPr>
          <w:ilvl w:val="0"/>
          <w:numId w:val="14"/>
        </w:numPr>
        <w:rPr>
          <w:color w:val="24292E"/>
        </w:rPr>
      </w:pPr>
      <w:r w:rsidRPr="006A1AEC">
        <w:rPr>
          <w:color w:val="24292E"/>
        </w:rPr>
        <w:t xml:space="preserve">            &lt;</w:t>
      </w:r>
      <w:r w:rsidRPr="006A1AEC">
        <w:rPr>
          <w:rStyle w:val="pl-ent"/>
          <w:color w:val="22863A"/>
        </w:rPr>
        <w:t>button</w:t>
      </w:r>
      <w:r w:rsidRPr="006A1AEC">
        <w:rPr>
          <w:color w:val="24292E"/>
        </w:rPr>
        <w:t xml:space="preserve"> </w:t>
      </w:r>
      <w:r w:rsidRPr="006A1AEC">
        <w:rPr>
          <w:rStyle w:val="pl-e"/>
          <w:color w:val="6F42C1"/>
        </w:rPr>
        <w:t>class</w:t>
      </w:r>
      <w:r w:rsidRPr="006A1AEC">
        <w:rPr>
          <w:color w:val="24292E"/>
        </w:rPr>
        <w:t>=</w:t>
      </w:r>
      <w:r w:rsidRPr="006A1AEC">
        <w:rPr>
          <w:rStyle w:val="pl-pds"/>
          <w:color w:val="032F62"/>
        </w:rPr>
        <w:t>"</w:t>
      </w:r>
      <w:r w:rsidRPr="006A1AEC">
        <w:rPr>
          <w:rStyle w:val="pl-s"/>
          <w:rFonts w:eastAsiaTheme="majorEastAsia"/>
          <w:color w:val="032F62"/>
        </w:rPr>
        <w:t>btn btn-sm btn-primary</w:t>
      </w:r>
      <w:r w:rsidRPr="006A1AEC">
        <w:rPr>
          <w:rStyle w:val="pl-pds"/>
          <w:color w:val="032F62"/>
        </w:rPr>
        <w:t>"</w:t>
      </w:r>
      <w:r w:rsidRPr="006A1AEC">
        <w:rPr>
          <w:color w:val="24292E"/>
        </w:rPr>
        <w:t>&gt;</w:t>
      </w:r>
    </w:p>
    <w:p w14:paraId="52CE251F" w14:textId="77777777" w:rsidR="00522976" w:rsidRPr="006A1AEC" w:rsidRDefault="00522976" w:rsidP="00880F7D">
      <w:pPr>
        <w:pStyle w:val="FACode2"/>
        <w:numPr>
          <w:ilvl w:val="0"/>
          <w:numId w:val="14"/>
        </w:numPr>
        <w:rPr>
          <w:color w:val="24292E"/>
        </w:rPr>
      </w:pPr>
      <w:r w:rsidRPr="006A1AEC">
        <w:rPr>
          <w:color w:val="24292E"/>
        </w:rPr>
        <w:t xml:space="preserve">             Post Comment</w:t>
      </w:r>
    </w:p>
    <w:p w14:paraId="497301A2" w14:textId="77777777" w:rsidR="00522976" w:rsidRPr="006A1AEC" w:rsidRDefault="00522976" w:rsidP="00880F7D">
      <w:pPr>
        <w:pStyle w:val="FACode2"/>
        <w:numPr>
          <w:ilvl w:val="0"/>
          <w:numId w:val="14"/>
        </w:numPr>
        <w:rPr>
          <w:color w:val="24292E"/>
        </w:rPr>
      </w:pPr>
      <w:r w:rsidRPr="006A1AEC">
        <w:rPr>
          <w:color w:val="24292E"/>
        </w:rPr>
        <w:t xml:space="preserve">            &lt;/</w:t>
      </w:r>
      <w:r w:rsidRPr="006A1AEC">
        <w:rPr>
          <w:rStyle w:val="pl-ent"/>
          <w:color w:val="22863A"/>
        </w:rPr>
        <w:t>button</w:t>
      </w:r>
      <w:r w:rsidRPr="006A1AEC">
        <w:rPr>
          <w:color w:val="24292E"/>
        </w:rPr>
        <w:t>&gt;</w:t>
      </w:r>
    </w:p>
    <w:p w14:paraId="5C1288DA" w14:textId="77777777" w:rsidR="00522976" w:rsidRPr="006A1AEC" w:rsidRDefault="00522976" w:rsidP="00880F7D">
      <w:pPr>
        <w:pStyle w:val="FACode2"/>
        <w:numPr>
          <w:ilvl w:val="0"/>
          <w:numId w:val="14"/>
        </w:numPr>
        <w:rPr>
          <w:color w:val="24292E"/>
        </w:rPr>
      </w:pPr>
      <w:r w:rsidRPr="006A1AEC">
        <w:rPr>
          <w:color w:val="24292E"/>
        </w:rPr>
        <w:t xml:space="preserve">          &lt;/</w:t>
      </w:r>
      <w:r w:rsidRPr="006A1AEC">
        <w:rPr>
          <w:rStyle w:val="pl-ent"/>
          <w:color w:val="22863A"/>
        </w:rPr>
        <w:t>div</w:t>
      </w:r>
      <w:r w:rsidRPr="006A1AEC">
        <w:rPr>
          <w:color w:val="24292E"/>
        </w:rPr>
        <w:t>&gt;</w:t>
      </w:r>
    </w:p>
    <w:p w14:paraId="4E190DB4" w14:textId="77777777" w:rsidR="00522976" w:rsidRPr="006A1AEC" w:rsidRDefault="00522976" w:rsidP="00880F7D">
      <w:pPr>
        <w:pStyle w:val="FACode2"/>
        <w:numPr>
          <w:ilvl w:val="0"/>
          <w:numId w:val="14"/>
        </w:numPr>
        <w:rPr>
          <w:color w:val="24292E"/>
        </w:rPr>
      </w:pPr>
      <w:r w:rsidRPr="006A1AEC">
        <w:rPr>
          <w:color w:val="24292E"/>
        </w:rPr>
        <w:t xml:space="preserve">        &lt;/</w:t>
      </w:r>
      <w:r w:rsidRPr="006A1AEC">
        <w:rPr>
          <w:rStyle w:val="pl-ent"/>
          <w:color w:val="22863A"/>
        </w:rPr>
        <w:t>form</w:t>
      </w:r>
      <w:r w:rsidRPr="006A1AEC">
        <w:rPr>
          <w:color w:val="24292E"/>
        </w:rPr>
        <w:t>&gt;</w:t>
      </w:r>
    </w:p>
    <w:p w14:paraId="322F8B8E" w14:textId="77777777" w:rsidR="00522976" w:rsidRPr="006A1AEC" w:rsidRDefault="00522976" w:rsidP="00880F7D">
      <w:pPr>
        <w:pStyle w:val="FACode2"/>
        <w:numPr>
          <w:ilvl w:val="0"/>
          <w:numId w:val="14"/>
        </w:numPr>
        <w:rPr>
          <w:color w:val="24292E"/>
        </w:rPr>
      </w:pPr>
      <w:r w:rsidRPr="006A1AEC">
        <w:rPr>
          <w:color w:val="24292E"/>
        </w:rPr>
        <w:t xml:space="preserve">        </w:t>
      </w:r>
    </w:p>
    <w:p w14:paraId="6509A644" w14:textId="77777777" w:rsidR="00522976" w:rsidRPr="006A1AEC" w:rsidRDefault="00522976" w:rsidP="00880F7D">
      <w:pPr>
        <w:pStyle w:val="FACode2"/>
        <w:numPr>
          <w:ilvl w:val="0"/>
          <w:numId w:val="14"/>
        </w:numPr>
        <w:rPr>
          <w:color w:val="24292E"/>
        </w:rPr>
      </w:pPr>
      <w:r w:rsidRPr="006A1AEC">
        <w:rPr>
          <w:color w:val="24292E"/>
        </w:rPr>
        <w:t xml:space="preserve">        &lt;</w:t>
      </w:r>
      <w:r w:rsidRPr="006A1AEC">
        <w:rPr>
          <w:rStyle w:val="pl-ent"/>
          <w:color w:val="22863A"/>
        </w:rPr>
        <w:t>div</w:t>
      </w:r>
      <w:r w:rsidRPr="006A1AEC">
        <w:rPr>
          <w:color w:val="24292E"/>
        </w:rPr>
        <w:t xml:space="preserve"> </w:t>
      </w:r>
      <w:r w:rsidRPr="006A1AEC">
        <w:rPr>
          <w:rStyle w:val="pl-e"/>
          <w:color w:val="6F42C1"/>
        </w:rPr>
        <w:t>class</w:t>
      </w:r>
      <w:r w:rsidRPr="006A1AEC">
        <w:rPr>
          <w:color w:val="24292E"/>
        </w:rPr>
        <w:t>=</w:t>
      </w:r>
      <w:r w:rsidRPr="006A1AEC">
        <w:rPr>
          <w:rStyle w:val="pl-pds"/>
          <w:color w:val="032F62"/>
        </w:rPr>
        <w:t>"</w:t>
      </w:r>
      <w:r w:rsidRPr="006A1AEC">
        <w:rPr>
          <w:rStyle w:val="pl-s"/>
          <w:rFonts w:eastAsiaTheme="majorEastAsia"/>
          <w:color w:val="032F62"/>
        </w:rPr>
        <w:t>card</w:t>
      </w:r>
      <w:r w:rsidRPr="006A1AEC">
        <w:rPr>
          <w:rStyle w:val="pl-pds"/>
          <w:color w:val="032F62"/>
        </w:rPr>
        <w:t>"</w:t>
      </w:r>
      <w:r w:rsidRPr="006A1AEC">
        <w:rPr>
          <w:color w:val="24292E"/>
        </w:rPr>
        <w:t>&gt;</w:t>
      </w:r>
    </w:p>
    <w:p w14:paraId="3E3C7D2F" w14:textId="77777777" w:rsidR="00522976" w:rsidRPr="006A1AEC" w:rsidRDefault="00522976" w:rsidP="00880F7D">
      <w:pPr>
        <w:pStyle w:val="FACode2"/>
        <w:numPr>
          <w:ilvl w:val="0"/>
          <w:numId w:val="14"/>
        </w:numPr>
        <w:rPr>
          <w:color w:val="24292E"/>
        </w:rPr>
      </w:pPr>
      <w:r w:rsidRPr="006A1AEC">
        <w:rPr>
          <w:color w:val="24292E"/>
        </w:rPr>
        <w:t xml:space="preserve">          &lt;</w:t>
      </w:r>
      <w:r w:rsidRPr="006A1AEC">
        <w:rPr>
          <w:rStyle w:val="pl-ent"/>
          <w:color w:val="22863A"/>
        </w:rPr>
        <w:t>div</w:t>
      </w:r>
      <w:r w:rsidRPr="006A1AEC">
        <w:rPr>
          <w:color w:val="24292E"/>
        </w:rPr>
        <w:t xml:space="preserve"> </w:t>
      </w:r>
      <w:r w:rsidRPr="006A1AEC">
        <w:rPr>
          <w:rStyle w:val="pl-e"/>
          <w:color w:val="6F42C1"/>
        </w:rPr>
        <w:t>class</w:t>
      </w:r>
      <w:r w:rsidRPr="006A1AEC">
        <w:rPr>
          <w:color w:val="24292E"/>
        </w:rPr>
        <w:t>=</w:t>
      </w:r>
      <w:r w:rsidRPr="006A1AEC">
        <w:rPr>
          <w:rStyle w:val="pl-pds"/>
          <w:color w:val="032F62"/>
        </w:rPr>
        <w:t>"</w:t>
      </w:r>
      <w:r w:rsidRPr="006A1AEC">
        <w:rPr>
          <w:rStyle w:val="pl-s"/>
          <w:rFonts w:eastAsiaTheme="majorEastAsia"/>
          <w:color w:val="032F62"/>
        </w:rPr>
        <w:t>card-block</w:t>
      </w:r>
      <w:r w:rsidRPr="006A1AEC">
        <w:rPr>
          <w:rStyle w:val="pl-pds"/>
          <w:color w:val="032F62"/>
        </w:rPr>
        <w:t>"</w:t>
      </w:r>
      <w:r w:rsidRPr="006A1AEC">
        <w:rPr>
          <w:color w:val="24292E"/>
        </w:rPr>
        <w:t>&gt;</w:t>
      </w:r>
    </w:p>
    <w:p w14:paraId="319B3EEE" w14:textId="77777777" w:rsidR="00522976" w:rsidRPr="006A1AEC" w:rsidRDefault="00522976" w:rsidP="00880F7D">
      <w:pPr>
        <w:pStyle w:val="FACode2"/>
        <w:numPr>
          <w:ilvl w:val="0"/>
          <w:numId w:val="14"/>
        </w:numPr>
        <w:rPr>
          <w:color w:val="24292E"/>
        </w:rPr>
      </w:pPr>
      <w:r w:rsidRPr="006A1AEC">
        <w:rPr>
          <w:color w:val="24292E"/>
        </w:rPr>
        <w:t xml:space="preserve">            &lt;</w:t>
      </w:r>
      <w:r w:rsidRPr="006A1AEC">
        <w:rPr>
          <w:rStyle w:val="pl-ent"/>
          <w:color w:val="22863A"/>
        </w:rPr>
        <w:t>p</w:t>
      </w:r>
      <w:r w:rsidRPr="006A1AEC">
        <w:rPr>
          <w:color w:val="24292E"/>
        </w:rPr>
        <w:t xml:space="preserve"> </w:t>
      </w:r>
      <w:r w:rsidRPr="006A1AEC">
        <w:rPr>
          <w:rStyle w:val="pl-e"/>
          <w:color w:val="6F42C1"/>
        </w:rPr>
        <w:t>class</w:t>
      </w:r>
      <w:r w:rsidRPr="006A1AEC">
        <w:rPr>
          <w:color w:val="24292E"/>
        </w:rPr>
        <w:t>=</w:t>
      </w:r>
      <w:r w:rsidRPr="006A1AEC">
        <w:rPr>
          <w:rStyle w:val="pl-pds"/>
          <w:color w:val="032F62"/>
        </w:rPr>
        <w:t>"</w:t>
      </w:r>
      <w:r w:rsidRPr="006A1AEC">
        <w:rPr>
          <w:rStyle w:val="pl-s"/>
          <w:rFonts w:eastAsiaTheme="majorEastAsia"/>
          <w:color w:val="032F62"/>
        </w:rPr>
        <w:t>card-text</w:t>
      </w:r>
      <w:r w:rsidRPr="006A1AEC">
        <w:rPr>
          <w:rStyle w:val="pl-pds"/>
          <w:color w:val="032F62"/>
        </w:rPr>
        <w:t>"</w:t>
      </w:r>
      <w:r w:rsidRPr="006A1AEC">
        <w:rPr>
          <w:color w:val="24292E"/>
        </w:rPr>
        <w:t>&gt;With supporting text below as a natural lead-in to additional content.&lt;/</w:t>
      </w:r>
      <w:r w:rsidRPr="006A1AEC">
        <w:rPr>
          <w:rStyle w:val="pl-ent"/>
          <w:color w:val="22863A"/>
        </w:rPr>
        <w:t>p</w:t>
      </w:r>
      <w:r w:rsidRPr="006A1AEC">
        <w:rPr>
          <w:color w:val="24292E"/>
        </w:rPr>
        <w:t>&gt;</w:t>
      </w:r>
    </w:p>
    <w:p w14:paraId="2BC9F58C" w14:textId="77777777" w:rsidR="00522976" w:rsidRPr="006A1AEC" w:rsidRDefault="00522976" w:rsidP="00880F7D">
      <w:pPr>
        <w:pStyle w:val="FACode2"/>
        <w:numPr>
          <w:ilvl w:val="0"/>
          <w:numId w:val="14"/>
        </w:numPr>
        <w:rPr>
          <w:color w:val="24292E"/>
        </w:rPr>
      </w:pPr>
      <w:r w:rsidRPr="006A1AEC">
        <w:rPr>
          <w:color w:val="24292E"/>
        </w:rPr>
        <w:t xml:space="preserve">          &lt;/</w:t>
      </w:r>
      <w:r w:rsidRPr="006A1AEC">
        <w:rPr>
          <w:rStyle w:val="pl-ent"/>
          <w:color w:val="22863A"/>
        </w:rPr>
        <w:t>div</w:t>
      </w:r>
      <w:r w:rsidRPr="006A1AEC">
        <w:rPr>
          <w:color w:val="24292E"/>
        </w:rPr>
        <w:t>&gt;</w:t>
      </w:r>
    </w:p>
    <w:p w14:paraId="7DDDC177" w14:textId="77777777" w:rsidR="00522976" w:rsidRPr="006A1AEC" w:rsidRDefault="00522976" w:rsidP="00880F7D">
      <w:pPr>
        <w:pStyle w:val="FACode2"/>
        <w:numPr>
          <w:ilvl w:val="0"/>
          <w:numId w:val="14"/>
        </w:numPr>
        <w:rPr>
          <w:color w:val="24292E"/>
        </w:rPr>
      </w:pPr>
      <w:r w:rsidRPr="006A1AEC">
        <w:rPr>
          <w:color w:val="24292E"/>
        </w:rPr>
        <w:t xml:space="preserve">          &lt;</w:t>
      </w:r>
      <w:r w:rsidRPr="006A1AEC">
        <w:rPr>
          <w:rStyle w:val="pl-ent"/>
          <w:color w:val="22863A"/>
        </w:rPr>
        <w:t>div</w:t>
      </w:r>
      <w:r w:rsidRPr="006A1AEC">
        <w:rPr>
          <w:color w:val="24292E"/>
        </w:rPr>
        <w:t xml:space="preserve"> </w:t>
      </w:r>
      <w:r w:rsidRPr="006A1AEC">
        <w:rPr>
          <w:rStyle w:val="pl-e"/>
          <w:color w:val="6F42C1"/>
        </w:rPr>
        <w:t>class</w:t>
      </w:r>
      <w:r w:rsidRPr="006A1AEC">
        <w:rPr>
          <w:color w:val="24292E"/>
        </w:rPr>
        <w:t>=</w:t>
      </w:r>
      <w:r w:rsidRPr="006A1AEC">
        <w:rPr>
          <w:rStyle w:val="pl-pds"/>
          <w:color w:val="032F62"/>
        </w:rPr>
        <w:t>"</w:t>
      </w:r>
      <w:r w:rsidRPr="006A1AEC">
        <w:rPr>
          <w:rStyle w:val="pl-s"/>
          <w:rFonts w:eastAsiaTheme="majorEastAsia"/>
          <w:color w:val="032F62"/>
        </w:rPr>
        <w:t>card-footer</w:t>
      </w:r>
      <w:r w:rsidRPr="006A1AEC">
        <w:rPr>
          <w:rStyle w:val="pl-pds"/>
          <w:color w:val="032F62"/>
        </w:rPr>
        <w:t>"</w:t>
      </w:r>
      <w:r w:rsidRPr="006A1AEC">
        <w:rPr>
          <w:color w:val="24292E"/>
        </w:rPr>
        <w:t>&gt;</w:t>
      </w:r>
    </w:p>
    <w:p w14:paraId="3F53E89E" w14:textId="77777777" w:rsidR="00522976" w:rsidRPr="006A1AEC" w:rsidRDefault="00522976" w:rsidP="00880F7D">
      <w:pPr>
        <w:pStyle w:val="FACode2"/>
        <w:numPr>
          <w:ilvl w:val="0"/>
          <w:numId w:val="14"/>
        </w:numPr>
        <w:rPr>
          <w:color w:val="24292E"/>
        </w:rPr>
      </w:pPr>
      <w:r w:rsidRPr="006A1AEC">
        <w:rPr>
          <w:color w:val="24292E"/>
        </w:rPr>
        <w:t xml:space="preserve">            &lt;</w:t>
      </w:r>
      <w:r w:rsidRPr="006A1AEC">
        <w:rPr>
          <w:rStyle w:val="pl-ent"/>
          <w:color w:val="22863A"/>
        </w:rPr>
        <w:t>a</w:t>
      </w:r>
      <w:r w:rsidRPr="006A1AEC">
        <w:rPr>
          <w:color w:val="24292E"/>
        </w:rPr>
        <w:t xml:space="preserve"> </w:t>
      </w:r>
      <w:r w:rsidRPr="006A1AEC">
        <w:rPr>
          <w:rStyle w:val="pl-e"/>
          <w:color w:val="6F42C1"/>
        </w:rPr>
        <w:t>href</w:t>
      </w:r>
      <w:r w:rsidRPr="006A1AEC">
        <w:rPr>
          <w:color w:val="24292E"/>
        </w:rPr>
        <w:t>=</w:t>
      </w:r>
      <w:r w:rsidRPr="006A1AEC">
        <w:rPr>
          <w:rStyle w:val="pl-pds"/>
          <w:color w:val="032F62"/>
        </w:rPr>
        <w:t>""</w:t>
      </w:r>
      <w:r w:rsidRPr="006A1AEC">
        <w:rPr>
          <w:color w:val="24292E"/>
        </w:rPr>
        <w:t xml:space="preserve"> </w:t>
      </w:r>
      <w:r w:rsidRPr="006A1AEC">
        <w:rPr>
          <w:rStyle w:val="pl-e"/>
          <w:color w:val="6F42C1"/>
        </w:rPr>
        <w:t>class</w:t>
      </w:r>
      <w:r w:rsidRPr="006A1AEC">
        <w:rPr>
          <w:color w:val="24292E"/>
        </w:rPr>
        <w:t>=</w:t>
      </w:r>
      <w:r w:rsidRPr="006A1AEC">
        <w:rPr>
          <w:rStyle w:val="pl-pds"/>
          <w:color w:val="032F62"/>
        </w:rPr>
        <w:t>"</w:t>
      </w:r>
      <w:r w:rsidRPr="006A1AEC">
        <w:rPr>
          <w:rStyle w:val="pl-s"/>
          <w:rFonts w:eastAsiaTheme="majorEastAsia"/>
          <w:color w:val="032F62"/>
        </w:rPr>
        <w:t>comment-author</w:t>
      </w:r>
      <w:r w:rsidRPr="006A1AEC">
        <w:rPr>
          <w:rStyle w:val="pl-pds"/>
          <w:color w:val="032F62"/>
        </w:rPr>
        <w:t>"</w:t>
      </w:r>
      <w:r w:rsidRPr="006A1AEC">
        <w:rPr>
          <w:color w:val="24292E"/>
        </w:rPr>
        <w:t>&gt;</w:t>
      </w:r>
    </w:p>
    <w:p w14:paraId="110FCEF1" w14:textId="77777777" w:rsidR="00522976" w:rsidRPr="006A1AEC" w:rsidRDefault="00522976" w:rsidP="00880F7D">
      <w:pPr>
        <w:pStyle w:val="FACode2"/>
        <w:numPr>
          <w:ilvl w:val="0"/>
          <w:numId w:val="14"/>
        </w:numPr>
        <w:rPr>
          <w:color w:val="24292E"/>
        </w:rPr>
      </w:pPr>
      <w:r w:rsidRPr="006A1AEC">
        <w:rPr>
          <w:color w:val="24292E"/>
        </w:rPr>
        <w:t xml:space="preserve">              &lt;</w:t>
      </w:r>
      <w:r w:rsidRPr="006A1AEC">
        <w:rPr>
          <w:rStyle w:val="pl-ent"/>
          <w:color w:val="22863A"/>
        </w:rPr>
        <w:t>img</w:t>
      </w:r>
      <w:r w:rsidRPr="006A1AEC">
        <w:rPr>
          <w:color w:val="24292E"/>
        </w:rPr>
        <w:t xml:space="preserve"> </w:t>
      </w:r>
      <w:r w:rsidRPr="006A1AEC">
        <w:rPr>
          <w:rStyle w:val="pl-e"/>
          <w:color w:val="6F42C1"/>
        </w:rPr>
        <w:t>src</w:t>
      </w:r>
      <w:r w:rsidRPr="006A1AEC">
        <w:rPr>
          <w:color w:val="24292E"/>
        </w:rPr>
        <w:t>=</w:t>
      </w:r>
      <w:r w:rsidRPr="006A1AEC">
        <w:rPr>
          <w:rStyle w:val="pl-pds"/>
          <w:color w:val="032F62"/>
        </w:rPr>
        <w:t>"</w:t>
      </w:r>
      <w:r w:rsidRPr="006A1AEC">
        <w:rPr>
          <w:rStyle w:val="pl-s"/>
          <w:rFonts w:eastAsiaTheme="majorEastAsia"/>
          <w:color w:val="032F62"/>
        </w:rPr>
        <w:t>http://i.imgur.com/Qr71crq.jpg</w:t>
      </w:r>
      <w:r w:rsidRPr="006A1AEC">
        <w:rPr>
          <w:rStyle w:val="pl-pds"/>
          <w:color w:val="032F62"/>
        </w:rPr>
        <w:t>"</w:t>
      </w:r>
      <w:r w:rsidRPr="006A1AEC">
        <w:rPr>
          <w:color w:val="24292E"/>
        </w:rPr>
        <w:t xml:space="preserve"> </w:t>
      </w:r>
      <w:r w:rsidRPr="006A1AEC">
        <w:rPr>
          <w:rStyle w:val="pl-e"/>
          <w:color w:val="6F42C1"/>
        </w:rPr>
        <w:t>class</w:t>
      </w:r>
      <w:r w:rsidRPr="006A1AEC">
        <w:rPr>
          <w:color w:val="24292E"/>
        </w:rPr>
        <w:t>=</w:t>
      </w:r>
      <w:r w:rsidRPr="006A1AEC">
        <w:rPr>
          <w:rStyle w:val="pl-pds"/>
          <w:color w:val="032F62"/>
        </w:rPr>
        <w:t>"</w:t>
      </w:r>
      <w:r w:rsidRPr="006A1AEC">
        <w:rPr>
          <w:rStyle w:val="pl-s"/>
          <w:rFonts w:eastAsiaTheme="majorEastAsia"/>
          <w:color w:val="032F62"/>
        </w:rPr>
        <w:t>comment-author-img</w:t>
      </w:r>
      <w:r w:rsidRPr="006A1AEC">
        <w:rPr>
          <w:rStyle w:val="pl-pds"/>
          <w:color w:val="032F62"/>
        </w:rPr>
        <w:t>"</w:t>
      </w:r>
      <w:r w:rsidRPr="006A1AEC">
        <w:rPr>
          <w:color w:val="24292E"/>
        </w:rPr>
        <w:t xml:space="preserve"> /&gt;</w:t>
      </w:r>
    </w:p>
    <w:p w14:paraId="2682A95A" w14:textId="77777777" w:rsidR="00522976" w:rsidRPr="006A1AEC" w:rsidRDefault="00522976" w:rsidP="00880F7D">
      <w:pPr>
        <w:pStyle w:val="FACode2"/>
        <w:numPr>
          <w:ilvl w:val="0"/>
          <w:numId w:val="14"/>
        </w:numPr>
        <w:rPr>
          <w:color w:val="24292E"/>
        </w:rPr>
      </w:pPr>
      <w:r w:rsidRPr="006A1AEC">
        <w:rPr>
          <w:color w:val="24292E"/>
        </w:rPr>
        <w:t xml:space="preserve">            &lt;/</w:t>
      </w:r>
      <w:r w:rsidRPr="006A1AEC">
        <w:rPr>
          <w:rStyle w:val="pl-ent"/>
          <w:color w:val="22863A"/>
        </w:rPr>
        <w:t>a</w:t>
      </w:r>
      <w:r w:rsidRPr="006A1AEC">
        <w:rPr>
          <w:color w:val="24292E"/>
        </w:rPr>
        <w:t>&gt;</w:t>
      </w:r>
    </w:p>
    <w:p w14:paraId="7DA7A534" w14:textId="77777777" w:rsidR="00522976" w:rsidRPr="006A1AEC" w:rsidRDefault="00522976" w:rsidP="00880F7D">
      <w:pPr>
        <w:pStyle w:val="FACode2"/>
        <w:numPr>
          <w:ilvl w:val="0"/>
          <w:numId w:val="14"/>
        </w:numPr>
        <w:rPr>
          <w:color w:val="24292E"/>
        </w:rPr>
      </w:pPr>
      <w:r w:rsidRPr="006A1AEC">
        <w:rPr>
          <w:color w:val="24292E"/>
        </w:rPr>
        <w:t xml:space="preserve">            </w:t>
      </w:r>
      <w:r w:rsidRPr="006A1AEC">
        <w:rPr>
          <w:rStyle w:val="pl-c1"/>
          <w:color w:val="005CC5"/>
        </w:rPr>
        <w:t>&amp;</w:t>
      </w:r>
      <w:r w:rsidRPr="006A1AEC">
        <w:rPr>
          <w:rStyle w:val="pl-en"/>
          <w:color w:val="6F42C1"/>
        </w:rPr>
        <w:t>nbsp</w:t>
      </w:r>
      <w:r w:rsidRPr="006A1AEC">
        <w:rPr>
          <w:rStyle w:val="pl-c1"/>
          <w:color w:val="005CC5"/>
        </w:rPr>
        <w:t>;</w:t>
      </w:r>
    </w:p>
    <w:p w14:paraId="2379AEFC" w14:textId="77777777" w:rsidR="00522976" w:rsidRPr="006A1AEC" w:rsidRDefault="00522976" w:rsidP="00880F7D">
      <w:pPr>
        <w:pStyle w:val="FACode2"/>
        <w:numPr>
          <w:ilvl w:val="0"/>
          <w:numId w:val="14"/>
        </w:numPr>
        <w:rPr>
          <w:color w:val="24292E"/>
        </w:rPr>
      </w:pPr>
      <w:r w:rsidRPr="006A1AEC">
        <w:rPr>
          <w:color w:val="24292E"/>
        </w:rPr>
        <w:t xml:space="preserve">            &lt;</w:t>
      </w:r>
      <w:r w:rsidRPr="006A1AEC">
        <w:rPr>
          <w:rStyle w:val="pl-ent"/>
          <w:color w:val="22863A"/>
        </w:rPr>
        <w:t>a</w:t>
      </w:r>
      <w:r w:rsidRPr="006A1AEC">
        <w:rPr>
          <w:color w:val="24292E"/>
        </w:rPr>
        <w:t xml:space="preserve"> </w:t>
      </w:r>
      <w:r w:rsidRPr="006A1AEC">
        <w:rPr>
          <w:rStyle w:val="pl-e"/>
          <w:color w:val="6F42C1"/>
        </w:rPr>
        <w:t>href</w:t>
      </w:r>
      <w:r w:rsidRPr="006A1AEC">
        <w:rPr>
          <w:color w:val="24292E"/>
        </w:rPr>
        <w:t>=</w:t>
      </w:r>
      <w:r w:rsidRPr="006A1AEC">
        <w:rPr>
          <w:rStyle w:val="pl-pds"/>
          <w:color w:val="032F62"/>
        </w:rPr>
        <w:t>""</w:t>
      </w:r>
      <w:r w:rsidRPr="006A1AEC">
        <w:rPr>
          <w:color w:val="24292E"/>
        </w:rPr>
        <w:t xml:space="preserve"> </w:t>
      </w:r>
      <w:r w:rsidRPr="006A1AEC">
        <w:rPr>
          <w:rStyle w:val="pl-e"/>
          <w:color w:val="6F42C1"/>
        </w:rPr>
        <w:t>class</w:t>
      </w:r>
      <w:r w:rsidRPr="006A1AEC">
        <w:rPr>
          <w:color w:val="24292E"/>
        </w:rPr>
        <w:t>=</w:t>
      </w:r>
      <w:r w:rsidRPr="006A1AEC">
        <w:rPr>
          <w:rStyle w:val="pl-pds"/>
          <w:color w:val="032F62"/>
        </w:rPr>
        <w:t>"</w:t>
      </w:r>
      <w:r w:rsidRPr="006A1AEC">
        <w:rPr>
          <w:rStyle w:val="pl-s"/>
          <w:rFonts w:eastAsiaTheme="majorEastAsia"/>
          <w:color w:val="032F62"/>
        </w:rPr>
        <w:t>comment-author</w:t>
      </w:r>
      <w:r w:rsidRPr="006A1AEC">
        <w:rPr>
          <w:rStyle w:val="pl-pds"/>
          <w:color w:val="032F62"/>
        </w:rPr>
        <w:t>"</w:t>
      </w:r>
      <w:r w:rsidRPr="006A1AEC">
        <w:rPr>
          <w:color w:val="24292E"/>
        </w:rPr>
        <w:t>&gt;Jacob Schmidt&lt;/</w:t>
      </w:r>
      <w:r w:rsidRPr="006A1AEC">
        <w:rPr>
          <w:rStyle w:val="pl-ent"/>
          <w:color w:val="22863A"/>
        </w:rPr>
        <w:t>a</w:t>
      </w:r>
      <w:r w:rsidRPr="006A1AEC">
        <w:rPr>
          <w:color w:val="24292E"/>
        </w:rPr>
        <w:t>&gt;</w:t>
      </w:r>
    </w:p>
    <w:p w14:paraId="0E3AAD07" w14:textId="77777777" w:rsidR="00522976" w:rsidRPr="006A1AEC" w:rsidRDefault="00522976" w:rsidP="00880F7D">
      <w:pPr>
        <w:pStyle w:val="FACode2"/>
        <w:numPr>
          <w:ilvl w:val="0"/>
          <w:numId w:val="14"/>
        </w:numPr>
        <w:rPr>
          <w:color w:val="24292E"/>
        </w:rPr>
      </w:pPr>
      <w:r w:rsidRPr="006A1AEC">
        <w:rPr>
          <w:color w:val="24292E"/>
        </w:rPr>
        <w:t xml:space="preserve">            &lt;</w:t>
      </w:r>
      <w:r w:rsidRPr="006A1AEC">
        <w:rPr>
          <w:rStyle w:val="pl-ent"/>
          <w:color w:val="22863A"/>
        </w:rPr>
        <w:t>span</w:t>
      </w:r>
      <w:r w:rsidRPr="006A1AEC">
        <w:rPr>
          <w:color w:val="24292E"/>
        </w:rPr>
        <w:t xml:space="preserve"> </w:t>
      </w:r>
      <w:r w:rsidRPr="006A1AEC">
        <w:rPr>
          <w:rStyle w:val="pl-e"/>
          <w:color w:val="6F42C1"/>
        </w:rPr>
        <w:t>class</w:t>
      </w:r>
      <w:r w:rsidRPr="006A1AEC">
        <w:rPr>
          <w:color w:val="24292E"/>
        </w:rPr>
        <w:t>=</w:t>
      </w:r>
      <w:r w:rsidRPr="006A1AEC">
        <w:rPr>
          <w:rStyle w:val="pl-pds"/>
          <w:color w:val="032F62"/>
        </w:rPr>
        <w:t>"</w:t>
      </w:r>
      <w:r w:rsidRPr="006A1AEC">
        <w:rPr>
          <w:rStyle w:val="pl-s"/>
          <w:rFonts w:eastAsiaTheme="majorEastAsia"/>
          <w:color w:val="032F62"/>
        </w:rPr>
        <w:t>date-posted</w:t>
      </w:r>
      <w:r w:rsidRPr="006A1AEC">
        <w:rPr>
          <w:rStyle w:val="pl-pds"/>
          <w:color w:val="032F62"/>
        </w:rPr>
        <w:t>"</w:t>
      </w:r>
      <w:r w:rsidRPr="006A1AEC">
        <w:rPr>
          <w:color w:val="24292E"/>
        </w:rPr>
        <w:t>&gt;Dec 29th&lt;/</w:t>
      </w:r>
      <w:r w:rsidRPr="006A1AEC">
        <w:rPr>
          <w:rStyle w:val="pl-ent"/>
          <w:color w:val="22863A"/>
        </w:rPr>
        <w:t>span</w:t>
      </w:r>
      <w:r w:rsidRPr="006A1AEC">
        <w:rPr>
          <w:color w:val="24292E"/>
        </w:rPr>
        <w:t>&gt;</w:t>
      </w:r>
    </w:p>
    <w:p w14:paraId="7C0C90D9" w14:textId="77777777" w:rsidR="00522976" w:rsidRPr="006A1AEC" w:rsidRDefault="00522976" w:rsidP="00880F7D">
      <w:pPr>
        <w:pStyle w:val="FACode2"/>
        <w:numPr>
          <w:ilvl w:val="0"/>
          <w:numId w:val="14"/>
        </w:numPr>
        <w:rPr>
          <w:color w:val="24292E"/>
        </w:rPr>
      </w:pPr>
      <w:r w:rsidRPr="006A1AEC">
        <w:rPr>
          <w:color w:val="24292E"/>
        </w:rPr>
        <w:t xml:space="preserve">          &lt;/</w:t>
      </w:r>
      <w:r w:rsidRPr="006A1AEC">
        <w:rPr>
          <w:rStyle w:val="pl-ent"/>
          <w:color w:val="22863A"/>
        </w:rPr>
        <w:t>div</w:t>
      </w:r>
      <w:r w:rsidRPr="006A1AEC">
        <w:rPr>
          <w:color w:val="24292E"/>
        </w:rPr>
        <w:t>&gt;</w:t>
      </w:r>
    </w:p>
    <w:p w14:paraId="091DD497" w14:textId="77777777" w:rsidR="00522976" w:rsidRPr="006A1AEC" w:rsidRDefault="00522976" w:rsidP="00880F7D">
      <w:pPr>
        <w:pStyle w:val="FACode2"/>
        <w:numPr>
          <w:ilvl w:val="0"/>
          <w:numId w:val="14"/>
        </w:numPr>
        <w:rPr>
          <w:color w:val="24292E"/>
        </w:rPr>
      </w:pPr>
      <w:r w:rsidRPr="006A1AEC">
        <w:rPr>
          <w:color w:val="24292E"/>
        </w:rPr>
        <w:t xml:space="preserve">        &lt;/</w:t>
      </w:r>
      <w:r w:rsidRPr="006A1AEC">
        <w:rPr>
          <w:rStyle w:val="pl-ent"/>
          <w:color w:val="22863A"/>
        </w:rPr>
        <w:t>div</w:t>
      </w:r>
      <w:r w:rsidRPr="006A1AEC">
        <w:rPr>
          <w:color w:val="24292E"/>
        </w:rPr>
        <w:t>&gt;</w:t>
      </w:r>
    </w:p>
    <w:p w14:paraId="58714CCB" w14:textId="77777777" w:rsidR="00522976" w:rsidRPr="006A1AEC" w:rsidRDefault="00522976" w:rsidP="00880F7D">
      <w:pPr>
        <w:pStyle w:val="FACode2"/>
        <w:numPr>
          <w:ilvl w:val="0"/>
          <w:numId w:val="14"/>
        </w:numPr>
        <w:rPr>
          <w:color w:val="24292E"/>
        </w:rPr>
      </w:pPr>
    </w:p>
    <w:p w14:paraId="0D9BDA78" w14:textId="77777777" w:rsidR="00522976" w:rsidRPr="006A1AEC" w:rsidRDefault="00522976" w:rsidP="00880F7D">
      <w:pPr>
        <w:pStyle w:val="FACode2"/>
        <w:numPr>
          <w:ilvl w:val="0"/>
          <w:numId w:val="14"/>
        </w:numPr>
        <w:rPr>
          <w:color w:val="24292E"/>
        </w:rPr>
      </w:pPr>
      <w:r w:rsidRPr="006A1AEC">
        <w:rPr>
          <w:color w:val="24292E"/>
        </w:rPr>
        <w:t xml:space="preserve">        &lt;</w:t>
      </w:r>
      <w:r w:rsidRPr="006A1AEC">
        <w:rPr>
          <w:rStyle w:val="pl-ent"/>
          <w:color w:val="22863A"/>
        </w:rPr>
        <w:t>div</w:t>
      </w:r>
      <w:r w:rsidRPr="006A1AEC">
        <w:rPr>
          <w:color w:val="24292E"/>
        </w:rPr>
        <w:t xml:space="preserve"> </w:t>
      </w:r>
      <w:r w:rsidRPr="006A1AEC">
        <w:rPr>
          <w:rStyle w:val="pl-e"/>
          <w:color w:val="6F42C1"/>
        </w:rPr>
        <w:t>class</w:t>
      </w:r>
      <w:r w:rsidRPr="006A1AEC">
        <w:rPr>
          <w:color w:val="24292E"/>
        </w:rPr>
        <w:t>=</w:t>
      </w:r>
      <w:r w:rsidRPr="006A1AEC">
        <w:rPr>
          <w:rStyle w:val="pl-pds"/>
          <w:color w:val="032F62"/>
        </w:rPr>
        <w:t>"</w:t>
      </w:r>
      <w:r w:rsidRPr="006A1AEC">
        <w:rPr>
          <w:rStyle w:val="pl-s"/>
          <w:rFonts w:eastAsiaTheme="majorEastAsia"/>
          <w:color w:val="032F62"/>
        </w:rPr>
        <w:t>card</w:t>
      </w:r>
      <w:r w:rsidRPr="006A1AEC">
        <w:rPr>
          <w:rStyle w:val="pl-pds"/>
          <w:color w:val="032F62"/>
        </w:rPr>
        <w:t>"</w:t>
      </w:r>
      <w:r w:rsidRPr="006A1AEC">
        <w:rPr>
          <w:color w:val="24292E"/>
        </w:rPr>
        <w:t>&gt;</w:t>
      </w:r>
    </w:p>
    <w:p w14:paraId="2F18F574" w14:textId="77777777" w:rsidR="00522976" w:rsidRPr="006A1AEC" w:rsidRDefault="00522976" w:rsidP="00880F7D">
      <w:pPr>
        <w:pStyle w:val="FACode2"/>
        <w:numPr>
          <w:ilvl w:val="0"/>
          <w:numId w:val="14"/>
        </w:numPr>
        <w:rPr>
          <w:color w:val="24292E"/>
        </w:rPr>
      </w:pPr>
      <w:r w:rsidRPr="006A1AEC">
        <w:rPr>
          <w:color w:val="24292E"/>
        </w:rPr>
        <w:t xml:space="preserve">          &lt;</w:t>
      </w:r>
      <w:r w:rsidRPr="006A1AEC">
        <w:rPr>
          <w:rStyle w:val="pl-ent"/>
          <w:color w:val="22863A"/>
        </w:rPr>
        <w:t>div</w:t>
      </w:r>
      <w:r w:rsidRPr="006A1AEC">
        <w:rPr>
          <w:color w:val="24292E"/>
        </w:rPr>
        <w:t xml:space="preserve"> </w:t>
      </w:r>
      <w:r w:rsidRPr="006A1AEC">
        <w:rPr>
          <w:rStyle w:val="pl-e"/>
          <w:color w:val="6F42C1"/>
        </w:rPr>
        <w:t>class</w:t>
      </w:r>
      <w:r w:rsidRPr="006A1AEC">
        <w:rPr>
          <w:color w:val="24292E"/>
        </w:rPr>
        <w:t>=</w:t>
      </w:r>
      <w:r w:rsidRPr="006A1AEC">
        <w:rPr>
          <w:rStyle w:val="pl-pds"/>
          <w:color w:val="032F62"/>
        </w:rPr>
        <w:t>"</w:t>
      </w:r>
      <w:r w:rsidRPr="006A1AEC">
        <w:rPr>
          <w:rStyle w:val="pl-s"/>
          <w:rFonts w:eastAsiaTheme="majorEastAsia"/>
          <w:color w:val="032F62"/>
        </w:rPr>
        <w:t>card-block</w:t>
      </w:r>
      <w:r w:rsidRPr="006A1AEC">
        <w:rPr>
          <w:rStyle w:val="pl-pds"/>
          <w:color w:val="032F62"/>
        </w:rPr>
        <w:t>"</w:t>
      </w:r>
      <w:r w:rsidRPr="006A1AEC">
        <w:rPr>
          <w:color w:val="24292E"/>
        </w:rPr>
        <w:t>&gt;</w:t>
      </w:r>
    </w:p>
    <w:p w14:paraId="6B8D1E08" w14:textId="77777777" w:rsidR="00522976" w:rsidRPr="006A1AEC" w:rsidRDefault="00522976" w:rsidP="00880F7D">
      <w:pPr>
        <w:pStyle w:val="FACode2"/>
        <w:numPr>
          <w:ilvl w:val="0"/>
          <w:numId w:val="14"/>
        </w:numPr>
        <w:rPr>
          <w:color w:val="24292E"/>
        </w:rPr>
      </w:pPr>
      <w:r w:rsidRPr="006A1AEC">
        <w:rPr>
          <w:color w:val="24292E"/>
        </w:rPr>
        <w:t xml:space="preserve">            &lt;</w:t>
      </w:r>
      <w:r w:rsidRPr="006A1AEC">
        <w:rPr>
          <w:rStyle w:val="pl-ent"/>
          <w:color w:val="22863A"/>
        </w:rPr>
        <w:t>p</w:t>
      </w:r>
      <w:r w:rsidRPr="006A1AEC">
        <w:rPr>
          <w:color w:val="24292E"/>
        </w:rPr>
        <w:t xml:space="preserve"> </w:t>
      </w:r>
      <w:r w:rsidRPr="006A1AEC">
        <w:rPr>
          <w:rStyle w:val="pl-e"/>
          <w:color w:val="6F42C1"/>
        </w:rPr>
        <w:t>class</w:t>
      </w:r>
      <w:r w:rsidRPr="006A1AEC">
        <w:rPr>
          <w:color w:val="24292E"/>
        </w:rPr>
        <w:t>=</w:t>
      </w:r>
      <w:r w:rsidRPr="006A1AEC">
        <w:rPr>
          <w:rStyle w:val="pl-pds"/>
          <w:color w:val="032F62"/>
        </w:rPr>
        <w:t>"</w:t>
      </w:r>
      <w:r w:rsidRPr="006A1AEC">
        <w:rPr>
          <w:rStyle w:val="pl-s"/>
          <w:rFonts w:eastAsiaTheme="majorEastAsia"/>
          <w:color w:val="032F62"/>
        </w:rPr>
        <w:t>card-text</w:t>
      </w:r>
      <w:r w:rsidRPr="006A1AEC">
        <w:rPr>
          <w:rStyle w:val="pl-pds"/>
          <w:color w:val="032F62"/>
        </w:rPr>
        <w:t>"</w:t>
      </w:r>
      <w:r w:rsidRPr="006A1AEC">
        <w:rPr>
          <w:color w:val="24292E"/>
        </w:rPr>
        <w:t>&gt;With supporting text below as a natural lead-in to additional content.&lt;/</w:t>
      </w:r>
      <w:r w:rsidRPr="006A1AEC">
        <w:rPr>
          <w:rStyle w:val="pl-ent"/>
          <w:color w:val="22863A"/>
        </w:rPr>
        <w:t>p</w:t>
      </w:r>
      <w:r w:rsidRPr="006A1AEC">
        <w:rPr>
          <w:color w:val="24292E"/>
        </w:rPr>
        <w:t>&gt;</w:t>
      </w:r>
    </w:p>
    <w:p w14:paraId="1FC61045" w14:textId="77777777" w:rsidR="00522976" w:rsidRPr="006A1AEC" w:rsidRDefault="00522976" w:rsidP="00880F7D">
      <w:pPr>
        <w:pStyle w:val="FACode2"/>
        <w:numPr>
          <w:ilvl w:val="0"/>
          <w:numId w:val="14"/>
        </w:numPr>
        <w:rPr>
          <w:color w:val="24292E"/>
        </w:rPr>
      </w:pPr>
      <w:r w:rsidRPr="006A1AEC">
        <w:rPr>
          <w:color w:val="24292E"/>
        </w:rPr>
        <w:t xml:space="preserve">          &lt;/</w:t>
      </w:r>
      <w:r w:rsidRPr="006A1AEC">
        <w:rPr>
          <w:rStyle w:val="pl-ent"/>
          <w:color w:val="22863A"/>
        </w:rPr>
        <w:t>div</w:t>
      </w:r>
      <w:r w:rsidRPr="006A1AEC">
        <w:rPr>
          <w:color w:val="24292E"/>
        </w:rPr>
        <w:t>&gt;</w:t>
      </w:r>
    </w:p>
    <w:p w14:paraId="0C6AE82F" w14:textId="77777777" w:rsidR="00522976" w:rsidRPr="006A1AEC" w:rsidRDefault="00522976" w:rsidP="00880F7D">
      <w:pPr>
        <w:pStyle w:val="FACode2"/>
        <w:numPr>
          <w:ilvl w:val="0"/>
          <w:numId w:val="14"/>
        </w:numPr>
        <w:rPr>
          <w:color w:val="24292E"/>
        </w:rPr>
      </w:pPr>
      <w:r w:rsidRPr="006A1AEC">
        <w:rPr>
          <w:color w:val="24292E"/>
        </w:rPr>
        <w:t xml:space="preserve">          &lt;</w:t>
      </w:r>
      <w:r w:rsidRPr="006A1AEC">
        <w:rPr>
          <w:rStyle w:val="pl-ent"/>
          <w:color w:val="22863A"/>
        </w:rPr>
        <w:t>div</w:t>
      </w:r>
      <w:r w:rsidRPr="006A1AEC">
        <w:rPr>
          <w:color w:val="24292E"/>
        </w:rPr>
        <w:t xml:space="preserve"> </w:t>
      </w:r>
      <w:r w:rsidRPr="006A1AEC">
        <w:rPr>
          <w:rStyle w:val="pl-e"/>
          <w:color w:val="6F42C1"/>
        </w:rPr>
        <w:t>class</w:t>
      </w:r>
      <w:r w:rsidRPr="006A1AEC">
        <w:rPr>
          <w:color w:val="24292E"/>
        </w:rPr>
        <w:t>=</w:t>
      </w:r>
      <w:r w:rsidRPr="006A1AEC">
        <w:rPr>
          <w:rStyle w:val="pl-pds"/>
          <w:color w:val="032F62"/>
        </w:rPr>
        <w:t>"</w:t>
      </w:r>
      <w:r w:rsidRPr="006A1AEC">
        <w:rPr>
          <w:rStyle w:val="pl-s"/>
          <w:rFonts w:eastAsiaTheme="majorEastAsia"/>
          <w:color w:val="032F62"/>
        </w:rPr>
        <w:t>card-footer</w:t>
      </w:r>
      <w:r w:rsidRPr="006A1AEC">
        <w:rPr>
          <w:rStyle w:val="pl-pds"/>
          <w:color w:val="032F62"/>
        </w:rPr>
        <w:t>"</w:t>
      </w:r>
      <w:r w:rsidRPr="006A1AEC">
        <w:rPr>
          <w:color w:val="24292E"/>
        </w:rPr>
        <w:t>&gt;</w:t>
      </w:r>
    </w:p>
    <w:p w14:paraId="7C5A00A1" w14:textId="77777777" w:rsidR="00522976" w:rsidRPr="006A1AEC" w:rsidRDefault="00522976" w:rsidP="00880F7D">
      <w:pPr>
        <w:pStyle w:val="FACode2"/>
        <w:numPr>
          <w:ilvl w:val="0"/>
          <w:numId w:val="14"/>
        </w:numPr>
        <w:rPr>
          <w:color w:val="24292E"/>
        </w:rPr>
      </w:pPr>
      <w:r w:rsidRPr="006A1AEC">
        <w:rPr>
          <w:color w:val="24292E"/>
        </w:rPr>
        <w:lastRenderedPageBreak/>
        <w:t xml:space="preserve">            &lt;</w:t>
      </w:r>
      <w:r w:rsidRPr="006A1AEC">
        <w:rPr>
          <w:rStyle w:val="pl-ent"/>
          <w:color w:val="22863A"/>
        </w:rPr>
        <w:t>a</w:t>
      </w:r>
      <w:r w:rsidRPr="006A1AEC">
        <w:rPr>
          <w:color w:val="24292E"/>
        </w:rPr>
        <w:t xml:space="preserve"> </w:t>
      </w:r>
      <w:r w:rsidRPr="006A1AEC">
        <w:rPr>
          <w:rStyle w:val="pl-e"/>
          <w:color w:val="6F42C1"/>
        </w:rPr>
        <w:t>href</w:t>
      </w:r>
      <w:r w:rsidRPr="006A1AEC">
        <w:rPr>
          <w:color w:val="24292E"/>
        </w:rPr>
        <w:t>=</w:t>
      </w:r>
      <w:r w:rsidRPr="006A1AEC">
        <w:rPr>
          <w:rStyle w:val="pl-pds"/>
          <w:color w:val="032F62"/>
        </w:rPr>
        <w:t>""</w:t>
      </w:r>
      <w:r w:rsidRPr="006A1AEC">
        <w:rPr>
          <w:color w:val="24292E"/>
        </w:rPr>
        <w:t xml:space="preserve"> </w:t>
      </w:r>
      <w:r w:rsidRPr="006A1AEC">
        <w:rPr>
          <w:rStyle w:val="pl-e"/>
          <w:color w:val="6F42C1"/>
        </w:rPr>
        <w:t>class</w:t>
      </w:r>
      <w:r w:rsidRPr="006A1AEC">
        <w:rPr>
          <w:color w:val="24292E"/>
        </w:rPr>
        <w:t>=</w:t>
      </w:r>
      <w:r w:rsidRPr="006A1AEC">
        <w:rPr>
          <w:rStyle w:val="pl-pds"/>
          <w:color w:val="032F62"/>
        </w:rPr>
        <w:t>"</w:t>
      </w:r>
      <w:r w:rsidRPr="006A1AEC">
        <w:rPr>
          <w:rStyle w:val="pl-s"/>
          <w:rFonts w:eastAsiaTheme="majorEastAsia"/>
          <w:color w:val="032F62"/>
        </w:rPr>
        <w:t>comment-author</w:t>
      </w:r>
      <w:r w:rsidRPr="006A1AEC">
        <w:rPr>
          <w:rStyle w:val="pl-pds"/>
          <w:color w:val="032F62"/>
        </w:rPr>
        <w:t>"</w:t>
      </w:r>
      <w:r w:rsidRPr="006A1AEC">
        <w:rPr>
          <w:color w:val="24292E"/>
        </w:rPr>
        <w:t>&gt;</w:t>
      </w:r>
    </w:p>
    <w:p w14:paraId="23D70B1D" w14:textId="77777777" w:rsidR="00522976" w:rsidRPr="006A1AEC" w:rsidRDefault="00522976" w:rsidP="00880F7D">
      <w:pPr>
        <w:pStyle w:val="FACode2"/>
        <w:numPr>
          <w:ilvl w:val="0"/>
          <w:numId w:val="14"/>
        </w:numPr>
        <w:rPr>
          <w:color w:val="24292E"/>
        </w:rPr>
      </w:pPr>
      <w:r w:rsidRPr="006A1AEC">
        <w:rPr>
          <w:color w:val="24292E"/>
        </w:rPr>
        <w:t xml:space="preserve">              &lt;</w:t>
      </w:r>
      <w:r w:rsidRPr="006A1AEC">
        <w:rPr>
          <w:rStyle w:val="pl-ent"/>
          <w:color w:val="22863A"/>
        </w:rPr>
        <w:t>img</w:t>
      </w:r>
      <w:r w:rsidRPr="006A1AEC">
        <w:rPr>
          <w:color w:val="24292E"/>
        </w:rPr>
        <w:t xml:space="preserve"> </w:t>
      </w:r>
      <w:r w:rsidRPr="006A1AEC">
        <w:rPr>
          <w:rStyle w:val="pl-e"/>
          <w:color w:val="6F42C1"/>
        </w:rPr>
        <w:t>src</w:t>
      </w:r>
      <w:r w:rsidRPr="006A1AEC">
        <w:rPr>
          <w:color w:val="24292E"/>
        </w:rPr>
        <w:t>=</w:t>
      </w:r>
      <w:r w:rsidRPr="006A1AEC">
        <w:rPr>
          <w:rStyle w:val="pl-pds"/>
          <w:color w:val="032F62"/>
        </w:rPr>
        <w:t>"</w:t>
      </w:r>
      <w:r w:rsidRPr="006A1AEC">
        <w:rPr>
          <w:rStyle w:val="pl-s"/>
          <w:rFonts w:eastAsiaTheme="majorEastAsia"/>
          <w:color w:val="032F62"/>
        </w:rPr>
        <w:t>http://i.imgur.com/Qr71crq.jpg</w:t>
      </w:r>
      <w:r w:rsidRPr="006A1AEC">
        <w:rPr>
          <w:rStyle w:val="pl-pds"/>
          <w:color w:val="032F62"/>
        </w:rPr>
        <w:t>"</w:t>
      </w:r>
      <w:r w:rsidRPr="006A1AEC">
        <w:rPr>
          <w:color w:val="24292E"/>
        </w:rPr>
        <w:t xml:space="preserve"> </w:t>
      </w:r>
      <w:r w:rsidRPr="006A1AEC">
        <w:rPr>
          <w:rStyle w:val="pl-e"/>
          <w:color w:val="6F42C1"/>
        </w:rPr>
        <w:t>class</w:t>
      </w:r>
      <w:r w:rsidRPr="006A1AEC">
        <w:rPr>
          <w:color w:val="24292E"/>
        </w:rPr>
        <w:t>=</w:t>
      </w:r>
      <w:r w:rsidRPr="006A1AEC">
        <w:rPr>
          <w:rStyle w:val="pl-pds"/>
          <w:color w:val="032F62"/>
        </w:rPr>
        <w:t>"</w:t>
      </w:r>
      <w:r w:rsidRPr="006A1AEC">
        <w:rPr>
          <w:rStyle w:val="pl-s"/>
          <w:rFonts w:eastAsiaTheme="majorEastAsia"/>
          <w:color w:val="032F62"/>
        </w:rPr>
        <w:t>comment-author-img</w:t>
      </w:r>
      <w:r w:rsidRPr="006A1AEC">
        <w:rPr>
          <w:rStyle w:val="pl-pds"/>
          <w:color w:val="032F62"/>
        </w:rPr>
        <w:t>"</w:t>
      </w:r>
      <w:r w:rsidRPr="006A1AEC">
        <w:rPr>
          <w:color w:val="24292E"/>
        </w:rPr>
        <w:t xml:space="preserve"> /&gt;</w:t>
      </w:r>
    </w:p>
    <w:p w14:paraId="0BD21D4C" w14:textId="77777777" w:rsidR="00522976" w:rsidRPr="006A1AEC" w:rsidRDefault="00522976" w:rsidP="00880F7D">
      <w:pPr>
        <w:pStyle w:val="FACode2"/>
        <w:numPr>
          <w:ilvl w:val="0"/>
          <w:numId w:val="14"/>
        </w:numPr>
        <w:rPr>
          <w:color w:val="24292E"/>
        </w:rPr>
      </w:pPr>
      <w:r w:rsidRPr="006A1AEC">
        <w:rPr>
          <w:color w:val="24292E"/>
        </w:rPr>
        <w:t xml:space="preserve">            &lt;/</w:t>
      </w:r>
      <w:r w:rsidRPr="006A1AEC">
        <w:rPr>
          <w:rStyle w:val="pl-ent"/>
          <w:color w:val="22863A"/>
        </w:rPr>
        <w:t>a</w:t>
      </w:r>
      <w:r w:rsidRPr="006A1AEC">
        <w:rPr>
          <w:color w:val="24292E"/>
        </w:rPr>
        <w:t>&gt;</w:t>
      </w:r>
    </w:p>
    <w:p w14:paraId="16BAA436" w14:textId="77777777" w:rsidR="00522976" w:rsidRPr="006A1AEC" w:rsidRDefault="00522976" w:rsidP="00880F7D">
      <w:pPr>
        <w:pStyle w:val="FACode2"/>
        <w:numPr>
          <w:ilvl w:val="0"/>
          <w:numId w:val="14"/>
        </w:numPr>
        <w:rPr>
          <w:color w:val="24292E"/>
        </w:rPr>
      </w:pPr>
      <w:r w:rsidRPr="006A1AEC">
        <w:rPr>
          <w:color w:val="24292E"/>
        </w:rPr>
        <w:t xml:space="preserve">            </w:t>
      </w:r>
      <w:r w:rsidRPr="006A1AEC">
        <w:rPr>
          <w:rStyle w:val="pl-c1"/>
          <w:color w:val="005CC5"/>
        </w:rPr>
        <w:t>&amp;</w:t>
      </w:r>
      <w:r w:rsidRPr="006A1AEC">
        <w:rPr>
          <w:rStyle w:val="pl-en"/>
          <w:color w:val="6F42C1"/>
        </w:rPr>
        <w:t>nbsp</w:t>
      </w:r>
      <w:r w:rsidRPr="006A1AEC">
        <w:rPr>
          <w:rStyle w:val="pl-c1"/>
          <w:color w:val="005CC5"/>
        </w:rPr>
        <w:t>;</w:t>
      </w:r>
    </w:p>
    <w:p w14:paraId="113A568E" w14:textId="77777777" w:rsidR="00522976" w:rsidRPr="006A1AEC" w:rsidRDefault="00522976" w:rsidP="00880F7D">
      <w:pPr>
        <w:pStyle w:val="FACode2"/>
        <w:numPr>
          <w:ilvl w:val="0"/>
          <w:numId w:val="14"/>
        </w:numPr>
        <w:rPr>
          <w:color w:val="24292E"/>
        </w:rPr>
      </w:pPr>
      <w:r w:rsidRPr="006A1AEC">
        <w:rPr>
          <w:color w:val="24292E"/>
        </w:rPr>
        <w:t xml:space="preserve">            &lt;</w:t>
      </w:r>
      <w:r w:rsidRPr="006A1AEC">
        <w:rPr>
          <w:rStyle w:val="pl-ent"/>
          <w:color w:val="22863A"/>
        </w:rPr>
        <w:t>a</w:t>
      </w:r>
      <w:r w:rsidRPr="006A1AEC">
        <w:rPr>
          <w:color w:val="24292E"/>
        </w:rPr>
        <w:t xml:space="preserve"> </w:t>
      </w:r>
      <w:r w:rsidRPr="006A1AEC">
        <w:rPr>
          <w:rStyle w:val="pl-e"/>
          <w:color w:val="6F42C1"/>
        </w:rPr>
        <w:t>href</w:t>
      </w:r>
      <w:r w:rsidRPr="006A1AEC">
        <w:rPr>
          <w:color w:val="24292E"/>
        </w:rPr>
        <w:t>=</w:t>
      </w:r>
      <w:r w:rsidRPr="006A1AEC">
        <w:rPr>
          <w:rStyle w:val="pl-pds"/>
          <w:color w:val="032F62"/>
        </w:rPr>
        <w:t>""</w:t>
      </w:r>
      <w:r w:rsidRPr="006A1AEC">
        <w:rPr>
          <w:color w:val="24292E"/>
        </w:rPr>
        <w:t xml:space="preserve"> </w:t>
      </w:r>
      <w:r w:rsidRPr="006A1AEC">
        <w:rPr>
          <w:rStyle w:val="pl-e"/>
          <w:color w:val="6F42C1"/>
        </w:rPr>
        <w:t>class</w:t>
      </w:r>
      <w:r w:rsidRPr="006A1AEC">
        <w:rPr>
          <w:color w:val="24292E"/>
        </w:rPr>
        <w:t>=</w:t>
      </w:r>
      <w:r w:rsidRPr="006A1AEC">
        <w:rPr>
          <w:rStyle w:val="pl-pds"/>
          <w:color w:val="032F62"/>
        </w:rPr>
        <w:t>"</w:t>
      </w:r>
      <w:r w:rsidRPr="006A1AEC">
        <w:rPr>
          <w:rStyle w:val="pl-s"/>
          <w:rFonts w:eastAsiaTheme="majorEastAsia"/>
          <w:color w:val="032F62"/>
        </w:rPr>
        <w:t>comment-author</w:t>
      </w:r>
      <w:r w:rsidRPr="006A1AEC">
        <w:rPr>
          <w:rStyle w:val="pl-pds"/>
          <w:color w:val="032F62"/>
        </w:rPr>
        <w:t>"</w:t>
      </w:r>
      <w:r w:rsidRPr="006A1AEC">
        <w:rPr>
          <w:color w:val="24292E"/>
        </w:rPr>
        <w:t>&gt;Jacob Schmidt&lt;/</w:t>
      </w:r>
      <w:r w:rsidRPr="006A1AEC">
        <w:rPr>
          <w:rStyle w:val="pl-ent"/>
          <w:color w:val="22863A"/>
        </w:rPr>
        <w:t>a</w:t>
      </w:r>
      <w:r w:rsidRPr="006A1AEC">
        <w:rPr>
          <w:color w:val="24292E"/>
        </w:rPr>
        <w:t>&gt;</w:t>
      </w:r>
    </w:p>
    <w:p w14:paraId="06173C23" w14:textId="77777777" w:rsidR="00522976" w:rsidRPr="006A1AEC" w:rsidRDefault="00522976" w:rsidP="00880F7D">
      <w:pPr>
        <w:pStyle w:val="FACode2"/>
        <w:numPr>
          <w:ilvl w:val="0"/>
          <w:numId w:val="14"/>
        </w:numPr>
        <w:rPr>
          <w:color w:val="24292E"/>
        </w:rPr>
      </w:pPr>
      <w:r w:rsidRPr="006A1AEC">
        <w:rPr>
          <w:color w:val="24292E"/>
        </w:rPr>
        <w:t xml:space="preserve">            &lt;</w:t>
      </w:r>
      <w:r w:rsidRPr="006A1AEC">
        <w:rPr>
          <w:rStyle w:val="pl-ent"/>
          <w:color w:val="22863A"/>
        </w:rPr>
        <w:t>span</w:t>
      </w:r>
      <w:r w:rsidRPr="006A1AEC">
        <w:rPr>
          <w:color w:val="24292E"/>
        </w:rPr>
        <w:t xml:space="preserve"> </w:t>
      </w:r>
      <w:r w:rsidRPr="006A1AEC">
        <w:rPr>
          <w:rStyle w:val="pl-e"/>
          <w:color w:val="6F42C1"/>
        </w:rPr>
        <w:t>class</w:t>
      </w:r>
      <w:r w:rsidRPr="006A1AEC">
        <w:rPr>
          <w:color w:val="24292E"/>
        </w:rPr>
        <w:t>=</w:t>
      </w:r>
      <w:r w:rsidRPr="006A1AEC">
        <w:rPr>
          <w:rStyle w:val="pl-pds"/>
          <w:color w:val="032F62"/>
        </w:rPr>
        <w:t>"</w:t>
      </w:r>
      <w:r w:rsidRPr="006A1AEC">
        <w:rPr>
          <w:rStyle w:val="pl-s"/>
          <w:rFonts w:eastAsiaTheme="majorEastAsia"/>
          <w:color w:val="032F62"/>
        </w:rPr>
        <w:t>date-posted</w:t>
      </w:r>
      <w:r w:rsidRPr="006A1AEC">
        <w:rPr>
          <w:rStyle w:val="pl-pds"/>
          <w:color w:val="032F62"/>
        </w:rPr>
        <w:t>"</w:t>
      </w:r>
      <w:r w:rsidRPr="006A1AEC">
        <w:rPr>
          <w:color w:val="24292E"/>
        </w:rPr>
        <w:t>&gt;Dec 29th&lt;/</w:t>
      </w:r>
      <w:r w:rsidRPr="006A1AEC">
        <w:rPr>
          <w:rStyle w:val="pl-ent"/>
          <w:color w:val="22863A"/>
        </w:rPr>
        <w:t>span</w:t>
      </w:r>
      <w:r w:rsidRPr="006A1AEC">
        <w:rPr>
          <w:color w:val="24292E"/>
        </w:rPr>
        <w:t>&gt;</w:t>
      </w:r>
    </w:p>
    <w:p w14:paraId="446AC72F" w14:textId="77777777" w:rsidR="00522976" w:rsidRPr="006A1AEC" w:rsidRDefault="00522976" w:rsidP="00880F7D">
      <w:pPr>
        <w:pStyle w:val="FACode2"/>
        <w:numPr>
          <w:ilvl w:val="0"/>
          <w:numId w:val="14"/>
        </w:numPr>
        <w:rPr>
          <w:color w:val="24292E"/>
        </w:rPr>
      </w:pPr>
      <w:r w:rsidRPr="006A1AEC">
        <w:rPr>
          <w:color w:val="24292E"/>
        </w:rPr>
        <w:t xml:space="preserve">            &lt;</w:t>
      </w:r>
      <w:r w:rsidRPr="006A1AEC">
        <w:rPr>
          <w:rStyle w:val="pl-ent"/>
          <w:color w:val="22863A"/>
        </w:rPr>
        <w:t>span</w:t>
      </w:r>
      <w:r w:rsidRPr="006A1AEC">
        <w:rPr>
          <w:color w:val="24292E"/>
        </w:rPr>
        <w:t xml:space="preserve"> </w:t>
      </w:r>
      <w:r w:rsidRPr="006A1AEC">
        <w:rPr>
          <w:rStyle w:val="pl-e"/>
          <w:color w:val="6F42C1"/>
        </w:rPr>
        <w:t>class</w:t>
      </w:r>
      <w:r w:rsidRPr="006A1AEC">
        <w:rPr>
          <w:color w:val="24292E"/>
        </w:rPr>
        <w:t>=</w:t>
      </w:r>
      <w:r w:rsidRPr="006A1AEC">
        <w:rPr>
          <w:rStyle w:val="pl-pds"/>
          <w:color w:val="032F62"/>
        </w:rPr>
        <w:t>"</w:t>
      </w:r>
      <w:r w:rsidRPr="006A1AEC">
        <w:rPr>
          <w:rStyle w:val="pl-s"/>
          <w:rFonts w:eastAsiaTheme="majorEastAsia"/>
          <w:color w:val="032F62"/>
        </w:rPr>
        <w:t>mod-options</w:t>
      </w:r>
      <w:r w:rsidRPr="006A1AEC">
        <w:rPr>
          <w:rStyle w:val="pl-pds"/>
          <w:color w:val="032F62"/>
        </w:rPr>
        <w:t>"</w:t>
      </w:r>
      <w:r w:rsidRPr="006A1AEC">
        <w:rPr>
          <w:color w:val="24292E"/>
        </w:rPr>
        <w:t>&gt;</w:t>
      </w:r>
    </w:p>
    <w:p w14:paraId="4F681FF4" w14:textId="77777777" w:rsidR="00522976" w:rsidRPr="006A1AEC" w:rsidRDefault="00522976" w:rsidP="00880F7D">
      <w:pPr>
        <w:pStyle w:val="FACode2"/>
        <w:numPr>
          <w:ilvl w:val="0"/>
          <w:numId w:val="14"/>
        </w:numPr>
        <w:rPr>
          <w:color w:val="24292E"/>
        </w:rPr>
      </w:pPr>
      <w:r w:rsidRPr="006A1AEC">
        <w:rPr>
          <w:color w:val="24292E"/>
        </w:rPr>
        <w:t xml:space="preserve">              &lt;</w:t>
      </w:r>
      <w:r w:rsidRPr="006A1AEC">
        <w:rPr>
          <w:rStyle w:val="pl-ent"/>
          <w:color w:val="22863A"/>
        </w:rPr>
        <w:t>i</w:t>
      </w:r>
      <w:r w:rsidRPr="006A1AEC">
        <w:rPr>
          <w:color w:val="24292E"/>
        </w:rPr>
        <w:t xml:space="preserve"> </w:t>
      </w:r>
      <w:r w:rsidRPr="006A1AEC">
        <w:rPr>
          <w:rStyle w:val="pl-e"/>
          <w:color w:val="6F42C1"/>
        </w:rPr>
        <w:t>class</w:t>
      </w:r>
      <w:r w:rsidRPr="006A1AEC">
        <w:rPr>
          <w:color w:val="24292E"/>
        </w:rPr>
        <w:t>=</w:t>
      </w:r>
      <w:r w:rsidRPr="006A1AEC">
        <w:rPr>
          <w:rStyle w:val="pl-pds"/>
          <w:color w:val="032F62"/>
        </w:rPr>
        <w:t>"</w:t>
      </w:r>
      <w:r w:rsidRPr="006A1AEC">
        <w:rPr>
          <w:rStyle w:val="pl-s"/>
          <w:rFonts w:eastAsiaTheme="majorEastAsia"/>
          <w:color w:val="032F62"/>
        </w:rPr>
        <w:t>ion-edit</w:t>
      </w:r>
      <w:r w:rsidRPr="006A1AEC">
        <w:rPr>
          <w:rStyle w:val="pl-pds"/>
          <w:color w:val="032F62"/>
        </w:rPr>
        <w:t>"</w:t>
      </w:r>
      <w:r w:rsidRPr="006A1AEC">
        <w:rPr>
          <w:color w:val="24292E"/>
        </w:rPr>
        <w:t>&gt;&lt;/</w:t>
      </w:r>
      <w:r w:rsidRPr="006A1AEC">
        <w:rPr>
          <w:rStyle w:val="pl-ent"/>
          <w:color w:val="22863A"/>
        </w:rPr>
        <w:t>i</w:t>
      </w:r>
      <w:r w:rsidRPr="006A1AEC">
        <w:rPr>
          <w:color w:val="24292E"/>
        </w:rPr>
        <w:t>&gt;</w:t>
      </w:r>
    </w:p>
    <w:p w14:paraId="689EB139" w14:textId="77777777" w:rsidR="00522976" w:rsidRPr="006A1AEC" w:rsidRDefault="00522976" w:rsidP="00880F7D">
      <w:pPr>
        <w:pStyle w:val="FACode2"/>
        <w:numPr>
          <w:ilvl w:val="0"/>
          <w:numId w:val="14"/>
        </w:numPr>
        <w:rPr>
          <w:color w:val="24292E"/>
        </w:rPr>
      </w:pPr>
      <w:r w:rsidRPr="006A1AEC">
        <w:rPr>
          <w:color w:val="24292E"/>
        </w:rPr>
        <w:t xml:space="preserve">              &lt;</w:t>
      </w:r>
      <w:r w:rsidRPr="006A1AEC">
        <w:rPr>
          <w:rStyle w:val="pl-ent"/>
          <w:color w:val="22863A"/>
        </w:rPr>
        <w:t>i</w:t>
      </w:r>
      <w:r w:rsidRPr="006A1AEC">
        <w:rPr>
          <w:color w:val="24292E"/>
        </w:rPr>
        <w:t xml:space="preserve"> </w:t>
      </w:r>
      <w:r w:rsidRPr="006A1AEC">
        <w:rPr>
          <w:rStyle w:val="pl-e"/>
          <w:color w:val="6F42C1"/>
        </w:rPr>
        <w:t>class</w:t>
      </w:r>
      <w:r w:rsidRPr="006A1AEC">
        <w:rPr>
          <w:color w:val="24292E"/>
        </w:rPr>
        <w:t>=</w:t>
      </w:r>
      <w:r w:rsidRPr="006A1AEC">
        <w:rPr>
          <w:rStyle w:val="pl-pds"/>
          <w:color w:val="032F62"/>
        </w:rPr>
        <w:t>"</w:t>
      </w:r>
      <w:r w:rsidRPr="006A1AEC">
        <w:rPr>
          <w:rStyle w:val="pl-s"/>
          <w:rFonts w:eastAsiaTheme="majorEastAsia"/>
          <w:color w:val="032F62"/>
        </w:rPr>
        <w:t>ion-trash-a</w:t>
      </w:r>
      <w:r w:rsidRPr="006A1AEC">
        <w:rPr>
          <w:rStyle w:val="pl-pds"/>
          <w:color w:val="032F62"/>
        </w:rPr>
        <w:t>"</w:t>
      </w:r>
      <w:r w:rsidRPr="006A1AEC">
        <w:rPr>
          <w:color w:val="24292E"/>
        </w:rPr>
        <w:t>&gt;&lt;/</w:t>
      </w:r>
      <w:r w:rsidRPr="006A1AEC">
        <w:rPr>
          <w:rStyle w:val="pl-ent"/>
          <w:color w:val="22863A"/>
        </w:rPr>
        <w:t>i</w:t>
      </w:r>
      <w:r w:rsidRPr="006A1AEC">
        <w:rPr>
          <w:color w:val="24292E"/>
        </w:rPr>
        <w:t>&gt;</w:t>
      </w:r>
    </w:p>
    <w:p w14:paraId="2B01D2E4" w14:textId="77777777" w:rsidR="00522976" w:rsidRPr="006A1AEC" w:rsidRDefault="00522976" w:rsidP="00880F7D">
      <w:pPr>
        <w:pStyle w:val="FACode2"/>
        <w:numPr>
          <w:ilvl w:val="0"/>
          <w:numId w:val="14"/>
        </w:numPr>
        <w:rPr>
          <w:color w:val="24292E"/>
        </w:rPr>
      </w:pPr>
      <w:r w:rsidRPr="006A1AEC">
        <w:rPr>
          <w:color w:val="24292E"/>
        </w:rPr>
        <w:t xml:space="preserve">            &lt;/</w:t>
      </w:r>
      <w:r w:rsidRPr="006A1AEC">
        <w:rPr>
          <w:rStyle w:val="pl-ent"/>
          <w:color w:val="22863A"/>
        </w:rPr>
        <w:t>span</w:t>
      </w:r>
      <w:r w:rsidRPr="006A1AEC">
        <w:rPr>
          <w:color w:val="24292E"/>
        </w:rPr>
        <w:t>&gt;</w:t>
      </w:r>
    </w:p>
    <w:p w14:paraId="00043FFC" w14:textId="77777777" w:rsidR="00522976" w:rsidRPr="006A1AEC" w:rsidRDefault="00522976" w:rsidP="00880F7D">
      <w:pPr>
        <w:pStyle w:val="FACode2"/>
        <w:numPr>
          <w:ilvl w:val="0"/>
          <w:numId w:val="14"/>
        </w:numPr>
        <w:rPr>
          <w:color w:val="24292E"/>
        </w:rPr>
      </w:pPr>
      <w:r w:rsidRPr="006A1AEC">
        <w:rPr>
          <w:color w:val="24292E"/>
        </w:rPr>
        <w:t xml:space="preserve">          &lt;/</w:t>
      </w:r>
      <w:r w:rsidRPr="006A1AEC">
        <w:rPr>
          <w:rStyle w:val="pl-ent"/>
          <w:color w:val="22863A"/>
        </w:rPr>
        <w:t>div</w:t>
      </w:r>
      <w:r w:rsidRPr="006A1AEC">
        <w:rPr>
          <w:color w:val="24292E"/>
        </w:rPr>
        <w:t>&gt;</w:t>
      </w:r>
    </w:p>
    <w:p w14:paraId="3E176124" w14:textId="77777777" w:rsidR="00522976" w:rsidRPr="006A1AEC" w:rsidRDefault="00522976" w:rsidP="00880F7D">
      <w:pPr>
        <w:pStyle w:val="FACode2"/>
        <w:numPr>
          <w:ilvl w:val="0"/>
          <w:numId w:val="14"/>
        </w:numPr>
        <w:rPr>
          <w:color w:val="24292E"/>
        </w:rPr>
      </w:pPr>
      <w:r w:rsidRPr="006A1AEC">
        <w:rPr>
          <w:color w:val="24292E"/>
        </w:rPr>
        <w:t xml:space="preserve">        &lt;/</w:t>
      </w:r>
      <w:r w:rsidRPr="006A1AEC">
        <w:rPr>
          <w:rStyle w:val="pl-ent"/>
          <w:color w:val="22863A"/>
        </w:rPr>
        <w:t>div</w:t>
      </w:r>
      <w:r w:rsidRPr="006A1AEC">
        <w:rPr>
          <w:color w:val="24292E"/>
        </w:rPr>
        <w:t>&gt;</w:t>
      </w:r>
    </w:p>
    <w:p w14:paraId="21F67D92" w14:textId="77777777" w:rsidR="00522976" w:rsidRPr="006A1AEC" w:rsidRDefault="00522976" w:rsidP="00880F7D">
      <w:pPr>
        <w:pStyle w:val="FACode2"/>
        <w:numPr>
          <w:ilvl w:val="0"/>
          <w:numId w:val="14"/>
        </w:numPr>
        <w:rPr>
          <w:color w:val="24292E"/>
        </w:rPr>
      </w:pPr>
      <w:r w:rsidRPr="006A1AEC">
        <w:rPr>
          <w:color w:val="24292E"/>
        </w:rPr>
        <w:t xml:space="preserve">        </w:t>
      </w:r>
    </w:p>
    <w:p w14:paraId="083C0310" w14:textId="77777777" w:rsidR="00522976" w:rsidRPr="006A1AEC" w:rsidRDefault="00522976" w:rsidP="00880F7D">
      <w:pPr>
        <w:pStyle w:val="FACode2"/>
        <w:numPr>
          <w:ilvl w:val="0"/>
          <w:numId w:val="14"/>
        </w:numPr>
        <w:rPr>
          <w:color w:val="24292E"/>
        </w:rPr>
      </w:pPr>
      <w:r w:rsidRPr="006A1AEC">
        <w:rPr>
          <w:color w:val="24292E"/>
        </w:rPr>
        <w:t xml:space="preserve">      &lt;/</w:t>
      </w:r>
      <w:r w:rsidRPr="006A1AEC">
        <w:rPr>
          <w:rStyle w:val="pl-ent"/>
          <w:color w:val="22863A"/>
        </w:rPr>
        <w:t>div</w:t>
      </w:r>
      <w:r w:rsidRPr="006A1AEC">
        <w:rPr>
          <w:color w:val="24292E"/>
        </w:rPr>
        <w:t>&gt;</w:t>
      </w:r>
    </w:p>
    <w:p w14:paraId="014E390F" w14:textId="77777777" w:rsidR="00522976" w:rsidRPr="006A1AEC" w:rsidRDefault="00522976" w:rsidP="00880F7D">
      <w:pPr>
        <w:pStyle w:val="FACode2"/>
        <w:numPr>
          <w:ilvl w:val="0"/>
          <w:numId w:val="14"/>
        </w:numPr>
        <w:rPr>
          <w:color w:val="24292E"/>
        </w:rPr>
      </w:pPr>
    </w:p>
    <w:p w14:paraId="30EFA96D" w14:textId="77777777" w:rsidR="00522976" w:rsidRPr="006A1AEC" w:rsidRDefault="00522976" w:rsidP="00880F7D">
      <w:pPr>
        <w:pStyle w:val="FACode2"/>
        <w:numPr>
          <w:ilvl w:val="0"/>
          <w:numId w:val="14"/>
        </w:numPr>
        <w:rPr>
          <w:color w:val="24292E"/>
        </w:rPr>
      </w:pPr>
      <w:r w:rsidRPr="006A1AEC">
        <w:rPr>
          <w:color w:val="24292E"/>
        </w:rPr>
        <w:t xml:space="preserve">    &lt;/</w:t>
      </w:r>
      <w:r w:rsidRPr="006A1AEC">
        <w:rPr>
          <w:rStyle w:val="pl-ent"/>
          <w:color w:val="22863A"/>
        </w:rPr>
        <w:t>div</w:t>
      </w:r>
      <w:r w:rsidRPr="006A1AEC">
        <w:rPr>
          <w:color w:val="24292E"/>
        </w:rPr>
        <w:t>&gt;</w:t>
      </w:r>
    </w:p>
    <w:p w14:paraId="75437E2E" w14:textId="77777777" w:rsidR="00522976" w:rsidRPr="006A1AEC" w:rsidRDefault="00522976" w:rsidP="00880F7D">
      <w:pPr>
        <w:pStyle w:val="FACode2"/>
        <w:numPr>
          <w:ilvl w:val="0"/>
          <w:numId w:val="14"/>
        </w:numPr>
        <w:rPr>
          <w:color w:val="24292E"/>
        </w:rPr>
      </w:pPr>
    </w:p>
    <w:p w14:paraId="394CB045" w14:textId="77777777" w:rsidR="00522976" w:rsidRPr="006A1AEC" w:rsidRDefault="00522976" w:rsidP="00880F7D">
      <w:pPr>
        <w:pStyle w:val="FACode2"/>
        <w:numPr>
          <w:ilvl w:val="0"/>
          <w:numId w:val="14"/>
        </w:numPr>
        <w:rPr>
          <w:color w:val="24292E"/>
        </w:rPr>
      </w:pPr>
      <w:r w:rsidRPr="006A1AEC">
        <w:rPr>
          <w:color w:val="24292E"/>
        </w:rPr>
        <w:t xml:space="preserve">  &lt;/</w:t>
      </w:r>
      <w:r w:rsidRPr="006A1AEC">
        <w:rPr>
          <w:rStyle w:val="pl-ent"/>
          <w:color w:val="22863A"/>
        </w:rPr>
        <w:t>div</w:t>
      </w:r>
      <w:r w:rsidRPr="006A1AEC">
        <w:rPr>
          <w:color w:val="24292E"/>
        </w:rPr>
        <w:t>&gt;</w:t>
      </w:r>
    </w:p>
    <w:p w14:paraId="4E132B8B" w14:textId="77777777" w:rsidR="00522976" w:rsidRPr="006A1AEC" w:rsidRDefault="00522976" w:rsidP="00880F7D">
      <w:pPr>
        <w:pStyle w:val="FACode2"/>
        <w:numPr>
          <w:ilvl w:val="0"/>
          <w:numId w:val="14"/>
        </w:numPr>
        <w:rPr>
          <w:color w:val="24292E"/>
        </w:rPr>
      </w:pPr>
    </w:p>
    <w:p w14:paraId="507A6397" w14:textId="77777777" w:rsidR="00522976" w:rsidRPr="006A1AEC" w:rsidRDefault="00522976" w:rsidP="00880F7D">
      <w:pPr>
        <w:pStyle w:val="FACode2"/>
        <w:numPr>
          <w:ilvl w:val="0"/>
          <w:numId w:val="14"/>
        </w:numPr>
        <w:rPr>
          <w:color w:val="24292E"/>
        </w:rPr>
      </w:pPr>
      <w:r w:rsidRPr="006A1AEC">
        <w:rPr>
          <w:color w:val="24292E"/>
        </w:rPr>
        <w:t>&lt;/</w:t>
      </w:r>
      <w:r w:rsidRPr="006A1AEC">
        <w:rPr>
          <w:rStyle w:val="pl-ent"/>
          <w:color w:val="22863A"/>
        </w:rPr>
        <w:t>div</w:t>
      </w:r>
      <w:r w:rsidRPr="006A1AEC">
        <w:rPr>
          <w:color w:val="24292E"/>
        </w:rPr>
        <w:t>&gt;</w:t>
      </w:r>
    </w:p>
    <w:p w14:paraId="63C1BEC4" w14:textId="77777777" w:rsidR="004A4DBA" w:rsidRDefault="004A4DBA" w:rsidP="00F21FBA">
      <w:pPr>
        <w:pStyle w:val="FALev3"/>
        <w:rPr>
          <w:rFonts w:cs="Times New Roman"/>
          <w:b w:val="0"/>
          <w:sz w:val="20"/>
          <w:szCs w:val="22"/>
          <w:u w:val="none"/>
        </w:rPr>
      </w:pPr>
      <w:bookmarkStart w:id="7" w:name="_Toc20993369"/>
    </w:p>
    <w:p w14:paraId="129E42C8" w14:textId="27B19C31" w:rsidR="00F52819" w:rsidRPr="009820B1" w:rsidRDefault="00F52819" w:rsidP="00F21FBA">
      <w:pPr>
        <w:pStyle w:val="FALev3"/>
      </w:pPr>
      <w:r w:rsidRPr="00FA57FB">
        <w:t>Backend Specs</w:t>
      </w:r>
      <w:bookmarkEnd w:id="7"/>
    </w:p>
    <w:p w14:paraId="03E22356" w14:textId="5FD20671" w:rsidR="00F52819" w:rsidRDefault="00F52819" w:rsidP="00F52819">
      <w:r>
        <w:t xml:space="preserve">API URL: </w:t>
      </w:r>
      <w:r w:rsidRPr="00656BDC">
        <w:t> </w:t>
      </w:r>
      <w:hyperlink r:id="rId16" w:history="1">
        <w:r w:rsidRPr="004E363B">
          <w:rPr>
            <w:rStyle w:val="Hyperlink"/>
            <w:rFonts w:eastAsiaTheme="majorEastAsia"/>
          </w:rPr>
          <w:t>https://conduit.productionready.io/api</w:t>
        </w:r>
      </w:hyperlink>
      <w:r>
        <w:t xml:space="preserve"> </w:t>
      </w:r>
    </w:p>
    <w:p w14:paraId="5BF72AB5" w14:textId="7A8CDE92" w:rsidR="00F52819" w:rsidRPr="00475B44" w:rsidRDefault="00F52819" w:rsidP="00475B44">
      <w:pPr>
        <w:pStyle w:val="Heading61"/>
      </w:pPr>
      <w:r w:rsidRPr="00654EE7">
        <w:t>Endpoints:</w:t>
      </w:r>
    </w:p>
    <w:p w14:paraId="6C608B82" w14:textId="18BC38C3" w:rsidR="00F52819" w:rsidRDefault="00F52819" w:rsidP="00475B44">
      <w:pPr>
        <w:pStyle w:val="Heading3"/>
      </w:pPr>
      <w:bookmarkStart w:id="8" w:name="_Toc20993370"/>
      <w:r w:rsidRPr="00471C73">
        <w:t>Authentication:</w:t>
      </w:r>
      <w:bookmarkEnd w:id="8"/>
    </w:p>
    <w:p w14:paraId="07DA504F" w14:textId="5D479467" w:rsidR="00EA7A05" w:rsidRPr="00EA7A05" w:rsidRDefault="00EA7A05" w:rsidP="00880F7D">
      <w:pPr>
        <w:pStyle w:val="FACode2"/>
        <w:numPr>
          <w:ilvl w:val="0"/>
          <w:numId w:val="15"/>
        </w:numPr>
      </w:pPr>
      <w:r>
        <w:t>POST /api/users/login</w:t>
      </w:r>
    </w:p>
    <w:p w14:paraId="77C1A5F7" w14:textId="080A2108" w:rsidR="00F52819" w:rsidRDefault="00F52819" w:rsidP="00F52819">
      <w:r w:rsidRPr="006A0FDA">
        <w:t>Example request body:</w:t>
      </w:r>
    </w:p>
    <w:p w14:paraId="678BFB8D" w14:textId="77777777" w:rsidR="00171E09" w:rsidRPr="006E4A3A" w:rsidRDefault="00171E09" w:rsidP="00880F7D">
      <w:pPr>
        <w:pStyle w:val="FACode2"/>
        <w:numPr>
          <w:ilvl w:val="0"/>
          <w:numId w:val="16"/>
        </w:numPr>
      </w:pPr>
      <w:r w:rsidRPr="006E4A3A">
        <w:t>{</w:t>
      </w:r>
    </w:p>
    <w:p w14:paraId="003E3F86" w14:textId="77777777" w:rsidR="00171E09" w:rsidRPr="006E4A3A" w:rsidRDefault="00171E09" w:rsidP="006E4A3A">
      <w:pPr>
        <w:pStyle w:val="FACode2"/>
      </w:pPr>
      <w:r w:rsidRPr="006E4A3A">
        <w:t xml:space="preserve">  </w:t>
      </w:r>
      <w:r w:rsidRPr="006E4A3A">
        <w:rPr>
          <w:rStyle w:val="pl-pds"/>
        </w:rPr>
        <w:t>"</w:t>
      </w:r>
      <w:r w:rsidRPr="006E4A3A">
        <w:rPr>
          <w:rStyle w:val="pl-s"/>
        </w:rPr>
        <w:t>user</w:t>
      </w:r>
      <w:r w:rsidRPr="006E4A3A">
        <w:rPr>
          <w:rStyle w:val="pl-pds"/>
        </w:rPr>
        <w:t>"</w:t>
      </w:r>
      <w:r w:rsidRPr="006E4A3A">
        <w:t>:{</w:t>
      </w:r>
    </w:p>
    <w:p w14:paraId="6F17A875" w14:textId="77777777" w:rsidR="00171E09" w:rsidRPr="006E4A3A" w:rsidRDefault="00171E09" w:rsidP="006E4A3A">
      <w:pPr>
        <w:pStyle w:val="FACode2"/>
      </w:pPr>
      <w:r w:rsidRPr="006E4A3A">
        <w:t xml:space="preserve">    </w:t>
      </w:r>
      <w:r w:rsidRPr="006E4A3A">
        <w:rPr>
          <w:rStyle w:val="pl-pds"/>
        </w:rPr>
        <w:t>"</w:t>
      </w:r>
      <w:r w:rsidRPr="006E4A3A">
        <w:rPr>
          <w:rStyle w:val="pl-s"/>
        </w:rPr>
        <w:t>email</w:t>
      </w:r>
      <w:r w:rsidRPr="006E4A3A">
        <w:rPr>
          <w:rStyle w:val="pl-pds"/>
        </w:rPr>
        <w:t>"</w:t>
      </w:r>
      <w:r w:rsidRPr="006E4A3A">
        <w:t xml:space="preserve">: </w:t>
      </w:r>
      <w:r w:rsidRPr="006E4A3A">
        <w:rPr>
          <w:rStyle w:val="pl-pds"/>
        </w:rPr>
        <w:t>"</w:t>
      </w:r>
      <w:r w:rsidRPr="006E4A3A">
        <w:rPr>
          <w:rStyle w:val="pl-s"/>
        </w:rPr>
        <w:t>jake@jake.jake</w:t>
      </w:r>
      <w:r w:rsidRPr="006E4A3A">
        <w:rPr>
          <w:rStyle w:val="pl-pds"/>
        </w:rPr>
        <w:t>"</w:t>
      </w:r>
      <w:r w:rsidRPr="006E4A3A">
        <w:t>,</w:t>
      </w:r>
    </w:p>
    <w:p w14:paraId="79A673DB" w14:textId="77777777" w:rsidR="00171E09" w:rsidRPr="006E4A3A" w:rsidRDefault="00171E09" w:rsidP="006E4A3A">
      <w:pPr>
        <w:pStyle w:val="FACode2"/>
      </w:pPr>
      <w:r w:rsidRPr="006E4A3A">
        <w:t xml:space="preserve">    </w:t>
      </w:r>
      <w:r w:rsidRPr="006E4A3A">
        <w:rPr>
          <w:rStyle w:val="pl-pds"/>
        </w:rPr>
        <w:t>"</w:t>
      </w:r>
      <w:r w:rsidRPr="006E4A3A">
        <w:rPr>
          <w:rStyle w:val="pl-s"/>
        </w:rPr>
        <w:t>password</w:t>
      </w:r>
      <w:r w:rsidRPr="006E4A3A">
        <w:rPr>
          <w:rStyle w:val="pl-pds"/>
        </w:rPr>
        <w:t>"</w:t>
      </w:r>
      <w:r w:rsidRPr="006E4A3A">
        <w:t xml:space="preserve">: </w:t>
      </w:r>
      <w:r w:rsidRPr="006E4A3A">
        <w:rPr>
          <w:rStyle w:val="pl-pds"/>
        </w:rPr>
        <w:t>"</w:t>
      </w:r>
      <w:r w:rsidRPr="006E4A3A">
        <w:rPr>
          <w:rStyle w:val="pl-s"/>
        </w:rPr>
        <w:t>jakejake</w:t>
      </w:r>
      <w:r w:rsidRPr="006E4A3A">
        <w:rPr>
          <w:rStyle w:val="pl-pds"/>
        </w:rPr>
        <w:t>"</w:t>
      </w:r>
    </w:p>
    <w:p w14:paraId="01B7A19B" w14:textId="5F72CA6E" w:rsidR="00171E09" w:rsidRPr="006E4A3A" w:rsidRDefault="00171E09" w:rsidP="006E4A3A">
      <w:pPr>
        <w:pStyle w:val="FACode2"/>
      </w:pPr>
      <w:r w:rsidRPr="006E4A3A">
        <w:t>}</w:t>
      </w:r>
    </w:p>
    <w:p w14:paraId="2A16FEE1" w14:textId="77777777" w:rsidR="00F52819" w:rsidRPr="00B53E55" w:rsidRDefault="00F52819" w:rsidP="00F52819">
      <w:r w:rsidRPr="00B53E55">
        <w:t xml:space="preserve">No authentication required, returns </w:t>
      </w:r>
      <w:r>
        <w:t>a User</w:t>
      </w:r>
      <w:r w:rsidRPr="00B53E55">
        <w:t xml:space="preserve"> </w:t>
      </w:r>
    </w:p>
    <w:p w14:paraId="4F3CC718" w14:textId="77777777" w:rsidR="00F52819" w:rsidRPr="00B53E55" w:rsidRDefault="00F52819" w:rsidP="00F52819">
      <w:r w:rsidRPr="00B53E55">
        <w:t>Required fields: </w:t>
      </w:r>
      <w:r w:rsidRPr="00BD06BB">
        <w:t>email</w:t>
      </w:r>
      <w:r w:rsidRPr="00B53E55">
        <w:t>, </w:t>
      </w:r>
      <w:r w:rsidRPr="00BD06BB">
        <w:t>password</w:t>
      </w:r>
    </w:p>
    <w:p w14:paraId="3B2B5A35" w14:textId="77777777" w:rsidR="001F4548" w:rsidRDefault="001F4548" w:rsidP="00F52819">
      <w:pPr>
        <w:pStyle w:val="Heading3"/>
        <w:rPr>
          <w:rFonts w:ascii="Arial" w:eastAsia="Arial" w:hAnsi="Arial" w:cs="Times New Roman"/>
          <w:color w:val="auto"/>
          <w:sz w:val="20"/>
          <w:szCs w:val="22"/>
        </w:rPr>
      </w:pPr>
      <w:bookmarkStart w:id="9" w:name="_Toc20993371"/>
    </w:p>
    <w:p w14:paraId="6EAB1421" w14:textId="2AAC2F52" w:rsidR="00F52819" w:rsidRDefault="00F52819" w:rsidP="00F52819">
      <w:pPr>
        <w:pStyle w:val="Heading3"/>
      </w:pPr>
      <w:r w:rsidRPr="00D24088">
        <w:t>Registration:</w:t>
      </w:r>
      <w:bookmarkEnd w:id="9"/>
    </w:p>
    <w:p w14:paraId="2AA02F23" w14:textId="5E3D1D17" w:rsidR="007E106C" w:rsidRPr="007E106C" w:rsidRDefault="007E106C" w:rsidP="00880F7D">
      <w:pPr>
        <w:pStyle w:val="FACode2"/>
        <w:numPr>
          <w:ilvl w:val="0"/>
          <w:numId w:val="17"/>
        </w:numPr>
      </w:pPr>
      <w:r>
        <w:t>POST /api/users</w:t>
      </w:r>
    </w:p>
    <w:p w14:paraId="01FB33B9" w14:textId="102B95E1" w:rsidR="00F52819" w:rsidRDefault="00F52819" w:rsidP="00F52819">
      <w:r w:rsidRPr="00D24088">
        <w:t>Example request body:</w:t>
      </w:r>
    </w:p>
    <w:p w14:paraId="68A2906F" w14:textId="77777777" w:rsidR="00B33A0E" w:rsidRPr="00B328F3" w:rsidRDefault="00B33A0E" w:rsidP="00880F7D">
      <w:pPr>
        <w:pStyle w:val="FACode2"/>
        <w:numPr>
          <w:ilvl w:val="0"/>
          <w:numId w:val="18"/>
        </w:numPr>
        <w:rPr>
          <w:color w:val="000000" w:themeColor="text1"/>
        </w:rPr>
      </w:pPr>
      <w:r w:rsidRPr="00B328F3">
        <w:rPr>
          <w:color w:val="000000" w:themeColor="text1"/>
        </w:rPr>
        <w:t>{</w:t>
      </w:r>
    </w:p>
    <w:p w14:paraId="3F8BF12E" w14:textId="77777777" w:rsidR="00B33A0E" w:rsidRPr="00B328F3" w:rsidRDefault="00B33A0E" w:rsidP="00880F7D">
      <w:pPr>
        <w:pStyle w:val="FACode2"/>
        <w:numPr>
          <w:ilvl w:val="0"/>
          <w:numId w:val="18"/>
        </w:numPr>
        <w:rPr>
          <w:color w:val="000000" w:themeColor="text1"/>
        </w:rPr>
      </w:pPr>
      <w:r w:rsidRPr="00B328F3">
        <w:rPr>
          <w:color w:val="000000" w:themeColor="text1"/>
        </w:rPr>
        <w:t xml:space="preserve">  </w:t>
      </w:r>
      <w:r w:rsidRPr="00B328F3">
        <w:rPr>
          <w:rStyle w:val="pl-pds"/>
          <w:color w:val="000000" w:themeColor="text1"/>
        </w:rPr>
        <w:t>"</w:t>
      </w:r>
      <w:r w:rsidRPr="00B328F3">
        <w:rPr>
          <w:rStyle w:val="pl-s"/>
          <w:color w:val="000000" w:themeColor="text1"/>
        </w:rPr>
        <w:t>user</w:t>
      </w:r>
      <w:r w:rsidRPr="00B328F3">
        <w:rPr>
          <w:rStyle w:val="pl-pds"/>
          <w:color w:val="000000" w:themeColor="text1"/>
        </w:rPr>
        <w:t>"</w:t>
      </w:r>
      <w:r w:rsidRPr="00B328F3">
        <w:rPr>
          <w:color w:val="000000" w:themeColor="text1"/>
        </w:rPr>
        <w:t>:{</w:t>
      </w:r>
    </w:p>
    <w:p w14:paraId="76B0390A" w14:textId="77777777" w:rsidR="00B33A0E" w:rsidRPr="00B328F3" w:rsidRDefault="00B33A0E" w:rsidP="00880F7D">
      <w:pPr>
        <w:pStyle w:val="FACode2"/>
        <w:numPr>
          <w:ilvl w:val="0"/>
          <w:numId w:val="18"/>
        </w:numPr>
        <w:rPr>
          <w:color w:val="000000" w:themeColor="text1"/>
        </w:rPr>
      </w:pPr>
      <w:r w:rsidRPr="00B328F3">
        <w:rPr>
          <w:color w:val="000000" w:themeColor="text1"/>
        </w:rPr>
        <w:t xml:space="preserve">    "username": "Jacob",</w:t>
      </w:r>
    </w:p>
    <w:p w14:paraId="618931D6" w14:textId="77777777" w:rsidR="00B33A0E" w:rsidRPr="00B328F3" w:rsidRDefault="00B33A0E" w:rsidP="00880F7D">
      <w:pPr>
        <w:pStyle w:val="FACode2"/>
        <w:numPr>
          <w:ilvl w:val="0"/>
          <w:numId w:val="18"/>
        </w:numPr>
        <w:rPr>
          <w:color w:val="000000" w:themeColor="text1"/>
        </w:rPr>
      </w:pPr>
      <w:r w:rsidRPr="00B328F3">
        <w:rPr>
          <w:color w:val="000000" w:themeColor="text1"/>
        </w:rPr>
        <w:t xml:space="preserve">    "email": "jake@jake.jake",</w:t>
      </w:r>
    </w:p>
    <w:p w14:paraId="6749CCA9" w14:textId="77777777" w:rsidR="00B33A0E" w:rsidRPr="00B328F3" w:rsidRDefault="00B33A0E" w:rsidP="00880F7D">
      <w:pPr>
        <w:pStyle w:val="FACode2"/>
        <w:numPr>
          <w:ilvl w:val="0"/>
          <w:numId w:val="18"/>
        </w:numPr>
        <w:rPr>
          <w:color w:val="000000" w:themeColor="text1"/>
        </w:rPr>
      </w:pPr>
      <w:r w:rsidRPr="00B328F3">
        <w:rPr>
          <w:color w:val="000000" w:themeColor="text1"/>
        </w:rPr>
        <w:t xml:space="preserve">    "password": "jakejake"</w:t>
      </w:r>
    </w:p>
    <w:p w14:paraId="153D5B25" w14:textId="77777777" w:rsidR="00B33A0E" w:rsidRPr="00B328F3" w:rsidRDefault="00B33A0E" w:rsidP="00880F7D">
      <w:pPr>
        <w:pStyle w:val="FACode2"/>
        <w:numPr>
          <w:ilvl w:val="0"/>
          <w:numId w:val="18"/>
        </w:numPr>
        <w:rPr>
          <w:color w:val="000000" w:themeColor="text1"/>
        </w:rPr>
      </w:pPr>
      <w:r w:rsidRPr="00B328F3">
        <w:rPr>
          <w:color w:val="000000" w:themeColor="text1"/>
        </w:rPr>
        <w:t xml:space="preserve">  }</w:t>
      </w:r>
    </w:p>
    <w:p w14:paraId="73218970" w14:textId="6DDE558F" w:rsidR="00B33A0E" w:rsidRPr="00B328F3" w:rsidRDefault="00B33A0E" w:rsidP="00880F7D">
      <w:pPr>
        <w:pStyle w:val="FACode2"/>
        <w:numPr>
          <w:ilvl w:val="0"/>
          <w:numId w:val="18"/>
        </w:numPr>
        <w:rPr>
          <w:color w:val="000000" w:themeColor="text1"/>
        </w:rPr>
      </w:pPr>
      <w:r w:rsidRPr="00B328F3">
        <w:rPr>
          <w:color w:val="000000" w:themeColor="text1"/>
        </w:rPr>
        <w:t>}</w:t>
      </w:r>
    </w:p>
    <w:p w14:paraId="0ABAED78" w14:textId="77777777" w:rsidR="00F52819" w:rsidRPr="00D24088" w:rsidRDefault="00F52819" w:rsidP="00F52819">
      <w:r w:rsidRPr="00D24088">
        <w:t>No authentication required, returns a</w:t>
      </w:r>
      <w:r>
        <w:t xml:space="preserve"> User</w:t>
      </w:r>
      <w:r w:rsidRPr="00D24088">
        <w:t xml:space="preserve"> </w:t>
      </w:r>
    </w:p>
    <w:p w14:paraId="4034C1C7" w14:textId="77777777" w:rsidR="00F52819" w:rsidRPr="00D24088" w:rsidRDefault="00F52819" w:rsidP="00F52819">
      <w:r w:rsidRPr="00D24088">
        <w:t>Required fields: </w:t>
      </w:r>
      <w:r w:rsidRPr="00B107D9">
        <w:t>email</w:t>
      </w:r>
      <w:r w:rsidRPr="00D24088">
        <w:t>, </w:t>
      </w:r>
      <w:r w:rsidRPr="00B107D9">
        <w:t>username</w:t>
      </w:r>
      <w:r w:rsidRPr="00D24088">
        <w:t>, </w:t>
      </w:r>
      <w:r w:rsidRPr="00B107D9">
        <w:t>password</w:t>
      </w:r>
    </w:p>
    <w:p w14:paraId="42FAB713" w14:textId="77777777" w:rsidR="00F52819" w:rsidRPr="00D24088" w:rsidRDefault="00F52819" w:rsidP="00F52819"/>
    <w:p w14:paraId="7D4EE2EA" w14:textId="309CD719" w:rsidR="00F52819" w:rsidRDefault="00F52819" w:rsidP="00013440">
      <w:pPr>
        <w:pStyle w:val="Heading3"/>
      </w:pPr>
      <w:bookmarkStart w:id="10" w:name="_Toc20993372"/>
      <w:r w:rsidRPr="00ED051F">
        <w:t>Get Current User</w:t>
      </w:r>
      <w:bookmarkEnd w:id="10"/>
    </w:p>
    <w:p w14:paraId="0BF4962E" w14:textId="413209C0" w:rsidR="000235D0" w:rsidRPr="000235D0" w:rsidRDefault="000235D0" w:rsidP="00880F7D">
      <w:pPr>
        <w:pStyle w:val="FACode2"/>
        <w:numPr>
          <w:ilvl w:val="0"/>
          <w:numId w:val="19"/>
        </w:numPr>
      </w:pPr>
      <w:r>
        <w:t>GET /api/user</w:t>
      </w:r>
    </w:p>
    <w:p w14:paraId="2023D13C" w14:textId="77777777" w:rsidR="00F52819" w:rsidRPr="00E4726B" w:rsidRDefault="00F52819" w:rsidP="00F52819">
      <w:r w:rsidRPr="00E4726B">
        <w:t>Authentication required, returns a</w:t>
      </w:r>
      <w:r>
        <w:t xml:space="preserve"> User</w:t>
      </w:r>
      <w:r w:rsidRPr="00E4726B">
        <w:t> that's the current user</w:t>
      </w:r>
    </w:p>
    <w:p w14:paraId="191EB0EF" w14:textId="77777777" w:rsidR="00F52819" w:rsidRPr="00E4726B" w:rsidRDefault="00F52819" w:rsidP="00F52819"/>
    <w:p w14:paraId="606F7E9C" w14:textId="62144A3A" w:rsidR="00F52819" w:rsidRDefault="00F52819" w:rsidP="00013440">
      <w:pPr>
        <w:pStyle w:val="Heading3"/>
      </w:pPr>
      <w:bookmarkStart w:id="11" w:name="_Toc20993373"/>
      <w:r w:rsidRPr="00F639D8">
        <w:lastRenderedPageBreak/>
        <w:t>Update User</w:t>
      </w:r>
      <w:bookmarkEnd w:id="11"/>
    </w:p>
    <w:p w14:paraId="3F7070BB" w14:textId="57A191B8" w:rsidR="009B5460" w:rsidRPr="009B5460" w:rsidRDefault="009B5460" w:rsidP="00880F7D">
      <w:pPr>
        <w:pStyle w:val="FACode2"/>
        <w:numPr>
          <w:ilvl w:val="0"/>
          <w:numId w:val="20"/>
        </w:numPr>
      </w:pPr>
      <w:r>
        <w:t>PUT /api/user</w:t>
      </w:r>
    </w:p>
    <w:p w14:paraId="39F6438B" w14:textId="34BF7FD6" w:rsidR="00F52819" w:rsidRDefault="00F52819" w:rsidP="00F52819">
      <w:r w:rsidRPr="00F639D8">
        <w:t>Example request body:</w:t>
      </w:r>
    </w:p>
    <w:p w14:paraId="30632817" w14:textId="77777777" w:rsidR="00260505" w:rsidRPr="00F326C9" w:rsidRDefault="00260505" w:rsidP="00880F7D">
      <w:pPr>
        <w:pStyle w:val="FACode2"/>
        <w:numPr>
          <w:ilvl w:val="0"/>
          <w:numId w:val="21"/>
        </w:numPr>
        <w:rPr>
          <w:color w:val="000000" w:themeColor="text1"/>
        </w:rPr>
      </w:pPr>
      <w:r w:rsidRPr="00F326C9">
        <w:rPr>
          <w:color w:val="000000" w:themeColor="text1"/>
        </w:rPr>
        <w:t>{</w:t>
      </w:r>
    </w:p>
    <w:p w14:paraId="6705B53F" w14:textId="77777777" w:rsidR="00260505" w:rsidRPr="00F326C9" w:rsidRDefault="00260505" w:rsidP="00880F7D">
      <w:pPr>
        <w:pStyle w:val="FACode2"/>
        <w:numPr>
          <w:ilvl w:val="0"/>
          <w:numId w:val="21"/>
        </w:numPr>
        <w:rPr>
          <w:color w:val="000000" w:themeColor="text1"/>
        </w:rPr>
      </w:pPr>
      <w:r w:rsidRPr="00F326C9">
        <w:rPr>
          <w:color w:val="000000" w:themeColor="text1"/>
        </w:rPr>
        <w:t xml:space="preserve">  </w:t>
      </w:r>
      <w:r w:rsidRPr="00F326C9">
        <w:rPr>
          <w:rStyle w:val="pl-pds"/>
          <w:color w:val="000000" w:themeColor="text1"/>
        </w:rPr>
        <w:t>"</w:t>
      </w:r>
      <w:r w:rsidRPr="00F326C9">
        <w:rPr>
          <w:rStyle w:val="pl-s"/>
          <w:color w:val="000000" w:themeColor="text1"/>
        </w:rPr>
        <w:t>user</w:t>
      </w:r>
      <w:r w:rsidRPr="00F326C9">
        <w:rPr>
          <w:rStyle w:val="pl-pds"/>
          <w:color w:val="000000" w:themeColor="text1"/>
        </w:rPr>
        <w:t>"</w:t>
      </w:r>
      <w:r w:rsidRPr="00F326C9">
        <w:rPr>
          <w:color w:val="000000" w:themeColor="text1"/>
        </w:rPr>
        <w:t>:{</w:t>
      </w:r>
    </w:p>
    <w:p w14:paraId="6107293F" w14:textId="77777777" w:rsidR="00260505" w:rsidRPr="00F326C9" w:rsidRDefault="00260505" w:rsidP="00880F7D">
      <w:pPr>
        <w:pStyle w:val="FACode2"/>
        <w:numPr>
          <w:ilvl w:val="0"/>
          <w:numId w:val="21"/>
        </w:numPr>
        <w:rPr>
          <w:color w:val="000000" w:themeColor="text1"/>
        </w:rPr>
      </w:pPr>
      <w:r w:rsidRPr="00F326C9">
        <w:rPr>
          <w:color w:val="000000" w:themeColor="text1"/>
        </w:rPr>
        <w:t xml:space="preserve">    "email": "jake@jake.jake",</w:t>
      </w:r>
    </w:p>
    <w:p w14:paraId="6AC63D49" w14:textId="77777777" w:rsidR="00260505" w:rsidRPr="00F326C9" w:rsidRDefault="00260505" w:rsidP="00880F7D">
      <w:pPr>
        <w:pStyle w:val="FACode2"/>
        <w:numPr>
          <w:ilvl w:val="0"/>
          <w:numId w:val="21"/>
        </w:numPr>
        <w:rPr>
          <w:color w:val="000000" w:themeColor="text1"/>
        </w:rPr>
      </w:pPr>
      <w:r w:rsidRPr="00F326C9">
        <w:rPr>
          <w:color w:val="000000" w:themeColor="text1"/>
        </w:rPr>
        <w:t xml:space="preserve">    "bio": "I like to skateboard",</w:t>
      </w:r>
    </w:p>
    <w:p w14:paraId="522A0CD5" w14:textId="77777777" w:rsidR="00260505" w:rsidRPr="00F326C9" w:rsidRDefault="00260505" w:rsidP="00880F7D">
      <w:pPr>
        <w:pStyle w:val="FACode2"/>
        <w:numPr>
          <w:ilvl w:val="0"/>
          <w:numId w:val="21"/>
        </w:numPr>
        <w:rPr>
          <w:color w:val="000000" w:themeColor="text1"/>
        </w:rPr>
      </w:pPr>
      <w:r w:rsidRPr="00F326C9">
        <w:rPr>
          <w:color w:val="000000" w:themeColor="text1"/>
        </w:rPr>
        <w:t xml:space="preserve">    "image": "https://i.stack.imgur.com/xHWG8.jpg"</w:t>
      </w:r>
    </w:p>
    <w:p w14:paraId="323B3633" w14:textId="77777777" w:rsidR="00260505" w:rsidRPr="00F326C9" w:rsidRDefault="00260505" w:rsidP="00880F7D">
      <w:pPr>
        <w:pStyle w:val="FACode2"/>
        <w:numPr>
          <w:ilvl w:val="0"/>
          <w:numId w:val="21"/>
        </w:numPr>
        <w:rPr>
          <w:color w:val="000000" w:themeColor="text1"/>
        </w:rPr>
      </w:pPr>
      <w:r w:rsidRPr="00F326C9">
        <w:rPr>
          <w:color w:val="000000" w:themeColor="text1"/>
        </w:rPr>
        <w:t xml:space="preserve">  }</w:t>
      </w:r>
    </w:p>
    <w:p w14:paraId="31980777" w14:textId="249B0ECE" w:rsidR="00260505" w:rsidRPr="00F326C9" w:rsidRDefault="00260505" w:rsidP="00880F7D">
      <w:pPr>
        <w:pStyle w:val="FACode2"/>
        <w:numPr>
          <w:ilvl w:val="0"/>
          <w:numId w:val="21"/>
        </w:numPr>
        <w:rPr>
          <w:color w:val="000000" w:themeColor="text1"/>
        </w:rPr>
      </w:pPr>
      <w:r w:rsidRPr="00F326C9">
        <w:rPr>
          <w:color w:val="000000" w:themeColor="text1"/>
        </w:rPr>
        <w:t>}</w:t>
      </w:r>
    </w:p>
    <w:p w14:paraId="5625DF74" w14:textId="77777777" w:rsidR="00F52819" w:rsidRDefault="00F52819" w:rsidP="00F52819">
      <w:r w:rsidRPr="00F639D8">
        <w:t>Authentication required, returns the</w:t>
      </w:r>
      <w:r>
        <w:t xml:space="preserve"> User</w:t>
      </w:r>
    </w:p>
    <w:p w14:paraId="6DF2A1F9" w14:textId="77777777" w:rsidR="00F52819" w:rsidRPr="00F639D8" w:rsidRDefault="00F52819" w:rsidP="00F52819">
      <w:r w:rsidRPr="00F639D8">
        <w:t>Accepted fields: </w:t>
      </w:r>
      <w:r w:rsidRPr="00DA55BE">
        <w:rPr>
          <w:color w:val="000000" w:themeColor="text1"/>
        </w:rPr>
        <w:t>email</w:t>
      </w:r>
      <w:r w:rsidRPr="00DA55BE">
        <w:t>, username, password, image, bio</w:t>
      </w:r>
    </w:p>
    <w:p w14:paraId="103CB2FD" w14:textId="77777777" w:rsidR="00F52819" w:rsidRPr="00F639D8" w:rsidRDefault="00F52819" w:rsidP="00F52819"/>
    <w:p w14:paraId="5D966A5C" w14:textId="7AECE186" w:rsidR="00F52819" w:rsidRDefault="00F52819" w:rsidP="00013440">
      <w:pPr>
        <w:pStyle w:val="Heading3"/>
      </w:pPr>
      <w:bookmarkStart w:id="12" w:name="_Toc20993374"/>
      <w:r w:rsidRPr="007B068F">
        <w:t>Get Profile</w:t>
      </w:r>
      <w:bookmarkEnd w:id="12"/>
    </w:p>
    <w:p w14:paraId="6C94BABA" w14:textId="20CC7047" w:rsidR="003B7CDF" w:rsidRPr="003B7CDF" w:rsidRDefault="003B7CDF" w:rsidP="00880F7D">
      <w:pPr>
        <w:pStyle w:val="FACode2"/>
        <w:numPr>
          <w:ilvl w:val="0"/>
          <w:numId w:val="22"/>
        </w:numPr>
      </w:pPr>
      <w:r>
        <w:t>GET /api/profiles/:username</w:t>
      </w:r>
    </w:p>
    <w:p w14:paraId="4D3479AB" w14:textId="77777777" w:rsidR="00F52819" w:rsidRPr="007B068F" w:rsidRDefault="00F52819" w:rsidP="00F52819">
      <w:r w:rsidRPr="007B068F">
        <w:t>Authentication optional, returns a</w:t>
      </w:r>
      <w:r>
        <w:t xml:space="preserve"> Profile</w:t>
      </w:r>
      <w:r w:rsidRPr="007B068F">
        <w:t xml:space="preserve"> </w:t>
      </w:r>
    </w:p>
    <w:p w14:paraId="712C7ACC" w14:textId="77777777" w:rsidR="00F52819" w:rsidRPr="007B068F" w:rsidRDefault="00F52819" w:rsidP="00F52819"/>
    <w:p w14:paraId="26A2A4C0" w14:textId="23B4BCCE" w:rsidR="00F52819" w:rsidRDefault="00F52819" w:rsidP="00013440">
      <w:pPr>
        <w:pStyle w:val="Heading3"/>
      </w:pPr>
      <w:bookmarkStart w:id="13" w:name="_Toc20993375"/>
      <w:r w:rsidRPr="000B3BC8">
        <w:t>Follow user</w:t>
      </w:r>
      <w:bookmarkEnd w:id="13"/>
    </w:p>
    <w:p w14:paraId="67BBEB7F" w14:textId="2F465DF9" w:rsidR="003D0DD0" w:rsidRPr="003D0DD0" w:rsidRDefault="003D0DD0" w:rsidP="00880F7D">
      <w:pPr>
        <w:pStyle w:val="FACode2"/>
        <w:numPr>
          <w:ilvl w:val="0"/>
          <w:numId w:val="23"/>
        </w:numPr>
      </w:pPr>
      <w:r>
        <w:t>POST /api/profiles/:username/follow</w:t>
      </w:r>
    </w:p>
    <w:p w14:paraId="77EE56AC" w14:textId="77777777" w:rsidR="00F52819" w:rsidRPr="000B3BC8" w:rsidRDefault="00F52819" w:rsidP="00F52819">
      <w:r w:rsidRPr="000B3BC8">
        <w:t>Authentication required, returns a</w:t>
      </w:r>
      <w:r>
        <w:t xml:space="preserve"> Profile</w:t>
      </w:r>
      <w:r w:rsidRPr="000B3BC8">
        <w:t xml:space="preserve"> </w:t>
      </w:r>
    </w:p>
    <w:p w14:paraId="0D7FEB70" w14:textId="77777777" w:rsidR="00F52819" w:rsidRPr="000B3BC8" w:rsidRDefault="00F52819" w:rsidP="00F52819">
      <w:r w:rsidRPr="000B3BC8">
        <w:t>No additional parameters required</w:t>
      </w:r>
    </w:p>
    <w:p w14:paraId="7F77F157" w14:textId="77777777" w:rsidR="00F52819" w:rsidRPr="000B3BC8" w:rsidRDefault="00F52819" w:rsidP="00F52819"/>
    <w:p w14:paraId="3F7E12A3" w14:textId="63DBBBB2" w:rsidR="00F52819" w:rsidRDefault="00F52819" w:rsidP="005F2C4B">
      <w:pPr>
        <w:pStyle w:val="Heading3"/>
      </w:pPr>
      <w:bookmarkStart w:id="14" w:name="_Toc20993376"/>
      <w:r w:rsidRPr="00A43D2C">
        <w:t>Unfollow user</w:t>
      </w:r>
      <w:bookmarkEnd w:id="14"/>
    </w:p>
    <w:p w14:paraId="7FBC90EC" w14:textId="0010B835" w:rsidR="00AD6434" w:rsidRPr="00AD6434" w:rsidRDefault="00AD6434" w:rsidP="00880F7D">
      <w:pPr>
        <w:pStyle w:val="FACode2"/>
        <w:numPr>
          <w:ilvl w:val="0"/>
          <w:numId w:val="24"/>
        </w:numPr>
      </w:pPr>
      <w:r>
        <w:t>DELETE /api/profiles/:username/follow</w:t>
      </w:r>
    </w:p>
    <w:p w14:paraId="32AB6BCE" w14:textId="77777777" w:rsidR="00F52819" w:rsidRPr="00A43D2C" w:rsidRDefault="00F52819" w:rsidP="00F52819">
      <w:r w:rsidRPr="00A43D2C">
        <w:t>Authentication required, returns a </w:t>
      </w:r>
      <w:r>
        <w:t>Profile</w:t>
      </w:r>
      <w:r w:rsidRPr="00A43D2C">
        <w:t xml:space="preserve"> </w:t>
      </w:r>
    </w:p>
    <w:p w14:paraId="755394E6" w14:textId="77777777" w:rsidR="00F52819" w:rsidRPr="00A43D2C" w:rsidRDefault="00F52819" w:rsidP="00F52819">
      <w:r w:rsidRPr="00A43D2C">
        <w:t>No additional parameters required</w:t>
      </w:r>
    </w:p>
    <w:p w14:paraId="22843E4F" w14:textId="77777777" w:rsidR="00F52819" w:rsidRDefault="00F52819" w:rsidP="00F52819"/>
    <w:p w14:paraId="14E0A25A" w14:textId="483750BC" w:rsidR="00F52819" w:rsidRDefault="00F52819" w:rsidP="005F2C4B">
      <w:pPr>
        <w:pStyle w:val="Heading3"/>
      </w:pPr>
      <w:bookmarkStart w:id="15" w:name="_Toc20993377"/>
      <w:r w:rsidRPr="00531CAF">
        <w:t>List Articles</w:t>
      </w:r>
      <w:bookmarkEnd w:id="15"/>
    </w:p>
    <w:p w14:paraId="0D210B20" w14:textId="47B48166" w:rsidR="00D97D1B" w:rsidRPr="00D97D1B" w:rsidRDefault="00D97D1B" w:rsidP="00880F7D">
      <w:pPr>
        <w:pStyle w:val="FACode2"/>
        <w:numPr>
          <w:ilvl w:val="0"/>
          <w:numId w:val="25"/>
        </w:numPr>
      </w:pPr>
      <w:r>
        <w:t>GET /api/</w:t>
      </w:r>
      <w:r w:rsidRPr="00531CAF">
        <w:t>articles</w:t>
      </w:r>
    </w:p>
    <w:p w14:paraId="636689CE" w14:textId="2D85881E" w:rsidR="00F52819" w:rsidRDefault="00F52819" w:rsidP="00F52819">
      <w:r w:rsidRPr="00531CAF">
        <w:t>Returns most recent articles globally by default, provide tag, author or favorited query parameter to filter results</w:t>
      </w:r>
    </w:p>
    <w:p w14:paraId="6E217A75" w14:textId="349404B6" w:rsidR="00F52819" w:rsidRDefault="00F52819" w:rsidP="00F52819">
      <w:r w:rsidRPr="00531CAF">
        <w:t>Query Parameters:</w:t>
      </w:r>
    </w:p>
    <w:p w14:paraId="1563B9BE" w14:textId="11904B74" w:rsidR="00F52819" w:rsidRDefault="00F52819" w:rsidP="00F52819">
      <w:r w:rsidRPr="00531CAF">
        <w:t>Filter by tag:</w:t>
      </w:r>
    </w:p>
    <w:p w14:paraId="67AB6AF1" w14:textId="36329C88" w:rsidR="00C41428" w:rsidRPr="00531CAF" w:rsidRDefault="00C41428" w:rsidP="00880F7D">
      <w:pPr>
        <w:pStyle w:val="FACode2"/>
        <w:numPr>
          <w:ilvl w:val="0"/>
          <w:numId w:val="26"/>
        </w:numPr>
      </w:pPr>
      <w:r w:rsidRPr="005842B1">
        <w:t>?tag=Angular</w:t>
      </w:r>
    </w:p>
    <w:p w14:paraId="0BD2D551" w14:textId="3BDDD7DC" w:rsidR="00F52819" w:rsidRDefault="00F52819" w:rsidP="00F52819">
      <w:r w:rsidRPr="00531CAF">
        <w:t>Filter by author:</w:t>
      </w:r>
    </w:p>
    <w:p w14:paraId="48AEF381" w14:textId="7AC07ADE" w:rsidR="00BE1C3F" w:rsidRPr="00531CAF" w:rsidRDefault="00BE1C3F" w:rsidP="00880F7D">
      <w:pPr>
        <w:pStyle w:val="FACode2"/>
        <w:numPr>
          <w:ilvl w:val="0"/>
          <w:numId w:val="28"/>
        </w:numPr>
      </w:pPr>
      <w:r w:rsidRPr="001F14EE">
        <w:t>?author=jake</w:t>
      </w:r>
    </w:p>
    <w:p w14:paraId="01B1BE37" w14:textId="7C20A4D7" w:rsidR="00F52819" w:rsidRDefault="00F52819" w:rsidP="00F52819">
      <w:r w:rsidRPr="00531CAF">
        <w:t>Favorited by user:</w:t>
      </w:r>
    </w:p>
    <w:p w14:paraId="0B60C45E" w14:textId="1A5A1228" w:rsidR="00635C74" w:rsidRPr="00531CAF" w:rsidRDefault="00635C74" w:rsidP="00880F7D">
      <w:pPr>
        <w:pStyle w:val="FACode2"/>
        <w:numPr>
          <w:ilvl w:val="0"/>
          <w:numId w:val="27"/>
        </w:numPr>
      </w:pPr>
      <w:r w:rsidRPr="001F14EE">
        <w:t>?favorited=jake</w:t>
      </w:r>
    </w:p>
    <w:p w14:paraId="564320F1" w14:textId="4D2BB7D5" w:rsidR="00F52819" w:rsidRDefault="00F52819" w:rsidP="00F52819">
      <w:r w:rsidRPr="00531CAF">
        <w:t>Limit number of articles (default is 20):</w:t>
      </w:r>
    </w:p>
    <w:p w14:paraId="2138422B" w14:textId="064F32A8" w:rsidR="00717924" w:rsidRPr="00531CAF" w:rsidRDefault="00717924" w:rsidP="00880F7D">
      <w:pPr>
        <w:pStyle w:val="FACode2"/>
        <w:numPr>
          <w:ilvl w:val="0"/>
          <w:numId w:val="29"/>
        </w:numPr>
      </w:pPr>
      <w:r w:rsidRPr="001F14EE">
        <w:t>?limit=20</w:t>
      </w:r>
    </w:p>
    <w:p w14:paraId="7C8BF06D" w14:textId="79986201" w:rsidR="00F52819" w:rsidRDefault="00F52819" w:rsidP="00F52819">
      <w:r w:rsidRPr="00531CAF">
        <w:t>Offset/skip number of articles (default is 0):</w:t>
      </w:r>
    </w:p>
    <w:p w14:paraId="65F4B985" w14:textId="787E1893" w:rsidR="00604E3D" w:rsidRPr="00531CAF" w:rsidRDefault="00604E3D" w:rsidP="00880F7D">
      <w:pPr>
        <w:pStyle w:val="FACode2"/>
        <w:numPr>
          <w:ilvl w:val="0"/>
          <w:numId w:val="30"/>
        </w:numPr>
      </w:pPr>
      <w:r w:rsidRPr="007A2F1A">
        <w:t>?offset=0</w:t>
      </w:r>
    </w:p>
    <w:p w14:paraId="1E51DC68" w14:textId="77777777" w:rsidR="00F52819" w:rsidRPr="00531CAF" w:rsidRDefault="00F52819" w:rsidP="00F52819">
      <w:r w:rsidRPr="00531CAF">
        <w:t>Authentication optional, will return</w:t>
      </w:r>
      <w:r>
        <w:t xml:space="preserve"> multiple articles</w:t>
      </w:r>
      <w:r w:rsidRPr="00531CAF">
        <w:t>, ordered by most recent first</w:t>
      </w:r>
    </w:p>
    <w:p w14:paraId="45813B7A" w14:textId="77777777" w:rsidR="00F52819" w:rsidRPr="00531CAF" w:rsidRDefault="00F52819" w:rsidP="00F52819"/>
    <w:p w14:paraId="13AB6C9F" w14:textId="752A9C95" w:rsidR="00F52819" w:rsidRDefault="00F52819" w:rsidP="00BD0281">
      <w:pPr>
        <w:pStyle w:val="Heading3"/>
      </w:pPr>
      <w:bookmarkStart w:id="16" w:name="_Toc20993378"/>
      <w:r w:rsidRPr="000A06FB">
        <w:lastRenderedPageBreak/>
        <w:t>Feed Articles</w:t>
      </w:r>
      <w:bookmarkEnd w:id="16"/>
    </w:p>
    <w:p w14:paraId="7EC5F371" w14:textId="0B1924E0" w:rsidR="00995AD8" w:rsidRPr="00995AD8" w:rsidRDefault="00995AD8" w:rsidP="00880F7D">
      <w:pPr>
        <w:pStyle w:val="FACode2"/>
        <w:numPr>
          <w:ilvl w:val="0"/>
          <w:numId w:val="31"/>
        </w:numPr>
      </w:pPr>
      <w:r w:rsidRPr="00FD59C1">
        <w:t>GET /api/articles/feed</w:t>
      </w:r>
    </w:p>
    <w:p w14:paraId="1BBB2897" w14:textId="77777777" w:rsidR="00F52819" w:rsidRPr="000A06FB" w:rsidRDefault="00F52819" w:rsidP="00F52819">
      <w:r w:rsidRPr="000A06FB">
        <w:t>Can also take </w:t>
      </w:r>
      <w:r w:rsidRPr="006965AE">
        <w:t>limit</w:t>
      </w:r>
      <w:r w:rsidRPr="000A06FB">
        <w:t> and </w:t>
      </w:r>
      <w:r w:rsidRPr="006965AE">
        <w:t>offset</w:t>
      </w:r>
      <w:r w:rsidRPr="000A06FB">
        <w:t> query parameters like </w:t>
      </w:r>
      <w:r>
        <w:t>list Articles</w:t>
      </w:r>
      <w:r w:rsidRPr="000A06FB">
        <w:t xml:space="preserve"> </w:t>
      </w:r>
    </w:p>
    <w:p w14:paraId="7610DA4E" w14:textId="77777777" w:rsidR="00F52819" w:rsidRPr="000A06FB" w:rsidRDefault="00F52819" w:rsidP="00F52819">
      <w:r w:rsidRPr="000A06FB">
        <w:t>Authentication required, will return </w:t>
      </w:r>
      <w:r>
        <w:t>multiple articles</w:t>
      </w:r>
      <w:r w:rsidRPr="000A06FB">
        <w:t> created by followed users, ordered by most recent first.</w:t>
      </w:r>
    </w:p>
    <w:p w14:paraId="7F93DE0A" w14:textId="77777777" w:rsidR="00F52819" w:rsidRPr="000A06FB" w:rsidRDefault="00F52819" w:rsidP="00F52819"/>
    <w:p w14:paraId="0DA95BBC" w14:textId="2BA508CA" w:rsidR="00F52819" w:rsidRDefault="00F52819" w:rsidP="00BD0281">
      <w:pPr>
        <w:pStyle w:val="Heading3"/>
      </w:pPr>
      <w:bookmarkStart w:id="17" w:name="_Toc20993379"/>
      <w:r w:rsidRPr="00A41E06">
        <w:t>Get Article</w:t>
      </w:r>
      <w:bookmarkEnd w:id="17"/>
    </w:p>
    <w:p w14:paraId="754EF217" w14:textId="70AA4BD9" w:rsidR="00CA329C" w:rsidRPr="00CA329C" w:rsidRDefault="00CA329C" w:rsidP="00880F7D">
      <w:pPr>
        <w:pStyle w:val="FACode2"/>
        <w:numPr>
          <w:ilvl w:val="0"/>
          <w:numId w:val="32"/>
        </w:numPr>
      </w:pPr>
      <w:r w:rsidRPr="00E35F8E">
        <w:t>GET /api/articles/:slug</w:t>
      </w:r>
    </w:p>
    <w:p w14:paraId="29637FF3" w14:textId="77777777" w:rsidR="00F52819" w:rsidRPr="00A41E06" w:rsidRDefault="00F52819" w:rsidP="00F52819">
      <w:r w:rsidRPr="00A41E06">
        <w:t>No authentication required, will return</w:t>
      </w:r>
      <w:r>
        <w:t xml:space="preserve"> single article</w:t>
      </w:r>
      <w:r w:rsidRPr="00A41E06">
        <w:t xml:space="preserve"> </w:t>
      </w:r>
    </w:p>
    <w:p w14:paraId="693058BA" w14:textId="77777777" w:rsidR="00F52819" w:rsidRDefault="00F52819" w:rsidP="00F52819"/>
    <w:p w14:paraId="79893E6B" w14:textId="5DA97679" w:rsidR="00F52819" w:rsidRDefault="00F52819" w:rsidP="00BD0281">
      <w:pPr>
        <w:pStyle w:val="Heading3"/>
      </w:pPr>
      <w:bookmarkStart w:id="18" w:name="_Toc20993380"/>
      <w:r w:rsidRPr="00295C91">
        <w:t>Create Article</w:t>
      </w:r>
      <w:bookmarkEnd w:id="18"/>
    </w:p>
    <w:p w14:paraId="4932EBA1" w14:textId="41865A00" w:rsidR="000703C3" w:rsidRPr="000703C3" w:rsidRDefault="000703C3" w:rsidP="00880F7D">
      <w:pPr>
        <w:pStyle w:val="FACode2"/>
        <w:numPr>
          <w:ilvl w:val="0"/>
          <w:numId w:val="33"/>
        </w:numPr>
      </w:pPr>
      <w:r w:rsidRPr="005B322A">
        <w:t>POST /api/articles</w:t>
      </w:r>
    </w:p>
    <w:p w14:paraId="05E65B35" w14:textId="463F20C7" w:rsidR="00F52819" w:rsidRDefault="00F52819" w:rsidP="00F52819">
      <w:r w:rsidRPr="00295C91">
        <w:t>Example request body:</w:t>
      </w:r>
    </w:p>
    <w:p w14:paraId="709E0DC8" w14:textId="77777777" w:rsidR="00437540" w:rsidRPr="00686169" w:rsidRDefault="00437540" w:rsidP="00880F7D">
      <w:pPr>
        <w:pStyle w:val="FACode2"/>
        <w:numPr>
          <w:ilvl w:val="0"/>
          <w:numId w:val="34"/>
        </w:numPr>
        <w:rPr>
          <w:color w:val="000000" w:themeColor="text1"/>
        </w:rPr>
      </w:pPr>
      <w:r w:rsidRPr="00686169">
        <w:rPr>
          <w:color w:val="000000" w:themeColor="text1"/>
        </w:rPr>
        <w:t>{</w:t>
      </w:r>
    </w:p>
    <w:p w14:paraId="7A839C47" w14:textId="77777777" w:rsidR="00437540" w:rsidRPr="00686169" w:rsidRDefault="00437540" w:rsidP="00880F7D">
      <w:pPr>
        <w:pStyle w:val="FACode2"/>
        <w:numPr>
          <w:ilvl w:val="0"/>
          <w:numId w:val="34"/>
        </w:numPr>
        <w:rPr>
          <w:color w:val="000000" w:themeColor="text1"/>
        </w:rPr>
      </w:pPr>
      <w:r w:rsidRPr="00686169">
        <w:rPr>
          <w:color w:val="000000" w:themeColor="text1"/>
        </w:rPr>
        <w:t xml:space="preserve">  "article": {</w:t>
      </w:r>
    </w:p>
    <w:p w14:paraId="260F3BEB" w14:textId="77777777" w:rsidR="00437540" w:rsidRPr="00686169" w:rsidRDefault="00437540" w:rsidP="00880F7D">
      <w:pPr>
        <w:pStyle w:val="FACode2"/>
        <w:numPr>
          <w:ilvl w:val="0"/>
          <w:numId w:val="34"/>
        </w:numPr>
        <w:rPr>
          <w:color w:val="000000" w:themeColor="text1"/>
        </w:rPr>
      </w:pPr>
      <w:r w:rsidRPr="00686169">
        <w:rPr>
          <w:color w:val="000000" w:themeColor="text1"/>
        </w:rPr>
        <w:t xml:space="preserve">    "title": "How to train your dragon",</w:t>
      </w:r>
    </w:p>
    <w:p w14:paraId="317A5E0B" w14:textId="77777777" w:rsidR="00437540" w:rsidRPr="00686169" w:rsidRDefault="00437540" w:rsidP="00880F7D">
      <w:pPr>
        <w:pStyle w:val="FACode2"/>
        <w:numPr>
          <w:ilvl w:val="0"/>
          <w:numId w:val="34"/>
        </w:numPr>
        <w:rPr>
          <w:color w:val="000000" w:themeColor="text1"/>
        </w:rPr>
      </w:pPr>
      <w:r w:rsidRPr="00686169">
        <w:rPr>
          <w:color w:val="000000" w:themeColor="text1"/>
        </w:rPr>
        <w:t xml:space="preserve">    "description": "Ever wonder how?",</w:t>
      </w:r>
    </w:p>
    <w:p w14:paraId="3E76A443" w14:textId="77777777" w:rsidR="00437540" w:rsidRPr="00686169" w:rsidRDefault="00437540" w:rsidP="00880F7D">
      <w:pPr>
        <w:pStyle w:val="FACode2"/>
        <w:numPr>
          <w:ilvl w:val="0"/>
          <w:numId w:val="34"/>
        </w:numPr>
        <w:rPr>
          <w:color w:val="000000" w:themeColor="text1"/>
        </w:rPr>
      </w:pPr>
      <w:r w:rsidRPr="00686169">
        <w:rPr>
          <w:color w:val="000000" w:themeColor="text1"/>
        </w:rPr>
        <w:t xml:space="preserve">    "body": "You have to believe",</w:t>
      </w:r>
    </w:p>
    <w:p w14:paraId="68887721" w14:textId="77777777" w:rsidR="00437540" w:rsidRPr="00686169" w:rsidRDefault="00437540" w:rsidP="00880F7D">
      <w:pPr>
        <w:pStyle w:val="FACode2"/>
        <w:numPr>
          <w:ilvl w:val="0"/>
          <w:numId w:val="34"/>
        </w:numPr>
        <w:rPr>
          <w:color w:val="000000" w:themeColor="text1"/>
        </w:rPr>
      </w:pPr>
      <w:r w:rsidRPr="00686169">
        <w:rPr>
          <w:color w:val="000000" w:themeColor="text1"/>
        </w:rPr>
        <w:t xml:space="preserve">    "tagList": ["reactjs", "angular", "dragons"]</w:t>
      </w:r>
    </w:p>
    <w:p w14:paraId="564F1031" w14:textId="77777777" w:rsidR="00437540" w:rsidRPr="00686169" w:rsidRDefault="00437540" w:rsidP="00880F7D">
      <w:pPr>
        <w:pStyle w:val="FACode2"/>
        <w:numPr>
          <w:ilvl w:val="0"/>
          <w:numId w:val="34"/>
        </w:numPr>
        <w:rPr>
          <w:color w:val="000000" w:themeColor="text1"/>
        </w:rPr>
      </w:pPr>
      <w:r w:rsidRPr="00686169">
        <w:rPr>
          <w:color w:val="000000" w:themeColor="text1"/>
        </w:rPr>
        <w:t xml:space="preserve">  }</w:t>
      </w:r>
    </w:p>
    <w:p w14:paraId="7ED947A2" w14:textId="322D1486" w:rsidR="00437540" w:rsidRPr="00686169" w:rsidRDefault="00437540" w:rsidP="00880F7D">
      <w:pPr>
        <w:pStyle w:val="FACode2"/>
        <w:numPr>
          <w:ilvl w:val="0"/>
          <w:numId w:val="34"/>
        </w:numPr>
        <w:rPr>
          <w:color w:val="000000" w:themeColor="text1"/>
        </w:rPr>
      </w:pPr>
      <w:r w:rsidRPr="00686169">
        <w:rPr>
          <w:color w:val="000000" w:themeColor="text1"/>
        </w:rPr>
        <w:t>}</w:t>
      </w:r>
    </w:p>
    <w:p w14:paraId="050A85E4" w14:textId="748F15D7" w:rsidR="00F52819" w:rsidRDefault="00F52819" w:rsidP="00F52819">
      <w:r w:rsidRPr="00295C91">
        <w:t>Authentication required, will return an</w:t>
      </w:r>
      <w:r>
        <w:t xml:space="preserve"> Article</w:t>
      </w:r>
      <w:r w:rsidRPr="00295C91">
        <w:t xml:space="preserve"> </w:t>
      </w:r>
    </w:p>
    <w:p w14:paraId="62F706FB" w14:textId="3045D257" w:rsidR="00F52819" w:rsidRDefault="00F52819" w:rsidP="00F52819">
      <w:r w:rsidRPr="00295C91">
        <w:t>Required fields: </w:t>
      </w:r>
      <w:r w:rsidRPr="00497851">
        <w:t>title, description, body</w:t>
      </w:r>
    </w:p>
    <w:p w14:paraId="39D3C864" w14:textId="77777777" w:rsidR="00F52819" w:rsidRPr="00295C91" w:rsidRDefault="00F52819" w:rsidP="00F52819">
      <w:r w:rsidRPr="00295C91">
        <w:t>Optional fields: </w:t>
      </w:r>
      <w:r w:rsidRPr="00AA1E0D">
        <w:t>tagList</w:t>
      </w:r>
      <w:r w:rsidRPr="00295C91">
        <w:t> as an array of Strings</w:t>
      </w:r>
    </w:p>
    <w:p w14:paraId="0CBB6BD0" w14:textId="77777777" w:rsidR="00F52819" w:rsidRPr="00295C91" w:rsidRDefault="00F52819" w:rsidP="00F52819"/>
    <w:p w14:paraId="30E2046D" w14:textId="06BD22C3" w:rsidR="00F52819" w:rsidRDefault="00F52819" w:rsidP="00BD0281">
      <w:pPr>
        <w:pStyle w:val="Heading3"/>
      </w:pPr>
      <w:bookmarkStart w:id="19" w:name="_Toc20993381"/>
      <w:r w:rsidRPr="00637030">
        <w:t>Update Article</w:t>
      </w:r>
      <w:bookmarkEnd w:id="19"/>
    </w:p>
    <w:p w14:paraId="20EB3F93" w14:textId="7BF2AEBC" w:rsidR="00610086" w:rsidRPr="00610086" w:rsidRDefault="00610086" w:rsidP="00880F7D">
      <w:pPr>
        <w:pStyle w:val="FACode2"/>
        <w:numPr>
          <w:ilvl w:val="0"/>
          <w:numId w:val="35"/>
        </w:numPr>
      </w:pPr>
      <w:r w:rsidRPr="00AF569B">
        <w:t>PUT /api/articles/:slug</w:t>
      </w:r>
    </w:p>
    <w:p w14:paraId="63C05C28" w14:textId="528E9B24" w:rsidR="00F52819" w:rsidRDefault="00F52819" w:rsidP="00F52819">
      <w:r w:rsidRPr="00637030">
        <w:t>Example request body:</w:t>
      </w:r>
    </w:p>
    <w:p w14:paraId="6420B0EA" w14:textId="77777777" w:rsidR="00D85D6E" w:rsidRPr="004E6746" w:rsidRDefault="00D85D6E" w:rsidP="00880F7D">
      <w:pPr>
        <w:pStyle w:val="FACode2"/>
        <w:numPr>
          <w:ilvl w:val="0"/>
          <w:numId w:val="36"/>
        </w:numPr>
      </w:pPr>
      <w:r w:rsidRPr="004E6746">
        <w:t>{</w:t>
      </w:r>
    </w:p>
    <w:p w14:paraId="552FE7F5" w14:textId="77777777" w:rsidR="00D85D6E" w:rsidRPr="004E6746" w:rsidRDefault="00D85D6E" w:rsidP="004E6746">
      <w:pPr>
        <w:pStyle w:val="FACode2"/>
      </w:pPr>
      <w:r w:rsidRPr="004E6746">
        <w:t xml:space="preserve">  "article": {</w:t>
      </w:r>
    </w:p>
    <w:p w14:paraId="29E291E0" w14:textId="77777777" w:rsidR="00D85D6E" w:rsidRPr="004E6746" w:rsidRDefault="00D85D6E" w:rsidP="004E6746">
      <w:pPr>
        <w:pStyle w:val="FACode2"/>
      </w:pPr>
      <w:r w:rsidRPr="004E6746">
        <w:t xml:space="preserve">    "title": "Did you train your dragon?"</w:t>
      </w:r>
    </w:p>
    <w:p w14:paraId="7402F91E" w14:textId="77777777" w:rsidR="00D85D6E" w:rsidRPr="004E6746" w:rsidRDefault="00D85D6E" w:rsidP="004E6746">
      <w:pPr>
        <w:pStyle w:val="FACode2"/>
      </w:pPr>
      <w:r w:rsidRPr="004E6746">
        <w:t xml:space="preserve">  }</w:t>
      </w:r>
    </w:p>
    <w:p w14:paraId="43E2854D" w14:textId="311BDD53" w:rsidR="00D85D6E" w:rsidRPr="004E6746" w:rsidRDefault="00D85D6E" w:rsidP="004E6746">
      <w:pPr>
        <w:pStyle w:val="FACode2"/>
      </w:pPr>
      <w:r w:rsidRPr="004E6746">
        <w:t>}</w:t>
      </w:r>
    </w:p>
    <w:p w14:paraId="739F8873" w14:textId="77777777" w:rsidR="00F52819" w:rsidRPr="00637030" w:rsidRDefault="00F52819" w:rsidP="00F52819">
      <w:r w:rsidRPr="00637030">
        <w:t>Authentication required, returns the updated </w:t>
      </w:r>
      <w:r>
        <w:t>Article</w:t>
      </w:r>
      <w:r w:rsidRPr="00637030">
        <w:t xml:space="preserve"> </w:t>
      </w:r>
    </w:p>
    <w:p w14:paraId="4A429392" w14:textId="77777777" w:rsidR="00F52819" w:rsidRPr="00637030" w:rsidRDefault="00F52819" w:rsidP="00F52819">
      <w:r w:rsidRPr="00637030">
        <w:t>Optional fields: </w:t>
      </w:r>
      <w:r w:rsidRPr="00FA588A">
        <w:t>title, description, body</w:t>
      </w:r>
    </w:p>
    <w:p w14:paraId="7724222D" w14:textId="77777777" w:rsidR="00F52819" w:rsidRPr="00637030" w:rsidRDefault="00F52819" w:rsidP="00F52819">
      <w:r w:rsidRPr="00637030">
        <w:t>The slug also gets updated when the title is changed</w:t>
      </w:r>
    </w:p>
    <w:p w14:paraId="404005E5" w14:textId="77777777" w:rsidR="00F52819" w:rsidRPr="00637030" w:rsidRDefault="00F52819" w:rsidP="00F52819"/>
    <w:p w14:paraId="6A03AD8B" w14:textId="24B67728" w:rsidR="00F52819" w:rsidRDefault="00F52819" w:rsidP="00BD0281">
      <w:pPr>
        <w:pStyle w:val="Heading3"/>
      </w:pPr>
      <w:bookmarkStart w:id="20" w:name="_Toc20993382"/>
      <w:r w:rsidRPr="001D28FC">
        <w:t xml:space="preserve">Delete </w:t>
      </w:r>
      <w:r w:rsidRPr="008227C0">
        <w:t>Article</w:t>
      </w:r>
      <w:bookmarkEnd w:id="20"/>
    </w:p>
    <w:p w14:paraId="07060D9B" w14:textId="0E449F25" w:rsidR="0064599D" w:rsidRPr="0064599D" w:rsidRDefault="0064599D" w:rsidP="00880F7D">
      <w:pPr>
        <w:pStyle w:val="FACode2"/>
        <w:numPr>
          <w:ilvl w:val="0"/>
          <w:numId w:val="37"/>
        </w:numPr>
      </w:pPr>
      <w:r w:rsidRPr="007A4169">
        <w:t>DELETE /api/articles/:slug</w:t>
      </w:r>
    </w:p>
    <w:p w14:paraId="037F3DC8" w14:textId="77777777" w:rsidR="00F52819" w:rsidRPr="001D28FC" w:rsidRDefault="00F52819" w:rsidP="00F52819">
      <w:r w:rsidRPr="001D28FC">
        <w:t>Authentication required</w:t>
      </w:r>
    </w:p>
    <w:p w14:paraId="4371C82B" w14:textId="77777777" w:rsidR="00F52819" w:rsidRDefault="00F52819" w:rsidP="00F52819">
      <w:pPr>
        <w:rPr>
          <w:b/>
          <w:bCs/>
        </w:rPr>
      </w:pPr>
    </w:p>
    <w:p w14:paraId="7D576F7B" w14:textId="481D445E" w:rsidR="00F52819" w:rsidRDefault="00F52819" w:rsidP="00BD0281">
      <w:pPr>
        <w:pStyle w:val="Heading3"/>
      </w:pPr>
      <w:bookmarkStart w:id="21" w:name="_Toc20993383"/>
      <w:r w:rsidRPr="001D28FC">
        <w:t>Add Comments to an Article</w:t>
      </w:r>
      <w:bookmarkEnd w:id="21"/>
    </w:p>
    <w:p w14:paraId="25D4B0CD" w14:textId="6B8F7C77" w:rsidR="00F77EBC" w:rsidRPr="00F77EBC" w:rsidRDefault="00F77EBC" w:rsidP="00880F7D">
      <w:pPr>
        <w:pStyle w:val="FACode2"/>
        <w:numPr>
          <w:ilvl w:val="0"/>
          <w:numId w:val="38"/>
        </w:numPr>
      </w:pPr>
      <w:r w:rsidRPr="00DB6EE4">
        <w:t>POST /api/articles/:slug/comments</w:t>
      </w:r>
    </w:p>
    <w:p w14:paraId="4FC09BC6" w14:textId="2A429132" w:rsidR="00F52819" w:rsidRDefault="00F52819" w:rsidP="00F52819">
      <w:r w:rsidRPr="001D28FC">
        <w:t>Example request body:</w:t>
      </w:r>
    </w:p>
    <w:p w14:paraId="76E35F47" w14:textId="77777777" w:rsidR="00FB59DF" w:rsidRPr="00826D92" w:rsidRDefault="00FB59DF" w:rsidP="00880F7D">
      <w:pPr>
        <w:pStyle w:val="FACode2"/>
        <w:numPr>
          <w:ilvl w:val="0"/>
          <w:numId w:val="39"/>
        </w:numPr>
      </w:pPr>
      <w:r w:rsidRPr="00826D92">
        <w:t>{</w:t>
      </w:r>
    </w:p>
    <w:p w14:paraId="0BCB1278" w14:textId="77777777" w:rsidR="00FB59DF" w:rsidRPr="00826D92" w:rsidRDefault="00FB59DF" w:rsidP="00826D92">
      <w:pPr>
        <w:pStyle w:val="FACode2"/>
      </w:pPr>
      <w:r w:rsidRPr="00826D92">
        <w:t xml:space="preserve">  "comment": {</w:t>
      </w:r>
    </w:p>
    <w:p w14:paraId="089039D3" w14:textId="77777777" w:rsidR="00FB59DF" w:rsidRPr="00826D92" w:rsidRDefault="00FB59DF" w:rsidP="00826D92">
      <w:pPr>
        <w:pStyle w:val="FACode2"/>
      </w:pPr>
      <w:r w:rsidRPr="00826D92">
        <w:t xml:space="preserve">    "body": "His name was my name too."</w:t>
      </w:r>
    </w:p>
    <w:p w14:paraId="2006F7EB" w14:textId="77777777" w:rsidR="00FB59DF" w:rsidRPr="00826D92" w:rsidRDefault="00FB59DF" w:rsidP="00826D92">
      <w:pPr>
        <w:pStyle w:val="FACode2"/>
      </w:pPr>
      <w:r w:rsidRPr="00826D92">
        <w:t xml:space="preserve">  }</w:t>
      </w:r>
    </w:p>
    <w:p w14:paraId="56C8F81D" w14:textId="4661C8EA" w:rsidR="00FB59DF" w:rsidRPr="00826D92" w:rsidRDefault="00FB59DF" w:rsidP="00826D92">
      <w:pPr>
        <w:pStyle w:val="FACode2"/>
      </w:pPr>
      <w:r w:rsidRPr="00826D92">
        <w:t>}</w:t>
      </w:r>
    </w:p>
    <w:p w14:paraId="499A5B01" w14:textId="77777777" w:rsidR="00F52819" w:rsidRPr="001D28FC" w:rsidRDefault="00F52819" w:rsidP="00F52819">
      <w:r w:rsidRPr="001D28FC">
        <w:lastRenderedPageBreak/>
        <w:t>Authentication required, returns the created</w:t>
      </w:r>
      <w:r>
        <w:t xml:space="preserve"> Comment</w:t>
      </w:r>
      <w:r w:rsidRPr="001D28FC">
        <w:t xml:space="preserve"> </w:t>
      </w:r>
    </w:p>
    <w:p w14:paraId="41A21D84" w14:textId="77777777" w:rsidR="00F52819" w:rsidRDefault="00F52819" w:rsidP="00F52819">
      <w:pPr>
        <w:rPr>
          <w:highlight w:val="lightGray"/>
        </w:rPr>
      </w:pPr>
      <w:r w:rsidRPr="001D28FC">
        <w:t>Required field: </w:t>
      </w:r>
      <w:r w:rsidRPr="00135371">
        <w:t>body</w:t>
      </w:r>
    </w:p>
    <w:p w14:paraId="035316DE" w14:textId="77777777" w:rsidR="00F52819" w:rsidRPr="001D28FC" w:rsidRDefault="00F52819" w:rsidP="00F52819"/>
    <w:p w14:paraId="2803FE59" w14:textId="034C363D" w:rsidR="00F52819" w:rsidRDefault="00F52819" w:rsidP="00BD0281">
      <w:pPr>
        <w:pStyle w:val="Heading3"/>
      </w:pPr>
      <w:bookmarkStart w:id="22" w:name="_Toc20993384"/>
      <w:r w:rsidRPr="001D28FC">
        <w:t>Get Comments from an Article</w:t>
      </w:r>
      <w:bookmarkEnd w:id="22"/>
    </w:p>
    <w:p w14:paraId="1DC983A6" w14:textId="56CC47B4" w:rsidR="00314E1E" w:rsidRPr="00314E1E" w:rsidRDefault="00314E1E" w:rsidP="00880F7D">
      <w:pPr>
        <w:pStyle w:val="FACode2"/>
        <w:numPr>
          <w:ilvl w:val="0"/>
          <w:numId w:val="40"/>
        </w:numPr>
      </w:pPr>
      <w:r w:rsidRPr="005C2C4F">
        <w:t>GET /api/articles/:slug/comments</w:t>
      </w:r>
    </w:p>
    <w:p w14:paraId="2222AB3C" w14:textId="77777777" w:rsidR="00F52819" w:rsidRPr="001D28FC" w:rsidRDefault="00F52819" w:rsidP="00F52819">
      <w:r w:rsidRPr="001D28FC">
        <w:t>Authentication optional, returns</w:t>
      </w:r>
      <w:r>
        <w:t xml:space="preserve"> multiple comments</w:t>
      </w:r>
      <w:r w:rsidRPr="001D28FC">
        <w:t xml:space="preserve"> </w:t>
      </w:r>
    </w:p>
    <w:p w14:paraId="270FEDCC" w14:textId="77777777" w:rsidR="00F52819" w:rsidRDefault="00F52819" w:rsidP="00F52819">
      <w:pPr>
        <w:rPr>
          <w:b/>
          <w:bCs/>
        </w:rPr>
      </w:pPr>
    </w:p>
    <w:p w14:paraId="289BBAC2" w14:textId="02E53513" w:rsidR="00F52819" w:rsidRDefault="00F52819" w:rsidP="00BD0281">
      <w:pPr>
        <w:pStyle w:val="Heading3"/>
      </w:pPr>
      <w:bookmarkStart w:id="23" w:name="_Toc20993385"/>
      <w:r w:rsidRPr="001D28FC">
        <w:t>Delete Comment</w:t>
      </w:r>
      <w:bookmarkEnd w:id="23"/>
    </w:p>
    <w:p w14:paraId="2E31DC97" w14:textId="49E859A9" w:rsidR="00777950" w:rsidRPr="00777950" w:rsidRDefault="00777950" w:rsidP="00880F7D">
      <w:pPr>
        <w:pStyle w:val="FACode2"/>
        <w:numPr>
          <w:ilvl w:val="0"/>
          <w:numId w:val="41"/>
        </w:numPr>
      </w:pPr>
      <w:r w:rsidRPr="00112C04">
        <w:t>DELETE /api/articles/:slug/comments/:id</w:t>
      </w:r>
    </w:p>
    <w:p w14:paraId="66EA2705" w14:textId="77777777" w:rsidR="00F52819" w:rsidRDefault="00F52819" w:rsidP="00F52819">
      <w:r w:rsidRPr="001D28FC">
        <w:t>Authentication required</w:t>
      </w:r>
    </w:p>
    <w:p w14:paraId="3FE7DBCF" w14:textId="77777777" w:rsidR="00F52819" w:rsidRPr="001D28FC" w:rsidRDefault="00F52819" w:rsidP="00F52819"/>
    <w:p w14:paraId="3B53CCFF" w14:textId="6B5939BA" w:rsidR="00F52819" w:rsidRDefault="00F52819" w:rsidP="0059733F">
      <w:pPr>
        <w:pStyle w:val="Heading3"/>
      </w:pPr>
      <w:bookmarkStart w:id="24" w:name="_Toc20993386"/>
      <w:r w:rsidRPr="001D28FC">
        <w:t>Favorite Article</w:t>
      </w:r>
      <w:bookmarkEnd w:id="24"/>
    </w:p>
    <w:p w14:paraId="59087FF1" w14:textId="362125A1" w:rsidR="00CF196E" w:rsidRPr="00CF196E" w:rsidRDefault="00CF196E" w:rsidP="00880F7D">
      <w:pPr>
        <w:pStyle w:val="FACode2"/>
        <w:numPr>
          <w:ilvl w:val="0"/>
          <w:numId w:val="42"/>
        </w:numPr>
      </w:pPr>
      <w:r w:rsidRPr="00445FCE">
        <w:t>POST /api/articles/:slug/favorite</w:t>
      </w:r>
    </w:p>
    <w:p w14:paraId="5491AC61" w14:textId="77777777" w:rsidR="00F52819" w:rsidRPr="001D28FC" w:rsidRDefault="00F52819" w:rsidP="00F52819">
      <w:r w:rsidRPr="001D28FC">
        <w:t>Authentication required, returns the </w:t>
      </w:r>
      <w:r>
        <w:t>Article</w:t>
      </w:r>
      <w:r w:rsidRPr="001D28FC">
        <w:t xml:space="preserve"> </w:t>
      </w:r>
    </w:p>
    <w:p w14:paraId="738EE093" w14:textId="77777777" w:rsidR="00F52819" w:rsidRDefault="00F52819" w:rsidP="00F52819">
      <w:r w:rsidRPr="001D28FC">
        <w:t>No additional parameters required</w:t>
      </w:r>
    </w:p>
    <w:p w14:paraId="4B4A515A" w14:textId="77777777" w:rsidR="00F52819" w:rsidRPr="001D28FC" w:rsidRDefault="00F52819" w:rsidP="00F52819"/>
    <w:p w14:paraId="45B73ACA" w14:textId="2E6C3BFE" w:rsidR="00F52819" w:rsidRDefault="00F52819" w:rsidP="0059733F">
      <w:pPr>
        <w:pStyle w:val="Heading3"/>
      </w:pPr>
      <w:bookmarkStart w:id="25" w:name="_Toc20993387"/>
      <w:r w:rsidRPr="001D28FC">
        <w:t>Unfavorite Article</w:t>
      </w:r>
      <w:bookmarkEnd w:id="25"/>
    </w:p>
    <w:p w14:paraId="09463FA4" w14:textId="67042B2D" w:rsidR="00493B4C" w:rsidRPr="00493B4C" w:rsidRDefault="00493B4C" w:rsidP="00880F7D">
      <w:pPr>
        <w:pStyle w:val="FACode2"/>
        <w:numPr>
          <w:ilvl w:val="0"/>
          <w:numId w:val="43"/>
        </w:numPr>
      </w:pPr>
      <w:r w:rsidRPr="00F662F0">
        <w:t>DELETE /api/articles/:slug/favorite</w:t>
      </w:r>
    </w:p>
    <w:p w14:paraId="1E1E4EBB" w14:textId="77777777" w:rsidR="00F52819" w:rsidRPr="001D28FC" w:rsidRDefault="00F52819" w:rsidP="00F52819">
      <w:r w:rsidRPr="001D28FC">
        <w:t>Authentication required, returns the </w:t>
      </w:r>
      <w:r>
        <w:t>Article</w:t>
      </w:r>
      <w:r w:rsidRPr="001D28FC">
        <w:t xml:space="preserve"> </w:t>
      </w:r>
    </w:p>
    <w:p w14:paraId="0BBF1302" w14:textId="77777777" w:rsidR="00F52819" w:rsidRPr="001D28FC" w:rsidRDefault="00F52819" w:rsidP="00F52819">
      <w:r w:rsidRPr="001D28FC">
        <w:t>No additional parameters required</w:t>
      </w:r>
    </w:p>
    <w:p w14:paraId="3C48FA9C" w14:textId="77777777" w:rsidR="00F52819" w:rsidRDefault="00F52819" w:rsidP="00F52819">
      <w:pPr>
        <w:rPr>
          <w:b/>
          <w:bCs/>
        </w:rPr>
      </w:pPr>
    </w:p>
    <w:p w14:paraId="12CC9A63" w14:textId="2A6B73B8" w:rsidR="00F52819" w:rsidRDefault="00F52819" w:rsidP="0059733F">
      <w:pPr>
        <w:pStyle w:val="Heading3"/>
      </w:pPr>
      <w:bookmarkStart w:id="26" w:name="_Toc20993388"/>
      <w:r w:rsidRPr="001D28FC">
        <w:t>Get Tags</w:t>
      </w:r>
      <w:bookmarkEnd w:id="26"/>
    </w:p>
    <w:p w14:paraId="77431E66" w14:textId="64F236F9" w:rsidR="009C3F81" w:rsidRPr="009C3F81" w:rsidRDefault="009C3F81" w:rsidP="00880F7D">
      <w:pPr>
        <w:pStyle w:val="FACode2"/>
        <w:numPr>
          <w:ilvl w:val="0"/>
          <w:numId w:val="44"/>
        </w:numPr>
      </w:pPr>
      <w:r w:rsidRPr="003E7ABA">
        <w:t>GET /api/tags</w:t>
      </w:r>
    </w:p>
    <w:p w14:paraId="5ECE4454" w14:textId="77777777" w:rsidR="00F52819" w:rsidRDefault="00F52819" w:rsidP="00F52819">
      <w:r w:rsidRPr="001D28FC">
        <w:t>No authentication required, returns a </w:t>
      </w:r>
      <w:r>
        <w:t>List of Tags</w:t>
      </w:r>
      <w:r w:rsidRPr="001D28FC">
        <w:t xml:space="preserve"> </w:t>
      </w:r>
    </w:p>
    <w:p w14:paraId="2A2023C2" w14:textId="77777777" w:rsidR="00F52819" w:rsidRPr="00FA57FB" w:rsidRDefault="00F52819" w:rsidP="00F52819"/>
    <w:p w14:paraId="2E0889C4" w14:textId="77777777" w:rsidR="00F52819" w:rsidRPr="0071118A" w:rsidRDefault="00F52819" w:rsidP="001E15D1">
      <w:pPr>
        <w:pStyle w:val="Heading61"/>
      </w:pPr>
      <w:r w:rsidRPr="0071118A">
        <w:t>JSON Objects returned by API:</w:t>
      </w:r>
    </w:p>
    <w:p w14:paraId="1899F833" w14:textId="77777777" w:rsidR="00F52819" w:rsidRPr="00CB5BDF" w:rsidRDefault="00F52819" w:rsidP="00F5281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4292E"/>
          <w:sz w:val="20"/>
          <w:szCs w:val="20"/>
        </w:rPr>
      </w:pPr>
      <w:r w:rsidRPr="00CB5BDF">
        <w:rPr>
          <w:rFonts w:ascii="Arial" w:hAnsi="Arial" w:cs="Arial"/>
          <w:color w:val="24292E"/>
          <w:sz w:val="20"/>
          <w:szCs w:val="20"/>
        </w:rPr>
        <w:t>Make sure the right content type like </w:t>
      </w:r>
      <w:r w:rsidRPr="00CB5BDF">
        <w:rPr>
          <w:rStyle w:val="HTMLCode"/>
          <w:rFonts w:ascii="Arial" w:eastAsiaTheme="majorEastAsia" w:hAnsi="Arial" w:cs="Arial"/>
          <w:color w:val="24292E"/>
        </w:rPr>
        <w:t xml:space="preserve">Content-Type: </w:t>
      </w:r>
      <w:r w:rsidRPr="00CB5BDF">
        <w:rPr>
          <w:rStyle w:val="HTMLCode"/>
          <w:rFonts w:ascii="Consolas" w:eastAsiaTheme="majorEastAsia" w:hAnsi="Consolas" w:cs="Consolas"/>
          <w:color w:val="24292E"/>
          <w:sz w:val="18"/>
          <w:szCs w:val="18"/>
        </w:rPr>
        <w:t>application/json; charset=utf-8</w:t>
      </w:r>
      <w:r w:rsidRPr="00CB5BDF">
        <w:rPr>
          <w:rFonts w:ascii="Arial" w:hAnsi="Arial" w:cs="Arial"/>
          <w:color w:val="24292E"/>
          <w:sz w:val="20"/>
          <w:szCs w:val="20"/>
        </w:rPr>
        <w:t> is correctly returned.</w:t>
      </w:r>
    </w:p>
    <w:p w14:paraId="65D387C1" w14:textId="77777777" w:rsidR="00F52819" w:rsidRDefault="00F52819" w:rsidP="00F52819"/>
    <w:p w14:paraId="05785A01" w14:textId="7CDA6EEA" w:rsidR="00F52819" w:rsidRDefault="00F52819" w:rsidP="000C0C6C">
      <w:pPr>
        <w:pStyle w:val="Heading3"/>
      </w:pPr>
      <w:bookmarkStart w:id="27" w:name="_Toc20993389"/>
      <w:r w:rsidRPr="002D0973">
        <w:t>Users (for authentication)</w:t>
      </w:r>
      <w:bookmarkEnd w:id="27"/>
    </w:p>
    <w:p w14:paraId="7BA1EA88" w14:textId="77777777" w:rsidR="00490243" w:rsidRPr="001F3C27" w:rsidRDefault="00490243" w:rsidP="00880F7D">
      <w:pPr>
        <w:pStyle w:val="FACode2"/>
        <w:numPr>
          <w:ilvl w:val="0"/>
          <w:numId w:val="45"/>
        </w:numPr>
      </w:pPr>
      <w:r w:rsidRPr="001F3C27">
        <w:t>{</w:t>
      </w:r>
    </w:p>
    <w:p w14:paraId="0DAF63D6" w14:textId="77777777" w:rsidR="00490243" w:rsidRPr="001F3C27" w:rsidRDefault="00490243" w:rsidP="001F3C27">
      <w:pPr>
        <w:pStyle w:val="FACode2"/>
      </w:pPr>
      <w:r w:rsidRPr="001F3C27">
        <w:t xml:space="preserve">  </w:t>
      </w:r>
      <w:r w:rsidRPr="001F3C27">
        <w:rPr>
          <w:rStyle w:val="pl-pds"/>
        </w:rPr>
        <w:t>"</w:t>
      </w:r>
      <w:r w:rsidRPr="001F3C27">
        <w:rPr>
          <w:rStyle w:val="pl-s"/>
        </w:rPr>
        <w:t>user</w:t>
      </w:r>
      <w:r w:rsidRPr="001F3C27">
        <w:rPr>
          <w:rStyle w:val="pl-pds"/>
        </w:rPr>
        <w:t>"</w:t>
      </w:r>
      <w:r w:rsidRPr="001F3C27">
        <w:t>: {</w:t>
      </w:r>
    </w:p>
    <w:p w14:paraId="1C95C91C" w14:textId="77777777" w:rsidR="00490243" w:rsidRPr="001F3C27" w:rsidRDefault="00490243" w:rsidP="001F3C27">
      <w:pPr>
        <w:pStyle w:val="FACode2"/>
      </w:pPr>
      <w:r w:rsidRPr="001F3C27">
        <w:t xml:space="preserve">    </w:t>
      </w:r>
      <w:r w:rsidRPr="001F3C27">
        <w:rPr>
          <w:rStyle w:val="pl-pds"/>
        </w:rPr>
        <w:t>"</w:t>
      </w:r>
      <w:r w:rsidRPr="001F3C27">
        <w:rPr>
          <w:rStyle w:val="pl-s"/>
        </w:rPr>
        <w:t>email</w:t>
      </w:r>
      <w:r w:rsidRPr="001F3C27">
        <w:rPr>
          <w:rStyle w:val="pl-pds"/>
        </w:rPr>
        <w:t>"</w:t>
      </w:r>
      <w:r w:rsidRPr="001F3C27">
        <w:t xml:space="preserve">: </w:t>
      </w:r>
      <w:r w:rsidRPr="001F3C27">
        <w:rPr>
          <w:rStyle w:val="pl-pds"/>
        </w:rPr>
        <w:t>"</w:t>
      </w:r>
      <w:r w:rsidRPr="001F3C27">
        <w:rPr>
          <w:rStyle w:val="pl-s"/>
        </w:rPr>
        <w:t>jake@jake.jake</w:t>
      </w:r>
      <w:r w:rsidRPr="001F3C27">
        <w:rPr>
          <w:rStyle w:val="pl-pds"/>
        </w:rPr>
        <w:t>"</w:t>
      </w:r>
      <w:r w:rsidRPr="001F3C27">
        <w:t>,</w:t>
      </w:r>
    </w:p>
    <w:p w14:paraId="3950EBC6" w14:textId="77777777" w:rsidR="00490243" w:rsidRPr="001F3C27" w:rsidRDefault="00490243" w:rsidP="001F3C27">
      <w:pPr>
        <w:pStyle w:val="FACode2"/>
      </w:pPr>
      <w:r w:rsidRPr="001F3C27">
        <w:t xml:space="preserve">    </w:t>
      </w:r>
      <w:r w:rsidRPr="001F3C27">
        <w:rPr>
          <w:rStyle w:val="pl-pds"/>
        </w:rPr>
        <w:t>"</w:t>
      </w:r>
      <w:r w:rsidRPr="001F3C27">
        <w:rPr>
          <w:rStyle w:val="pl-s"/>
        </w:rPr>
        <w:t>token</w:t>
      </w:r>
      <w:r w:rsidRPr="001F3C27">
        <w:rPr>
          <w:rStyle w:val="pl-pds"/>
        </w:rPr>
        <w:t>"</w:t>
      </w:r>
      <w:r w:rsidRPr="001F3C27">
        <w:t xml:space="preserve">: </w:t>
      </w:r>
      <w:r w:rsidRPr="001F3C27">
        <w:rPr>
          <w:rStyle w:val="pl-pds"/>
        </w:rPr>
        <w:t>"</w:t>
      </w:r>
      <w:r w:rsidRPr="001F3C27">
        <w:rPr>
          <w:rStyle w:val="pl-s"/>
        </w:rPr>
        <w:t>jwt.token.here</w:t>
      </w:r>
      <w:r w:rsidRPr="001F3C27">
        <w:rPr>
          <w:rStyle w:val="pl-pds"/>
        </w:rPr>
        <w:t>"</w:t>
      </w:r>
      <w:r w:rsidRPr="001F3C27">
        <w:t>,</w:t>
      </w:r>
    </w:p>
    <w:p w14:paraId="7071D209" w14:textId="77777777" w:rsidR="00490243" w:rsidRPr="001F3C27" w:rsidRDefault="00490243" w:rsidP="001F3C27">
      <w:pPr>
        <w:pStyle w:val="FACode2"/>
      </w:pPr>
      <w:r w:rsidRPr="001F3C27">
        <w:t xml:space="preserve">    </w:t>
      </w:r>
      <w:r w:rsidRPr="001F3C27">
        <w:rPr>
          <w:rStyle w:val="pl-pds"/>
        </w:rPr>
        <w:t>"</w:t>
      </w:r>
      <w:r w:rsidRPr="001F3C27">
        <w:rPr>
          <w:rStyle w:val="pl-s"/>
        </w:rPr>
        <w:t>username</w:t>
      </w:r>
      <w:r w:rsidRPr="001F3C27">
        <w:rPr>
          <w:rStyle w:val="pl-pds"/>
        </w:rPr>
        <w:t>"</w:t>
      </w:r>
      <w:r w:rsidRPr="001F3C27">
        <w:t xml:space="preserve">: </w:t>
      </w:r>
      <w:r w:rsidRPr="001F3C27">
        <w:rPr>
          <w:rStyle w:val="pl-pds"/>
        </w:rPr>
        <w:t>"</w:t>
      </w:r>
      <w:r w:rsidRPr="001F3C27">
        <w:rPr>
          <w:rStyle w:val="pl-s"/>
        </w:rPr>
        <w:t>jake</w:t>
      </w:r>
      <w:r w:rsidRPr="001F3C27">
        <w:rPr>
          <w:rStyle w:val="pl-pds"/>
        </w:rPr>
        <w:t>"</w:t>
      </w:r>
      <w:r w:rsidRPr="001F3C27">
        <w:t>,</w:t>
      </w:r>
    </w:p>
    <w:p w14:paraId="59938B92" w14:textId="77777777" w:rsidR="00490243" w:rsidRPr="001F3C27" w:rsidRDefault="00490243" w:rsidP="001F3C27">
      <w:pPr>
        <w:pStyle w:val="FACode2"/>
      </w:pPr>
      <w:r w:rsidRPr="001F3C27">
        <w:t xml:space="preserve">    </w:t>
      </w:r>
      <w:r w:rsidRPr="001F3C27">
        <w:rPr>
          <w:rStyle w:val="pl-pds"/>
        </w:rPr>
        <w:t>"</w:t>
      </w:r>
      <w:r w:rsidRPr="001F3C27">
        <w:rPr>
          <w:rStyle w:val="pl-s"/>
        </w:rPr>
        <w:t>bio</w:t>
      </w:r>
      <w:r w:rsidRPr="001F3C27">
        <w:rPr>
          <w:rStyle w:val="pl-pds"/>
        </w:rPr>
        <w:t>"</w:t>
      </w:r>
      <w:r w:rsidRPr="001F3C27">
        <w:t xml:space="preserve">: </w:t>
      </w:r>
      <w:r w:rsidRPr="001F3C27">
        <w:rPr>
          <w:rStyle w:val="pl-pds"/>
        </w:rPr>
        <w:t>"</w:t>
      </w:r>
      <w:r w:rsidRPr="001F3C27">
        <w:rPr>
          <w:rStyle w:val="pl-s"/>
        </w:rPr>
        <w:t>I work at statefarm</w:t>
      </w:r>
      <w:r w:rsidRPr="001F3C27">
        <w:rPr>
          <w:rStyle w:val="pl-pds"/>
        </w:rPr>
        <w:t>"</w:t>
      </w:r>
      <w:r w:rsidRPr="001F3C27">
        <w:t>,</w:t>
      </w:r>
    </w:p>
    <w:p w14:paraId="0C5E33E3" w14:textId="77777777" w:rsidR="00490243" w:rsidRPr="001F3C27" w:rsidRDefault="00490243" w:rsidP="001F3C27">
      <w:pPr>
        <w:pStyle w:val="FACode2"/>
      </w:pPr>
      <w:r w:rsidRPr="001F3C27">
        <w:t xml:space="preserve">    </w:t>
      </w:r>
      <w:r w:rsidRPr="001F3C27">
        <w:rPr>
          <w:rStyle w:val="pl-pds"/>
        </w:rPr>
        <w:t>"</w:t>
      </w:r>
      <w:r w:rsidRPr="001F3C27">
        <w:rPr>
          <w:rStyle w:val="pl-s"/>
        </w:rPr>
        <w:t>image</w:t>
      </w:r>
      <w:r w:rsidRPr="001F3C27">
        <w:rPr>
          <w:rStyle w:val="pl-pds"/>
        </w:rPr>
        <w:t>"</w:t>
      </w:r>
      <w:r w:rsidRPr="001F3C27">
        <w:t xml:space="preserve">: </w:t>
      </w:r>
      <w:r w:rsidRPr="001F3C27">
        <w:rPr>
          <w:rStyle w:val="pl-c1"/>
        </w:rPr>
        <w:t>null</w:t>
      </w:r>
    </w:p>
    <w:p w14:paraId="14F948C2" w14:textId="77777777" w:rsidR="00490243" w:rsidRPr="001F3C27" w:rsidRDefault="00490243" w:rsidP="001F3C27">
      <w:pPr>
        <w:pStyle w:val="FACode2"/>
      </w:pPr>
      <w:r w:rsidRPr="001F3C27">
        <w:t xml:space="preserve">  }</w:t>
      </w:r>
    </w:p>
    <w:p w14:paraId="62DE0CE7" w14:textId="3A690448" w:rsidR="00490243" w:rsidRPr="001F3C27" w:rsidRDefault="00490243" w:rsidP="001F3C27">
      <w:pPr>
        <w:pStyle w:val="FACode2"/>
      </w:pPr>
      <w:r w:rsidRPr="001F3C27">
        <w:t>}</w:t>
      </w:r>
    </w:p>
    <w:p w14:paraId="3BA85DFA" w14:textId="77777777" w:rsidR="00F52819" w:rsidRPr="0071118A" w:rsidRDefault="00F52819" w:rsidP="00F52819"/>
    <w:p w14:paraId="452A1E61" w14:textId="372614D0" w:rsidR="00F52819" w:rsidRDefault="00F52819" w:rsidP="00F52819">
      <w:pPr>
        <w:pStyle w:val="Heading3"/>
      </w:pPr>
      <w:bookmarkStart w:id="28" w:name="_Toc20993390"/>
      <w:r w:rsidRPr="006C25FC">
        <w:t>Profile</w:t>
      </w:r>
      <w:bookmarkEnd w:id="28"/>
    </w:p>
    <w:p w14:paraId="5798F090" w14:textId="77777777" w:rsidR="004E343F" w:rsidRPr="009824E5" w:rsidRDefault="004E343F" w:rsidP="00880F7D">
      <w:pPr>
        <w:pStyle w:val="FACode2"/>
        <w:numPr>
          <w:ilvl w:val="0"/>
          <w:numId w:val="46"/>
        </w:numPr>
      </w:pPr>
      <w:r w:rsidRPr="009824E5">
        <w:t>{</w:t>
      </w:r>
    </w:p>
    <w:p w14:paraId="2151B89A" w14:textId="77777777" w:rsidR="004E343F" w:rsidRPr="009824E5" w:rsidRDefault="004E343F" w:rsidP="009824E5">
      <w:pPr>
        <w:pStyle w:val="FACode2"/>
      </w:pPr>
      <w:r w:rsidRPr="009824E5">
        <w:t xml:space="preserve">  </w:t>
      </w:r>
      <w:r w:rsidRPr="009824E5">
        <w:rPr>
          <w:rStyle w:val="pl-pds"/>
        </w:rPr>
        <w:t>"</w:t>
      </w:r>
      <w:r w:rsidRPr="009824E5">
        <w:rPr>
          <w:rStyle w:val="pl-s"/>
        </w:rPr>
        <w:t>profile</w:t>
      </w:r>
      <w:r w:rsidRPr="009824E5">
        <w:rPr>
          <w:rStyle w:val="pl-pds"/>
        </w:rPr>
        <w:t>"</w:t>
      </w:r>
      <w:r w:rsidRPr="009824E5">
        <w:t>: {</w:t>
      </w:r>
    </w:p>
    <w:p w14:paraId="5723C230" w14:textId="77777777" w:rsidR="004E343F" w:rsidRPr="009824E5" w:rsidRDefault="004E343F" w:rsidP="009824E5">
      <w:pPr>
        <w:pStyle w:val="FACode2"/>
      </w:pPr>
      <w:r w:rsidRPr="009824E5">
        <w:t xml:space="preserve">    </w:t>
      </w:r>
      <w:r w:rsidRPr="009824E5">
        <w:rPr>
          <w:rStyle w:val="pl-pds"/>
        </w:rPr>
        <w:t>"</w:t>
      </w:r>
      <w:r w:rsidRPr="009824E5">
        <w:rPr>
          <w:rStyle w:val="pl-s"/>
        </w:rPr>
        <w:t>username</w:t>
      </w:r>
      <w:r w:rsidRPr="009824E5">
        <w:rPr>
          <w:rStyle w:val="pl-pds"/>
        </w:rPr>
        <w:t>"</w:t>
      </w:r>
      <w:r w:rsidRPr="009824E5">
        <w:t xml:space="preserve">: </w:t>
      </w:r>
      <w:r w:rsidRPr="009824E5">
        <w:rPr>
          <w:rStyle w:val="pl-pds"/>
        </w:rPr>
        <w:t>"</w:t>
      </w:r>
      <w:r w:rsidRPr="009824E5">
        <w:rPr>
          <w:rStyle w:val="pl-s"/>
        </w:rPr>
        <w:t>jake</w:t>
      </w:r>
      <w:r w:rsidRPr="009824E5">
        <w:rPr>
          <w:rStyle w:val="pl-pds"/>
        </w:rPr>
        <w:t>"</w:t>
      </w:r>
      <w:r w:rsidRPr="009824E5">
        <w:t>,</w:t>
      </w:r>
    </w:p>
    <w:p w14:paraId="11DD87E7" w14:textId="77777777" w:rsidR="004E343F" w:rsidRPr="009824E5" w:rsidRDefault="004E343F" w:rsidP="009824E5">
      <w:pPr>
        <w:pStyle w:val="FACode2"/>
      </w:pPr>
      <w:r w:rsidRPr="009824E5">
        <w:t xml:space="preserve">    </w:t>
      </w:r>
      <w:r w:rsidRPr="009824E5">
        <w:rPr>
          <w:rStyle w:val="pl-pds"/>
        </w:rPr>
        <w:t>"</w:t>
      </w:r>
      <w:r w:rsidRPr="009824E5">
        <w:rPr>
          <w:rStyle w:val="pl-s"/>
        </w:rPr>
        <w:t>bio</w:t>
      </w:r>
      <w:r w:rsidRPr="009824E5">
        <w:rPr>
          <w:rStyle w:val="pl-pds"/>
        </w:rPr>
        <w:t>"</w:t>
      </w:r>
      <w:r w:rsidRPr="009824E5">
        <w:t xml:space="preserve">: </w:t>
      </w:r>
      <w:r w:rsidRPr="009824E5">
        <w:rPr>
          <w:rStyle w:val="pl-pds"/>
        </w:rPr>
        <w:t>"</w:t>
      </w:r>
      <w:r w:rsidRPr="009824E5">
        <w:rPr>
          <w:rStyle w:val="pl-s"/>
        </w:rPr>
        <w:t>I work at statefarm</w:t>
      </w:r>
      <w:r w:rsidRPr="009824E5">
        <w:rPr>
          <w:rStyle w:val="pl-pds"/>
        </w:rPr>
        <w:t>"</w:t>
      </w:r>
      <w:r w:rsidRPr="009824E5">
        <w:t>,</w:t>
      </w:r>
    </w:p>
    <w:p w14:paraId="7AB361EF" w14:textId="77777777" w:rsidR="004E343F" w:rsidRPr="009824E5" w:rsidRDefault="004E343F" w:rsidP="009824E5">
      <w:pPr>
        <w:pStyle w:val="FACode2"/>
      </w:pPr>
      <w:r w:rsidRPr="009824E5">
        <w:t xml:space="preserve">    </w:t>
      </w:r>
      <w:r w:rsidRPr="009824E5">
        <w:rPr>
          <w:rStyle w:val="pl-pds"/>
        </w:rPr>
        <w:t>"</w:t>
      </w:r>
      <w:r w:rsidRPr="009824E5">
        <w:rPr>
          <w:rStyle w:val="pl-s"/>
        </w:rPr>
        <w:t>image</w:t>
      </w:r>
      <w:r w:rsidRPr="009824E5">
        <w:rPr>
          <w:rStyle w:val="pl-pds"/>
        </w:rPr>
        <w:t>"</w:t>
      </w:r>
      <w:r w:rsidRPr="009824E5">
        <w:t xml:space="preserve">: </w:t>
      </w:r>
      <w:r w:rsidRPr="009824E5">
        <w:rPr>
          <w:rStyle w:val="pl-pds"/>
        </w:rPr>
        <w:t>"</w:t>
      </w:r>
      <w:r w:rsidRPr="009824E5">
        <w:rPr>
          <w:rStyle w:val="pl-s"/>
        </w:rPr>
        <w:t>https://static.productionready.io/images/smiley-cyrus.jpg</w:t>
      </w:r>
      <w:r w:rsidRPr="009824E5">
        <w:rPr>
          <w:rStyle w:val="pl-pds"/>
        </w:rPr>
        <w:t>"</w:t>
      </w:r>
      <w:r w:rsidRPr="009824E5">
        <w:t>,</w:t>
      </w:r>
    </w:p>
    <w:p w14:paraId="4EC116CB" w14:textId="77777777" w:rsidR="004E343F" w:rsidRPr="009824E5" w:rsidRDefault="004E343F" w:rsidP="009824E5">
      <w:pPr>
        <w:pStyle w:val="FACode2"/>
      </w:pPr>
      <w:r w:rsidRPr="009824E5">
        <w:t xml:space="preserve">    </w:t>
      </w:r>
      <w:r w:rsidRPr="009824E5">
        <w:rPr>
          <w:rStyle w:val="pl-pds"/>
        </w:rPr>
        <w:t>"</w:t>
      </w:r>
      <w:r w:rsidRPr="009824E5">
        <w:rPr>
          <w:rStyle w:val="pl-s"/>
        </w:rPr>
        <w:t>following</w:t>
      </w:r>
      <w:r w:rsidRPr="009824E5">
        <w:rPr>
          <w:rStyle w:val="pl-pds"/>
        </w:rPr>
        <w:t>"</w:t>
      </w:r>
      <w:r w:rsidRPr="009824E5">
        <w:t xml:space="preserve">: </w:t>
      </w:r>
      <w:r w:rsidRPr="009824E5">
        <w:rPr>
          <w:rStyle w:val="pl-c1"/>
        </w:rPr>
        <w:t>false</w:t>
      </w:r>
    </w:p>
    <w:p w14:paraId="60944515" w14:textId="77777777" w:rsidR="004E343F" w:rsidRPr="009824E5" w:rsidRDefault="004E343F" w:rsidP="009824E5">
      <w:pPr>
        <w:pStyle w:val="FACode2"/>
      </w:pPr>
      <w:r w:rsidRPr="009824E5">
        <w:t xml:space="preserve">  }</w:t>
      </w:r>
    </w:p>
    <w:p w14:paraId="4AF94355" w14:textId="332B2094" w:rsidR="004E343F" w:rsidRPr="009824E5" w:rsidRDefault="004E343F" w:rsidP="009824E5">
      <w:pPr>
        <w:pStyle w:val="FACode2"/>
      </w:pPr>
      <w:r w:rsidRPr="009824E5">
        <w:t>}</w:t>
      </w:r>
    </w:p>
    <w:p w14:paraId="3EC251B5" w14:textId="1DA62B3D" w:rsidR="00F52819" w:rsidRDefault="00F52819" w:rsidP="00C94457">
      <w:pPr>
        <w:pStyle w:val="Heading3"/>
      </w:pPr>
      <w:bookmarkStart w:id="29" w:name="_Toc20993391"/>
      <w:r w:rsidRPr="007531C1">
        <w:lastRenderedPageBreak/>
        <w:t>Single Article</w:t>
      </w:r>
      <w:bookmarkEnd w:id="29"/>
    </w:p>
    <w:p w14:paraId="3AEA34BD" w14:textId="77777777" w:rsidR="00241C02" w:rsidRPr="00182104" w:rsidRDefault="00241C02" w:rsidP="00880F7D">
      <w:pPr>
        <w:pStyle w:val="FACode2"/>
        <w:numPr>
          <w:ilvl w:val="0"/>
          <w:numId w:val="47"/>
        </w:numPr>
      </w:pPr>
      <w:r w:rsidRPr="00182104">
        <w:t>{</w:t>
      </w:r>
    </w:p>
    <w:p w14:paraId="45F618F7" w14:textId="77777777" w:rsidR="00241C02" w:rsidRPr="00182104" w:rsidRDefault="00241C02" w:rsidP="00182104">
      <w:pPr>
        <w:pStyle w:val="FACode2"/>
      </w:pPr>
      <w:r w:rsidRPr="00182104">
        <w:t xml:space="preserve">  </w:t>
      </w:r>
      <w:r w:rsidRPr="00182104">
        <w:rPr>
          <w:rStyle w:val="pl-pds"/>
        </w:rPr>
        <w:t>"</w:t>
      </w:r>
      <w:r w:rsidRPr="00182104">
        <w:rPr>
          <w:rStyle w:val="pl-s"/>
        </w:rPr>
        <w:t>article</w:t>
      </w:r>
      <w:r w:rsidRPr="00182104">
        <w:rPr>
          <w:rStyle w:val="pl-pds"/>
        </w:rPr>
        <w:t>"</w:t>
      </w:r>
      <w:r w:rsidRPr="00182104">
        <w:t>: {</w:t>
      </w:r>
    </w:p>
    <w:p w14:paraId="0D28A190" w14:textId="77777777" w:rsidR="00241C02" w:rsidRPr="00182104" w:rsidRDefault="00241C02" w:rsidP="00182104">
      <w:pPr>
        <w:pStyle w:val="FACode2"/>
      </w:pPr>
      <w:r w:rsidRPr="00182104">
        <w:t xml:space="preserve">    </w:t>
      </w:r>
      <w:r w:rsidRPr="00182104">
        <w:rPr>
          <w:rStyle w:val="pl-pds"/>
        </w:rPr>
        <w:t>"</w:t>
      </w:r>
      <w:r w:rsidRPr="00182104">
        <w:rPr>
          <w:rStyle w:val="pl-s"/>
        </w:rPr>
        <w:t>slug</w:t>
      </w:r>
      <w:r w:rsidRPr="00182104">
        <w:rPr>
          <w:rStyle w:val="pl-pds"/>
        </w:rPr>
        <w:t>"</w:t>
      </w:r>
      <w:r w:rsidRPr="00182104">
        <w:t xml:space="preserve">: </w:t>
      </w:r>
      <w:r w:rsidRPr="00182104">
        <w:rPr>
          <w:rStyle w:val="pl-pds"/>
        </w:rPr>
        <w:t>"</w:t>
      </w:r>
      <w:r w:rsidRPr="00182104">
        <w:rPr>
          <w:rStyle w:val="pl-s"/>
        </w:rPr>
        <w:t>how-to-train-your-dragon</w:t>
      </w:r>
      <w:r w:rsidRPr="00182104">
        <w:rPr>
          <w:rStyle w:val="pl-pds"/>
        </w:rPr>
        <w:t>"</w:t>
      </w:r>
      <w:r w:rsidRPr="00182104">
        <w:t>,</w:t>
      </w:r>
    </w:p>
    <w:p w14:paraId="6ACABF04" w14:textId="77777777" w:rsidR="00241C02" w:rsidRPr="00182104" w:rsidRDefault="00241C02" w:rsidP="00182104">
      <w:pPr>
        <w:pStyle w:val="FACode2"/>
      </w:pPr>
      <w:r w:rsidRPr="00182104">
        <w:t xml:space="preserve">    </w:t>
      </w:r>
      <w:r w:rsidRPr="00182104">
        <w:rPr>
          <w:rStyle w:val="pl-pds"/>
        </w:rPr>
        <w:t>"</w:t>
      </w:r>
      <w:r w:rsidRPr="00182104">
        <w:rPr>
          <w:rStyle w:val="pl-s"/>
        </w:rPr>
        <w:t>title</w:t>
      </w:r>
      <w:r w:rsidRPr="00182104">
        <w:rPr>
          <w:rStyle w:val="pl-pds"/>
        </w:rPr>
        <w:t>"</w:t>
      </w:r>
      <w:r w:rsidRPr="00182104">
        <w:t xml:space="preserve">: </w:t>
      </w:r>
      <w:r w:rsidRPr="00182104">
        <w:rPr>
          <w:rStyle w:val="pl-pds"/>
        </w:rPr>
        <w:t>"</w:t>
      </w:r>
      <w:r w:rsidRPr="00182104">
        <w:rPr>
          <w:rStyle w:val="pl-s"/>
        </w:rPr>
        <w:t>How to train your dragon</w:t>
      </w:r>
      <w:r w:rsidRPr="00182104">
        <w:rPr>
          <w:rStyle w:val="pl-pds"/>
        </w:rPr>
        <w:t>"</w:t>
      </w:r>
      <w:r w:rsidRPr="00182104">
        <w:t>,</w:t>
      </w:r>
    </w:p>
    <w:p w14:paraId="7F0EF502" w14:textId="77777777" w:rsidR="00241C02" w:rsidRPr="00182104" w:rsidRDefault="00241C02" w:rsidP="00182104">
      <w:pPr>
        <w:pStyle w:val="FACode2"/>
      </w:pPr>
      <w:r w:rsidRPr="00182104">
        <w:t xml:space="preserve">    </w:t>
      </w:r>
      <w:r w:rsidRPr="00182104">
        <w:rPr>
          <w:rStyle w:val="pl-pds"/>
        </w:rPr>
        <w:t>"</w:t>
      </w:r>
      <w:r w:rsidRPr="00182104">
        <w:rPr>
          <w:rStyle w:val="pl-s"/>
        </w:rPr>
        <w:t>description</w:t>
      </w:r>
      <w:r w:rsidRPr="00182104">
        <w:rPr>
          <w:rStyle w:val="pl-pds"/>
        </w:rPr>
        <w:t>"</w:t>
      </w:r>
      <w:r w:rsidRPr="00182104">
        <w:t xml:space="preserve">: </w:t>
      </w:r>
      <w:r w:rsidRPr="00182104">
        <w:rPr>
          <w:rStyle w:val="pl-pds"/>
        </w:rPr>
        <w:t>"</w:t>
      </w:r>
      <w:r w:rsidRPr="00182104">
        <w:rPr>
          <w:rStyle w:val="pl-s"/>
        </w:rPr>
        <w:t>Ever wonder how?</w:t>
      </w:r>
      <w:r w:rsidRPr="00182104">
        <w:rPr>
          <w:rStyle w:val="pl-pds"/>
        </w:rPr>
        <w:t>"</w:t>
      </w:r>
      <w:r w:rsidRPr="00182104">
        <w:t>,</w:t>
      </w:r>
    </w:p>
    <w:p w14:paraId="7BDA57F7" w14:textId="77777777" w:rsidR="00241C02" w:rsidRPr="00182104" w:rsidRDefault="00241C02" w:rsidP="00182104">
      <w:pPr>
        <w:pStyle w:val="FACode2"/>
      </w:pPr>
      <w:r w:rsidRPr="00182104">
        <w:t xml:space="preserve">    </w:t>
      </w:r>
      <w:r w:rsidRPr="00182104">
        <w:rPr>
          <w:rStyle w:val="pl-pds"/>
        </w:rPr>
        <w:t>"</w:t>
      </w:r>
      <w:r w:rsidRPr="00182104">
        <w:rPr>
          <w:rStyle w:val="pl-s"/>
        </w:rPr>
        <w:t>body</w:t>
      </w:r>
      <w:r w:rsidRPr="00182104">
        <w:rPr>
          <w:rStyle w:val="pl-pds"/>
        </w:rPr>
        <w:t>"</w:t>
      </w:r>
      <w:r w:rsidRPr="00182104">
        <w:t xml:space="preserve">: </w:t>
      </w:r>
      <w:r w:rsidRPr="00182104">
        <w:rPr>
          <w:rStyle w:val="pl-pds"/>
        </w:rPr>
        <w:t>"</w:t>
      </w:r>
      <w:r w:rsidRPr="00182104">
        <w:rPr>
          <w:rStyle w:val="pl-s"/>
        </w:rPr>
        <w:t>It takes a Jacobian</w:t>
      </w:r>
      <w:r w:rsidRPr="00182104">
        <w:rPr>
          <w:rStyle w:val="pl-pds"/>
        </w:rPr>
        <w:t>"</w:t>
      </w:r>
      <w:r w:rsidRPr="00182104">
        <w:t>,</w:t>
      </w:r>
    </w:p>
    <w:p w14:paraId="026DA3E2" w14:textId="77777777" w:rsidR="00241C02" w:rsidRPr="00182104" w:rsidRDefault="00241C02" w:rsidP="00182104">
      <w:pPr>
        <w:pStyle w:val="FACode2"/>
      </w:pPr>
      <w:r w:rsidRPr="00182104">
        <w:t xml:space="preserve">    </w:t>
      </w:r>
      <w:r w:rsidRPr="00182104">
        <w:rPr>
          <w:rStyle w:val="pl-pds"/>
        </w:rPr>
        <w:t>"</w:t>
      </w:r>
      <w:r w:rsidRPr="00182104">
        <w:rPr>
          <w:rStyle w:val="pl-s"/>
        </w:rPr>
        <w:t>tagList</w:t>
      </w:r>
      <w:r w:rsidRPr="00182104">
        <w:rPr>
          <w:rStyle w:val="pl-pds"/>
        </w:rPr>
        <w:t>"</w:t>
      </w:r>
      <w:r w:rsidRPr="00182104">
        <w:t>: [</w:t>
      </w:r>
      <w:r w:rsidRPr="00182104">
        <w:rPr>
          <w:rStyle w:val="pl-pds"/>
        </w:rPr>
        <w:t>"</w:t>
      </w:r>
      <w:r w:rsidRPr="00182104">
        <w:rPr>
          <w:rStyle w:val="pl-s"/>
        </w:rPr>
        <w:t>dragons</w:t>
      </w:r>
      <w:r w:rsidRPr="00182104">
        <w:rPr>
          <w:rStyle w:val="pl-pds"/>
        </w:rPr>
        <w:t>"</w:t>
      </w:r>
      <w:r w:rsidRPr="00182104">
        <w:t xml:space="preserve">, </w:t>
      </w:r>
      <w:r w:rsidRPr="00182104">
        <w:rPr>
          <w:rStyle w:val="pl-pds"/>
        </w:rPr>
        <w:t>"</w:t>
      </w:r>
      <w:r w:rsidRPr="00182104">
        <w:rPr>
          <w:rStyle w:val="pl-s"/>
        </w:rPr>
        <w:t>training</w:t>
      </w:r>
      <w:r w:rsidRPr="00182104">
        <w:rPr>
          <w:rStyle w:val="pl-pds"/>
        </w:rPr>
        <w:t>"</w:t>
      </w:r>
      <w:r w:rsidRPr="00182104">
        <w:t>],</w:t>
      </w:r>
    </w:p>
    <w:p w14:paraId="4334C009" w14:textId="77777777" w:rsidR="00241C02" w:rsidRPr="00182104" w:rsidRDefault="00241C02" w:rsidP="00182104">
      <w:pPr>
        <w:pStyle w:val="FACode2"/>
      </w:pPr>
      <w:r w:rsidRPr="00182104">
        <w:t xml:space="preserve">    </w:t>
      </w:r>
      <w:r w:rsidRPr="00182104">
        <w:rPr>
          <w:rStyle w:val="pl-pds"/>
        </w:rPr>
        <w:t>"</w:t>
      </w:r>
      <w:r w:rsidRPr="00182104">
        <w:rPr>
          <w:rStyle w:val="pl-s"/>
        </w:rPr>
        <w:t>createdAt</w:t>
      </w:r>
      <w:r w:rsidRPr="00182104">
        <w:rPr>
          <w:rStyle w:val="pl-pds"/>
        </w:rPr>
        <w:t>"</w:t>
      </w:r>
      <w:r w:rsidRPr="00182104">
        <w:t xml:space="preserve">: </w:t>
      </w:r>
      <w:r w:rsidRPr="00182104">
        <w:rPr>
          <w:rStyle w:val="pl-pds"/>
        </w:rPr>
        <w:t>"</w:t>
      </w:r>
      <w:r w:rsidRPr="00182104">
        <w:rPr>
          <w:rStyle w:val="pl-s"/>
        </w:rPr>
        <w:t>2016-02-18T03:22:56.637Z</w:t>
      </w:r>
      <w:r w:rsidRPr="00182104">
        <w:rPr>
          <w:rStyle w:val="pl-pds"/>
        </w:rPr>
        <w:t>"</w:t>
      </w:r>
      <w:r w:rsidRPr="00182104">
        <w:t>,</w:t>
      </w:r>
    </w:p>
    <w:p w14:paraId="59B7F62F" w14:textId="77777777" w:rsidR="00241C02" w:rsidRPr="00182104" w:rsidRDefault="00241C02" w:rsidP="00182104">
      <w:pPr>
        <w:pStyle w:val="FACode2"/>
      </w:pPr>
      <w:r w:rsidRPr="00182104">
        <w:t xml:space="preserve">    </w:t>
      </w:r>
      <w:r w:rsidRPr="00182104">
        <w:rPr>
          <w:rStyle w:val="pl-pds"/>
        </w:rPr>
        <w:t>"</w:t>
      </w:r>
      <w:r w:rsidRPr="00182104">
        <w:rPr>
          <w:rStyle w:val="pl-s"/>
        </w:rPr>
        <w:t>updatedAt</w:t>
      </w:r>
      <w:r w:rsidRPr="00182104">
        <w:rPr>
          <w:rStyle w:val="pl-pds"/>
        </w:rPr>
        <w:t>"</w:t>
      </w:r>
      <w:r w:rsidRPr="00182104">
        <w:t xml:space="preserve">: </w:t>
      </w:r>
      <w:r w:rsidRPr="00182104">
        <w:rPr>
          <w:rStyle w:val="pl-pds"/>
        </w:rPr>
        <w:t>"</w:t>
      </w:r>
      <w:r w:rsidRPr="00182104">
        <w:rPr>
          <w:rStyle w:val="pl-s"/>
        </w:rPr>
        <w:t>2016-02-18T03:48:35.824Z</w:t>
      </w:r>
      <w:r w:rsidRPr="00182104">
        <w:rPr>
          <w:rStyle w:val="pl-pds"/>
        </w:rPr>
        <w:t>"</w:t>
      </w:r>
      <w:r w:rsidRPr="00182104">
        <w:t>,</w:t>
      </w:r>
    </w:p>
    <w:p w14:paraId="016C3C8C" w14:textId="77777777" w:rsidR="00241C02" w:rsidRPr="00182104" w:rsidRDefault="00241C02" w:rsidP="00182104">
      <w:pPr>
        <w:pStyle w:val="FACode2"/>
      </w:pPr>
      <w:r w:rsidRPr="00182104">
        <w:t xml:space="preserve">    </w:t>
      </w:r>
      <w:r w:rsidRPr="00182104">
        <w:rPr>
          <w:rStyle w:val="pl-pds"/>
        </w:rPr>
        <w:t>"</w:t>
      </w:r>
      <w:r w:rsidRPr="00182104">
        <w:rPr>
          <w:rStyle w:val="pl-s"/>
        </w:rPr>
        <w:t>favorited</w:t>
      </w:r>
      <w:r w:rsidRPr="00182104">
        <w:rPr>
          <w:rStyle w:val="pl-pds"/>
        </w:rPr>
        <w:t>"</w:t>
      </w:r>
      <w:r w:rsidRPr="00182104">
        <w:t xml:space="preserve">: </w:t>
      </w:r>
      <w:r w:rsidRPr="00182104">
        <w:rPr>
          <w:rStyle w:val="pl-c1"/>
        </w:rPr>
        <w:t>false</w:t>
      </w:r>
      <w:r w:rsidRPr="00182104">
        <w:t>,</w:t>
      </w:r>
    </w:p>
    <w:p w14:paraId="305B87AC" w14:textId="77777777" w:rsidR="00241C02" w:rsidRPr="00182104" w:rsidRDefault="00241C02" w:rsidP="00182104">
      <w:pPr>
        <w:pStyle w:val="FACode2"/>
      </w:pPr>
      <w:r w:rsidRPr="00182104">
        <w:t xml:space="preserve">    </w:t>
      </w:r>
      <w:r w:rsidRPr="00182104">
        <w:rPr>
          <w:rStyle w:val="pl-pds"/>
        </w:rPr>
        <w:t>"</w:t>
      </w:r>
      <w:r w:rsidRPr="00182104">
        <w:rPr>
          <w:rStyle w:val="pl-s"/>
        </w:rPr>
        <w:t>favoritesCount</w:t>
      </w:r>
      <w:r w:rsidRPr="00182104">
        <w:rPr>
          <w:rStyle w:val="pl-pds"/>
        </w:rPr>
        <w:t>"</w:t>
      </w:r>
      <w:r w:rsidRPr="00182104">
        <w:t xml:space="preserve">: </w:t>
      </w:r>
      <w:r w:rsidRPr="00182104">
        <w:rPr>
          <w:rStyle w:val="pl-c1"/>
        </w:rPr>
        <w:t>0</w:t>
      </w:r>
      <w:r w:rsidRPr="00182104">
        <w:t>,</w:t>
      </w:r>
    </w:p>
    <w:p w14:paraId="4270AFE5" w14:textId="77777777" w:rsidR="00241C02" w:rsidRPr="00182104" w:rsidRDefault="00241C02" w:rsidP="00182104">
      <w:pPr>
        <w:pStyle w:val="FACode2"/>
      </w:pPr>
      <w:r w:rsidRPr="00182104">
        <w:t xml:space="preserve">    </w:t>
      </w:r>
      <w:r w:rsidRPr="00182104">
        <w:rPr>
          <w:rStyle w:val="pl-pds"/>
        </w:rPr>
        <w:t>"</w:t>
      </w:r>
      <w:r w:rsidRPr="00182104">
        <w:rPr>
          <w:rStyle w:val="pl-s"/>
        </w:rPr>
        <w:t>author</w:t>
      </w:r>
      <w:r w:rsidRPr="00182104">
        <w:rPr>
          <w:rStyle w:val="pl-pds"/>
        </w:rPr>
        <w:t>"</w:t>
      </w:r>
      <w:r w:rsidRPr="00182104">
        <w:t>: {</w:t>
      </w:r>
    </w:p>
    <w:p w14:paraId="7818C46F" w14:textId="77777777" w:rsidR="00241C02" w:rsidRPr="00182104" w:rsidRDefault="00241C02" w:rsidP="00182104">
      <w:pPr>
        <w:pStyle w:val="FACode2"/>
      </w:pPr>
      <w:r w:rsidRPr="00182104">
        <w:t xml:space="preserve">      </w:t>
      </w:r>
      <w:r w:rsidRPr="00182104">
        <w:rPr>
          <w:rStyle w:val="pl-pds"/>
        </w:rPr>
        <w:t>"</w:t>
      </w:r>
      <w:r w:rsidRPr="00182104">
        <w:rPr>
          <w:rStyle w:val="pl-s"/>
        </w:rPr>
        <w:t>username</w:t>
      </w:r>
      <w:r w:rsidRPr="00182104">
        <w:rPr>
          <w:rStyle w:val="pl-pds"/>
        </w:rPr>
        <w:t>"</w:t>
      </w:r>
      <w:r w:rsidRPr="00182104">
        <w:t xml:space="preserve">: </w:t>
      </w:r>
      <w:r w:rsidRPr="00182104">
        <w:rPr>
          <w:rStyle w:val="pl-pds"/>
        </w:rPr>
        <w:t>"</w:t>
      </w:r>
      <w:r w:rsidRPr="00182104">
        <w:rPr>
          <w:rStyle w:val="pl-s"/>
        </w:rPr>
        <w:t>jake</w:t>
      </w:r>
      <w:r w:rsidRPr="00182104">
        <w:rPr>
          <w:rStyle w:val="pl-pds"/>
        </w:rPr>
        <w:t>"</w:t>
      </w:r>
      <w:r w:rsidRPr="00182104">
        <w:t>,</w:t>
      </w:r>
    </w:p>
    <w:p w14:paraId="6934CF8E" w14:textId="77777777" w:rsidR="00241C02" w:rsidRPr="00182104" w:rsidRDefault="00241C02" w:rsidP="00182104">
      <w:pPr>
        <w:pStyle w:val="FACode2"/>
      </w:pPr>
      <w:r w:rsidRPr="00182104">
        <w:t xml:space="preserve">      </w:t>
      </w:r>
      <w:r w:rsidRPr="00182104">
        <w:rPr>
          <w:rStyle w:val="pl-pds"/>
        </w:rPr>
        <w:t>"</w:t>
      </w:r>
      <w:r w:rsidRPr="00182104">
        <w:rPr>
          <w:rStyle w:val="pl-s"/>
        </w:rPr>
        <w:t>bio</w:t>
      </w:r>
      <w:r w:rsidRPr="00182104">
        <w:rPr>
          <w:rStyle w:val="pl-pds"/>
        </w:rPr>
        <w:t>"</w:t>
      </w:r>
      <w:r w:rsidRPr="00182104">
        <w:t xml:space="preserve">: </w:t>
      </w:r>
      <w:r w:rsidRPr="00182104">
        <w:rPr>
          <w:rStyle w:val="pl-pds"/>
        </w:rPr>
        <w:t>"</w:t>
      </w:r>
      <w:r w:rsidRPr="00182104">
        <w:rPr>
          <w:rStyle w:val="pl-s"/>
        </w:rPr>
        <w:t>I work at statefarm</w:t>
      </w:r>
      <w:r w:rsidRPr="00182104">
        <w:rPr>
          <w:rStyle w:val="pl-pds"/>
        </w:rPr>
        <w:t>"</w:t>
      </w:r>
      <w:r w:rsidRPr="00182104">
        <w:t>,</w:t>
      </w:r>
    </w:p>
    <w:p w14:paraId="2A0B76E5" w14:textId="77777777" w:rsidR="00241C02" w:rsidRPr="00182104" w:rsidRDefault="00241C02" w:rsidP="00182104">
      <w:pPr>
        <w:pStyle w:val="FACode2"/>
      </w:pPr>
      <w:r w:rsidRPr="00182104">
        <w:t xml:space="preserve">      </w:t>
      </w:r>
      <w:r w:rsidRPr="00182104">
        <w:rPr>
          <w:rStyle w:val="pl-pds"/>
        </w:rPr>
        <w:t>"</w:t>
      </w:r>
      <w:r w:rsidRPr="00182104">
        <w:rPr>
          <w:rStyle w:val="pl-s"/>
        </w:rPr>
        <w:t>image</w:t>
      </w:r>
      <w:r w:rsidRPr="00182104">
        <w:rPr>
          <w:rStyle w:val="pl-pds"/>
        </w:rPr>
        <w:t>"</w:t>
      </w:r>
      <w:r w:rsidRPr="00182104">
        <w:t xml:space="preserve">: </w:t>
      </w:r>
      <w:r w:rsidRPr="00182104">
        <w:rPr>
          <w:rStyle w:val="pl-pds"/>
        </w:rPr>
        <w:t>"</w:t>
      </w:r>
      <w:r w:rsidRPr="00182104">
        <w:rPr>
          <w:rStyle w:val="pl-s"/>
        </w:rPr>
        <w:t>https://i.stack.imgur.com/xHWG8.jpg</w:t>
      </w:r>
      <w:r w:rsidRPr="00182104">
        <w:rPr>
          <w:rStyle w:val="pl-pds"/>
        </w:rPr>
        <w:t>"</w:t>
      </w:r>
      <w:r w:rsidRPr="00182104">
        <w:t>,</w:t>
      </w:r>
    </w:p>
    <w:p w14:paraId="14DCEFC8" w14:textId="77777777" w:rsidR="00241C02" w:rsidRPr="00182104" w:rsidRDefault="00241C02" w:rsidP="00182104">
      <w:pPr>
        <w:pStyle w:val="FACode2"/>
      </w:pPr>
      <w:r w:rsidRPr="00182104">
        <w:t xml:space="preserve">      </w:t>
      </w:r>
      <w:r w:rsidRPr="00182104">
        <w:rPr>
          <w:rStyle w:val="pl-pds"/>
        </w:rPr>
        <w:t>"</w:t>
      </w:r>
      <w:r w:rsidRPr="00182104">
        <w:rPr>
          <w:rStyle w:val="pl-s"/>
        </w:rPr>
        <w:t>following</w:t>
      </w:r>
      <w:r w:rsidRPr="00182104">
        <w:rPr>
          <w:rStyle w:val="pl-pds"/>
        </w:rPr>
        <w:t>"</w:t>
      </w:r>
      <w:r w:rsidRPr="00182104">
        <w:t xml:space="preserve">: </w:t>
      </w:r>
      <w:r w:rsidRPr="00182104">
        <w:rPr>
          <w:rStyle w:val="pl-c1"/>
        </w:rPr>
        <w:t>false</w:t>
      </w:r>
    </w:p>
    <w:p w14:paraId="7AE79528" w14:textId="77777777" w:rsidR="00241C02" w:rsidRPr="00182104" w:rsidRDefault="00241C02" w:rsidP="00182104">
      <w:pPr>
        <w:pStyle w:val="FACode2"/>
      </w:pPr>
      <w:r w:rsidRPr="00182104">
        <w:t xml:space="preserve">    }</w:t>
      </w:r>
    </w:p>
    <w:p w14:paraId="21522701" w14:textId="77777777" w:rsidR="00241C02" w:rsidRPr="00182104" w:rsidRDefault="00241C02" w:rsidP="00182104">
      <w:pPr>
        <w:pStyle w:val="FACode2"/>
      </w:pPr>
      <w:r w:rsidRPr="00182104">
        <w:t xml:space="preserve">  }</w:t>
      </w:r>
    </w:p>
    <w:p w14:paraId="0AD57B5C" w14:textId="67AF146C" w:rsidR="00241C02" w:rsidRPr="00182104" w:rsidRDefault="00241C02" w:rsidP="00182104">
      <w:pPr>
        <w:pStyle w:val="FACode2"/>
      </w:pPr>
      <w:r w:rsidRPr="00182104">
        <w:t>}</w:t>
      </w:r>
    </w:p>
    <w:p w14:paraId="20C18750" w14:textId="77777777" w:rsidR="00F52819" w:rsidRDefault="00F52819" w:rsidP="00F52819"/>
    <w:p w14:paraId="7021FFEE" w14:textId="36022171" w:rsidR="00F52819" w:rsidRDefault="00F52819" w:rsidP="00B14A5D">
      <w:pPr>
        <w:pStyle w:val="Heading3"/>
      </w:pPr>
      <w:bookmarkStart w:id="30" w:name="_Toc20993392"/>
      <w:r w:rsidRPr="00BF78FA">
        <w:t>Multiple Articles</w:t>
      </w:r>
      <w:bookmarkEnd w:id="30"/>
    </w:p>
    <w:p w14:paraId="7AC20199" w14:textId="77777777" w:rsidR="00375143" w:rsidRPr="0089161C" w:rsidRDefault="00375143" w:rsidP="00880F7D">
      <w:pPr>
        <w:pStyle w:val="FACode2"/>
        <w:numPr>
          <w:ilvl w:val="0"/>
          <w:numId w:val="48"/>
        </w:numPr>
      </w:pPr>
      <w:r w:rsidRPr="0089161C">
        <w:t>{</w:t>
      </w:r>
    </w:p>
    <w:p w14:paraId="7FC44ED4" w14:textId="77777777" w:rsidR="00375143" w:rsidRPr="0089161C" w:rsidRDefault="00375143" w:rsidP="0089161C">
      <w:pPr>
        <w:pStyle w:val="FACode2"/>
      </w:pPr>
      <w:r w:rsidRPr="0089161C">
        <w:t xml:space="preserve">  </w:t>
      </w:r>
      <w:r w:rsidRPr="0089161C">
        <w:rPr>
          <w:rStyle w:val="pl-pds"/>
        </w:rPr>
        <w:t>"</w:t>
      </w:r>
      <w:r w:rsidRPr="0089161C">
        <w:rPr>
          <w:rStyle w:val="pl-s"/>
        </w:rPr>
        <w:t>articles</w:t>
      </w:r>
      <w:r w:rsidRPr="0089161C">
        <w:rPr>
          <w:rStyle w:val="pl-pds"/>
        </w:rPr>
        <w:t>"</w:t>
      </w:r>
      <w:r w:rsidRPr="0089161C">
        <w:t>:[{</w:t>
      </w:r>
    </w:p>
    <w:p w14:paraId="29110BC9" w14:textId="77777777" w:rsidR="00375143" w:rsidRPr="0089161C" w:rsidRDefault="00375143" w:rsidP="0089161C">
      <w:pPr>
        <w:pStyle w:val="FACode2"/>
      </w:pPr>
      <w:r w:rsidRPr="0089161C">
        <w:t xml:space="preserve">    </w:t>
      </w:r>
      <w:r w:rsidRPr="0089161C">
        <w:rPr>
          <w:rStyle w:val="pl-pds"/>
        </w:rPr>
        <w:t>"</w:t>
      </w:r>
      <w:r w:rsidRPr="0089161C">
        <w:rPr>
          <w:rStyle w:val="pl-s"/>
        </w:rPr>
        <w:t>slug</w:t>
      </w:r>
      <w:r w:rsidRPr="0089161C">
        <w:rPr>
          <w:rStyle w:val="pl-pds"/>
        </w:rPr>
        <w:t>"</w:t>
      </w:r>
      <w:r w:rsidRPr="0089161C">
        <w:t xml:space="preserve">: </w:t>
      </w:r>
      <w:r w:rsidRPr="0089161C">
        <w:rPr>
          <w:rStyle w:val="pl-pds"/>
        </w:rPr>
        <w:t>"</w:t>
      </w:r>
      <w:r w:rsidRPr="0089161C">
        <w:rPr>
          <w:rStyle w:val="pl-s"/>
        </w:rPr>
        <w:t>how-to-train-your-dragon</w:t>
      </w:r>
      <w:r w:rsidRPr="0089161C">
        <w:rPr>
          <w:rStyle w:val="pl-pds"/>
        </w:rPr>
        <w:t>"</w:t>
      </w:r>
      <w:r w:rsidRPr="0089161C">
        <w:t>,</w:t>
      </w:r>
    </w:p>
    <w:p w14:paraId="0DFDDFBC" w14:textId="77777777" w:rsidR="00375143" w:rsidRPr="0089161C" w:rsidRDefault="00375143" w:rsidP="0089161C">
      <w:pPr>
        <w:pStyle w:val="FACode2"/>
      </w:pPr>
      <w:r w:rsidRPr="0089161C">
        <w:t xml:space="preserve">    </w:t>
      </w:r>
      <w:r w:rsidRPr="0089161C">
        <w:rPr>
          <w:rStyle w:val="pl-pds"/>
        </w:rPr>
        <w:t>"</w:t>
      </w:r>
      <w:r w:rsidRPr="0089161C">
        <w:rPr>
          <w:rStyle w:val="pl-s"/>
        </w:rPr>
        <w:t>title</w:t>
      </w:r>
      <w:r w:rsidRPr="0089161C">
        <w:rPr>
          <w:rStyle w:val="pl-pds"/>
        </w:rPr>
        <w:t>"</w:t>
      </w:r>
      <w:r w:rsidRPr="0089161C">
        <w:t xml:space="preserve">: </w:t>
      </w:r>
      <w:r w:rsidRPr="0089161C">
        <w:rPr>
          <w:rStyle w:val="pl-pds"/>
        </w:rPr>
        <w:t>"</w:t>
      </w:r>
      <w:r w:rsidRPr="0089161C">
        <w:rPr>
          <w:rStyle w:val="pl-s"/>
        </w:rPr>
        <w:t>How to train your dragon</w:t>
      </w:r>
      <w:r w:rsidRPr="0089161C">
        <w:rPr>
          <w:rStyle w:val="pl-pds"/>
        </w:rPr>
        <w:t>"</w:t>
      </w:r>
      <w:r w:rsidRPr="0089161C">
        <w:t>,</w:t>
      </w:r>
    </w:p>
    <w:p w14:paraId="5F7CEE3C" w14:textId="77777777" w:rsidR="00375143" w:rsidRPr="0089161C" w:rsidRDefault="00375143" w:rsidP="0089161C">
      <w:pPr>
        <w:pStyle w:val="FACode2"/>
      </w:pPr>
      <w:r w:rsidRPr="0089161C">
        <w:t xml:space="preserve">    </w:t>
      </w:r>
      <w:r w:rsidRPr="0089161C">
        <w:rPr>
          <w:rStyle w:val="pl-pds"/>
        </w:rPr>
        <w:t>"</w:t>
      </w:r>
      <w:r w:rsidRPr="0089161C">
        <w:rPr>
          <w:rStyle w:val="pl-s"/>
        </w:rPr>
        <w:t>description</w:t>
      </w:r>
      <w:r w:rsidRPr="0089161C">
        <w:rPr>
          <w:rStyle w:val="pl-pds"/>
        </w:rPr>
        <w:t>"</w:t>
      </w:r>
      <w:r w:rsidRPr="0089161C">
        <w:t xml:space="preserve">: </w:t>
      </w:r>
      <w:r w:rsidRPr="0089161C">
        <w:rPr>
          <w:rStyle w:val="pl-pds"/>
        </w:rPr>
        <w:t>"</w:t>
      </w:r>
      <w:r w:rsidRPr="0089161C">
        <w:rPr>
          <w:rStyle w:val="pl-s"/>
        </w:rPr>
        <w:t>Ever wonder how?</w:t>
      </w:r>
      <w:r w:rsidRPr="0089161C">
        <w:rPr>
          <w:rStyle w:val="pl-pds"/>
        </w:rPr>
        <w:t>"</w:t>
      </w:r>
      <w:r w:rsidRPr="0089161C">
        <w:t>,</w:t>
      </w:r>
    </w:p>
    <w:p w14:paraId="56CC63D0" w14:textId="77777777" w:rsidR="00375143" w:rsidRPr="0089161C" w:rsidRDefault="00375143" w:rsidP="0089161C">
      <w:pPr>
        <w:pStyle w:val="FACode2"/>
      </w:pPr>
      <w:r w:rsidRPr="0089161C">
        <w:t xml:space="preserve">    </w:t>
      </w:r>
      <w:r w:rsidRPr="0089161C">
        <w:rPr>
          <w:rStyle w:val="pl-pds"/>
        </w:rPr>
        <w:t>"</w:t>
      </w:r>
      <w:r w:rsidRPr="0089161C">
        <w:rPr>
          <w:rStyle w:val="pl-s"/>
        </w:rPr>
        <w:t>body</w:t>
      </w:r>
      <w:r w:rsidRPr="0089161C">
        <w:rPr>
          <w:rStyle w:val="pl-pds"/>
        </w:rPr>
        <w:t>"</w:t>
      </w:r>
      <w:r w:rsidRPr="0089161C">
        <w:t xml:space="preserve">: </w:t>
      </w:r>
      <w:r w:rsidRPr="0089161C">
        <w:rPr>
          <w:rStyle w:val="pl-pds"/>
        </w:rPr>
        <w:t>"</w:t>
      </w:r>
      <w:r w:rsidRPr="0089161C">
        <w:rPr>
          <w:rStyle w:val="pl-s"/>
        </w:rPr>
        <w:t>It takes a Jacobian</w:t>
      </w:r>
      <w:r w:rsidRPr="0089161C">
        <w:rPr>
          <w:rStyle w:val="pl-pds"/>
        </w:rPr>
        <w:t>"</w:t>
      </w:r>
      <w:r w:rsidRPr="0089161C">
        <w:t>,</w:t>
      </w:r>
    </w:p>
    <w:p w14:paraId="7A1E119A" w14:textId="77777777" w:rsidR="00375143" w:rsidRPr="0089161C" w:rsidRDefault="00375143" w:rsidP="0089161C">
      <w:pPr>
        <w:pStyle w:val="FACode2"/>
      </w:pPr>
      <w:r w:rsidRPr="0089161C">
        <w:t xml:space="preserve">    </w:t>
      </w:r>
      <w:r w:rsidRPr="0089161C">
        <w:rPr>
          <w:rStyle w:val="pl-pds"/>
        </w:rPr>
        <w:t>"</w:t>
      </w:r>
      <w:r w:rsidRPr="0089161C">
        <w:rPr>
          <w:rStyle w:val="pl-s"/>
        </w:rPr>
        <w:t>tagList</w:t>
      </w:r>
      <w:r w:rsidRPr="0089161C">
        <w:rPr>
          <w:rStyle w:val="pl-pds"/>
        </w:rPr>
        <w:t>"</w:t>
      </w:r>
      <w:r w:rsidRPr="0089161C">
        <w:t>: [</w:t>
      </w:r>
      <w:r w:rsidRPr="0089161C">
        <w:rPr>
          <w:rStyle w:val="pl-pds"/>
        </w:rPr>
        <w:t>"</w:t>
      </w:r>
      <w:r w:rsidRPr="0089161C">
        <w:rPr>
          <w:rStyle w:val="pl-s"/>
        </w:rPr>
        <w:t>dragons</w:t>
      </w:r>
      <w:r w:rsidRPr="0089161C">
        <w:rPr>
          <w:rStyle w:val="pl-pds"/>
        </w:rPr>
        <w:t>"</w:t>
      </w:r>
      <w:r w:rsidRPr="0089161C">
        <w:t xml:space="preserve">, </w:t>
      </w:r>
      <w:r w:rsidRPr="0089161C">
        <w:rPr>
          <w:rStyle w:val="pl-pds"/>
        </w:rPr>
        <w:t>"</w:t>
      </w:r>
      <w:r w:rsidRPr="0089161C">
        <w:rPr>
          <w:rStyle w:val="pl-s"/>
        </w:rPr>
        <w:t>training</w:t>
      </w:r>
      <w:r w:rsidRPr="0089161C">
        <w:rPr>
          <w:rStyle w:val="pl-pds"/>
        </w:rPr>
        <w:t>"</w:t>
      </w:r>
      <w:r w:rsidRPr="0089161C">
        <w:t>],</w:t>
      </w:r>
    </w:p>
    <w:p w14:paraId="6E96487D" w14:textId="77777777" w:rsidR="00375143" w:rsidRPr="0089161C" w:rsidRDefault="00375143" w:rsidP="0089161C">
      <w:pPr>
        <w:pStyle w:val="FACode2"/>
      </w:pPr>
      <w:r w:rsidRPr="0089161C">
        <w:t xml:space="preserve">    </w:t>
      </w:r>
      <w:r w:rsidRPr="0089161C">
        <w:rPr>
          <w:rStyle w:val="pl-pds"/>
        </w:rPr>
        <w:t>"</w:t>
      </w:r>
      <w:r w:rsidRPr="0089161C">
        <w:rPr>
          <w:rStyle w:val="pl-s"/>
        </w:rPr>
        <w:t>createdAt</w:t>
      </w:r>
      <w:r w:rsidRPr="0089161C">
        <w:rPr>
          <w:rStyle w:val="pl-pds"/>
        </w:rPr>
        <w:t>"</w:t>
      </w:r>
      <w:r w:rsidRPr="0089161C">
        <w:t xml:space="preserve">: </w:t>
      </w:r>
      <w:r w:rsidRPr="0089161C">
        <w:rPr>
          <w:rStyle w:val="pl-pds"/>
        </w:rPr>
        <w:t>"</w:t>
      </w:r>
      <w:r w:rsidRPr="0089161C">
        <w:rPr>
          <w:rStyle w:val="pl-s"/>
        </w:rPr>
        <w:t>2016-02-18T03:22:56.637Z</w:t>
      </w:r>
      <w:r w:rsidRPr="0089161C">
        <w:rPr>
          <w:rStyle w:val="pl-pds"/>
        </w:rPr>
        <w:t>"</w:t>
      </w:r>
      <w:r w:rsidRPr="0089161C">
        <w:t>,</w:t>
      </w:r>
    </w:p>
    <w:p w14:paraId="1667D3E1" w14:textId="77777777" w:rsidR="00375143" w:rsidRPr="0089161C" w:rsidRDefault="00375143" w:rsidP="0089161C">
      <w:pPr>
        <w:pStyle w:val="FACode2"/>
      </w:pPr>
      <w:r w:rsidRPr="0089161C">
        <w:t xml:space="preserve">    </w:t>
      </w:r>
      <w:r w:rsidRPr="0089161C">
        <w:rPr>
          <w:rStyle w:val="pl-pds"/>
        </w:rPr>
        <w:t>"</w:t>
      </w:r>
      <w:r w:rsidRPr="0089161C">
        <w:rPr>
          <w:rStyle w:val="pl-s"/>
        </w:rPr>
        <w:t>updatedAt</w:t>
      </w:r>
      <w:r w:rsidRPr="0089161C">
        <w:rPr>
          <w:rStyle w:val="pl-pds"/>
        </w:rPr>
        <w:t>"</w:t>
      </w:r>
      <w:r w:rsidRPr="0089161C">
        <w:t xml:space="preserve">: </w:t>
      </w:r>
      <w:r w:rsidRPr="0089161C">
        <w:rPr>
          <w:rStyle w:val="pl-pds"/>
        </w:rPr>
        <w:t>"</w:t>
      </w:r>
      <w:r w:rsidRPr="0089161C">
        <w:rPr>
          <w:rStyle w:val="pl-s"/>
        </w:rPr>
        <w:t>2016-02-18T03:48:35.824Z</w:t>
      </w:r>
      <w:r w:rsidRPr="0089161C">
        <w:rPr>
          <w:rStyle w:val="pl-pds"/>
        </w:rPr>
        <w:t>"</w:t>
      </w:r>
      <w:r w:rsidRPr="0089161C">
        <w:t>,</w:t>
      </w:r>
    </w:p>
    <w:p w14:paraId="28382AF1" w14:textId="77777777" w:rsidR="00375143" w:rsidRPr="0089161C" w:rsidRDefault="00375143" w:rsidP="0089161C">
      <w:pPr>
        <w:pStyle w:val="FACode2"/>
      </w:pPr>
      <w:r w:rsidRPr="0089161C">
        <w:t xml:space="preserve">    </w:t>
      </w:r>
      <w:r w:rsidRPr="0089161C">
        <w:rPr>
          <w:rStyle w:val="pl-pds"/>
        </w:rPr>
        <w:t>"</w:t>
      </w:r>
      <w:r w:rsidRPr="0089161C">
        <w:rPr>
          <w:rStyle w:val="pl-s"/>
        </w:rPr>
        <w:t>favorited</w:t>
      </w:r>
      <w:r w:rsidRPr="0089161C">
        <w:rPr>
          <w:rStyle w:val="pl-pds"/>
        </w:rPr>
        <w:t>"</w:t>
      </w:r>
      <w:r w:rsidRPr="0089161C">
        <w:t xml:space="preserve">: </w:t>
      </w:r>
      <w:r w:rsidRPr="0089161C">
        <w:rPr>
          <w:rStyle w:val="pl-c1"/>
        </w:rPr>
        <w:t>false</w:t>
      </w:r>
      <w:r w:rsidRPr="0089161C">
        <w:t>,</w:t>
      </w:r>
    </w:p>
    <w:p w14:paraId="0DD42EFA" w14:textId="77777777" w:rsidR="00375143" w:rsidRPr="0089161C" w:rsidRDefault="00375143" w:rsidP="0089161C">
      <w:pPr>
        <w:pStyle w:val="FACode2"/>
      </w:pPr>
      <w:r w:rsidRPr="0089161C">
        <w:t xml:space="preserve">    </w:t>
      </w:r>
      <w:r w:rsidRPr="0089161C">
        <w:rPr>
          <w:rStyle w:val="pl-pds"/>
        </w:rPr>
        <w:t>"</w:t>
      </w:r>
      <w:r w:rsidRPr="0089161C">
        <w:rPr>
          <w:rStyle w:val="pl-s"/>
        </w:rPr>
        <w:t>favoritesCount</w:t>
      </w:r>
      <w:r w:rsidRPr="0089161C">
        <w:rPr>
          <w:rStyle w:val="pl-pds"/>
        </w:rPr>
        <w:t>"</w:t>
      </w:r>
      <w:r w:rsidRPr="0089161C">
        <w:t xml:space="preserve">: </w:t>
      </w:r>
      <w:r w:rsidRPr="0089161C">
        <w:rPr>
          <w:rStyle w:val="pl-c1"/>
        </w:rPr>
        <w:t>0</w:t>
      </w:r>
      <w:r w:rsidRPr="0089161C">
        <w:t>,</w:t>
      </w:r>
    </w:p>
    <w:p w14:paraId="201AF4FB" w14:textId="77777777" w:rsidR="00375143" w:rsidRPr="0089161C" w:rsidRDefault="00375143" w:rsidP="0089161C">
      <w:pPr>
        <w:pStyle w:val="FACode2"/>
      </w:pPr>
      <w:r w:rsidRPr="0089161C">
        <w:t xml:space="preserve">    </w:t>
      </w:r>
      <w:r w:rsidRPr="0089161C">
        <w:rPr>
          <w:rStyle w:val="pl-pds"/>
        </w:rPr>
        <w:t>"</w:t>
      </w:r>
      <w:r w:rsidRPr="0089161C">
        <w:rPr>
          <w:rStyle w:val="pl-s"/>
        </w:rPr>
        <w:t>author</w:t>
      </w:r>
      <w:r w:rsidRPr="0089161C">
        <w:rPr>
          <w:rStyle w:val="pl-pds"/>
        </w:rPr>
        <w:t>"</w:t>
      </w:r>
      <w:r w:rsidRPr="0089161C">
        <w:t>: {</w:t>
      </w:r>
    </w:p>
    <w:p w14:paraId="4534F196" w14:textId="77777777" w:rsidR="00375143" w:rsidRPr="0089161C" w:rsidRDefault="00375143" w:rsidP="0089161C">
      <w:pPr>
        <w:pStyle w:val="FACode2"/>
      </w:pPr>
      <w:r w:rsidRPr="0089161C">
        <w:t xml:space="preserve">      </w:t>
      </w:r>
      <w:r w:rsidRPr="0089161C">
        <w:rPr>
          <w:rStyle w:val="pl-pds"/>
        </w:rPr>
        <w:t>"</w:t>
      </w:r>
      <w:r w:rsidRPr="0089161C">
        <w:rPr>
          <w:rStyle w:val="pl-s"/>
        </w:rPr>
        <w:t>username</w:t>
      </w:r>
      <w:r w:rsidRPr="0089161C">
        <w:rPr>
          <w:rStyle w:val="pl-pds"/>
        </w:rPr>
        <w:t>"</w:t>
      </w:r>
      <w:r w:rsidRPr="0089161C">
        <w:t xml:space="preserve">: </w:t>
      </w:r>
      <w:r w:rsidRPr="0089161C">
        <w:rPr>
          <w:rStyle w:val="pl-pds"/>
        </w:rPr>
        <w:t>"</w:t>
      </w:r>
      <w:r w:rsidRPr="0089161C">
        <w:rPr>
          <w:rStyle w:val="pl-s"/>
        </w:rPr>
        <w:t>jake</w:t>
      </w:r>
      <w:r w:rsidRPr="0089161C">
        <w:rPr>
          <w:rStyle w:val="pl-pds"/>
        </w:rPr>
        <w:t>"</w:t>
      </w:r>
      <w:r w:rsidRPr="0089161C">
        <w:t>,</w:t>
      </w:r>
    </w:p>
    <w:p w14:paraId="1B24EE5F" w14:textId="77777777" w:rsidR="00375143" w:rsidRPr="0089161C" w:rsidRDefault="00375143" w:rsidP="0089161C">
      <w:pPr>
        <w:pStyle w:val="FACode2"/>
      </w:pPr>
      <w:r w:rsidRPr="0089161C">
        <w:t xml:space="preserve">      </w:t>
      </w:r>
      <w:r w:rsidRPr="0089161C">
        <w:rPr>
          <w:rStyle w:val="pl-pds"/>
        </w:rPr>
        <w:t>"</w:t>
      </w:r>
      <w:r w:rsidRPr="0089161C">
        <w:rPr>
          <w:rStyle w:val="pl-s"/>
        </w:rPr>
        <w:t>bio</w:t>
      </w:r>
      <w:r w:rsidRPr="0089161C">
        <w:rPr>
          <w:rStyle w:val="pl-pds"/>
        </w:rPr>
        <w:t>"</w:t>
      </w:r>
      <w:r w:rsidRPr="0089161C">
        <w:t xml:space="preserve">: </w:t>
      </w:r>
      <w:r w:rsidRPr="0089161C">
        <w:rPr>
          <w:rStyle w:val="pl-pds"/>
        </w:rPr>
        <w:t>"</w:t>
      </w:r>
      <w:r w:rsidRPr="0089161C">
        <w:rPr>
          <w:rStyle w:val="pl-s"/>
        </w:rPr>
        <w:t>I work at statefarm</w:t>
      </w:r>
      <w:r w:rsidRPr="0089161C">
        <w:rPr>
          <w:rStyle w:val="pl-pds"/>
        </w:rPr>
        <w:t>"</w:t>
      </w:r>
      <w:r w:rsidRPr="0089161C">
        <w:t>,</w:t>
      </w:r>
    </w:p>
    <w:p w14:paraId="72D9750C" w14:textId="77777777" w:rsidR="00375143" w:rsidRPr="0089161C" w:rsidRDefault="00375143" w:rsidP="0089161C">
      <w:pPr>
        <w:pStyle w:val="FACode2"/>
      </w:pPr>
      <w:r w:rsidRPr="0089161C">
        <w:t xml:space="preserve">      </w:t>
      </w:r>
      <w:r w:rsidRPr="0089161C">
        <w:rPr>
          <w:rStyle w:val="pl-pds"/>
        </w:rPr>
        <w:t>"</w:t>
      </w:r>
      <w:r w:rsidRPr="0089161C">
        <w:rPr>
          <w:rStyle w:val="pl-s"/>
        </w:rPr>
        <w:t>image</w:t>
      </w:r>
      <w:r w:rsidRPr="0089161C">
        <w:rPr>
          <w:rStyle w:val="pl-pds"/>
        </w:rPr>
        <w:t>"</w:t>
      </w:r>
      <w:r w:rsidRPr="0089161C">
        <w:t xml:space="preserve">: </w:t>
      </w:r>
      <w:r w:rsidRPr="0089161C">
        <w:rPr>
          <w:rStyle w:val="pl-pds"/>
        </w:rPr>
        <w:t>"</w:t>
      </w:r>
      <w:r w:rsidRPr="0089161C">
        <w:rPr>
          <w:rStyle w:val="pl-s"/>
        </w:rPr>
        <w:t>https://i.stack.imgur.com/xHWG8.jpg</w:t>
      </w:r>
      <w:r w:rsidRPr="0089161C">
        <w:rPr>
          <w:rStyle w:val="pl-pds"/>
        </w:rPr>
        <w:t>"</w:t>
      </w:r>
      <w:r w:rsidRPr="0089161C">
        <w:t>,</w:t>
      </w:r>
    </w:p>
    <w:p w14:paraId="1B6C3297" w14:textId="77777777" w:rsidR="00375143" w:rsidRPr="0089161C" w:rsidRDefault="00375143" w:rsidP="0089161C">
      <w:pPr>
        <w:pStyle w:val="FACode2"/>
      </w:pPr>
      <w:r w:rsidRPr="0089161C">
        <w:t xml:space="preserve">      </w:t>
      </w:r>
      <w:r w:rsidRPr="0089161C">
        <w:rPr>
          <w:rStyle w:val="pl-pds"/>
        </w:rPr>
        <w:t>"</w:t>
      </w:r>
      <w:r w:rsidRPr="0089161C">
        <w:rPr>
          <w:rStyle w:val="pl-s"/>
        </w:rPr>
        <w:t>following</w:t>
      </w:r>
      <w:r w:rsidRPr="0089161C">
        <w:rPr>
          <w:rStyle w:val="pl-pds"/>
        </w:rPr>
        <w:t>"</w:t>
      </w:r>
      <w:r w:rsidRPr="0089161C">
        <w:t xml:space="preserve">: </w:t>
      </w:r>
      <w:r w:rsidRPr="0089161C">
        <w:rPr>
          <w:rStyle w:val="pl-c1"/>
        </w:rPr>
        <w:t>false</w:t>
      </w:r>
    </w:p>
    <w:p w14:paraId="20DD8D9E" w14:textId="77777777" w:rsidR="00375143" w:rsidRPr="0089161C" w:rsidRDefault="00375143" w:rsidP="0089161C">
      <w:pPr>
        <w:pStyle w:val="FACode2"/>
      </w:pPr>
      <w:r w:rsidRPr="0089161C">
        <w:t xml:space="preserve">    }</w:t>
      </w:r>
    </w:p>
    <w:p w14:paraId="6E8EBA2A" w14:textId="77777777" w:rsidR="00375143" w:rsidRPr="0089161C" w:rsidRDefault="00375143" w:rsidP="0089161C">
      <w:pPr>
        <w:pStyle w:val="FACode2"/>
      </w:pPr>
      <w:r w:rsidRPr="0089161C">
        <w:t xml:space="preserve">  }, {</w:t>
      </w:r>
    </w:p>
    <w:p w14:paraId="7488E04E" w14:textId="77777777" w:rsidR="00375143" w:rsidRPr="0089161C" w:rsidRDefault="00375143" w:rsidP="0089161C">
      <w:pPr>
        <w:pStyle w:val="FACode2"/>
      </w:pPr>
      <w:r w:rsidRPr="0089161C">
        <w:t xml:space="preserve">    </w:t>
      </w:r>
      <w:r w:rsidRPr="0089161C">
        <w:rPr>
          <w:rStyle w:val="pl-pds"/>
        </w:rPr>
        <w:t>"</w:t>
      </w:r>
      <w:r w:rsidRPr="0089161C">
        <w:rPr>
          <w:rStyle w:val="pl-s"/>
        </w:rPr>
        <w:t>slug</w:t>
      </w:r>
      <w:r w:rsidRPr="0089161C">
        <w:rPr>
          <w:rStyle w:val="pl-pds"/>
        </w:rPr>
        <w:t>"</w:t>
      </w:r>
      <w:r w:rsidRPr="0089161C">
        <w:t xml:space="preserve">: </w:t>
      </w:r>
      <w:r w:rsidRPr="0089161C">
        <w:rPr>
          <w:rStyle w:val="pl-pds"/>
        </w:rPr>
        <w:t>"</w:t>
      </w:r>
      <w:r w:rsidRPr="0089161C">
        <w:rPr>
          <w:rStyle w:val="pl-s"/>
        </w:rPr>
        <w:t>how-to-train-your-dragon-2</w:t>
      </w:r>
      <w:r w:rsidRPr="0089161C">
        <w:rPr>
          <w:rStyle w:val="pl-pds"/>
        </w:rPr>
        <w:t>"</w:t>
      </w:r>
      <w:r w:rsidRPr="0089161C">
        <w:t>,</w:t>
      </w:r>
    </w:p>
    <w:p w14:paraId="421204B3" w14:textId="77777777" w:rsidR="00375143" w:rsidRPr="0089161C" w:rsidRDefault="00375143" w:rsidP="0089161C">
      <w:pPr>
        <w:pStyle w:val="FACode2"/>
      </w:pPr>
      <w:r w:rsidRPr="0089161C">
        <w:t xml:space="preserve">    </w:t>
      </w:r>
      <w:r w:rsidRPr="0089161C">
        <w:rPr>
          <w:rStyle w:val="pl-pds"/>
        </w:rPr>
        <w:t>"</w:t>
      </w:r>
      <w:r w:rsidRPr="0089161C">
        <w:rPr>
          <w:rStyle w:val="pl-s"/>
        </w:rPr>
        <w:t>title</w:t>
      </w:r>
      <w:r w:rsidRPr="0089161C">
        <w:rPr>
          <w:rStyle w:val="pl-pds"/>
        </w:rPr>
        <w:t>"</w:t>
      </w:r>
      <w:r w:rsidRPr="0089161C">
        <w:t xml:space="preserve">: </w:t>
      </w:r>
      <w:r w:rsidRPr="0089161C">
        <w:rPr>
          <w:rStyle w:val="pl-pds"/>
        </w:rPr>
        <w:t>"</w:t>
      </w:r>
      <w:r w:rsidRPr="0089161C">
        <w:rPr>
          <w:rStyle w:val="pl-s"/>
        </w:rPr>
        <w:t>How to train your dragon 2</w:t>
      </w:r>
      <w:r w:rsidRPr="0089161C">
        <w:rPr>
          <w:rStyle w:val="pl-pds"/>
        </w:rPr>
        <w:t>"</w:t>
      </w:r>
      <w:r w:rsidRPr="0089161C">
        <w:t>,</w:t>
      </w:r>
    </w:p>
    <w:p w14:paraId="484B2450" w14:textId="77777777" w:rsidR="00375143" w:rsidRPr="0089161C" w:rsidRDefault="00375143" w:rsidP="0089161C">
      <w:pPr>
        <w:pStyle w:val="FACode2"/>
      </w:pPr>
      <w:r w:rsidRPr="0089161C">
        <w:t xml:space="preserve">    </w:t>
      </w:r>
      <w:r w:rsidRPr="0089161C">
        <w:rPr>
          <w:rStyle w:val="pl-pds"/>
        </w:rPr>
        <w:t>"</w:t>
      </w:r>
      <w:r w:rsidRPr="0089161C">
        <w:rPr>
          <w:rStyle w:val="pl-s"/>
        </w:rPr>
        <w:t>description</w:t>
      </w:r>
      <w:r w:rsidRPr="0089161C">
        <w:rPr>
          <w:rStyle w:val="pl-pds"/>
        </w:rPr>
        <w:t>"</w:t>
      </w:r>
      <w:r w:rsidRPr="0089161C">
        <w:t xml:space="preserve">: </w:t>
      </w:r>
      <w:r w:rsidRPr="0089161C">
        <w:rPr>
          <w:rStyle w:val="pl-pds"/>
        </w:rPr>
        <w:t>"</w:t>
      </w:r>
      <w:r w:rsidRPr="0089161C">
        <w:rPr>
          <w:rStyle w:val="pl-s"/>
        </w:rPr>
        <w:t>So toothless</w:t>
      </w:r>
      <w:r w:rsidRPr="0089161C">
        <w:rPr>
          <w:rStyle w:val="pl-pds"/>
        </w:rPr>
        <w:t>"</w:t>
      </w:r>
      <w:r w:rsidRPr="0089161C">
        <w:t>,</w:t>
      </w:r>
    </w:p>
    <w:p w14:paraId="05BCF060" w14:textId="77777777" w:rsidR="00375143" w:rsidRPr="0089161C" w:rsidRDefault="00375143" w:rsidP="0089161C">
      <w:pPr>
        <w:pStyle w:val="FACode2"/>
      </w:pPr>
      <w:r w:rsidRPr="0089161C">
        <w:t xml:space="preserve">    </w:t>
      </w:r>
      <w:r w:rsidRPr="0089161C">
        <w:rPr>
          <w:rStyle w:val="pl-pds"/>
        </w:rPr>
        <w:t>"</w:t>
      </w:r>
      <w:r w:rsidRPr="0089161C">
        <w:rPr>
          <w:rStyle w:val="pl-s"/>
        </w:rPr>
        <w:t>body</w:t>
      </w:r>
      <w:r w:rsidRPr="0089161C">
        <w:rPr>
          <w:rStyle w:val="pl-pds"/>
        </w:rPr>
        <w:t>"</w:t>
      </w:r>
      <w:r w:rsidRPr="0089161C">
        <w:t xml:space="preserve">: </w:t>
      </w:r>
      <w:r w:rsidRPr="0089161C">
        <w:rPr>
          <w:rStyle w:val="pl-pds"/>
        </w:rPr>
        <w:t>"</w:t>
      </w:r>
      <w:r w:rsidRPr="0089161C">
        <w:rPr>
          <w:rStyle w:val="pl-s"/>
        </w:rPr>
        <w:t>It a dragon</w:t>
      </w:r>
      <w:r w:rsidRPr="0089161C">
        <w:rPr>
          <w:rStyle w:val="pl-pds"/>
        </w:rPr>
        <w:t>"</w:t>
      </w:r>
      <w:r w:rsidRPr="0089161C">
        <w:t>,</w:t>
      </w:r>
    </w:p>
    <w:p w14:paraId="3C5E4826" w14:textId="77777777" w:rsidR="00375143" w:rsidRPr="0089161C" w:rsidRDefault="00375143" w:rsidP="0089161C">
      <w:pPr>
        <w:pStyle w:val="FACode2"/>
      </w:pPr>
      <w:r w:rsidRPr="0089161C">
        <w:t xml:space="preserve">    </w:t>
      </w:r>
      <w:r w:rsidRPr="0089161C">
        <w:rPr>
          <w:rStyle w:val="pl-pds"/>
        </w:rPr>
        <w:t>"</w:t>
      </w:r>
      <w:r w:rsidRPr="0089161C">
        <w:rPr>
          <w:rStyle w:val="pl-s"/>
        </w:rPr>
        <w:t>tagList</w:t>
      </w:r>
      <w:r w:rsidRPr="0089161C">
        <w:rPr>
          <w:rStyle w:val="pl-pds"/>
        </w:rPr>
        <w:t>"</w:t>
      </w:r>
      <w:r w:rsidRPr="0089161C">
        <w:t>: [</w:t>
      </w:r>
      <w:r w:rsidRPr="0089161C">
        <w:rPr>
          <w:rStyle w:val="pl-pds"/>
        </w:rPr>
        <w:t>"</w:t>
      </w:r>
      <w:r w:rsidRPr="0089161C">
        <w:rPr>
          <w:rStyle w:val="pl-s"/>
        </w:rPr>
        <w:t>dragons</w:t>
      </w:r>
      <w:r w:rsidRPr="0089161C">
        <w:rPr>
          <w:rStyle w:val="pl-pds"/>
        </w:rPr>
        <w:t>"</w:t>
      </w:r>
      <w:r w:rsidRPr="0089161C">
        <w:t xml:space="preserve">, </w:t>
      </w:r>
      <w:r w:rsidRPr="0089161C">
        <w:rPr>
          <w:rStyle w:val="pl-pds"/>
        </w:rPr>
        <w:t>"</w:t>
      </w:r>
      <w:r w:rsidRPr="0089161C">
        <w:rPr>
          <w:rStyle w:val="pl-s"/>
        </w:rPr>
        <w:t>training</w:t>
      </w:r>
      <w:r w:rsidRPr="0089161C">
        <w:rPr>
          <w:rStyle w:val="pl-pds"/>
        </w:rPr>
        <w:t>"</w:t>
      </w:r>
      <w:r w:rsidRPr="0089161C">
        <w:t>],</w:t>
      </w:r>
    </w:p>
    <w:p w14:paraId="0802B944" w14:textId="77777777" w:rsidR="00375143" w:rsidRPr="0089161C" w:rsidRDefault="00375143" w:rsidP="0089161C">
      <w:pPr>
        <w:pStyle w:val="FACode2"/>
      </w:pPr>
      <w:r w:rsidRPr="0089161C">
        <w:t xml:space="preserve">    </w:t>
      </w:r>
      <w:r w:rsidRPr="0089161C">
        <w:rPr>
          <w:rStyle w:val="pl-pds"/>
        </w:rPr>
        <w:t>"</w:t>
      </w:r>
      <w:r w:rsidRPr="0089161C">
        <w:rPr>
          <w:rStyle w:val="pl-s"/>
        </w:rPr>
        <w:t>createdAt</w:t>
      </w:r>
      <w:r w:rsidRPr="0089161C">
        <w:rPr>
          <w:rStyle w:val="pl-pds"/>
        </w:rPr>
        <w:t>"</w:t>
      </w:r>
      <w:r w:rsidRPr="0089161C">
        <w:t xml:space="preserve">: </w:t>
      </w:r>
      <w:r w:rsidRPr="0089161C">
        <w:rPr>
          <w:rStyle w:val="pl-pds"/>
        </w:rPr>
        <w:t>"</w:t>
      </w:r>
      <w:r w:rsidRPr="0089161C">
        <w:rPr>
          <w:rStyle w:val="pl-s"/>
        </w:rPr>
        <w:t>2016-02-18T03:22:56.637Z</w:t>
      </w:r>
      <w:r w:rsidRPr="0089161C">
        <w:rPr>
          <w:rStyle w:val="pl-pds"/>
        </w:rPr>
        <w:t>"</w:t>
      </w:r>
      <w:r w:rsidRPr="0089161C">
        <w:t>,</w:t>
      </w:r>
    </w:p>
    <w:p w14:paraId="6B8A28E9" w14:textId="77777777" w:rsidR="00375143" w:rsidRPr="0089161C" w:rsidRDefault="00375143" w:rsidP="0089161C">
      <w:pPr>
        <w:pStyle w:val="FACode2"/>
      </w:pPr>
      <w:r w:rsidRPr="0089161C">
        <w:t xml:space="preserve">    </w:t>
      </w:r>
      <w:r w:rsidRPr="0089161C">
        <w:rPr>
          <w:rStyle w:val="pl-pds"/>
        </w:rPr>
        <w:t>"</w:t>
      </w:r>
      <w:r w:rsidRPr="0089161C">
        <w:rPr>
          <w:rStyle w:val="pl-s"/>
        </w:rPr>
        <w:t>updatedAt</w:t>
      </w:r>
      <w:r w:rsidRPr="0089161C">
        <w:rPr>
          <w:rStyle w:val="pl-pds"/>
        </w:rPr>
        <w:t>"</w:t>
      </w:r>
      <w:r w:rsidRPr="0089161C">
        <w:t xml:space="preserve">: </w:t>
      </w:r>
      <w:r w:rsidRPr="0089161C">
        <w:rPr>
          <w:rStyle w:val="pl-pds"/>
        </w:rPr>
        <w:t>"</w:t>
      </w:r>
      <w:r w:rsidRPr="0089161C">
        <w:rPr>
          <w:rStyle w:val="pl-s"/>
        </w:rPr>
        <w:t>2016-02-18T03:48:35.824Z</w:t>
      </w:r>
      <w:r w:rsidRPr="0089161C">
        <w:rPr>
          <w:rStyle w:val="pl-pds"/>
        </w:rPr>
        <w:t>"</w:t>
      </w:r>
      <w:r w:rsidRPr="0089161C">
        <w:t>,</w:t>
      </w:r>
    </w:p>
    <w:p w14:paraId="2E50703A" w14:textId="77777777" w:rsidR="00375143" w:rsidRPr="0089161C" w:rsidRDefault="00375143" w:rsidP="0089161C">
      <w:pPr>
        <w:pStyle w:val="FACode2"/>
      </w:pPr>
      <w:r w:rsidRPr="0089161C">
        <w:t xml:space="preserve">    </w:t>
      </w:r>
      <w:r w:rsidRPr="0089161C">
        <w:rPr>
          <w:rStyle w:val="pl-pds"/>
        </w:rPr>
        <w:t>"</w:t>
      </w:r>
      <w:r w:rsidRPr="0089161C">
        <w:rPr>
          <w:rStyle w:val="pl-s"/>
        </w:rPr>
        <w:t>favorited</w:t>
      </w:r>
      <w:r w:rsidRPr="0089161C">
        <w:rPr>
          <w:rStyle w:val="pl-pds"/>
        </w:rPr>
        <w:t>"</w:t>
      </w:r>
      <w:r w:rsidRPr="0089161C">
        <w:t xml:space="preserve">: </w:t>
      </w:r>
      <w:r w:rsidRPr="0089161C">
        <w:rPr>
          <w:rStyle w:val="pl-c1"/>
        </w:rPr>
        <w:t>false</w:t>
      </w:r>
      <w:r w:rsidRPr="0089161C">
        <w:t>,</w:t>
      </w:r>
    </w:p>
    <w:p w14:paraId="5EEE2507" w14:textId="77777777" w:rsidR="00375143" w:rsidRPr="0089161C" w:rsidRDefault="00375143" w:rsidP="0089161C">
      <w:pPr>
        <w:pStyle w:val="FACode2"/>
      </w:pPr>
      <w:r w:rsidRPr="0089161C">
        <w:t xml:space="preserve">    </w:t>
      </w:r>
      <w:r w:rsidRPr="0089161C">
        <w:rPr>
          <w:rStyle w:val="pl-pds"/>
        </w:rPr>
        <w:t>"</w:t>
      </w:r>
      <w:r w:rsidRPr="0089161C">
        <w:rPr>
          <w:rStyle w:val="pl-s"/>
        </w:rPr>
        <w:t>favoritesCount</w:t>
      </w:r>
      <w:r w:rsidRPr="0089161C">
        <w:rPr>
          <w:rStyle w:val="pl-pds"/>
        </w:rPr>
        <w:t>"</w:t>
      </w:r>
      <w:r w:rsidRPr="0089161C">
        <w:t xml:space="preserve">: </w:t>
      </w:r>
      <w:r w:rsidRPr="0089161C">
        <w:rPr>
          <w:rStyle w:val="pl-c1"/>
        </w:rPr>
        <w:t>0</w:t>
      </w:r>
      <w:r w:rsidRPr="0089161C">
        <w:t>,</w:t>
      </w:r>
    </w:p>
    <w:p w14:paraId="710F7414" w14:textId="77777777" w:rsidR="00375143" w:rsidRPr="0089161C" w:rsidRDefault="00375143" w:rsidP="0089161C">
      <w:pPr>
        <w:pStyle w:val="FACode2"/>
      </w:pPr>
      <w:r w:rsidRPr="0089161C">
        <w:t xml:space="preserve">    </w:t>
      </w:r>
      <w:r w:rsidRPr="0089161C">
        <w:rPr>
          <w:rStyle w:val="pl-pds"/>
        </w:rPr>
        <w:t>"</w:t>
      </w:r>
      <w:r w:rsidRPr="0089161C">
        <w:rPr>
          <w:rStyle w:val="pl-s"/>
        </w:rPr>
        <w:t>author</w:t>
      </w:r>
      <w:r w:rsidRPr="0089161C">
        <w:rPr>
          <w:rStyle w:val="pl-pds"/>
        </w:rPr>
        <w:t>"</w:t>
      </w:r>
      <w:r w:rsidRPr="0089161C">
        <w:t>: {</w:t>
      </w:r>
    </w:p>
    <w:p w14:paraId="78E50ABD" w14:textId="77777777" w:rsidR="00375143" w:rsidRPr="0089161C" w:rsidRDefault="00375143" w:rsidP="0089161C">
      <w:pPr>
        <w:pStyle w:val="FACode2"/>
      </w:pPr>
      <w:r w:rsidRPr="0089161C">
        <w:t xml:space="preserve">      </w:t>
      </w:r>
      <w:r w:rsidRPr="0089161C">
        <w:rPr>
          <w:rStyle w:val="pl-pds"/>
        </w:rPr>
        <w:t>"</w:t>
      </w:r>
      <w:r w:rsidRPr="0089161C">
        <w:rPr>
          <w:rStyle w:val="pl-s"/>
        </w:rPr>
        <w:t>username</w:t>
      </w:r>
      <w:r w:rsidRPr="0089161C">
        <w:rPr>
          <w:rStyle w:val="pl-pds"/>
        </w:rPr>
        <w:t>"</w:t>
      </w:r>
      <w:r w:rsidRPr="0089161C">
        <w:t xml:space="preserve">: </w:t>
      </w:r>
      <w:r w:rsidRPr="0089161C">
        <w:rPr>
          <w:rStyle w:val="pl-pds"/>
        </w:rPr>
        <w:t>"</w:t>
      </w:r>
      <w:r w:rsidRPr="0089161C">
        <w:rPr>
          <w:rStyle w:val="pl-s"/>
        </w:rPr>
        <w:t>jake</w:t>
      </w:r>
      <w:r w:rsidRPr="0089161C">
        <w:rPr>
          <w:rStyle w:val="pl-pds"/>
        </w:rPr>
        <w:t>"</w:t>
      </w:r>
      <w:r w:rsidRPr="0089161C">
        <w:t>,</w:t>
      </w:r>
    </w:p>
    <w:p w14:paraId="05D9EF06" w14:textId="77777777" w:rsidR="00375143" w:rsidRPr="0089161C" w:rsidRDefault="00375143" w:rsidP="0089161C">
      <w:pPr>
        <w:pStyle w:val="FACode2"/>
      </w:pPr>
      <w:r w:rsidRPr="0089161C">
        <w:t xml:space="preserve">      </w:t>
      </w:r>
      <w:r w:rsidRPr="0089161C">
        <w:rPr>
          <w:rStyle w:val="pl-pds"/>
        </w:rPr>
        <w:t>"</w:t>
      </w:r>
      <w:r w:rsidRPr="0089161C">
        <w:rPr>
          <w:rStyle w:val="pl-s"/>
        </w:rPr>
        <w:t>bio</w:t>
      </w:r>
      <w:r w:rsidRPr="0089161C">
        <w:rPr>
          <w:rStyle w:val="pl-pds"/>
        </w:rPr>
        <w:t>"</w:t>
      </w:r>
      <w:r w:rsidRPr="0089161C">
        <w:t xml:space="preserve">: </w:t>
      </w:r>
      <w:r w:rsidRPr="0089161C">
        <w:rPr>
          <w:rStyle w:val="pl-pds"/>
        </w:rPr>
        <w:t>"</w:t>
      </w:r>
      <w:r w:rsidRPr="0089161C">
        <w:rPr>
          <w:rStyle w:val="pl-s"/>
        </w:rPr>
        <w:t>I work at statefarm</w:t>
      </w:r>
      <w:r w:rsidRPr="0089161C">
        <w:rPr>
          <w:rStyle w:val="pl-pds"/>
        </w:rPr>
        <w:t>"</w:t>
      </w:r>
      <w:r w:rsidRPr="0089161C">
        <w:t>,</w:t>
      </w:r>
    </w:p>
    <w:p w14:paraId="14B35E1F" w14:textId="77777777" w:rsidR="00375143" w:rsidRPr="0089161C" w:rsidRDefault="00375143" w:rsidP="0089161C">
      <w:pPr>
        <w:pStyle w:val="FACode2"/>
      </w:pPr>
      <w:r w:rsidRPr="0089161C">
        <w:t xml:space="preserve">      </w:t>
      </w:r>
      <w:r w:rsidRPr="0089161C">
        <w:rPr>
          <w:rStyle w:val="pl-pds"/>
        </w:rPr>
        <w:t>"</w:t>
      </w:r>
      <w:r w:rsidRPr="0089161C">
        <w:rPr>
          <w:rStyle w:val="pl-s"/>
        </w:rPr>
        <w:t>image</w:t>
      </w:r>
      <w:r w:rsidRPr="0089161C">
        <w:rPr>
          <w:rStyle w:val="pl-pds"/>
        </w:rPr>
        <w:t>"</w:t>
      </w:r>
      <w:r w:rsidRPr="0089161C">
        <w:t xml:space="preserve">: </w:t>
      </w:r>
      <w:r w:rsidRPr="0089161C">
        <w:rPr>
          <w:rStyle w:val="pl-pds"/>
        </w:rPr>
        <w:t>"</w:t>
      </w:r>
      <w:r w:rsidRPr="0089161C">
        <w:rPr>
          <w:rStyle w:val="pl-s"/>
        </w:rPr>
        <w:t>https://i.stack.imgur.com/xHWG8.jpg</w:t>
      </w:r>
      <w:r w:rsidRPr="0089161C">
        <w:rPr>
          <w:rStyle w:val="pl-pds"/>
        </w:rPr>
        <w:t>"</w:t>
      </w:r>
      <w:r w:rsidRPr="0089161C">
        <w:t>,</w:t>
      </w:r>
    </w:p>
    <w:p w14:paraId="402E93CB" w14:textId="77777777" w:rsidR="00375143" w:rsidRPr="0089161C" w:rsidRDefault="00375143" w:rsidP="0089161C">
      <w:pPr>
        <w:pStyle w:val="FACode2"/>
      </w:pPr>
      <w:r w:rsidRPr="0089161C">
        <w:t xml:space="preserve">      </w:t>
      </w:r>
      <w:r w:rsidRPr="0089161C">
        <w:rPr>
          <w:rStyle w:val="pl-pds"/>
        </w:rPr>
        <w:t>"</w:t>
      </w:r>
      <w:r w:rsidRPr="0089161C">
        <w:rPr>
          <w:rStyle w:val="pl-s"/>
        </w:rPr>
        <w:t>following</w:t>
      </w:r>
      <w:r w:rsidRPr="0089161C">
        <w:rPr>
          <w:rStyle w:val="pl-pds"/>
        </w:rPr>
        <w:t>"</w:t>
      </w:r>
      <w:r w:rsidRPr="0089161C">
        <w:t xml:space="preserve">: </w:t>
      </w:r>
      <w:r w:rsidRPr="0089161C">
        <w:rPr>
          <w:rStyle w:val="pl-c1"/>
        </w:rPr>
        <w:t>false</w:t>
      </w:r>
    </w:p>
    <w:p w14:paraId="55E8A5FE" w14:textId="77777777" w:rsidR="00375143" w:rsidRPr="0089161C" w:rsidRDefault="00375143" w:rsidP="0089161C">
      <w:pPr>
        <w:pStyle w:val="FACode2"/>
      </w:pPr>
      <w:r w:rsidRPr="0089161C">
        <w:t xml:space="preserve">    }</w:t>
      </w:r>
    </w:p>
    <w:p w14:paraId="5934D38B" w14:textId="77777777" w:rsidR="00375143" w:rsidRPr="0089161C" w:rsidRDefault="00375143" w:rsidP="0089161C">
      <w:pPr>
        <w:pStyle w:val="FACode2"/>
      </w:pPr>
      <w:r w:rsidRPr="0089161C">
        <w:t xml:space="preserve">  }],</w:t>
      </w:r>
    </w:p>
    <w:p w14:paraId="5AA46645" w14:textId="77777777" w:rsidR="00375143" w:rsidRPr="0089161C" w:rsidRDefault="00375143" w:rsidP="0089161C">
      <w:pPr>
        <w:pStyle w:val="FACode2"/>
      </w:pPr>
      <w:r w:rsidRPr="0089161C">
        <w:t xml:space="preserve">  </w:t>
      </w:r>
      <w:r w:rsidRPr="0089161C">
        <w:rPr>
          <w:rStyle w:val="pl-pds"/>
        </w:rPr>
        <w:t>"</w:t>
      </w:r>
      <w:r w:rsidRPr="0089161C">
        <w:rPr>
          <w:rStyle w:val="pl-s"/>
        </w:rPr>
        <w:t>articlesCount</w:t>
      </w:r>
      <w:r w:rsidRPr="0089161C">
        <w:rPr>
          <w:rStyle w:val="pl-pds"/>
        </w:rPr>
        <w:t>"</w:t>
      </w:r>
      <w:r w:rsidRPr="0089161C">
        <w:t xml:space="preserve">: </w:t>
      </w:r>
      <w:r w:rsidRPr="0089161C">
        <w:rPr>
          <w:rStyle w:val="pl-c1"/>
        </w:rPr>
        <w:t>2</w:t>
      </w:r>
    </w:p>
    <w:p w14:paraId="0AC9CCC9" w14:textId="6FF438AF" w:rsidR="00375143" w:rsidRPr="0089161C" w:rsidRDefault="00375143" w:rsidP="0089161C">
      <w:pPr>
        <w:pStyle w:val="FACode2"/>
      </w:pPr>
      <w:r w:rsidRPr="0089161C">
        <w:t>}</w:t>
      </w:r>
    </w:p>
    <w:p w14:paraId="2EEBFDA9" w14:textId="77777777" w:rsidR="00F52819" w:rsidRDefault="00F52819" w:rsidP="00F52819"/>
    <w:p w14:paraId="776FA50F" w14:textId="04E5207E" w:rsidR="00F52819" w:rsidRDefault="00F52819" w:rsidP="00B14A5D">
      <w:pPr>
        <w:pStyle w:val="Heading3"/>
      </w:pPr>
      <w:bookmarkStart w:id="31" w:name="_Toc20993393"/>
      <w:r w:rsidRPr="00610E32">
        <w:t>Single Comment</w:t>
      </w:r>
      <w:bookmarkEnd w:id="31"/>
    </w:p>
    <w:p w14:paraId="072ADECE" w14:textId="77777777" w:rsidR="00F941C1" w:rsidRPr="00617199" w:rsidRDefault="00F941C1" w:rsidP="00880F7D">
      <w:pPr>
        <w:pStyle w:val="FACode2"/>
        <w:numPr>
          <w:ilvl w:val="0"/>
          <w:numId w:val="49"/>
        </w:numPr>
      </w:pPr>
      <w:r w:rsidRPr="00617199">
        <w:t>{</w:t>
      </w:r>
    </w:p>
    <w:p w14:paraId="12B22EB9" w14:textId="77777777" w:rsidR="00F941C1" w:rsidRPr="00617199" w:rsidRDefault="00F941C1" w:rsidP="00617199">
      <w:pPr>
        <w:pStyle w:val="FACode2"/>
      </w:pPr>
      <w:r w:rsidRPr="00617199">
        <w:t xml:space="preserve">  </w:t>
      </w:r>
      <w:r w:rsidRPr="00617199">
        <w:rPr>
          <w:rStyle w:val="pl-pds"/>
        </w:rPr>
        <w:t>"</w:t>
      </w:r>
      <w:r w:rsidRPr="00617199">
        <w:rPr>
          <w:rStyle w:val="pl-s"/>
        </w:rPr>
        <w:t>comment</w:t>
      </w:r>
      <w:r w:rsidRPr="00617199">
        <w:rPr>
          <w:rStyle w:val="pl-pds"/>
        </w:rPr>
        <w:t>"</w:t>
      </w:r>
      <w:r w:rsidRPr="00617199">
        <w:t>: {</w:t>
      </w:r>
    </w:p>
    <w:p w14:paraId="58B73749" w14:textId="77777777" w:rsidR="00F941C1" w:rsidRPr="00617199" w:rsidRDefault="00F941C1" w:rsidP="00617199">
      <w:pPr>
        <w:pStyle w:val="FACode2"/>
      </w:pPr>
      <w:r w:rsidRPr="00617199">
        <w:t xml:space="preserve">    </w:t>
      </w:r>
      <w:r w:rsidRPr="00617199">
        <w:rPr>
          <w:rStyle w:val="pl-pds"/>
        </w:rPr>
        <w:t>"</w:t>
      </w:r>
      <w:r w:rsidRPr="00617199">
        <w:rPr>
          <w:rStyle w:val="pl-s"/>
        </w:rPr>
        <w:t>id</w:t>
      </w:r>
      <w:r w:rsidRPr="00617199">
        <w:rPr>
          <w:rStyle w:val="pl-pds"/>
        </w:rPr>
        <w:t>"</w:t>
      </w:r>
      <w:r w:rsidRPr="00617199">
        <w:t xml:space="preserve">: </w:t>
      </w:r>
      <w:r w:rsidRPr="00617199">
        <w:rPr>
          <w:rStyle w:val="pl-c1"/>
        </w:rPr>
        <w:t>1</w:t>
      </w:r>
      <w:r w:rsidRPr="00617199">
        <w:t>,</w:t>
      </w:r>
    </w:p>
    <w:p w14:paraId="07D0E1AF" w14:textId="77777777" w:rsidR="00F941C1" w:rsidRPr="00617199" w:rsidRDefault="00F941C1" w:rsidP="00617199">
      <w:pPr>
        <w:pStyle w:val="FACode2"/>
      </w:pPr>
      <w:r w:rsidRPr="00617199">
        <w:lastRenderedPageBreak/>
        <w:t xml:space="preserve">    </w:t>
      </w:r>
      <w:r w:rsidRPr="00617199">
        <w:rPr>
          <w:rStyle w:val="pl-pds"/>
        </w:rPr>
        <w:t>"</w:t>
      </w:r>
      <w:r w:rsidRPr="00617199">
        <w:rPr>
          <w:rStyle w:val="pl-s"/>
        </w:rPr>
        <w:t>createdAt</w:t>
      </w:r>
      <w:r w:rsidRPr="00617199">
        <w:rPr>
          <w:rStyle w:val="pl-pds"/>
        </w:rPr>
        <w:t>"</w:t>
      </w:r>
      <w:r w:rsidRPr="00617199">
        <w:t xml:space="preserve">: </w:t>
      </w:r>
      <w:r w:rsidRPr="00617199">
        <w:rPr>
          <w:rStyle w:val="pl-pds"/>
        </w:rPr>
        <w:t>"</w:t>
      </w:r>
      <w:r w:rsidRPr="00617199">
        <w:rPr>
          <w:rStyle w:val="pl-s"/>
        </w:rPr>
        <w:t>2016-02-18T03:22:56.637Z</w:t>
      </w:r>
      <w:r w:rsidRPr="00617199">
        <w:rPr>
          <w:rStyle w:val="pl-pds"/>
        </w:rPr>
        <w:t>"</w:t>
      </w:r>
      <w:r w:rsidRPr="00617199">
        <w:t>,</w:t>
      </w:r>
    </w:p>
    <w:p w14:paraId="736EBB35" w14:textId="77777777" w:rsidR="00F941C1" w:rsidRPr="00617199" w:rsidRDefault="00F941C1" w:rsidP="00617199">
      <w:pPr>
        <w:pStyle w:val="FACode2"/>
      </w:pPr>
      <w:r w:rsidRPr="00617199">
        <w:t xml:space="preserve">    </w:t>
      </w:r>
      <w:r w:rsidRPr="00617199">
        <w:rPr>
          <w:rStyle w:val="pl-pds"/>
        </w:rPr>
        <w:t>"</w:t>
      </w:r>
      <w:r w:rsidRPr="00617199">
        <w:rPr>
          <w:rStyle w:val="pl-s"/>
        </w:rPr>
        <w:t>updatedAt</w:t>
      </w:r>
      <w:r w:rsidRPr="00617199">
        <w:rPr>
          <w:rStyle w:val="pl-pds"/>
        </w:rPr>
        <w:t>"</w:t>
      </w:r>
      <w:r w:rsidRPr="00617199">
        <w:t xml:space="preserve">: </w:t>
      </w:r>
      <w:r w:rsidRPr="00617199">
        <w:rPr>
          <w:rStyle w:val="pl-pds"/>
        </w:rPr>
        <w:t>"</w:t>
      </w:r>
      <w:r w:rsidRPr="00617199">
        <w:rPr>
          <w:rStyle w:val="pl-s"/>
        </w:rPr>
        <w:t>2016-02-18T03:22:56.637Z</w:t>
      </w:r>
      <w:r w:rsidRPr="00617199">
        <w:rPr>
          <w:rStyle w:val="pl-pds"/>
        </w:rPr>
        <w:t>"</w:t>
      </w:r>
      <w:r w:rsidRPr="00617199">
        <w:t>,</w:t>
      </w:r>
    </w:p>
    <w:p w14:paraId="7A10C8C7" w14:textId="77777777" w:rsidR="00F941C1" w:rsidRPr="00617199" w:rsidRDefault="00F941C1" w:rsidP="00617199">
      <w:pPr>
        <w:pStyle w:val="FACode2"/>
      </w:pPr>
      <w:r w:rsidRPr="00617199">
        <w:t xml:space="preserve">    </w:t>
      </w:r>
      <w:r w:rsidRPr="00617199">
        <w:rPr>
          <w:rStyle w:val="pl-pds"/>
        </w:rPr>
        <w:t>"</w:t>
      </w:r>
      <w:r w:rsidRPr="00617199">
        <w:rPr>
          <w:rStyle w:val="pl-s"/>
        </w:rPr>
        <w:t>body</w:t>
      </w:r>
      <w:r w:rsidRPr="00617199">
        <w:rPr>
          <w:rStyle w:val="pl-pds"/>
        </w:rPr>
        <w:t>"</w:t>
      </w:r>
      <w:r w:rsidRPr="00617199">
        <w:t xml:space="preserve">: </w:t>
      </w:r>
      <w:r w:rsidRPr="00617199">
        <w:rPr>
          <w:rStyle w:val="pl-pds"/>
        </w:rPr>
        <w:t>"</w:t>
      </w:r>
      <w:r w:rsidRPr="00617199">
        <w:rPr>
          <w:rStyle w:val="pl-s"/>
        </w:rPr>
        <w:t>It takes a Jacobian</w:t>
      </w:r>
      <w:r w:rsidRPr="00617199">
        <w:rPr>
          <w:rStyle w:val="pl-pds"/>
        </w:rPr>
        <w:t>"</w:t>
      </w:r>
      <w:r w:rsidRPr="00617199">
        <w:t>,</w:t>
      </w:r>
    </w:p>
    <w:p w14:paraId="70F3631D" w14:textId="77777777" w:rsidR="00F941C1" w:rsidRPr="00617199" w:rsidRDefault="00F941C1" w:rsidP="00617199">
      <w:pPr>
        <w:pStyle w:val="FACode2"/>
      </w:pPr>
      <w:r w:rsidRPr="00617199">
        <w:t xml:space="preserve">    </w:t>
      </w:r>
      <w:r w:rsidRPr="00617199">
        <w:rPr>
          <w:rStyle w:val="pl-pds"/>
        </w:rPr>
        <w:t>"</w:t>
      </w:r>
      <w:r w:rsidRPr="00617199">
        <w:rPr>
          <w:rStyle w:val="pl-s"/>
        </w:rPr>
        <w:t>author</w:t>
      </w:r>
      <w:r w:rsidRPr="00617199">
        <w:rPr>
          <w:rStyle w:val="pl-pds"/>
        </w:rPr>
        <w:t>"</w:t>
      </w:r>
      <w:r w:rsidRPr="00617199">
        <w:t>: {</w:t>
      </w:r>
    </w:p>
    <w:p w14:paraId="442E543C" w14:textId="77777777" w:rsidR="00F941C1" w:rsidRPr="00617199" w:rsidRDefault="00F941C1" w:rsidP="00617199">
      <w:pPr>
        <w:pStyle w:val="FACode2"/>
      </w:pPr>
      <w:r w:rsidRPr="00617199">
        <w:t xml:space="preserve">      </w:t>
      </w:r>
      <w:r w:rsidRPr="00617199">
        <w:rPr>
          <w:rStyle w:val="pl-pds"/>
        </w:rPr>
        <w:t>"</w:t>
      </w:r>
      <w:r w:rsidRPr="00617199">
        <w:rPr>
          <w:rStyle w:val="pl-s"/>
        </w:rPr>
        <w:t>username</w:t>
      </w:r>
      <w:r w:rsidRPr="00617199">
        <w:rPr>
          <w:rStyle w:val="pl-pds"/>
        </w:rPr>
        <w:t>"</w:t>
      </w:r>
      <w:r w:rsidRPr="00617199">
        <w:t xml:space="preserve">: </w:t>
      </w:r>
      <w:r w:rsidRPr="00617199">
        <w:rPr>
          <w:rStyle w:val="pl-pds"/>
        </w:rPr>
        <w:t>"</w:t>
      </w:r>
      <w:r w:rsidRPr="00617199">
        <w:rPr>
          <w:rStyle w:val="pl-s"/>
        </w:rPr>
        <w:t>jake</w:t>
      </w:r>
      <w:r w:rsidRPr="00617199">
        <w:rPr>
          <w:rStyle w:val="pl-pds"/>
        </w:rPr>
        <w:t>"</w:t>
      </w:r>
      <w:r w:rsidRPr="00617199">
        <w:t>,</w:t>
      </w:r>
    </w:p>
    <w:p w14:paraId="40624FA6" w14:textId="77777777" w:rsidR="00F941C1" w:rsidRPr="00617199" w:rsidRDefault="00F941C1" w:rsidP="00617199">
      <w:pPr>
        <w:pStyle w:val="FACode2"/>
      </w:pPr>
      <w:r w:rsidRPr="00617199">
        <w:t xml:space="preserve">      </w:t>
      </w:r>
      <w:r w:rsidRPr="00617199">
        <w:rPr>
          <w:rStyle w:val="pl-pds"/>
        </w:rPr>
        <w:t>"</w:t>
      </w:r>
      <w:r w:rsidRPr="00617199">
        <w:rPr>
          <w:rStyle w:val="pl-s"/>
        </w:rPr>
        <w:t>bio</w:t>
      </w:r>
      <w:r w:rsidRPr="00617199">
        <w:rPr>
          <w:rStyle w:val="pl-pds"/>
        </w:rPr>
        <w:t>"</w:t>
      </w:r>
      <w:r w:rsidRPr="00617199">
        <w:t xml:space="preserve">: </w:t>
      </w:r>
      <w:r w:rsidRPr="00617199">
        <w:rPr>
          <w:rStyle w:val="pl-pds"/>
        </w:rPr>
        <w:t>"</w:t>
      </w:r>
      <w:r w:rsidRPr="00617199">
        <w:rPr>
          <w:rStyle w:val="pl-s"/>
        </w:rPr>
        <w:t>I work at statefarm</w:t>
      </w:r>
      <w:r w:rsidRPr="00617199">
        <w:rPr>
          <w:rStyle w:val="pl-pds"/>
        </w:rPr>
        <w:t>"</w:t>
      </w:r>
      <w:r w:rsidRPr="00617199">
        <w:t>,</w:t>
      </w:r>
    </w:p>
    <w:p w14:paraId="16966295" w14:textId="77777777" w:rsidR="00F941C1" w:rsidRPr="00617199" w:rsidRDefault="00F941C1" w:rsidP="00617199">
      <w:pPr>
        <w:pStyle w:val="FACode2"/>
      </w:pPr>
      <w:r w:rsidRPr="00617199">
        <w:t xml:space="preserve">      </w:t>
      </w:r>
      <w:r w:rsidRPr="00617199">
        <w:rPr>
          <w:rStyle w:val="pl-pds"/>
        </w:rPr>
        <w:t>"</w:t>
      </w:r>
      <w:r w:rsidRPr="00617199">
        <w:rPr>
          <w:rStyle w:val="pl-s"/>
        </w:rPr>
        <w:t>image</w:t>
      </w:r>
      <w:r w:rsidRPr="00617199">
        <w:rPr>
          <w:rStyle w:val="pl-pds"/>
        </w:rPr>
        <w:t>"</w:t>
      </w:r>
      <w:r w:rsidRPr="00617199">
        <w:t xml:space="preserve">: </w:t>
      </w:r>
      <w:r w:rsidRPr="00617199">
        <w:rPr>
          <w:rStyle w:val="pl-pds"/>
        </w:rPr>
        <w:t>"</w:t>
      </w:r>
      <w:r w:rsidRPr="00617199">
        <w:rPr>
          <w:rStyle w:val="pl-s"/>
        </w:rPr>
        <w:t>https://i.stack.imgur.com/xHWG8.jpg</w:t>
      </w:r>
      <w:r w:rsidRPr="00617199">
        <w:rPr>
          <w:rStyle w:val="pl-pds"/>
        </w:rPr>
        <w:t>"</w:t>
      </w:r>
      <w:r w:rsidRPr="00617199">
        <w:t>,</w:t>
      </w:r>
    </w:p>
    <w:p w14:paraId="2250A85A" w14:textId="77777777" w:rsidR="00F941C1" w:rsidRPr="00617199" w:rsidRDefault="00F941C1" w:rsidP="00617199">
      <w:pPr>
        <w:pStyle w:val="FACode2"/>
      </w:pPr>
      <w:r w:rsidRPr="00617199">
        <w:t xml:space="preserve">      </w:t>
      </w:r>
      <w:r w:rsidRPr="00617199">
        <w:rPr>
          <w:rStyle w:val="pl-pds"/>
        </w:rPr>
        <w:t>"</w:t>
      </w:r>
      <w:r w:rsidRPr="00617199">
        <w:rPr>
          <w:rStyle w:val="pl-s"/>
        </w:rPr>
        <w:t>following</w:t>
      </w:r>
      <w:r w:rsidRPr="00617199">
        <w:rPr>
          <w:rStyle w:val="pl-pds"/>
        </w:rPr>
        <w:t>"</w:t>
      </w:r>
      <w:r w:rsidRPr="00617199">
        <w:t xml:space="preserve">: </w:t>
      </w:r>
      <w:r w:rsidRPr="00617199">
        <w:rPr>
          <w:rStyle w:val="pl-c1"/>
        </w:rPr>
        <w:t>false</w:t>
      </w:r>
    </w:p>
    <w:p w14:paraId="0B573D58" w14:textId="77777777" w:rsidR="00F941C1" w:rsidRPr="00617199" w:rsidRDefault="00F941C1" w:rsidP="00617199">
      <w:pPr>
        <w:pStyle w:val="FACode2"/>
      </w:pPr>
      <w:r w:rsidRPr="00617199">
        <w:t xml:space="preserve">    }</w:t>
      </w:r>
    </w:p>
    <w:p w14:paraId="2CD918BC" w14:textId="77777777" w:rsidR="00F941C1" w:rsidRPr="00617199" w:rsidRDefault="00F941C1" w:rsidP="00617199">
      <w:pPr>
        <w:pStyle w:val="FACode2"/>
      </w:pPr>
      <w:r w:rsidRPr="00617199">
        <w:t xml:space="preserve">  }</w:t>
      </w:r>
    </w:p>
    <w:p w14:paraId="651C3BB1" w14:textId="1F96ADE1" w:rsidR="00F941C1" w:rsidRPr="00617199" w:rsidRDefault="00F941C1" w:rsidP="00617199">
      <w:pPr>
        <w:pStyle w:val="FACode2"/>
      </w:pPr>
      <w:r w:rsidRPr="00617199">
        <w:t>}</w:t>
      </w:r>
    </w:p>
    <w:p w14:paraId="63240B90" w14:textId="77777777" w:rsidR="00F52819" w:rsidRDefault="00F52819" w:rsidP="00F52819"/>
    <w:p w14:paraId="3C45B7FA" w14:textId="270A85AF" w:rsidR="00F52819" w:rsidRDefault="00F52819" w:rsidP="00B14A5D">
      <w:pPr>
        <w:pStyle w:val="Heading3"/>
      </w:pPr>
      <w:bookmarkStart w:id="32" w:name="_Toc20993394"/>
      <w:r w:rsidRPr="00D941C2">
        <w:t>Multiple Comments</w:t>
      </w:r>
      <w:bookmarkEnd w:id="32"/>
    </w:p>
    <w:p w14:paraId="687D8BBE" w14:textId="77777777" w:rsidR="00FB0381" w:rsidRPr="006417A0" w:rsidRDefault="00FB0381" w:rsidP="00880F7D">
      <w:pPr>
        <w:pStyle w:val="FACode2"/>
        <w:numPr>
          <w:ilvl w:val="0"/>
          <w:numId w:val="50"/>
        </w:numPr>
      </w:pPr>
      <w:r w:rsidRPr="006417A0">
        <w:t>{</w:t>
      </w:r>
    </w:p>
    <w:p w14:paraId="3366E62B" w14:textId="77777777" w:rsidR="00FB0381" w:rsidRPr="006417A0" w:rsidRDefault="00FB0381" w:rsidP="006417A0">
      <w:pPr>
        <w:pStyle w:val="FACode2"/>
      </w:pPr>
      <w:r w:rsidRPr="006417A0">
        <w:t xml:space="preserve">  </w:t>
      </w:r>
      <w:r w:rsidRPr="006417A0">
        <w:rPr>
          <w:rStyle w:val="pl-pds"/>
        </w:rPr>
        <w:t>"</w:t>
      </w:r>
      <w:r w:rsidRPr="006417A0">
        <w:rPr>
          <w:rStyle w:val="pl-s"/>
        </w:rPr>
        <w:t>comments</w:t>
      </w:r>
      <w:r w:rsidRPr="006417A0">
        <w:rPr>
          <w:rStyle w:val="pl-pds"/>
        </w:rPr>
        <w:t>"</w:t>
      </w:r>
      <w:r w:rsidRPr="006417A0">
        <w:t>: [{</w:t>
      </w:r>
    </w:p>
    <w:p w14:paraId="0D98D9EA" w14:textId="77777777" w:rsidR="00FB0381" w:rsidRPr="006417A0" w:rsidRDefault="00FB0381" w:rsidP="006417A0">
      <w:pPr>
        <w:pStyle w:val="FACode2"/>
      </w:pPr>
      <w:r w:rsidRPr="006417A0">
        <w:t xml:space="preserve">    </w:t>
      </w:r>
      <w:r w:rsidRPr="006417A0">
        <w:rPr>
          <w:rStyle w:val="pl-pds"/>
        </w:rPr>
        <w:t>"</w:t>
      </w:r>
      <w:r w:rsidRPr="006417A0">
        <w:rPr>
          <w:rStyle w:val="pl-s"/>
        </w:rPr>
        <w:t>id</w:t>
      </w:r>
      <w:r w:rsidRPr="006417A0">
        <w:rPr>
          <w:rStyle w:val="pl-pds"/>
        </w:rPr>
        <w:t>"</w:t>
      </w:r>
      <w:r w:rsidRPr="006417A0">
        <w:t xml:space="preserve">: </w:t>
      </w:r>
      <w:r w:rsidRPr="006417A0">
        <w:rPr>
          <w:rStyle w:val="pl-c1"/>
        </w:rPr>
        <w:t>1</w:t>
      </w:r>
      <w:r w:rsidRPr="006417A0">
        <w:t>,</w:t>
      </w:r>
    </w:p>
    <w:p w14:paraId="3BEC94C3" w14:textId="77777777" w:rsidR="00FB0381" w:rsidRPr="006417A0" w:rsidRDefault="00FB0381" w:rsidP="006417A0">
      <w:pPr>
        <w:pStyle w:val="FACode2"/>
      </w:pPr>
      <w:r w:rsidRPr="006417A0">
        <w:t xml:space="preserve">    </w:t>
      </w:r>
      <w:r w:rsidRPr="006417A0">
        <w:rPr>
          <w:rStyle w:val="pl-pds"/>
        </w:rPr>
        <w:t>"</w:t>
      </w:r>
      <w:r w:rsidRPr="006417A0">
        <w:rPr>
          <w:rStyle w:val="pl-s"/>
        </w:rPr>
        <w:t>createdAt</w:t>
      </w:r>
      <w:r w:rsidRPr="006417A0">
        <w:rPr>
          <w:rStyle w:val="pl-pds"/>
        </w:rPr>
        <w:t>"</w:t>
      </w:r>
      <w:r w:rsidRPr="006417A0">
        <w:t xml:space="preserve">: </w:t>
      </w:r>
      <w:r w:rsidRPr="006417A0">
        <w:rPr>
          <w:rStyle w:val="pl-pds"/>
        </w:rPr>
        <w:t>"</w:t>
      </w:r>
      <w:r w:rsidRPr="006417A0">
        <w:rPr>
          <w:rStyle w:val="pl-s"/>
        </w:rPr>
        <w:t>2016-02-18T03:22:56.637Z</w:t>
      </w:r>
      <w:r w:rsidRPr="006417A0">
        <w:rPr>
          <w:rStyle w:val="pl-pds"/>
        </w:rPr>
        <w:t>"</w:t>
      </w:r>
      <w:r w:rsidRPr="006417A0">
        <w:t>,</w:t>
      </w:r>
    </w:p>
    <w:p w14:paraId="7E13E3DD" w14:textId="77777777" w:rsidR="00FB0381" w:rsidRPr="006417A0" w:rsidRDefault="00FB0381" w:rsidP="006417A0">
      <w:pPr>
        <w:pStyle w:val="FACode2"/>
      </w:pPr>
      <w:r w:rsidRPr="006417A0">
        <w:t xml:space="preserve">    </w:t>
      </w:r>
      <w:r w:rsidRPr="006417A0">
        <w:rPr>
          <w:rStyle w:val="pl-pds"/>
        </w:rPr>
        <w:t>"</w:t>
      </w:r>
      <w:r w:rsidRPr="006417A0">
        <w:rPr>
          <w:rStyle w:val="pl-s"/>
        </w:rPr>
        <w:t>updatedAt</w:t>
      </w:r>
      <w:r w:rsidRPr="006417A0">
        <w:rPr>
          <w:rStyle w:val="pl-pds"/>
        </w:rPr>
        <w:t>"</w:t>
      </w:r>
      <w:r w:rsidRPr="006417A0">
        <w:t xml:space="preserve">: </w:t>
      </w:r>
      <w:r w:rsidRPr="006417A0">
        <w:rPr>
          <w:rStyle w:val="pl-pds"/>
        </w:rPr>
        <w:t>"</w:t>
      </w:r>
      <w:r w:rsidRPr="006417A0">
        <w:rPr>
          <w:rStyle w:val="pl-s"/>
        </w:rPr>
        <w:t>2016-02-18T03:22:56.637Z</w:t>
      </w:r>
      <w:r w:rsidRPr="006417A0">
        <w:rPr>
          <w:rStyle w:val="pl-pds"/>
        </w:rPr>
        <w:t>"</w:t>
      </w:r>
      <w:r w:rsidRPr="006417A0">
        <w:t>,</w:t>
      </w:r>
    </w:p>
    <w:p w14:paraId="5C198C1F" w14:textId="77777777" w:rsidR="00FB0381" w:rsidRPr="006417A0" w:rsidRDefault="00FB0381" w:rsidP="006417A0">
      <w:pPr>
        <w:pStyle w:val="FACode2"/>
      </w:pPr>
      <w:r w:rsidRPr="006417A0">
        <w:t xml:space="preserve">    </w:t>
      </w:r>
      <w:r w:rsidRPr="006417A0">
        <w:rPr>
          <w:rStyle w:val="pl-pds"/>
        </w:rPr>
        <w:t>"</w:t>
      </w:r>
      <w:r w:rsidRPr="006417A0">
        <w:rPr>
          <w:rStyle w:val="pl-s"/>
        </w:rPr>
        <w:t>body</w:t>
      </w:r>
      <w:r w:rsidRPr="006417A0">
        <w:rPr>
          <w:rStyle w:val="pl-pds"/>
        </w:rPr>
        <w:t>"</w:t>
      </w:r>
      <w:r w:rsidRPr="006417A0">
        <w:t xml:space="preserve">: </w:t>
      </w:r>
      <w:r w:rsidRPr="006417A0">
        <w:rPr>
          <w:rStyle w:val="pl-pds"/>
        </w:rPr>
        <w:t>"</w:t>
      </w:r>
      <w:r w:rsidRPr="006417A0">
        <w:rPr>
          <w:rStyle w:val="pl-s"/>
        </w:rPr>
        <w:t>It takes a Jacobian</w:t>
      </w:r>
      <w:r w:rsidRPr="006417A0">
        <w:rPr>
          <w:rStyle w:val="pl-pds"/>
        </w:rPr>
        <w:t>"</w:t>
      </w:r>
      <w:r w:rsidRPr="006417A0">
        <w:t>,</w:t>
      </w:r>
    </w:p>
    <w:p w14:paraId="5B215E65" w14:textId="77777777" w:rsidR="00FB0381" w:rsidRPr="006417A0" w:rsidRDefault="00FB0381" w:rsidP="006417A0">
      <w:pPr>
        <w:pStyle w:val="FACode2"/>
      </w:pPr>
      <w:r w:rsidRPr="006417A0">
        <w:t xml:space="preserve">    </w:t>
      </w:r>
      <w:r w:rsidRPr="006417A0">
        <w:rPr>
          <w:rStyle w:val="pl-pds"/>
        </w:rPr>
        <w:t>"</w:t>
      </w:r>
      <w:r w:rsidRPr="006417A0">
        <w:rPr>
          <w:rStyle w:val="pl-s"/>
        </w:rPr>
        <w:t>author</w:t>
      </w:r>
      <w:r w:rsidRPr="006417A0">
        <w:rPr>
          <w:rStyle w:val="pl-pds"/>
        </w:rPr>
        <w:t>"</w:t>
      </w:r>
      <w:r w:rsidRPr="006417A0">
        <w:t>: {</w:t>
      </w:r>
    </w:p>
    <w:p w14:paraId="2A2F406E" w14:textId="77777777" w:rsidR="00FB0381" w:rsidRPr="006417A0" w:rsidRDefault="00FB0381" w:rsidP="006417A0">
      <w:pPr>
        <w:pStyle w:val="FACode2"/>
      </w:pPr>
      <w:r w:rsidRPr="006417A0">
        <w:t xml:space="preserve">      </w:t>
      </w:r>
      <w:r w:rsidRPr="006417A0">
        <w:rPr>
          <w:rStyle w:val="pl-pds"/>
        </w:rPr>
        <w:t>"</w:t>
      </w:r>
      <w:r w:rsidRPr="006417A0">
        <w:rPr>
          <w:rStyle w:val="pl-s"/>
        </w:rPr>
        <w:t>username</w:t>
      </w:r>
      <w:r w:rsidRPr="006417A0">
        <w:rPr>
          <w:rStyle w:val="pl-pds"/>
        </w:rPr>
        <w:t>"</w:t>
      </w:r>
      <w:r w:rsidRPr="006417A0">
        <w:t xml:space="preserve">: </w:t>
      </w:r>
      <w:r w:rsidRPr="006417A0">
        <w:rPr>
          <w:rStyle w:val="pl-pds"/>
        </w:rPr>
        <w:t>"</w:t>
      </w:r>
      <w:r w:rsidRPr="006417A0">
        <w:rPr>
          <w:rStyle w:val="pl-s"/>
        </w:rPr>
        <w:t>jake</w:t>
      </w:r>
      <w:r w:rsidRPr="006417A0">
        <w:rPr>
          <w:rStyle w:val="pl-pds"/>
        </w:rPr>
        <w:t>"</w:t>
      </w:r>
      <w:r w:rsidRPr="006417A0">
        <w:t>,</w:t>
      </w:r>
    </w:p>
    <w:p w14:paraId="71C77979" w14:textId="77777777" w:rsidR="00FB0381" w:rsidRPr="006417A0" w:rsidRDefault="00FB0381" w:rsidP="006417A0">
      <w:pPr>
        <w:pStyle w:val="FACode2"/>
      </w:pPr>
      <w:r w:rsidRPr="006417A0">
        <w:t xml:space="preserve">      </w:t>
      </w:r>
      <w:r w:rsidRPr="006417A0">
        <w:rPr>
          <w:rStyle w:val="pl-pds"/>
        </w:rPr>
        <w:t>"</w:t>
      </w:r>
      <w:r w:rsidRPr="006417A0">
        <w:rPr>
          <w:rStyle w:val="pl-s"/>
        </w:rPr>
        <w:t>bio</w:t>
      </w:r>
      <w:r w:rsidRPr="006417A0">
        <w:rPr>
          <w:rStyle w:val="pl-pds"/>
        </w:rPr>
        <w:t>"</w:t>
      </w:r>
      <w:r w:rsidRPr="006417A0">
        <w:t xml:space="preserve">: </w:t>
      </w:r>
      <w:r w:rsidRPr="006417A0">
        <w:rPr>
          <w:rStyle w:val="pl-pds"/>
        </w:rPr>
        <w:t>"</w:t>
      </w:r>
      <w:r w:rsidRPr="006417A0">
        <w:rPr>
          <w:rStyle w:val="pl-s"/>
        </w:rPr>
        <w:t>I work at statefarm</w:t>
      </w:r>
      <w:r w:rsidRPr="006417A0">
        <w:rPr>
          <w:rStyle w:val="pl-pds"/>
        </w:rPr>
        <w:t>"</w:t>
      </w:r>
      <w:r w:rsidRPr="006417A0">
        <w:t>,</w:t>
      </w:r>
    </w:p>
    <w:p w14:paraId="0C8C1C08" w14:textId="77777777" w:rsidR="00FB0381" w:rsidRPr="006417A0" w:rsidRDefault="00FB0381" w:rsidP="006417A0">
      <w:pPr>
        <w:pStyle w:val="FACode2"/>
      </w:pPr>
      <w:r w:rsidRPr="006417A0">
        <w:t xml:space="preserve">      </w:t>
      </w:r>
      <w:r w:rsidRPr="006417A0">
        <w:rPr>
          <w:rStyle w:val="pl-pds"/>
        </w:rPr>
        <w:t>"</w:t>
      </w:r>
      <w:r w:rsidRPr="006417A0">
        <w:rPr>
          <w:rStyle w:val="pl-s"/>
        </w:rPr>
        <w:t>image</w:t>
      </w:r>
      <w:r w:rsidRPr="006417A0">
        <w:rPr>
          <w:rStyle w:val="pl-pds"/>
        </w:rPr>
        <w:t>"</w:t>
      </w:r>
      <w:r w:rsidRPr="006417A0">
        <w:t xml:space="preserve">: </w:t>
      </w:r>
      <w:r w:rsidRPr="006417A0">
        <w:rPr>
          <w:rStyle w:val="pl-pds"/>
        </w:rPr>
        <w:t>"</w:t>
      </w:r>
      <w:r w:rsidRPr="006417A0">
        <w:rPr>
          <w:rStyle w:val="pl-s"/>
        </w:rPr>
        <w:t>https://i.stack.imgur.com/xHWG8.jpg</w:t>
      </w:r>
      <w:r w:rsidRPr="006417A0">
        <w:rPr>
          <w:rStyle w:val="pl-pds"/>
        </w:rPr>
        <w:t>"</w:t>
      </w:r>
      <w:r w:rsidRPr="006417A0">
        <w:t>,</w:t>
      </w:r>
    </w:p>
    <w:p w14:paraId="761C2928" w14:textId="77777777" w:rsidR="00FB0381" w:rsidRPr="006417A0" w:rsidRDefault="00FB0381" w:rsidP="006417A0">
      <w:pPr>
        <w:pStyle w:val="FACode2"/>
      </w:pPr>
      <w:r w:rsidRPr="006417A0">
        <w:t xml:space="preserve">      </w:t>
      </w:r>
      <w:r w:rsidRPr="006417A0">
        <w:rPr>
          <w:rStyle w:val="pl-pds"/>
        </w:rPr>
        <w:t>"</w:t>
      </w:r>
      <w:r w:rsidRPr="006417A0">
        <w:rPr>
          <w:rStyle w:val="pl-s"/>
        </w:rPr>
        <w:t>following</w:t>
      </w:r>
      <w:r w:rsidRPr="006417A0">
        <w:rPr>
          <w:rStyle w:val="pl-pds"/>
        </w:rPr>
        <w:t>"</w:t>
      </w:r>
      <w:r w:rsidRPr="006417A0">
        <w:t xml:space="preserve">: </w:t>
      </w:r>
      <w:r w:rsidRPr="006417A0">
        <w:rPr>
          <w:rStyle w:val="pl-c1"/>
        </w:rPr>
        <w:t>false</w:t>
      </w:r>
    </w:p>
    <w:p w14:paraId="3163E3F6" w14:textId="77777777" w:rsidR="00FB0381" w:rsidRPr="006417A0" w:rsidRDefault="00FB0381" w:rsidP="006417A0">
      <w:pPr>
        <w:pStyle w:val="FACode2"/>
      </w:pPr>
      <w:r w:rsidRPr="006417A0">
        <w:t xml:space="preserve">    }</w:t>
      </w:r>
    </w:p>
    <w:p w14:paraId="602D14BB" w14:textId="77777777" w:rsidR="00FB0381" w:rsidRPr="006417A0" w:rsidRDefault="00FB0381" w:rsidP="006417A0">
      <w:pPr>
        <w:pStyle w:val="FACode2"/>
      </w:pPr>
      <w:r w:rsidRPr="006417A0">
        <w:t xml:space="preserve">  }]</w:t>
      </w:r>
    </w:p>
    <w:p w14:paraId="59B74FCF" w14:textId="3C8124E6" w:rsidR="00FB0381" w:rsidRPr="006417A0" w:rsidRDefault="00FB0381" w:rsidP="006417A0">
      <w:pPr>
        <w:pStyle w:val="FACode2"/>
      </w:pPr>
      <w:r w:rsidRPr="006417A0">
        <w:t>}</w:t>
      </w:r>
    </w:p>
    <w:p w14:paraId="6BA6C1D1" w14:textId="77777777" w:rsidR="00F52819" w:rsidRDefault="00F52819" w:rsidP="00F52819">
      <w:pPr>
        <w:rPr>
          <w:b/>
          <w:bCs/>
        </w:rPr>
      </w:pPr>
    </w:p>
    <w:p w14:paraId="2ABD3078" w14:textId="1321A91F" w:rsidR="00F52819" w:rsidRDefault="00F52819" w:rsidP="00B14A5D">
      <w:pPr>
        <w:pStyle w:val="Heading3"/>
      </w:pPr>
      <w:bookmarkStart w:id="33" w:name="_Toc20993395"/>
      <w:r w:rsidRPr="00994179">
        <w:t>List of Tags</w:t>
      </w:r>
      <w:bookmarkEnd w:id="33"/>
    </w:p>
    <w:p w14:paraId="7C4DEF95" w14:textId="77777777" w:rsidR="00843AF4" w:rsidRPr="00877566" w:rsidRDefault="00843AF4" w:rsidP="00880F7D">
      <w:pPr>
        <w:pStyle w:val="FACode2"/>
        <w:numPr>
          <w:ilvl w:val="0"/>
          <w:numId w:val="51"/>
        </w:numPr>
      </w:pPr>
      <w:r w:rsidRPr="00877566">
        <w:t>{</w:t>
      </w:r>
    </w:p>
    <w:p w14:paraId="54ED321F" w14:textId="77777777" w:rsidR="00843AF4" w:rsidRPr="00877566" w:rsidRDefault="00843AF4" w:rsidP="00877566">
      <w:pPr>
        <w:pStyle w:val="FACode2"/>
      </w:pPr>
      <w:r w:rsidRPr="00877566">
        <w:t xml:space="preserve">  </w:t>
      </w:r>
      <w:r w:rsidRPr="00877566">
        <w:rPr>
          <w:rStyle w:val="pl-pds"/>
        </w:rPr>
        <w:t>"</w:t>
      </w:r>
      <w:r w:rsidRPr="00877566">
        <w:rPr>
          <w:rStyle w:val="pl-s"/>
        </w:rPr>
        <w:t>tags</w:t>
      </w:r>
      <w:r w:rsidRPr="00877566">
        <w:rPr>
          <w:rStyle w:val="pl-pds"/>
        </w:rPr>
        <w:t>"</w:t>
      </w:r>
      <w:r w:rsidRPr="00877566">
        <w:t>: [</w:t>
      </w:r>
    </w:p>
    <w:p w14:paraId="2AA8A701" w14:textId="77777777" w:rsidR="00843AF4" w:rsidRPr="00877566" w:rsidRDefault="00843AF4" w:rsidP="00877566">
      <w:pPr>
        <w:pStyle w:val="FACode2"/>
      </w:pPr>
      <w:r w:rsidRPr="00877566">
        <w:t xml:space="preserve">    </w:t>
      </w:r>
      <w:r w:rsidRPr="00877566">
        <w:rPr>
          <w:rStyle w:val="pl-pds"/>
        </w:rPr>
        <w:t>"</w:t>
      </w:r>
      <w:r w:rsidRPr="00877566">
        <w:rPr>
          <w:rStyle w:val="pl-s"/>
        </w:rPr>
        <w:t>reactjs</w:t>
      </w:r>
      <w:r w:rsidRPr="00877566">
        <w:rPr>
          <w:rStyle w:val="pl-pds"/>
        </w:rPr>
        <w:t>"</w:t>
      </w:r>
      <w:r w:rsidRPr="00877566">
        <w:t>,</w:t>
      </w:r>
    </w:p>
    <w:p w14:paraId="231B9FBE" w14:textId="77777777" w:rsidR="00843AF4" w:rsidRPr="00877566" w:rsidRDefault="00843AF4" w:rsidP="00877566">
      <w:pPr>
        <w:pStyle w:val="FACode2"/>
      </w:pPr>
      <w:r w:rsidRPr="00877566">
        <w:t xml:space="preserve">    </w:t>
      </w:r>
      <w:r w:rsidRPr="00877566">
        <w:rPr>
          <w:rStyle w:val="pl-pds"/>
        </w:rPr>
        <w:t>"</w:t>
      </w:r>
      <w:r w:rsidRPr="00877566">
        <w:rPr>
          <w:rStyle w:val="pl-s"/>
        </w:rPr>
        <w:t>angular</w:t>
      </w:r>
      <w:r w:rsidRPr="00877566">
        <w:rPr>
          <w:rStyle w:val="pl-pds"/>
        </w:rPr>
        <w:t>"</w:t>
      </w:r>
    </w:p>
    <w:p w14:paraId="75CBEF59" w14:textId="77777777" w:rsidR="00843AF4" w:rsidRPr="00877566" w:rsidRDefault="00843AF4" w:rsidP="00877566">
      <w:pPr>
        <w:pStyle w:val="FACode2"/>
      </w:pPr>
      <w:r w:rsidRPr="00877566">
        <w:t xml:space="preserve">  ]</w:t>
      </w:r>
    </w:p>
    <w:p w14:paraId="0D61CEF9" w14:textId="2BAA136F" w:rsidR="00843AF4" w:rsidRPr="00843AF4" w:rsidRDefault="00843AF4" w:rsidP="00877566">
      <w:pPr>
        <w:pStyle w:val="FACode2"/>
      </w:pPr>
      <w:r w:rsidRPr="00877566">
        <w:t>}</w:t>
      </w:r>
    </w:p>
    <w:p w14:paraId="597E6333" w14:textId="77777777" w:rsidR="000E4B38" w:rsidRDefault="000E4B38" w:rsidP="00B14A5D">
      <w:pPr>
        <w:pStyle w:val="Heading3"/>
        <w:rPr>
          <w:rFonts w:ascii="Arial" w:eastAsia="Arial" w:hAnsi="Arial" w:cs="Times New Roman"/>
          <w:color w:val="auto"/>
          <w:sz w:val="20"/>
          <w:szCs w:val="22"/>
        </w:rPr>
      </w:pPr>
      <w:bookmarkStart w:id="34" w:name="_Toc20993396"/>
    </w:p>
    <w:p w14:paraId="5C8355DA" w14:textId="65E69210" w:rsidR="00F52819" w:rsidRPr="00AF43D2" w:rsidRDefault="00F52819" w:rsidP="00B14A5D">
      <w:pPr>
        <w:pStyle w:val="Heading3"/>
      </w:pPr>
      <w:r w:rsidRPr="00AF43D2">
        <w:t>Errors and Status Codes</w:t>
      </w:r>
      <w:bookmarkEnd w:id="34"/>
    </w:p>
    <w:p w14:paraId="403CD88E" w14:textId="04F3BE1E" w:rsidR="00F52819" w:rsidRDefault="00F52819" w:rsidP="00F52819">
      <w:r w:rsidRPr="00295A78">
        <w:t>If a request fails any validations, expect a 422 and errors in the following format:</w:t>
      </w:r>
    </w:p>
    <w:p w14:paraId="14E59E23" w14:textId="77777777" w:rsidR="00CD4647" w:rsidRPr="00C45DDC" w:rsidRDefault="00CD4647" w:rsidP="00880F7D">
      <w:pPr>
        <w:pStyle w:val="FACode2"/>
        <w:numPr>
          <w:ilvl w:val="0"/>
          <w:numId w:val="52"/>
        </w:numPr>
      </w:pPr>
      <w:bookmarkStart w:id="35" w:name="_GoBack"/>
      <w:r w:rsidRPr="00C45DDC">
        <w:t>{</w:t>
      </w:r>
    </w:p>
    <w:p w14:paraId="47F06F1E" w14:textId="77777777" w:rsidR="00CD4647" w:rsidRPr="00C45DDC" w:rsidRDefault="00CD4647" w:rsidP="00C45DDC">
      <w:pPr>
        <w:pStyle w:val="FACode2"/>
      </w:pPr>
      <w:r w:rsidRPr="00C45DDC">
        <w:t xml:space="preserve">  </w:t>
      </w:r>
      <w:r w:rsidRPr="00C45DDC">
        <w:rPr>
          <w:rStyle w:val="pl-pds"/>
        </w:rPr>
        <w:t>"</w:t>
      </w:r>
      <w:r w:rsidRPr="00C45DDC">
        <w:rPr>
          <w:rStyle w:val="pl-s"/>
        </w:rPr>
        <w:t>errors</w:t>
      </w:r>
      <w:r w:rsidRPr="00C45DDC">
        <w:rPr>
          <w:rStyle w:val="pl-pds"/>
        </w:rPr>
        <w:t>"</w:t>
      </w:r>
      <w:r w:rsidRPr="00C45DDC">
        <w:t>:{</w:t>
      </w:r>
    </w:p>
    <w:p w14:paraId="6DE3B9E5" w14:textId="77777777" w:rsidR="00CD4647" w:rsidRPr="00C45DDC" w:rsidRDefault="00CD4647" w:rsidP="00C45DDC">
      <w:pPr>
        <w:pStyle w:val="FACode2"/>
      </w:pPr>
      <w:r w:rsidRPr="00C45DDC">
        <w:t xml:space="preserve">    </w:t>
      </w:r>
      <w:r w:rsidRPr="00C45DDC">
        <w:rPr>
          <w:rStyle w:val="pl-pds"/>
        </w:rPr>
        <w:t>"</w:t>
      </w:r>
      <w:r w:rsidRPr="00C45DDC">
        <w:rPr>
          <w:rStyle w:val="pl-s"/>
        </w:rPr>
        <w:t>body</w:t>
      </w:r>
      <w:r w:rsidRPr="00C45DDC">
        <w:rPr>
          <w:rStyle w:val="pl-pds"/>
        </w:rPr>
        <w:t>"</w:t>
      </w:r>
      <w:r w:rsidRPr="00C45DDC">
        <w:t>: [</w:t>
      </w:r>
    </w:p>
    <w:p w14:paraId="545F8AE3" w14:textId="77777777" w:rsidR="00CD4647" w:rsidRPr="00C45DDC" w:rsidRDefault="00CD4647" w:rsidP="00C45DDC">
      <w:pPr>
        <w:pStyle w:val="FACode2"/>
      </w:pPr>
      <w:r w:rsidRPr="00C45DDC">
        <w:t xml:space="preserve">      </w:t>
      </w:r>
      <w:r w:rsidRPr="00C45DDC">
        <w:rPr>
          <w:rStyle w:val="pl-pds"/>
        </w:rPr>
        <w:t>"</w:t>
      </w:r>
      <w:r w:rsidRPr="00C45DDC">
        <w:rPr>
          <w:rStyle w:val="pl-s"/>
        </w:rPr>
        <w:t>can't be empty</w:t>
      </w:r>
      <w:r w:rsidRPr="00C45DDC">
        <w:rPr>
          <w:rStyle w:val="pl-pds"/>
        </w:rPr>
        <w:t>"</w:t>
      </w:r>
    </w:p>
    <w:p w14:paraId="70601AAD" w14:textId="77777777" w:rsidR="00CD4647" w:rsidRPr="00C45DDC" w:rsidRDefault="00CD4647" w:rsidP="00C45DDC">
      <w:pPr>
        <w:pStyle w:val="FACode2"/>
      </w:pPr>
      <w:r w:rsidRPr="00C45DDC">
        <w:t xml:space="preserve">    ]</w:t>
      </w:r>
    </w:p>
    <w:p w14:paraId="31EC547C" w14:textId="77777777" w:rsidR="00CD4647" w:rsidRPr="00C45DDC" w:rsidRDefault="00CD4647" w:rsidP="00C45DDC">
      <w:pPr>
        <w:pStyle w:val="FACode2"/>
      </w:pPr>
      <w:r w:rsidRPr="00C45DDC">
        <w:t xml:space="preserve">  }</w:t>
      </w:r>
    </w:p>
    <w:p w14:paraId="15D12E30" w14:textId="5271F9C7" w:rsidR="00CD4647" w:rsidRPr="00C45DDC" w:rsidRDefault="00CD4647" w:rsidP="00C45DDC">
      <w:pPr>
        <w:pStyle w:val="FACode2"/>
      </w:pPr>
      <w:r w:rsidRPr="00C45DDC">
        <w:t>}</w:t>
      </w:r>
    </w:p>
    <w:p w14:paraId="5D210E9C" w14:textId="77777777" w:rsidR="00222F67" w:rsidRDefault="00222F67" w:rsidP="00B14A5D">
      <w:pPr>
        <w:pStyle w:val="Heading3"/>
        <w:rPr>
          <w:rFonts w:ascii="Arial" w:eastAsia="Arial" w:hAnsi="Arial" w:cs="Times New Roman"/>
          <w:color w:val="auto"/>
          <w:sz w:val="20"/>
          <w:szCs w:val="22"/>
        </w:rPr>
      </w:pPr>
      <w:bookmarkStart w:id="36" w:name="_Toc20993397"/>
      <w:bookmarkEnd w:id="35"/>
    </w:p>
    <w:p w14:paraId="3F79214B" w14:textId="47713592" w:rsidR="00F52819" w:rsidRPr="00963E33" w:rsidRDefault="00F52819" w:rsidP="00B14A5D">
      <w:pPr>
        <w:pStyle w:val="Heading3"/>
      </w:pPr>
      <w:r w:rsidRPr="00963E33">
        <w:t>Other status codes:</w:t>
      </w:r>
      <w:bookmarkEnd w:id="36"/>
    </w:p>
    <w:p w14:paraId="24FF0254" w14:textId="77777777" w:rsidR="00F52819" w:rsidRPr="00E9564D" w:rsidRDefault="00F52819" w:rsidP="00F52819">
      <w:r w:rsidRPr="00E9564D">
        <w:t>401 for Unauthorized requests, when a request requires authentication but it isn't provided</w:t>
      </w:r>
    </w:p>
    <w:p w14:paraId="66092050" w14:textId="77777777" w:rsidR="00F52819" w:rsidRPr="00E9564D" w:rsidRDefault="00F52819" w:rsidP="00F52819">
      <w:r w:rsidRPr="00E9564D">
        <w:t>403 for Forbidden requests, when a request may be valid but the user doesn't have permissions to perform the action</w:t>
      </w:r>
    </w:p>
    <w:p w14:paraId="30065F3D" w14:textId="61173471" w:rsidR="002257A6" w:rsidRPr="002554AB" w:rsidRDefault="00F52819" w:rsidP="00741434">
      <w:pPr>
        <w:rPr>
          <w:lang w:val="en-US"/>
        </w:rPr>
      </w:pPr>
      <w:r w:rsidRPr="00E9564D">
        <w:t>404 for Not found requests, when a resource can't be found to fulfill the request</w:t>
      </w:r>
      <w:r w:rsidR="002554AB">
        <w:rPr>
          <w:lang w:val="en-US"/>
        </w:rPr>
        <w:t>.</w:t>
      </w:r>
    </w:p>
    <w:sectPr w:rsidR="002257A6" w:rsidRPr="002554AB" w:rsidSect="00BE773D">
      <w:headerReference w:type="default" r:id="rId17"/>
      <w:footerReference w:type="default" r:id="rId18"/>
      <w:pgSz w:w="11906" w:h="16838" w:code="9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DEE649" w14:textId="77777777" w:rsidR="00880F7D" w:rsidRDefault="00880F7D" w:rsidP="00697B23">
      <w:pPr>
        <w:pStyle w:val="PB1"/>
      </w:pPr>
      <w:r>
        <w:separator/>
      </w:r>
    </w:p>
    <w:p w14:paraId="1F3568D8" w14:textId="77777777" w:rsidR="00880F7D" w:rsidRDefault="00880F7D"/>
  </w:endnote>
  <w:endnote w:type="continuationSeparator" w:id="0">
    <w:p w14:paraId="3619D90E" w14:textId="77777777" w:rsidR="00880F7D" w:rsidRDefault="00880F7D" w:rsidP="00697B23">
      <w:pPr>
        <w:pStyle w:val="PB1"/>
      </w:pPr>
      <w:r>
        <w:continuationSeparator/>
      </w:r>
    </w:p>
    <w:p w14:paraId="18A8C202" w14:textId="77777777" w:rsidR="00880F7D" w:rsidRDefault="00880F7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wis721 BlkEx BT">
    <w:altName w:val="Impact"/>
    <w:panose1 w:val="020B0604020202020204"/>
    <w:charset w:val="00"/>
    <w:family w:val="swiss"/>
    <w:pitch w:val="variable"/>
    <w:sig w:usb0="00000007" w:usb1="00000000" w:usb2="00000000" w:usb3="00000000" w:csb0="00000011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ndara">
    <w:panose1 w:val="020B0604020202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D3694C" w14:textId="77777777" w:rsidR="00D84AFC" w:rsidRPr="00171177" w:rsidRDefault="00D84AFC" w:rsidP="00171177">
    <w:pPr>
      <w:pStyle w:val="Footer"/>
      <w:pBdr>
        <w:top w:val="single" w:sz="6" w:space="1" w:color="auto"/>
      </w:pBdr>
      <w:tabs>
        <w:tab w:val="clear" w:pos="8640"/>
        <w:tab w:val="right" w:pos="8910"/>
      </w:tabs>
      <w:spacing w:line="240" w:lineRule="auto"/>
      <w:ind w:left="0"/>
      <w:rPr>
        <w:rFonts w:ascii="Arial" w:hAnsi="Arial" w:cs="Arial"/>
        <w:sz w:val="18"/>
        <w:szCs w:val="18"/>
      </w:rPr>
    </w:pPr>
    <w:r w:rsidRPr="007355B1">
      <w:rPr>
        <w:rFonts w:ascii="Arial" w:hAnsi="Arial" w:cs="Arial"/>
        <w:sz w:val="18"/>
        <w:szCs w:val="18"/>
      </w:rPr>
      <w:t>25e-BM/HR/HDCV/FSOFT</w:t>
    </w:r>
    <w:r w:rsidRPr="00171177">
      <w:rPr>
        <w:rFonts w:ascii="Arial" w:hAnsi="Arial" w:cs="Arial"/>
        <w:sz w:val="18"/>
        <w:szCs w:val="18"/>
      </w:rPr>
      <w:t xml:space="preserve"> </w:t>
    </w:r>
    <w:r>
      <w:rPr>
        <w:rFonts w:ascii="Arial" w:hAnsi="Arial" w:cs="Arial"/>
        <w:sz w:val="18"/>
        <w:szCs w:val="18"/>
      </w:rPr>
      <w:t>v1.1</w:t>
    </w:r>
    <w:r w:rsidRPr="00171177">
      <w:rPr>
        <w:rFonts w:ascii="Arial" w:hAnsi="Arial" w:cs="Arial"/>
        <w:sz w:val="18"/>
        <w:szCs w:val="18"/>
      </w:rPr>
      <w:tab/>
      <w:t xml:space="preserve">                        Internal use</w:t>
    </w:r>
    <w:r w:rsidRPr="00171177">
      <w:rPr>
        <w:rFonts w:ascii="Arial" w:hAnsi="Arial" w:cs="Arial"/>
        <w:sz w:val="18"/>
        <w:szCs w:val="18"/>
      </w:rPr>
      <w:tab/>
    </w:r>
    <w:r w:rsidRPr="00171177">
      <w:rPr>
        <w:rStyle w:val="PageNumber"/>
        <w:rFonts w:ascii="Arial" w:hAnsi="Arial" w:cs="Arial"/>
        <w:sz w:val="18"/>
        <w:szCs w:val="18"/>
      </w:rPr>
      <w:fldChar w:fldCharType="begin"/>
    </w:r>
    <w:r w:rsidRPr="00171177">
      <w:rPr>
        <w:rStyle w:val="PageNumber"/>
        <w:rFonts w:ascii="Arial" w:hAnsi="Arial" w:cs="Arial"/>
        <w:sz w:val="18"/>
        <w:szCs w:val="18"/>
      </w:rPr>
      <w:instrText xml:space="preserve"> PAGE </w:instrText>
    </w:r>
    <w:r w:rsidRPr="00171177">
      <w:rPr>
        <w:rStyle w:val="PageNumber"/>
        <w:rFonts w:ascii="Arial" w:hAnsi="Arial" w:cs="Arial"/>
        <w:sz w:val="18"/>
        <w:szCs w:val="18"/>
      </w:rPr>
      <w:fldChar w:fldCharType="separate"/>
    </w:r>
    <w:r>
      <w:rPr>
        <w:rStyle w:val="PageNumber"/>
        <w:rFonts w:ascii="Arial" w:hAnsi="Arial" w:cs="Arial"/>
        <w:noProof/>
        <w:sz w:val="18"/>
        <w:szCs w:val="18"/>
      </w:rPr>
      <w:t>4</w:t>
    </w:r>
    <w:r w:rsidRPr="00171177">
      <w:rPr>
        <w:rStyle w:val="PageNumber"/>
        <w:rFonts w:ascii="Arial" w:hAnsi="Arial" w:cs="Arial"/>
        <w:sz w:val="18"/>
        <w:szCs w:val="18"/>
      </w:rPr>
      <w:fldChar w:fldCharType="end"/>
    </w:r>
    <w:r w:rsidRPr="00171177">
      <w:rPr>
        <w:rStyle w:val="PageNumber"/>
        <w:rFonts w:ascii="Arial" w:hAnsi="Arial" w:cs="Arial"/>
        <w:sz w:val="18"/>
        <w:szCs w:val="18"/>
      </w:rPr>
      <w:t>/</w:t>
    </w:r>
    <w:r w:rsidRPr="00171177">
      <w:rPr>
        <w:rStyle w:val="PageNumber"/>
        <w:rFonts w:ascii="Arial" w:hAnsi="Arial" w:cs="Arial"/>
        <w:sz w:val="18"/>
        <w:szCs w:val="18"/>
      </w:rPr>
      <w:fldChar w:fldCharType="begin"/>
    </w:r>
    <w:r w:rsidRPr="00171177">
      <w:rPr>
        <w:rStyle w:val="PageNumber"/>
        <w:rFonts w:ascii="Arial" w:hAnsi="Arial" w:cs="Arial"/>
        <w:sz w:val="18"/>
        <w:szCs w:val="18"/>
      </w:rPr>
      <w:instrText xml:space="preserve"> NUMPAGES </w:instrText>
    </w:r>
    <w:r w:rsidRPr="00171177">
      <w:rPr>
        <w:rStyle w:val="PageNumber"/>
        <w:rFonts w:ascii="Arial" w:hAnsi="Arial" w:cs="Arial"/>
        <w:sz w:val="18"/>
        <w:szCs w:val="18"/>
      </w:rPr>
      <w:fldChar w:fldCharType="separate"/>
    </w:r>
    <w:r>
      <w:rPr>
        <w:rStyle w:val="PageNumber"/>
        <w:rFonts w:ascii="Arial" w:hAnsi="Arial" w:cs="Arial"/>
        <w:noProof/>
        <w:sz w:val="18"/>
        <w:szCs w:val="18"/>
      </w:rPr>
      <w:t>4</w:t>
    </w:r>
    <w:r w:rsidRPr="00171177">
      <w:rPr>
        <w:rStyle w:val="PageNumber"/>
        <w:rFonts w:ascii="Arial" w:hAnsi="Arial" w:cs="Arial"/>
        <w:sz w:val="18"/>
        <w:szCs w:val="18"/>
      </w:rPr>
      <w:fldChar w:fldCharType="end"/>
    </w:r>
  </w:p>
  <w:p w14:paraId="0DBE75D3" w14:textId="77777777" w:rsidR="00D84AFC" w:rsidRDefault="00D84AF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B3AD43" w14:textId="77777777" w:rsidR="00880F7D" w:rsidRDefault="00880F7D" w:rsidP="00697B23">
      <w:pPr>
        <w:pStyle w:val="PB1"/>
      </w:pPr>
      <w:r>
        <w:separator/>
      </w:r>
    </w:p>
    <w:p w14:paraId="3A0AC0A0" w14:textId="77777777" w:rsidR="00880F7D" w:rsidRDefault="00880F7D"/>
  </w:footnote>
  <w:footnote w:type="continuationSeparator" w:id="0">
    <w:p w14:paraId="31E712F6" w14:textId="77777777" w:rsidR="00880F7D" w:rsidRDefault="00880F7D" w:rsidP="00697B23">
      <w:pPr>
        <w:pStyle w:val="PB1"/>
      </w:pPr>
      <w:r>
        <w:continuationSeparator/>
      </w:r>
    </w:p>
    <w:p w14:paraId="08CF46D4" w14:textId="77777777" w:rsidR="00880F7D" w:rsidRDefault="00880F7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E5D587" w14:textId="2A6F2A36" w:rsidR="00D84AFC" w:rsidRPr="002504C9" w:rsidRDefault="00D84AFC" w:rsidP="002504C9">
    <w:pPr>
      <w:pStyle w:val="Header"/>
      <w:pBdr>
        <w:bottom w:val="single" w:sz="4" w:space="1" w:color="auto"/>
      </w:pBdr>
      <w:tabs>
        <w:tab w:val="clear" w:pos="4513"/>
        <w:tab w:val="clear" w:pos="9026"/>
        <w:tab w:val="center" w:pos="4111"/>
        <w:tab w:val="right" w:pos="8931"/>
      </w:tabs>
      <w:rPr>
        <w:lang w:val="en-US"/>
      </w:rPr>
    </w:pPr>
    <w:r>
      <w:rPr>
        <w:lang w:val="en-US"/>
      </w:rPr>
      <w:t>Training Exam</w:t>
    </w:r>
    <w:r w:rsidRPr="00771EAB">
      <w:rPr>
        <w:lang w:val="en-US"/>
      </w:rPr>
      <w:tab/>
    </w:r>
    <w:r w:rsidRPr="00BF4722">
      <w:t xml:space="preserve"> </w:t>
    </w:r>
    <w:r w:rsidRPr="00771EAB">
      <w:t xml:space="preserve">         </w:t>
    </w:r>
    <w:r>
      <w:rPr>
        <w:lang w:val="en-US"/>
      </w:rPr>
      <w:t>Front-end Framework</w:t>
    </w:r>
    <w:r w:rsidRPr="00771EAB">
      <w:t xml:space="preserve">          </w:t>
    </w:r>
    <w:r>
      <w:tab/>
    </w:r>
    <w:r w:rsidRPr="00771EAB">
      <w:t>Issue/Revision: x/y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62C1F"/>
    <w:multiLevelType w:val="hybridMultilevel"/>
    <w:tmpl w:val="6700C95C"/>
    <w:lvl w:ilvl="0" w:tplc="C5F288AA">
      <w:numFmt w:val="bullet"/>
      <w:pStyle w:val="ListParagraph"/>
      <w:lvlText w:val="-"/>
      <w:lvlJc w:val="left"/>
      <w:pPr>
        <w:ind w:left="1080" w:hanging="720"/>
      </w:pPr>
      <w:rPr>
        <w:rFonts w:ascii="Arial" w:eastAsia="Arial" w:hAnsi="Arial" w:cs="Arial" w:hint="default"/>
      </w:rPr>
    </w:lvl>
    <w:lvl w:ilvl="1" w:tplc="6DFA8430">
      <w:start w:val="1"/>
      <w:numFmt w:val="bullet"/>
      <w:pStyle w:val="PB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944998"/>
    <w:multiLevelType w:val="hybridMultilevel"/>
    <w:tmpl w:val="DFF2EFA6"/>
    <w:lvl w:ilvl="0" w:tplc="25B4B9C4">
      <w:start w:val="1"/>
      <w:numFmt w:val="decimal"/>
      <w:pStyle w:val="FACode2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72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BD6625"/>
    <w:multiLevelType w:val="hybridMultilevel"/>
    <w:tmpl w:val="B62E788A"/>
    <w:lvl w:ilvl="0" w:tplc="D24648FC">
      <w:start w:val="1"/>
      <w:numFmt w:val="decimal"/>
      <w:pStyle w:val="DSYeuCau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B44D16"/>
    <w:multiLevelType w:val="multilevel"/>
    <w:tmpl w:val="0406B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295300"/>
    <w:multiLevelType w:val="multilevel"/>
    <w:tmpl w:val="F4948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AC416F"/>
    <w:multiLevelType w:val="hybridMultilevel"/>
    <w:tmpl w:val="FDAEC762"/>
    <w:lvl w:ilvl="0" w:tplc="E66A2982">
      <w:start w:val="1"/>
      <w:numFmt w:val="decimal"/>
      <w:pStyle w:val="FACode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3"/>
  </w:num>
  <w:num w:numId="7">
    <w:abstractNumId w:val="1"/>
    <w:lvlOverride w:ilvl="0">
      <w:startOverride w:val="1"/>
    </w:lvlOverride>
  </w:num>
  <w:num w:numId="8">
    <w:abstractNumId w:val="1"/>
    <w:lvlOverride w:ilvl="0">
      <w:startOverride w:val="1"/>
    </w:lvlOverride>
  </w:num>
  <w:num w:numId="9">
    <w:abstractNumId w:val="1"/>
    <w:lvlOverride w:ilvl="0">
      <w:startOverride w:val="1"/>
    </w:lvlOverride>
  </w:num>
  <w:num w:numId="10">
    <w:abstractNumId w:val="1"/>
    <w:lvlOverride w:ilvl="0">
      <w:startOverride w:val="1"/>
    </w:lvlOverride>
  </w:num>
  <w:num w:numId="11">
    <w:abstractNumId w:val="1"/>
    <w:lvlOverride w:ilvl="0">
      <w:startOverride w:val="1"/>
    </w:lvlOverride>
  </w:num>
  <w:num w:numId="12">
    <w:abstractNumId w:val="1"/>
    <w:lvlOverride w:ilvl="0">
      <w:startOverride w:val="1"/>
    </w:lvlOverride>
  </w:num>
  <w:num w:numId="13">
    <w:abstractNumId w:val="1"/>
    <w:lvlOverride w:ilvl="0">
      <w:startOverride w:val="1"/>
    </w:lvlOverride>
  </w:num>
  <w:num w:numId="14">
    <w:abstractNumId w:val="1"/>
    <w:lvlOverride w:ilvl="0">
      <w:startOverride w:val="1"/>
    </w:lvlOverride>
  </w:num>
  <w:num w:numId="15">
    <w:abstractNumId w:val="1"/>
    <w:lvlOverride w:ilvl="0">
      <w:startOverride w:val="1"/>
    </w:lvlOverride>
  </w:num>
  <w:num w:numId="16">
    <w:abstractNumId w:val="1"/>
    <w:lvlOverride w:ilvl="0">
      <w:startOverride w:val="1"/>
    </w:lvlOverride>
  </w:num>
  <w:num w:numId="17">
    <w:abstractNumId w:val="1"/>
    <w:lvlOverride w:ilvl="0">
      <w:startOverride w:val="1"/>
    </w:lvlOverride>
  </w:num>
  <w:num w:numId="18">
    <w:abstractNumId w:val="1"/>
    <w:lvlOverride w:ilvl="0">
      <w:startOverride w:val="1"/>
    </w:lvlOverride>
  </w:num>
  <w:num w:numId="19">
    <w:abstractNumId w:val="1"/>
    <w:lvlOverride w:ilvl="0">
      <w:startOverride w:val="1"/>
    </w:lvlOverride>
  </w:num>
  <w:num w:numId="20">
    <w:abstractNumId w:val="1"/>
    <w:lvlOverride w:ilvl="0">
      <w:startOverride w:val="1"/>
    </w:lvlOverride>
  </w:num>
  <w:num w:numId="21">
    <w:abstractNumId w:val="1"/>
    <w:lvlOverride w:ilvl="0">
      <w:startOverride w:val="1"/>
    </w:lvlOverride>
  </w:num>
  <w:num w:numId="22">
    <w:abstractNumId w:val="1"/>
    <w:lvlOverride w:ilvl="0">
      <w:startOverride w:val="1"/>
    </w:lvlOverride>
  </w:num>
  <w:num w:numId="23">
    <w:abstractNumId w:val="1"/>
    <w:lvlOverride w:ilvl="0">
      <w:startOverride w:val="1"/>
    </w:lvlOverride>
  </w:num>
  <w:num w:numId="24">
    <w:abstractNumId w:val="1"/>
    <w:lvlOverride w:ilvl="0">
      <w:startOverride w:val="1"/>
    </w:lvlOverride>
  </w:num>
  <w:num w:numId="25">
    <w:abstractNumId w:val="1"/>
    <w:lvlOverride w:ilvl="0">
      <w:startOverride w:val="1"/>
    </w:lvlOverride>
  </w:num>
  <w:num w:numId="26">
    <w:abstractNumId w:val="1"/>
    <w:lvlOverride w:ilvl="0">
      <w:startOverride w:val="1"/>
    </w:lvlOverride>
  </w:num>
  <w:num w:numId="27">
    <w:abstractNumId w:val="1"/>
    <w:lvlOverride w:ilvl="0">
      <w:startOverride w:val="1"/>
    </w:lvlOverride>
  </w:num>
  <w:num w:numId="28">
    <w:abstractNumId w:val="1"/>
    <w:lvlOverride w:ilvl="0">
      <w:startOverride w:val="1"/>
    </w:lvlOverride>
  </w:num>
  <w:num w:numId="29">
    <w:abstractNumId w:val="1"/>
    <w:lvlOverride w:ilvl="0">
      <w:startOverride w:val="1"/>
    </w:lvlOverride>
  </w:num>
  <w:num w:numId="30">
    <w:abstractNumId w:val="1"/>
    <w:lvlOverride w:ilvl="0">
      <w:startOverride w:val="1"/>
    </w:lvlOverride>
  </w:num>
  <w:num w:numId="31">
    <w:abstractNumId w:val="1"/>
    <w:lvlOverride w:ilvl="0">
      <w:startOverride w:val="1"/>
    </w:lvlOverride>
  </w:num>
  <w:num w:numId="32">
    <w:abstractNumId w:val="1"/>
    <w:lvlOverride w:ilvl="0">
      <w:startOverride w:val="1"/>
    </w:lvlOverride>
  </w:num>
  <w:num w:numId="33">
    <w:abstractNumId w:val="1"/>
    <w:lvlOverride w:ilvl="0">
      <w:startOverride w:val="1"/>
    </w:lvlOverride>
  </w:num>
  <w:num w:numId="34">
    <w:abstractNumId w:val="1"/>
    <w:lvlOverride w:ilvl="0">
      <w:startOverride w:val="1"/>
    </w:lvlOverride>
  </w:num>
  <w:num w:numId="35">
    <w:abstractNumId w:val="1"/>
    <w:lvlOverride w:ilvl="0">
      <w:startOverride w:val="1"/>
    </w:lvlOverride>
  </w:num>
  <w:num w:numId="36">
    <w:abstractNumId w:val="1"/>
    <w:lvlOverride w:ilvl="0">
      <w:startOverride w:val="1"/>
    </w:lvlOverride>
  </w:num>
  <w:num w:numId="37">
    <w:abstractNumId w:val="1"/>
    <w:lvlOverride w:ilvl="0">
      <w:startOverride w:val="1"/>
    </w:lvlOverride>
  </w:num>
  <w:num w:numId="38">
    <w:abstractNumId w:val="1"/>
    <w:lvlOverride w:ilvl="0">
      <w:startOverride w:val="1"/>
    </w:lvlOverride>
  </w:num>
  <w:num w:numId="39">
    <w:abstractNumId w:val="1"/>
    <w:lvlOverride w:ilvl="0">
      <w:startOverride w:val="1"/>
    </w:lvlOverride>
  </w:num>
  <w:num w:numId="40">
    <w:abstractNumId w:val="1"/>
    <w:lvlOverride w:ilvl="0">
      <w:startOverride w:val="1"/>
    </w:lvlOverride>
  </w:num>
  <w:num w:numId="41">
    <w:abstractNumId w:val="1"/>
    <w:lvlOverride w:ilvl="0">
      <w:startOverride w:val="1"/>
    </w:lvlOverride>
  </w:num>
  <w:num w:numId="42">
    <w:abstractNumId w:val="1"/>
    <w:lvlOverride w:ilvl="0">
      <w:startOverride w:val="1"/>
    </w:lvlOverride>
  </w:num>
  <w:num w:numId="43">
    <w:abstractNumId w:val="1"/>
    <w:lvlOverride w:ilvl="0">
      <w:startOverride w:val="1"/>
    </w:lvlOverride>
  </w:num>
  <w:num w:numId="44">
    <w:abstractNumId w:val="1"/>
    <w:lvlOverride w:ilvl="0">
      <w:startOverride w:val="1"/>
    </w:lvlOverride>
  </w:num>
  <w:num w:numId="45">
    <w:abstractNumId w:val="1"/>
    <w:lvlOverride w:ilvl="0">
      <w:startOverride w:val="1"/>
    </w:lvlOverride>
  </w:num>
  <w:num w:numId="46">
    <w:abstractNumId w:val="1"/>
    <w:lvlOverride w:ilvl="0">
      <w:startOverride w:val="1"/>
    </w:lvlOverride>
  </w:num>
  <w:num w:numId="47">
    <w:abstractNumId w:val="1"/>
    <w:lvlOverride w:ilvl="0">
      <w:startOverride w:val="1"/>
    </w:lvlOverride>
  </w:num>
  <w:num w:numId="48">
    <w:abstractNumId w:val="1"/>
    <w:lvlOverride w:ilvl="0">
      <w:startOverride w:val="1"/>
    </w:lvlOverride>
  </w:num>
  <w:num w:numId="49">
    <w:abstractNumId w:val="1"/>
    <w:lvlOverride w:ilvl="0">
      <w:startOverride w:val="1"/>
    </w:lvlOverride>
  </w:num>
  <w:num w:numId="50">
    <w:abstractNumId w:val="1"/>
    <w:lvlOverride w:ilvl="0">
      <w:startOverride w:val="1"/>
    </w:lvlOverride>
  </w:num>
  <w:num w:numId="51">
    <w:abstractNumId w:val="1"/>
    <w:lvlOverride w:ilvl="0">
      <w:startOverride w:val="1"/>
    </w:lvlOverride>
  </w:num>
  <w:num w:numId="52">
    <w:abstractNumId w:val="1"/>
    <w:lvlOverride w:ilvl="0">
      <w:startOverride w:val="1"/>
    </w:lvlOverride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6998"/>
    <w:rsid w:val="00002332"/>
    <w:rsid w:val="00005B29"/>
    <w:rsid w:val="00013440"/>
    <w:rsid w:val="00014764"/>
    <w:rsid w:val="000158FE"/>
    <w:rsid w:val="00017D4E"/>
    <w:rsid w:val="000235D0"/>
    <w:rsid w:val="00023AC7"/>
    <w:rsid w:val="000245E5"/>
    <w:rsid w:val="00026768"/>
    <w:rsid w:val="000274DF"/>
    <w:rsid w:val="00031534"/>
    <w:rsid w:val="000316A7"/>
    <w:rsid w:val="00042237"/>
    <w:rsid w:val="0004277B"/>
    <w:rsid w:val="000472F6"/>
    <w:rsid w:val="00050D42"/>
    <w:rsid w:val="00051826"/>
    <w:rsid w:val="00062CEE"/>
    <w:rsid w:val="00064BB1"/>
    <w:rsid w:val="0006582F"/>
    <w:rsid w:val="00067F8A"/>
    <w:rsid w:val="000703C3"/>
    <w:rsid w:val="00070ACC"/>
    <w:rsid w:val="00074BCD"/>
    <w:rsid w:val="0007682E"/>
    <w:rsid w:val="00083D5C"/>
    <w:rsid w:val="0009208E"/>
    <w:rsid w:val="00092BB0"/>
    <w:rsid w:val="0009528A"/>
    <w:rsid w:val="000A28D7"/>
    <w:rsid w:val="000A4D43"/>
    <w:rsid w:val="000A6A32"/>
    <w:rsid w:val="000A7C66"/>
    <w:rsid w:val="000B1CB6"/>
    <w:rsid w:val="000B2134"/>
    <w:rsid w:val="000B548D"/>
    <w:rsid w:val="000C0C6C"/>
    <w:rsid w:val="000C1FE0"/>
    <w:rsid w:val="000C4A66"/>
    <w:rsid w:val="000C558D"/>
    <w:rsid w:val="000C7490"/>
    <w:rsid w:val="000D1625"/>
    <w:rsid w:val="000D26B8"/>
    <w:rsid w:val="000D4B78"/>
    <w:rsid w:val="000D4D83"/>
    <w:rsid w:val="000D61E4"/>
    <w:rsid w:val="000E1C62"/>
    <w:rsid w:val="000E4B38"/>
    <w:rsid w:val="000E4BFE"/>
    <w:rsid w:val="000F0720"/>
    <w:rsid w:val="000F08B6"/>
    <w:rsid w:val="000F601F"/>
    <w:rsid w:val="000F78FE"/>
    <w:rsid w:val="00106B39"/>
    <w:rsid w:val="00110313"/>
    <w:rsid w:val="0011042B"/>
    <w:rsid w:val="00115CDB"/>
    <w:rsid w:val="001178E3"/>
    <w:rsid w:val="00120551"/>
    <w:rsid w:val="001207DB"/>
    <w:rsid w:val="00124D9D"/>
    <w:rsid w:val="00127B81"/>
    <w:rsid w:val="0013157E"/>
    <w:rsid w:val="00131BC3"/>
    <w:rsid w:val="00131D63"/>
    <w:rsid w:val="00132D02"/>
    <w:rsid w:val="00134E1A"/>
    <w:rsid w:val="001351B5"/>
    <w:rsid w:val="00135371"/>
    <w:rsid w:val="00140398"/>
    <w:rsid w:val="00141777"/>
    <w:rsid w:val="001419D9"/>
    <w:rsid w:val="00143595"/>
    <w:rsid w:val="00147DFC"/>
    <w:rsid w:val="00151387"/>
    <w:rsid w:val="00151B68"/>
    <w:rsid w:val="00152C7A"/>
    <w:rsid w:val="00154093"/>
    <w:rsid w:val="00154200"/>
    <w:rsid w:val="00154E58"/>
    <w:rsid w:val="00163CB7"/>
    <w:rsid w:val="0016686B"/>
    <w:rsid w:val="00167DA8"/>
    <w:rsid w:val="00171177"/>
    <w:rsid w:val="00171E09"/>
    <w:rsid w:val="00172B88"/>
    <w:rsid w:val="001774C9"/>
    <w:rsid w:val="00182104"/>
    <w:rsid w:val="00184FC5"/>
    <w:rsid w:val="00194621"/>
    <w:rsid w:val="0019761A"/>
    <w:rsid w:val="001A1629"/>
    <w:rsid w:val="001A1720"/>
    <w:rsid w:val="001A2C2D"/>
    <w:rsid w:val="001A412D"/>
    <w:rsid w:val="001A41A7"/>
    <w:rsid w:val="001B23ED"/>
    <w:rsid w:val="001B5464"/>
    <w:rsid w:val="001B5F6D"/>
    <w:rsid w:val="001B6AC7"/>
    <w:rsid w:val="001B73A7"/>
    <w:rsid w:val="001C00CB"/>
    <w:rsid w:val="001C3DE0"/>
    <w:rsid w:val="001C7E1C"/>
    <w:rsid w:val="001D024F"/>
    <w:rsid w:val="001D0A15"/>
    <w:rsid w:val="001D1958"/>
    <w:rsid w:val="001D41A8"/>
    <w:rsid w:val="001D43FF"/>
    <w:rsid w:val="001D5572"/>
    <w:rsid w:val="001E05CE"/>
    <w:rsid w:val="001E0B46"/>
    <w:rsid w:val="001E15D1"/>
    <w:rsid w:val="001E217D"/>
    <w:rsid w:val="001E43C7"/>
    <w:rsid w:val="001E7926"/>
    <w:rsid w:val="001F1427"/>
    <w:rsid w:val="001F3C27"/>
    <w:rsid w:val="001F3EED"/>
    <w:rsid w:val="001F4548"/>
    <w:rsid w:val="001F455A"/>
    <w:rsid w:val="001F4DDB"/>
    <w:rsid w:val="001F5A02"/>
    <w:rsid w:val="001F7380"/>
    <w:rsid w:val="002018AF"/>
    <w:rsid w:val="00201C24"/>
    <w:rsid w:val="002048EA"/>
    <w:rsid w:val="00206909"/>
    <w:rsid w:val="0020770C"/>
    <w:rsid w:val="00207E78"/>
    <w:rsid w:val="002103AA"/>
    <w:rsid w:val="002120F6"/>
    <w:rsid w:val="00215215"/>
    <w:rsid w:val="00222F67"/>
    <w:rsid w:val="00224690"/>
    <w:rsid w:val="002257A6"/>
    <w:rsid w:val="00225942"/>
    <w:rsid w:val="002279BD"/>
    <w:rsid w:val="002326A4"/>
    <w:rsid w:val="00232873"/>
    <w:rsid w:val="00232D89"/>
    <w:rsid w:val="0023326C"/>
    <w:rsid w:val="002353A4"/>
    <w:rsid w:val="0023763B"/>
    <w:rsid w:val="00241C02"/>
    <w:rsid w:val="00242175"/>
    <w:rsid w:val="00242D20"/>
    <w:rsid w:val="002504C9"/>
    <w:rsid w:val="002512E3"/>
    <w:rsid w:val="00251E83"/>
    <w:rsid w:val="00252389"/>
    <w:rsid w:val="002554AB"/>
    <w:rsid w:val="0025594B"/>
    <w:rsid w:val="00255B7B"/>
    <w:rsid w:val="00260505"/>
    <w:rsid w:val="00261CBD"/>
    <w:rsid w:val="00261E31"/>
    <w:rsid w:val="00262E8D"/>
    <w:rsid w:val="0026768A"/>
    <w:rsid w:val="00271EC0"/>
    <w:rsid w:val="00275B59"/>
    <w:rsid w:val="002764EE"/>
    <w:rsid w:val="00280532"/>
    <w:rsid w:val="00280648"/>
    <w:rsid w:val="00280684"/>
    <w:rsid w:val="002863CD"/>
    <w:rsid w:val="00290CD5"/>
    <w:rsid w:val="002929D3"/>
    <w:rsid w:val="00292E0F"/>
    <w:rsid w:val="00295931"/>
    <w:rsid w:val="00295D49"/>
    <w:rsid w:val="002A0595"/>
    <w:rsid w:val="002A0732"/>
    <w:rsid w:val="002A1B75"/>
    <w:rsid w:val="002A2795"/>
    <w:rsid w:val="002A7265"/>
    <w:rsid w:val="002A7BA9"/>
    <w:rsid w:val="002B359C"/>
    <w:rsid w:val="002B37EF"/>
    <w:rsid w:val="002B5B04"/>
    <w:rsid w:val="002B6010"/>
    <w:rsid w:val="002C0E1F"/>
    <w:rsid w:val="002C3CA6"/>
    <w:rsid w:val="002C3D0B"/>
    <w:rsid w:val="002C5099"/>
    <w:rsid w:val="002C6208"/>
    <w:rsid w:val="002C6323"/>
    <w:rsid w:val="002C697D"/>
    <w:rsid w:val="002C7D8F"/>
    <w:rsid w:val="002D1C09"/>
    <w:rsid w:val="002D2607"/>
    <w:rsid w:val="002D2D8F"/>
    <w:rsid w:val="002D4004"/>
    <w:rsid w:val="002D70EC"/>
    <w:rsid w:val="002E39E4"/>
    <w:rsid w:val="002F1A6E"/>
    <w:rsid w:val="002F2618"/>
    <w:rsid w:val="002F3B39"/>
    <w:rsid w:val="002F5141"/>
    <w:rsid w:val="002F649E"/>
    <w:rsid w:val="002F69B0"/>
    <w:rsid w:val="00300432"/>
    <w:rsid w:val="00301DDE"/>
    <w:rsid w:val="003032F8"/>
    <w:rsid w:val="00305D64"/>
    <w:rsid w:val="0030664A"/>
    <w:rsid w:val="00306D58"/>
    <w:rsid w:val="003101FE"/>
    <w:rsid w:val="00313016"/>
    <w:rsid w:val="00314E1E"/>
    <w:rsid w:val="00314E3D"/>
    <w:rsid w:val="003171FE"/>
    <w:rsid w:val="00317950"/>
    <w:rsid w:val="003204A7"/>
    <w:rsid w:val="00321B78"/>
    <w:rsid w:val="00323B78"/>
    <w:rsid w:val="00326F85"/>
    <w:rsid w:val="00330C33"/>
    <w:rsid w:val="0033253A"/>
    <w:rsid w:val="00335D9C"/>
    <w:rsid w:val="00337C73"/>
    <w:rsid w:val="003405A1"/>
    <w:rsid w:val="00340BE6"/>
    <w:rsid w:val="0034245E"/>
    <w:rsid w:val="00342727"/>
    <w:rsid w:val="00345F19"/>
    <w:rsid w:val="0034752C"/>
    <w:rsid w:val="00350B5A"/>
    <w:rsid w:val="00350F96"/>
    <w:rsid w:val="0035127C"/>
    <w:rsid w:val="00351AB6"/>
    <w:rsid w:val="00351B99"/>
    <w:rsid w:val="003530F9"/>
    <w:rsid w:val="00360613"/>
    <w:rsid w:val="003613A0"/>
    <w:rsid w:val="00361EF1"/>
    <w:rsid w:val="00362716"/>
    <w:rsid w:val="00364177"/>
    <w:rsid w:val="00365484"/>
    <w:rsid w:val="00365F51"/>
    <w:rsid w:val="003677A0"/>
    <w:rsid w:val="00372BEC"/>
    <w:rsid w:val="00375143"/>
    <w:rsid w:val="003754A0"/>
    <w:rsid w:val="00376F2C"/>
    <w:rsid w:val="00381989"/>
    <w:rsid w:val="00382F10"/>
    <w:rsid w:val="003848D6"/>
    <w:rsid w:val="0039032E"/>
    <w:rsid w:val="00393AC0"/>
    <w:rsid w:val="00397C0D"/>
    <w:rsid w:val="003A1B1B"/>
    <w:rsid w:val="003A59F5"/>
    <w:rsid w:val="003A5BEC"/>
    <w:rsid w:val="003A7716"/>
    <w:rsid w:val="003B06B7"/>
    <w:rsid w:val="003B2A2F"/>
    <w:rsid w:val="003B6892"/>
    <w:rsid w:val="003B7CDF"/>
    <w:rsid w:val="003C16F6"/>
    <w:rsid w:val="003C2A43"/>
    <w:rsid w:val="003C35CA"/>
    <w:rsid w:val="003D0270"/>
    <w:rsid w:val="003D0593"/>
    <w:rsid w:val="003D0DD0"/>
    <w:rsid w:val="003D552E"/>
    <w:rsid w:val="003D6570"/>
    <w:rsid w:val="003D6E98"/>
    <w:rsid w:val="003E1B17"/>
    <w:rsid w:val="003E4BA3"/>
    <w:rsid w:val="003E6987"/>
    <w:rsid w:val="003E7A5A"/>
    <w:rsid w:val="003F15DC"/>
    <w:rsid w:val="003F19DF"/>
    <w:rsid w:val="003F2451"/>
    <w:rsid w:val="003F3B57"/>
    <w:rsid w:val="003F626C"/>
    <w:rsid w:val="003F694D"/>
    <w:rsid w:val="004018BF"/>
    <w:rsid w:val="00404354"/>
    <w:rsid w:val="0040464E"/>
    <w:rsid w:val="004053C9"/>
    <w:rsid w:val="0040551E"/>
    <w:rsid w:val="004059E4"/>
    <w:rsid w:val="00407632"/>
    <w:rsid w:val="004125E4"/>
    <w:rsid w:val="00413235"/>
    <w:rsid w:val="004149AB"/>
    <w:rsid w:val="00417224"/>
    <w:rsid w:val="00422585"/>
    <w:rsid w:val="00424248"/>
    <w:rsid w:val="00426D3B"/>
    <w:rsid w:val="00430667"/>
    <w:rsid w:val="004342BE"/>
    <w:rsid w:val="00436551"/>
    <w:rsid w:val="00436E88"/>
    <w:rsid w:val="00437540"/>
    <w:rsid w:val="00437773"/>
    <w:rsid w:val="0044087B"/>
    <w:rsid w:val="00444BC0"/>
    <w:rsid w:val="00445C25"/>
    <w:rsid w:val="0045058E"/>
    <w:rsid w:val="00454678"/>
    <w:rsid w:val="00455770"/>
    <w:rsid w:val="004559F0"/>
    <w:rsid w:val="00460856"/>
    <w:rsid w:val="00460A3B"/>
    <w:rsid w:val="004624B6"/>
    <w:rsid w:val="004641E4"/>
    <w:rsid w:val="004651F3"/>
    <w:rsid w:val="0047051F"/>
    <w:rsid w:val="004756FF"/>
    <w:rsid w:val="00475B44"/>
    <w:rsid w:val="00476FD7"/>
    <w:rsid w:val="00485661"/>
    <w:rsid w:val="004864C5"/>
    <w:rsid w:val="00490243"/>
    <w:rsid w:val="00491235"/>
    <w:rsid w:val="00492ECF"/>
    <w:rsid w:val="00493B4C"/>
    <w:rsid w:val="00494202"/>
    <w:rsid w:val="00494A99"/>
    <w:rsid w:val="0049533C"/>
    <w:rsid w:val="00497851"/>
    <w:rsid w:val="004A00B9"/>
    <w:rsid w:val="004A1C4A"/>
    <w:rsid w:val="004A4B9A"/>
    <w:rsid w:val="004A4DBA"/>
    <w:rsid w:val="004A5C21"/>
    <w:rsid w:val="004B0908"/>
    <w:rsid w:val="004B14CB"/>
    <w:rsid w:val="004B4764"/>
    <w:rsid w:val="004B601A"/>
    <w:rsid w:val="004C0C82"/>
    <w:rsid w:val="004C0CAD"/>
    <w:rsid w:val="004C5455"/>
    <w:rsid w:val="004C6EDF"/>
    <w:rsid w:val="004D0C9E"/>
    <w:rsid w:val="004D7C13"/>
    <w:rsid w:val="004E0C1F"/>
    <w:rsid w:val="004E1740"/>
    <w:rsid w:val="004E2CC0"/>
    <w:rsid w:val="004E343F"/>
    <w:rsid w:val="004E4532"/>
    <w:rsid w:val="004E4D85"/>
    <w:rsid w:val="004E519F"/>
    <w:rsid w:val="004E57CF"/>
    <w:rsid w:val="004E65A4"/>
    <w:rsid w:val="004E6746"/>
    <w:rsid w:val="004F097D"/>
    <w:rsid w:val="004F7136"/>
    <w:rsid w:val="004F7BFC"/>
    <w:rsid w:val="004F7F89"/>
    <w:rsid w:val="00501F1E"/>
    <w:rsid w:val="0050325F"/>
    <w:rsid w:val="0050359B"/>
    <w:rsid w:val="005043C7"/>
    <w:rsid w:val="0050535A"/>
    <w:rsid w:val="005102AE"/>
    <w:rsid w:val="005120D5"/>
    <w:rsid w:val="00516BBD"/>
    <w:rsid w:val="00520DA3"/>
    <w:rsid w:val="00522976"/>
    <w:rsid w:val="00524674"/>
    <w:rsid w:val="00524F65"/>
    <w:rsid w:val="00526E2A"/>
    <w:rsid w:val="005308FC"/>
    <w:rsid w:val="0053146B"/>
    <w:rsid w:val="00532130"/>
    <w:rsid w:val="005322AD"/>
    <w:rsid w:val="005336A9"/>
    <w:rsid w:val="0053452A"/>
    <w:rsid w:val="00534549"/>
    <w:rsid w:val="0053500E"/>
    <w:rsid w:val="00535B29"/>
    <w:rsid w:val="00541716"/>
    <w:rsid w:val="00542CFA"/>
    <w:rsid w:val="005461EE"/>
    <w:rsid w:val="00552135"/>
    <w:rsid w:val="00553346"/>
    <w:rsid w:val="00553521"/>
    <w:rsid w:val="00554726"/>
    <w:rsid w:val="005609CF"/>
    <w:rsid w:val="005621C9"/>
    <w:rsid w:val="0056236F"/>
    <w:rsid w:val="0056360F"/>
    <w:rsid w:val="00564095"/>
    <w:rsid w:val="00566EAE"/>
    <w:rsid w:val="00570231"/>
    <w:rsid w:val="00570400"/>
    <w:rsid w:val="0057220D"/>
    <w:rsid w:val="005749AE"/>
    <w:rsid w:val="00574AAD"/>
    <w:rsid w:val="005758E9"/>
    <w:rsid w:val="005802A4"/>
    <w:rsid w:val="00581BBF"/>
    <w:rsid w:val="00581F03"/>
    <w:rsid w:val="00582855"/>
    <w:rsid w:val="00584DEB"/>
    <w:rsid w:val="0058587F"/>
    <w:rsid w:val="00593EAF"/>
    <w:rsid w:val="005940DB"/>
    <w:rsid w:val="00594E6E"/>
    <w:rsid w:val="0059733F"/>
    <w:rsid w:val="0059753A"/>
    <w:rsid w:val="005A0BAF"/>
    <w:rsid w:val="005A6236"/>
    <w:rsid w:val="005B00B1"/>
    <w:rsid w:val="005B07F6"/>
    <w:rsid w:val="005B2374"/>
    <w:rsid w:val="005B7D1D"/>
    <w:rsid w:val="005C20E6"/>
    <w:rsid w:val="005C2D93"/>
    <w:rsid w:val="005C391E"/>
    <w:rsid w:val="005C3B3E"/>
    <w:rsid w:val="005C7182"/>
    <w:rsid w:val="005D48BA"/>
    <w:rsid w:val="005D77B2"/>
    <w:rsid w:val="005E1869"/>
    <w:rsid w:val="005E1B8E"/>
    <w:rsid w:val="005E43B1"/>
    <w:rsid w:val="005E64CE"/>
    <w:rsid w:val="005E69BC"/>
    <w:rsid w:val="005E7F2C"/>
    <w:rsid w:val="005F2C4B"/>
    <w:rsid w:val="005F7495"/>
    <w:rsid w:val="00602412"/>
    <w:rsid w:val="00604E3D"/>
    <w:rsid w:val="00607BAC"/>
    <w:rsid w:val="00610086"/>
    <w:rsid w:val="00610186"/>
    <w:rsid w:val="006125F9"/>
    <w:rsid w:val="00614108"/>
    <w:rsid w:val="00614EEA"/>
    <w:rsid w:val="0061583C"/>
    <w:rsid w:val="00616270"/>
    <w:rsid w:val="00617199"/>
    <w:rsid w:val="00617469"/>
    <w:rsid w:val="00617D91"/>
    <w:rsid w:val="0062004D"/>
    <w:rsid w:val="00620671"/>
    <w:rsid w:val="0062702C"/>
    <w:rsid w:val="006304A0"/>
    <w:rsid w:val="00630CCF"/>
    <w:rsid w:val="006329E7"/>
    <w:rsid w:val="00632EDD"/>
    <w:rsid w:val="00633B81"/>
    <w:rsid w:val="00635C74"/>
    <w:rsid w:val="00635F95"/>
    <w:rsid w:val="00637D67"/>
    <w:rsid w:val="00641013"/>
    <w:rsid w:val="0064153D"/>
    <w:rsid w:val="006417A0"/>
    <w:rsid w:val="00642016"/>
    <w:rsid w:val="006438DA"/>
    <w:rsid w:val="0064599D"/>
    <w:rsid w:val="006462A5"/>
    <w:rsid w:val="006477D3"/>
    <w:rsid w:val="00650691"/>
    <w:rsid w:val="00652ED0"/>
    <w:rsid w:val="006531EF"/>
    <w:rsid w:val="00656656"/>
    <w:rsid w:val="0065679C"/>
    <w:rsid w:val="0065779A"/>
    <w:rsid w:val="006638AA"/>
    <w:rsid w:val="00664378"/>
    <w:rsid w:val="00664C71"/>
    <w:rsid w:val="00665005"/>
    <w:rsid w:val="00666970"/>
    <w:rsid w:val="0067293D"/>
    <w:rsid w:val="00673DD6"/>
    <w:rsid w:val="00674B66"/>
    <w:rsid w:val="00674D9C"/>
    <w:rsid w:val="00680F7D"/>
    <w:rsid w:val="00683113"/>
    <w:rsid w:val="00686169"/>
    <w:rsid w:val="00687D31"/>
    <w:rsid w:val="006943F1"/>
    <w:rsid w:val="00695CC1"/>
    <w:rsid w:val="00695CF5"/>
    <w:rsid w:val="006965AE"/>
    <w:rsid w:val="00697B23"/>
    <w:rsid w:val="006A1262"/>
    <w:rsid w:val="006A1AEC"/>
    <w:rsid w:val="006A28C3"/>
    <w:rsid w:val="006A2EE8"/>
    <w:rsid w:val="006A412E"/>
    <w:rsid w:val="006B22B9"/>
    <w:rsid w:val="006B28B1"/>
    <w:rsid w:val="006B2D9C"/>
    <w:rsid w:val="006B3765"/>
    <w:rsid w:val="006B3E54"/>
    <w:rsid w:val="006B3FF9"/>
    <w:rsid w:val="006B6E9C"/>
    <w:rsid w:val="006B78FC"/>
    <w:rsid w:val="006C01FF"/>
    <w:rsid w:val="006C08AE"/>
    <w:rsid w:val="006C184D"/>
    <w:rsid w:val="006D0130"/>
    <w:rsid w:val="006D3D30"/>
    <w:rsid w:val="006D551A"/>
    <w:rsid w:val="006E05F7"/>
    <w:rsid w:val="006E4A3A"/>
    <w:rsid w:val="006E54E3"/>
    <w:rsid w:val="006E7806"/>
    <w:rsid w:val="006F077A"/>
    <w:rsid w:val="006F2DB5"/>
    <w:rsid w:val="006F4C04"/>
    <w:rsid w:val="00703AF7"/>
    <w:rsid w:val="00710FD1"/>
    <w:rsid w:val="00714949"/>
    <w:rsid w:val="00714A36"/>
    <w:rsid w:val="00716738"/>
    <w:rsid w:val="00717924"/>
    <w:rsid w:val="00720F08"/>
    <w:rsid w:val="00721668"/>
    <w:rsid w:val="007265B9"/>
    <w:rsid w:val="00727AFF"/>
    <w:rsid w:val="00730D01"/>
    <w:rsid w:val="00730E39"/>
    <w:rsid w:val="00732617"/>
    <w:rsid w:val="00732CE9"/>
    <w:rsid w:val="00732E50"/>
    <w:rsid w:val="0073412B"/>
    <w:rsid w:val="007355B1"/>
    <w:rsid w:val="00735DB7"/>
    <w:rsid w:val="00736937"/>
    <w:rsid w:val="007406D1"/>
    <w:rsid w:val="00741434"/>
    <w:rsid w:val="00743354"/>
    <w:rsid w:val="0075061E"/>
    <w:rsid w:val="00750645"/>
    <w:rsid w:val="00752093"/>
    <w:rsid w:val="007540A9"/>
    <w:rsid w:val="00757555"/>
    <w:rsid w:val="0075775E"/>
    <w:rsid w:val="00761F5F"/>
    <w:rsid w:val="00763D38"/>
    <w:rsid w:val="00764060"/>
    <w:rsid w:val="007701D1"/>
    <w:rsid w:val="007716D9"/>
    <w:rsid w:val="00771EAB"/>
    <w:rsid w:val="007772D3"/>
    <w:rsid w:val="00777950"/>
    <w:rsid w:val="0078082E"/>
    <w:rsid w:val="007819E2"/>
    <w:rsid w:val="00782CBC"/>
    <w:rsid w:val="007839A3"/>
    <w:rsid w:val="00787511"/>
    <w:rsid w:val="00790628"/>
    <w:rsid w:val="00790B74"/>
    <w:rsid w:val="00790B87"/>
    <w:rsid w:val="0079445E"/>
    <w:rsid w:val="007957CA"/>
    <w:rsid w:val="0079687A"/>
    <w:rsid w:val="00797BB9"/>
    <w:rsid w:val="007A2888"/>
    <w:rsid w:val="007A2FE4"/>
    <w:rsid w:val="007A3475"/>
    <w:rsid w:val="007A4900"/>
    <w:rsid w:val="007A5262"/>
    <w:rsid w:val="007A614B"/>
    <w:rsid w:val="007A690E"/>
    <w:rsid w:val="007A7AC6"/>
    <w:rsid w:val="007B1B75"/>
    <w:rsid w:val="007B2B17"/>
    <w:rsid w:val="007C13D7"/>
    <w:rsid w:val="007C1ACD"/>
    <w:rsid w:val="007C55DE"/>
    <w:rsid w:val="007C7EF3"/>
    <w:rsid w:val="007D2A5B"/>
    <w:rsid w:val="007D4B54"/>
    <w:rsid w:val="007D51A8"/>
    <w:rsid w:val="007D737B"/>
    <w:rsid w:val="007E0166"/>
    <w:rsid w:val="007E0DC7"/>
    <w:rsid w:val="007E0F23"/>
    <w:rsid w:val="007E106C"/>
    <w:rsid w:val="007E16CC"/>
    <w:rsid w:val="007F1137"/>
    <w:rsid w:val="007F3146"/>
    <w:rsid w:val="007F56D1"/>
    <w:rsid w:val="007F57CF"/>
    <w:rsid w:val="00801D8C"/>
    <w:rsid w:val="008032E9"/>
    <w:rsid w:val="00804025"/>
    <w:rsid w:val="00805E47"/>
    <w:rsid w:val="00807318"/>
    <w:rsid w:val="008115CC"/>
    <w:rsid w:val="0081257C"/>
    <w:rsid w:val="00813EB2"/>
    <w:rsid w:val="0081480B"/>
    <w:rsid w:val="0081676B"/>
    <w:rsid w:val="00816FE5"/>
    <w:rsid w:val="00820587"/>
    <w:rsid w:val="00822422"/>
    <w:rsid w:val="00822515"/>
    <w:rsid w:val="008247D1"/>
    <w:rsid w:val="00826D92"/>
    <w:rsid w:val="00826F93"/>
    <w:rsid w:val="008272ED"/>
    <w:rsid w:val="00830147"/>
    <w:rsid w:val="00840EE9"/>
    <w:rsid w:val="00841795"/>
    <w:rsid w:val="00843AF4"/>
    <w:rsid w:val="0084694D"/>
    <w:rsid w:val="00852253"/>
    <w:rsid w:val="0085458E"/>
    <w:rsid w:val="00856000"/>
    <w:rsid w:val="00860A98"/>
    <w:rsid w:val="008623E8"/>
    <w:rsid w:val="00862A9E"/>
    <w:rsid w:val="00862BE6"/>
    <w:rsid w:val="008633E8"/>
    <w:rsid w:val="00865BBD"/>
    <w:rsid w:val="00874F97"/>
    <w:rsid w:val="008771BF"/>
    <w:rsid w:val="00877566"/>
    <w:rsid w:val="00880F7D"/>
    <w:rsid w:val="008838C8"/>
    <w:rsid w:val="00890704"/>
    <w:rsid w:val="00891347"/>
    <w:rsid w:val="0089161C"/>
    <w:rsid w:val="00893E3C"/>
    <w:rsid w:val="008953CD"/>
    <w:rsid w:val="00896BF3"/>
    <w:rsid w:val="008A4DED"/>
    <w:rsid w:val="008A6098"/>
    <w:rsid w:val="008A7637"/>
    <w:rsid w:val="008B0C70"/>
    <w:rsid w:val="008B0DA7"/>
    <w:rsid w:val="008B5C61"/>
    <w:rsid w:val="008B686B"/>
    <w:rsid w:val="008C016E"/>
    <w:rsid w:val="008C0454"/>
    <w:rsid w:val="008C3B0C"/>
    <w:rsid w:val="008D27E0"/>
    <w:rsid w:val="008D29C6"/>
    <w:rsid w:val="008D3713"/>
    <w:rsid w:val="008E0194"/>
    <w:rsid w:val="008E061C"/>
    <w:rsid w:val="008E4DD6"/>
    <w:rsid w:val="008E751A"/>
    <w:rsid w:val="008F2A42"/>
    <w:rsid w:val="008F42A7"/>
    <w:rsid w:val="00905249"/>
    <w:rsid w:val="00905800"/>
    <w:rsid w:val="00911129"/>
    <w:rsid w:val="0091437F"/>
    <w:rsid w:val="00917707"/>
    <w:rsid w:val="0092132C"/>
    <w:rsid w:val="00922392"/>
    <w:rsid w:val="0092606B"/>
    <w:rsid w:val="009316A0"/>
    <w:rsid w:val="00931AEE"/>
    <w:rsid w:val="009322CD"/>
    <w:rsid w:val="009336BD"/>
    <w:rsid w:val="00933C7A"/>
    <w:rsid w:val="00933DD6"/>
    <w:rsid w:val="00933E1B"/>
    <w:rsid w:val="0093570C"/>
    <w:rsid w:val="009371F2"/>
    <w:rsid w:val="00937E69"/>
    <w:rsid w:val="00940A68"/>
    <w:rsid w:val="00941255"/>
    <w:rsid w:val="00943CFF"/>
    <w:rsid w:val="00944D7B"/>
    <w:rsid w:val="009470F2"/>
    <w:rsid w:val="00950B16"/>
    <w:rsid w:val="00950CBF"/>
    <w:rsid w:val="009521F1"/>
    <w:rsid w:val="00955EC0"/>
    <w:rsid w:val="00956734"/>
    <w:rsid w:val="009570A3"/>
    <w:rsid w:val="0096085C"/>
    <w:rsid w:val="00961589"/>
    <w:rsid w:val="00961F1B"/>
    <w:rsid w:val="009623A9"/>
    <w:rsid w:val="00963E52"/>
    <w:rsid w:val="009652F2"/>
    <w:rsid w:val="00965EF4"/>
    <w:rsid w:val="009668B3"/>
    <w:rsid w:val="009668F0"/>
    <w:rsid w:val="00967452"/>
    <w:rsid w:val="00973041"/>
    <w:rsid w:val="009765B1"/>
    <w:rsid w:val="00976A8F"/>
    <w:rsid w:val="009816B6"/>
    <w:rsid w:val="009820B1"/>
    <w:rsid w:val="009824E5"/>
    <w:rsid w:val="00982865"/>
    <w:rsid w:val="00985B8C"/>
    <w:rsid w:val="0098796F"/>
    <w:rsid w:val="00993070"/>
    <w:rsid w:val="00994A1B"/>
    <w:rsid w:val="00995AD8"/>
    <w:rsid w:val="00995C99"/>
    <w:rsid w:val="00996DD6"/>
    <w:rsid w:val="00997FC4"/>
    <w:rsid w:val="009A0EC6"/>
    <w:rsid w:val="009A20CA"/>
    <w:rsid w:val="009A5276"/>
    <w:rsid w:val="009B16A0"/>
    <w:rsid w:val="009B2DA6"/>
    <w:rsid w:val="009B31AE"/>
    <w:rsid w:val="009B5460"/>
    <w:rsid w:val="009B54F7"/>
    <w:rsid w:val="009B7E13"/>
    <w:rsid w:val="009C27BA"/>
    <w:rsid w:val="009C3F81"/>
    <w:rsid w:val="009C5D62"/>
    <w:rsid w:val="009C76BC"/>
    <w:rsid w:val="009E241F"/>
    <w:rsid w:val="009E3581"/>
    <w:rsid w:val="009F0113"/>
    <w:rsid w:val="009F0493"/>
    <w:rsid w:val="009F4BFB"/>
    <w:rsid w:val="009F511B"/>
    <w:rsid w:val="00A01B0C"/>
    <w:rsid w:val="00A056C9"/>
    <w:rsid w:val="00A07F34"/>
    <w:rsid w:val="00A11F51"/>
    <w:rsid w:val="00A13AC0"/>
    <w:rsid w:val="00A13DC7"/>
    <w:rsid w:val="00A13F59"/>
    <w:rsid w:val="00A212B4"/>
    <w:rsid w:val="00A2232C"/>
    <w:rsid w:val="00A22891"/>
    <w:rsid w:val="00A2296F"/>
    <w:rsid w:val="00A23472"/>
    <w:rsid w:val="00A256DB"/>
    <w:rsid w:val="00A2732E"/>
    <w:rsid w:val="00A30DBB"/>
    <w:rsid w:val="00A31FA5"/>
    <w:rsid w:val="00A32093"/>
    <w:rsid w:val="00A34B90"/>
    <w:rsid w:val="00A3582C"/>
    <w:rsid w:val="00A3582F"/>
    <w:rsid w:val="00A37598"/>
    <w:rsid w:val="00A44A9F"/>
    <w:rsid w:val="00A4556E"/>
    <w:rsid w:val="00A47AC4"/>
    <w:rsid w:val="00A50AF1"/>
    <w:rsid w:val="00A5139D"/>
    <w:rsid w:val="00A530F8"/>
    <w:rsid w:val="00A55DDC"/>
    <w:rsid w:val="00A57113"/>
    <w:rsid w:val="00A571DC"/>
    <w:rsid w:val="00A60688"/>
    <w:rsid w:val="00A6223A"/>
    <w:rsid w:val="00A63206"/>
    <w:rsid w:val="00A63EB4"/>
    <w:rsid w:val="00A67E69"/>
    <w:rsid w:val="00A71345"/>
    <w:rsid w:val="00A759A5"/>
    <w:rsid w:val="00A777B8"/>
    <w:rsid w:val="00A811D5"/>
    <w:rsid w:val="00A81B55"/>
    <w:rsid w:val="00A82256"/>
    <w:rsid w:val="00A8297B"/>
    <w:rsid w:val="00A83157"/>
    <w:rsid w:val="00A854DB"/>
    <w:rsid w:val="00A93975"/>
    <w:rsid w:val="00A948B8"/>
    <w:rsid w:val="00A95225"/>
    <w:rsid w:val="00A96912"/>
    <w:rsid w:val="00AA02BE"/>
    <w:rsid w:val="00AA1E0D"/>
    <w:rsid w:val="00AA7FDB"/>
    <w:rsid w:val="00AB2AFE"/>
    <w:rsid w:val="00AB4DF6"/>
    <w:rsid w:val="00AB5C3D"/>
    <w:rsid w:val="00AB5EA5"/>
    <w:rsid w:val="00AC4869"/>
    <w:rsid w:val="00AD001A"/>
    <w:rsid w:val="00AD5B2B"/>
    <w:rsid w:val="00AD6434"/>
    <w:rsid w:val="00AD7753"/>
    <w:rsid w:val="00AD7799"/>
    <w:rsid w:val="00AE0AE1"/>
    <w:rsid w:val="00AE15A3"/>
    <w:rsid w:val="00AE1EF1"/>
    <w:rsid w:val="00AE4AD5"/>
    <w:rsid w:val="00AE6D24"/>
    <w:rsid w:val="00AF0F10"/>
    <w:rsid w:val="00AF19F5"/>
    <w:rsid w:val="00AF2422"/>
    <w:rsid w:val="00AF69BE"/>
    <w:rsid w:val="00AF70F7"/>
    <w:rsid w:val="00AF7C21"/>
    <w:rsid w:val="00B00B1E"/>
    <w:rsid w:val="00B02EB8"/>
    <w:rsid w:val="00B04755"/>
    <w:rsid w:val="00B04833"/>
    <w:rsid w:val="00B107D9"/>
    <w:rsid w:val="00B11EC0"/>
    <w:rsid w:val="00B12B0B"/>
    <w:rsid w:val="00B131BD"/>
    <w:rsid w:val="00B14A5D"/>
    <w:rsid w:val="00B1634E"/>
    <w:rsid w:val="00B22164"/>
    <w:rsid w:val="00B22354"/>
    <w:rsid w:val="00B227A2"/>
    <w:rsid w:val="00B23D46"/>
    <w:rsid w:val="00B24529"/>
    <w:rsid w:val="00B2593B"/>
    <w:rsid w:val="00B25C84"/>
    <w:rsid w:val="00B308D8"/>
    <w:rsid w:val="00B31073"/>
    <w:rsid w:val="00B32516"/>
    <w:rsid w:val="00B328F3"/>
    <w:rsid w:val="00B3290D"/>
    <w:rsid w:val="00B33A0E"/>
    <w:rsid w:val="00B3423E"/>
    <w:rsid w:val="00B366D0"/>
    <w:rsid w:val="00B40A2F"/>
    <w:rsid w:val="00B4334B"/>
    <w:rsid w:val="00B446FB"/>
    <w:rsid w:val="00B50568"/>
    <w:rsid w:val="00B50DA4"/>
    <w:rsid w:val="00B57E0E"/>
    <w:rsid w:val="00B612FA"/>
    <w:rsid w:val="00B62859"/>
    <w:rsid w:val="00B632B1"/>
    <w:rsid w:val="00B664A5"/>
    <w:rsid w:val="00B70B62"/>
    <w:rsid w:val="00B74B76"/>
    <w:rsid w:val="00B779C7"/>
    <w:rsid w:val="00B77A2B"/>
    <w:rsid w:val="00B80BFA"/>
    <w:rsid w:val="00B850F1"/>
    <w:rsid w:val="00B871A3"/>
    <w:rsid w:val="00B8751F"/>
    <w:rsid w:val="00B91776"/>
    <w:rsid w:val="00B92DDF"/>
    <w:rsid w:val="00B94847"/>
    <w:rsid w:val="00B94A31"/>
    <w:rsid w:val="00B94F74"/>
    <w:rsid w:val="00B96F76"/>
    <w:rsid w:val="00BA0A57"/>
    <w:rsid w:val="00BA0B6B"/>
    <w:rsid w:val="00BA19AD"/>
    <w:rsid w:val="00BA1DA6"/>
    <w:rsid w:val="00BA3600"/>
    <w:rsid w:val="00BB16B0"/>
    <w:rsid w:val="00BB22F9"/>
    <w:rsid w:val="00BB237D"/>
    <w:rsid w:val="00BC3F1B"/>
    <w:rsid w:val="00BC57B7"/>
    <w:rsid w:val="00BC7AD2"/>
    <w:rsid w:val="00BD0281"/>
    <w:rsid w:val="00BD06BB"/>
    <w:rsid w:val="00BD513B"/>
    <w:rsid w:val="00BD5DFB"/>
    <w:rsid w:val="00BE10F7"/>
    <w:rsid w:val="00BE1C3F"/>
    <w:rsid w:val="00BE2353"/>
    <w:rsid w:val="00BE251A"/>
    <w:rsid w:val="00BE5464"/>
    <w:rsid w:val="00BE773D"/>
    <w:rsid w:val="00BE7754"/>
    <w:rsid w:val="00BE7F08"/>
    <w:rsid w:val="00BF110E"/>
    <w:rsid w:val="00BF11A4"/>
    <w:rsid w:val="00BF11AD"/>
    <w:rsid w:val="00BF1628"/>
    <w:rsid w:val="00BF3655"/>
    <w:rsid w:val="00BF4722"/>
    <w:rsid w:val="00BF69CF"/>
    <w:rsid w:val="00BF6E5E"/>
    <w:rsid w:val="00BF793F"/>
    <w:rsid w:val="00C00526"/>
    <w:rsid w:val="00C04D7C"/>
    <w:rsid w:val="00C12519"/>
    <w:rsid w:val="00C1339B"/>
    <w:rsid w:val="00C155AE"/>
    <w:rsid w:val="00C16295"/>
    <w:rsid w:val="00C17CB8"/>
    <w:rsid w:val="00C228C3"/>
    <w:rsid w:val="00C231E7"/>
    <w:rsid w:val="00C26754"/>
    <w:rsid w:val="00C26E48"/>
    <w:rsid w:val="00C30020"/>
    <w:rsid w:val="00C344CC"/>
    <w:rsid w:val="00C35833"/>
    <w:rsid w:val="00C36B0F"/>
    <w:rsid w:val="00C36E3F"/>
    <w:rsid w:val="00C41428"/>
    <w:rsid w:val="00C43DDC"/>
    <w:rsid w:val="00C45A55"/>
    <w:rsid w:val="00C45DDC"/>
    <w:rsid w:val="00C50B6A"/>
    <w:rsid w:val="00C511EA"/>
    <w:rsid w:val="00C60DE3"/>
    <w:rsid w:val="00C62595"/>
    <w:rsid w:val="00C67A5C"/>
    <w:rsid w:val="00C7490D"/>
    <w:rsid w:val="00C80235"/>
    <w:rsid w:val="00C84670"/>
    <w:rsid w:val="00C848D7"/>
    <w:rsid w:val="00C8579B"/>
    <w:rsid w:val="00C870E0"/>
    <w:rsid w:val="00C910B9"/>
    <w:rsid w:val="00C9123F"/>
    <w:rsid w:val="00C921C1"/>
    <w:rsid w:val="00C93010"/>
    <w:rsid w:val="00C935FF"/>
    <w:rsid w:val="00C940AB"/>
    <w:rsid w:val="00C94457"/>
    <w:rsid w:val="00CA2687"/>
    <w:rsid w:val="00CA329C"/>
    <w:rsid w:val="00CA5298"/>
    <w:rsid w:val="00CA5814"/>
    <w:rsid w:val="00CA5A61"/>
    <w:rsid w:val="00CB29FF"/>
    <w:rsid w:val="00CB2EC4"/>
    <w:rsid w:val="00CB5A4C"/>
    <w:rsid w:val="00CB5BDF"/>
    <w:rsid w:val="00CB6CD2"/>
    <w:rsid w:val="00CC0CEA"/>
    <w:rsid w:val="00CC0FCA"/>
    <w:rsid w:val="00CC3588"/>
    <w:rsid w:val="00CC56D8"/>
    <w:rsid w:val="00CC5792"/>
    <w:rsid w:val="00CC5C87"/>
    <w:rsid w:val="00CC67CE"/>
    <w:rsid w:val="00CD0D47"/>
    <w:rsid w:val="00CD22AB"/>
    <w:rsid w:val="00CD2958"/>
    <w:rsid w:val="00CD4647"/>
    <w:rsid w:val="00CD557E"/>
    <w:rsid w:val="00CD56D1"/>
    <w:rsid w:val="00CD6333"/>
    <w:rsid w:val="00CD6FB2"/>
    <w:rsid w:val="00CE070C"/>
    <w:rsid w:val="00CE217D"/>
    <w:rsid w:val="00CE4E63"/>
    <w:rsid w:val="00CE6FF2"/>
    <w:rsid w:val="00CF0B54"/>
    <w:rsid w:val="00CF196E"/>
    <w:rsid w:val="00CF317C"/>
    <w:rsid w:val="00CF517A"/>
    <w:rsid w:val="00CF5C59"/>
    <w:rsid w:val="00CF5E47"/>
    <w:rsid w:val="00CF7149"/>
    <w:rsid w:val="00D037B2"/>
    <w:rsid w:val="00D1306F"/>
    <w:rsid w:val="00D21A33"/>
    <w:rsid w:val="00D25950"/>
    <w:rsid w:val="00D260B8"/>
    <w:rsid w:val="00D2753F"/>
    <w:rsid w:val="00D32868"/>
    <w:rsid w:val="00D35DFC"/>
    <w:rsid w:val="00D377CB"/>
    <w:rsid w:val="00D4465D"/>
    <w:rsid w:val="00D5289D"/>
    <w:rsid w:val="00D552D4"/>
    <w:rsid w:val="00D62FDA"/>
    <w:rsid w:val="00D62FDB"/>
    <w:rsid w:val="00D631F2"/>
    <w:rsid w:val="00D66AD4"/>
    <w:rsid w:val="00D703A8"/>
    <w:rsid w:val="00D7054F"/>
    <w:rsid w:val="00D7154D"/>
    <w:rsid w:val="00D743AC"/>
    <w:rsid w:val="00D746F4"/>
    <w:rsid w:val="00D7581F"/>
    <w:rsid w:val="00D76E2C"/>
    <w:rsid w:val="00D7705D"/>
    <w:rsid w:val="00D7711F"/>
    <w:rsid w:val="00D80731"/>
    <w:rsid w:val="00D8287F"/>
    <w:rsid w:val="00D8310D"/>
    <w:rsid w:val="00D836F3"/>
    <w:rsid w:val="00D847D7"/>
    <w:rsid w:val="00D84A28"/>
    <w:rsid w:val="00D84AFC"/>
    <w:rsid w:val="00D85D6E"/>
    <w:rsid w:val="00D87F2B"/>
    <w:rsid w:val="00D90B99"/>
    <w:rsid w:val="00D90E85"/>
    <w:rsid w:val="00D93628"/>
    <w:rsid w:val="00D95588"/>
    <w:rsid w:val="00D95618"/>
    <w:rsid w:val="00D97D1B"/>
    <w:rsid w:val="00DA034A"/>
    <w:rsid w:val="00DA2323"/>
    <w:rsid w:val="00DA2645"/>
    <w:rsid w:val="00DA2862"/>
    <w:rsid w:val="00DA3871"/>
    <w:rsid w:val="00DA55BE"/>
    <w:rsid w:val="00DA6D10"/>
    <w:rsid w:val="00DA7CA2"/>
    <w:rsid w:val="00DB1D04"/>
    <w:rsid w:val="00DB1F0C"/>
    <w:rsid w:val="00DB23FA"/>
    <w:rsid w:val="00DB35B3"/>
    <w:rsid w:val="00DB3AF7"/>
    <w:rsid w:val="00DB4958"/>
    <w:rsid w:val="00DC03DE"/>
    <w:rsid w:val="00DC6B8C"/>
    <w:rsid w:val="00DD0BE2"/>
    <w:rsid w:val="00DD274D"/>
    <w:rsid w:val="00DD28FF"/>
    <w:rsid w:val="00DD4392"/>
    <w:rsid w:val="00DD75D4"/>
    <w:rsid w:val="00DE5AE0"/>
    <w:rsid w:val="00DF15D1"/>
    <w:rsid w:val="00DF1D0E"/>
    <w:rsid w:val="00DF3F8C"/>
    <w:rsid w:val="00DF62FE"/>
    <w:rsid w:val="00E01119"/>
    <w:rsid w:val="00E054FF"/>
    <w:rsid w:val="00E07B04"/>
    <w:rsid w:val="00E10905"/>
    <w:rsid w:val="00E1130A"/>
    <w:rsid w:val="00E149A9"/>
    <w:rsid w:val="00E14F61"/>
    <w:rsid w:val="00E1539D"/>
    <w:rsid w:val="00E16EB9"/>
    <w:rsid w:val="00E20905"/>
    <w:rsid w:val="00E2182E"/>
    <w:rsid w:val="00E22C14"/>
    <w:rsid w:val="00E26035"/>
    <w:rsid w:val="00E26545"/>
    <w:rsid w:val="00E26DC2"/>
    <w:rsid w:val="00E303C6"/>
    <w:rsid w:val="00E321A1"/>
    <w:rsid w:val="00E32473"/>
    <w:rsid w:val="00E331E1"/>
    <w:rsid w:val="00E33807"/>
    <w:rsid w:val="00E34D09"/>
    <w:rsid w:val="00E43938"/>
    <w:rsid w:val="00E44D26"/>
    <w:rsid w:val="00E46203"/>
    <w:rsid w:val="00E51FB4"/>
    <w:rsid w:val="00E5344D"/>
    <w:rsid w:val="00E541BE"/>
    <w:rsid w:val="00E606F9"/>
    <w:rsid w:val="00E63072"/>
    <w:rsid w:val="00E63471"/>
    <w:rsid w:val="00E6444A"/>
    <w:rsid w:val="00E64C69"/>
    <w:rsid w:val="00E64EBA"/>
    <w:rsid w:val="00E65BC6"/>
    <w:rsid w:val="00E6629A"/>
    <w:rsid w:val="00E6731F"/>
    <w:rsid w:val="00E70C02"/>
    <w:rsid w:val="00E73A1C"/>
    <w:rsid w:val="00E7471C"/>
    <w:rsid w:val="00E765A2"/>
    <w:rsid w:val="00E80CC7"/>
    <w:rsid w:val="00E839B8"/>
    <w:rsid w:val="00E844FE"/>
    <w:rsid w:val="00E853D8"/>
    <w:rsid w:val="00E86ACE"/>
    <w:rsid w:val="00E90209"/>
    <w:rsid w:val="00E920EB"/>
    <w:rsid w:val="00E9263E"/>
    <w:rsid w:val="00E932F0"/>
    <w:rsid w:val="00E961E2"/>
    <w:rsid w:val="00EA0202"/>
    <w:rsid w:val="00EA04A4"/>
    <w:rsid w:val="00EA13DE"/>
    <w:rsid w:val="00EA229E"/>
    <w:rsid w:val="00EA37CD"/>
    <w:rsid w:val="00EA567E"/>
    <w:rsid w:val="00EA5EEB"/>
    <w:rsid w:val="00EA7A05"/>
    <w:rsid w:val="00EC0854"/>
    <w:rsid w:val="00EC38A9"/>
    <w:rsid w:val="00EC5B75"/>
    <w:rsid w:val="00ED0881"/>
    <w:rsid w:val="00ED1E7C"/>
    <w:rsid w:val="00ED4A14"/>
    <w:rsid w:val="00EE02B4"/>
    <w:rsid w:val="00EE0B8F"/>
    <w:rsid w:val="00EE32A4"/>
    <w:rsid w:val="00EE49F2"/>
    <w:rsid w:val="00EE538A"/>
    <w:rsid w:val="00EE54E8"/>
    <w:rsid w:val="00EF1178"/>
    <w:rsid w:val="00EF124B"/>
    <w:rsid w:val="00EF194C"/>
    <w:rsid w:val="00EF1D8B"/>
    <w:rsid w:val="00EF408D"/>
    <w:rsid w:val="00EF53D7"/>
    <w:rsid w:val="00EF56FC"/>
    <w:rsid w:val="00EF67C8"/>
    <w:rsid w:val="00EF79FA"/>
    <w:rsid w:val="00F01477"/>
    <w:rsid w:val="00F02AA2"/>
    <w:rsid w:val="00F04709"/>
    <w:rsid w:val="00F04CA8"/>
    <w:rsid w:val="00F06998"/>
    <w:rsid w:val="00F075E7"/>
    <w:rsid w:val="00F10E0F"/>
    <w:rsid w:val="00F12D2D"/>
    <w:rsid w:val="00F13C0D"/>
    <w:rsid w:val="00F143F2"/>
    <w:rsid w:val="00F14567"/>
    <w:rsid w:val="00F15ACC"/>
    <w:rsid w:val="00F206D6"/>
    <w:rsid w:val="00F20DD7"/>
    <w:rsid w:val="00F21B37"/>
    <w:rsid w:val="00F21FBA"/>
    <w:rsid w:val="00F250D7"/>
    <w:rsid w:val="00F25419"/>
    <w:rsid w:val="00F254EA"/>
    <w:rsid w:val="00F278BE"/>
    <w:rsid w:val="00F31013"/>
    <w:rsid w:val="00F326C9"/>
    <w:rsid w:val="00F32780"/>
    <w:rsid w:val="00F33E6E"/>
    <w:rsid w:val="00F35167"/>
    <w:rsid w:val="00F35F60"/>
    <w:rsid w:val="00F40D04"/>
    <w:rsid w:val="00F4187E"/>
    <w:rsid w:val="00F42D66"/>
    <w:rsid w:val="00F45493"/>
    <w:rsid w:val="00F476ED"/>
    <w:rsid w:val="00F51CC2"/>
    <w:rsid w:val="00F5261D"/>
    <w:rsid w:val="00F52819"/>
    <w:rsid w:val="00F543FF"/>
    <w:rsid w:val="00F573EE"/>
    <w:rsid w:val="00F576D8"/>
    <w:rsid w:val="00F63C01"/>
    <w:rsid w:val="00F63D36"/>
    <w:rsid w:val="00F7003C"/>
    <w:rsid w:val="00F70F27"/>
    <w:rsid w:val="00F72093"/>
    <w:rsid w:val="00F77EBC"/>
    <w:rsid w:val="00F80051"/>
    <w:rsid w:val="00F8473B"/>
    <w:rsid w:val="00F854F5"/>
    <w:rsid w:val="00F86DA0"/>
    <w:rsid w:val="00F8746D"/>
    <w:rsid w:val="00F87CA1"/>
    <w:rsid w:val="00F9092D"/>
    <w:rsid w:val="00F90F4E"/>
    <w:rsid w:val="00F941C1"/>
    <w:rsid w:val="00F956AB"/>
    <w:rsid w:val="00F967C3"/>
    <w:rsid w:val="00FA07CC"/>
    <w:rsid w:val="00FA0DFE"/>
    <w:rsid w:val="00FA2E2E"/>
    <w:rsid w:val="00FA4AAD"/>
    <w:rsid w:val="00FA588A"/>
    <w:rsid w:val="00FA5DF5"/>
    <w:rsid w:val="00FB003A"/>
    <w:rsid w:val="00FB0381"/>
    <w:rsid w:val="00FB0FE8"/>
    <w:rsid w:val="00FB256D"/>
    <w:rsid w:val="00FB272D"/>
    <w:rsid w:val="00FB2BF7"/>
    <w:rsid w:val="00FB3B7B"/>
    <w:rsid w:val="00FB4449"/>
    <w:rsid w:val="00FB59DF"/>
    <w:rsid w:val="00FC16CF"/>
    <w:rsid w:val="00FC2147"/>
    <w:rsid w:val="00FD1154"/>
    <w:rsid w:val="00FD36CF"/>
    <w:rsid w:val="00FD446C"/>
    <w:rsid w:val="00FE0EF2"/>
    <w:rsid w:val="00FE111F"/>
    <w:rsid w:val="00FE44C3"/>
    <w:rsid w:val="00FF0AA3"/>
    <w:rsid w:val="00FF2B01"/>
    <w:rsid w:val="00FF4F93"/>
    <w:rsid w:val="00FF6926"/>
    <w:rsid w:val="00FF7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09BA35"/>
  <w15:chartTrackingRefBased/>
  <w15:docId w15:val="{08ED7826-79FF-4523-B76E-9E3E87DD9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D7753"/>
    <w:pPr>
      <w:spacing w:before="120" w:after="120"/>
    </w:pPr>
    <w:rPr>
      <w:szCs w:val="22"/>
      <w:lang w:val="vi-V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71177"/>
    <w:pPr>
      <w:keepNext/>
      <w:keepLines/>
      <w:shd w:val="clear" w:color="auto" w:fill="D9D9D9"/>
      <w:spacing w:before="240"/>
      <w:ind w:right="-76"/>
      <w:outlineLvl w:val="0"/>
    </w:pPr>
    <w:rPr>
      <w:rFonts w:ascii="Times New Roman" w:eastAsia="Times New Roman" w:hAnsi="Times New Roman"/>
      <w:b/>
      <w:bCs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40DB"/>
    <w:pPr>
      <w:keepNext/>
      <w:keepLines/>
      <w:spacing w:before="200" w:after="0"/>
      <w:outlineLvl w:val="1"/>
    </w:pPr>
    <w:rPr>
      <w:rFonts w:ascii="Times New Roman" w:eastAsia="Times New Roman" w:hAnsi="Times New Roman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773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528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70F7"/>
    <w:pPr>
      <w:spacing w:before="240" w:after="60"/>
      <w:outlineLvl w:val="6"/>
    </w:pPr>
    <w:rPr>
      <w:rFonts w:ascii="Calibri" w:eastAsia="Times New Roman" w:hAnsi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1177"/>
    <w:rPr>
      <w:rFonts w:ascii="Times New Roman" w:eastAsia="Times New Roman" w:hAnsi="Times New Roman"/>
      <w:b/>
      <w:bCs/>
      <w:sz w:val="28"/>
      <w:szCs w:val="28"/>
      <w:shd w:val="clear" w:color="auto" w:fill="D9D9D9"/>
    </w:rPr>
  </w:style>
  <w:style w:type="paragraph" w:styleId="ListParagraph">
    <w:name w:val="List Paragraph"/>
    <w:basedOn w:val="Normal"/>
    <w:next w:val="Normal"/>
    <w:link w:val="ListParagraphChar"/>
    <w:uiPriority w:val="34"/>
    <w:qFormat/>
    <w:rsid w:val="005940DB"/>
    <w:pPr>
      <w:numPr>
        <w:numId w:val="1"/>
      </w:numPr>
      <w:spacing w:after="6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940DB"/>
    <w:rPr>
      <w:rFonts w:ascii="Times New Roman" w:eastAsia="Times New Roman" w:hAnsi="Times New Roman" w:cs="Times New Roman"/>
      <w:b/>
      <w:bCs/>
      <w:color w:val="4F81BD"/>
      <w:sz w:val="26"/>
      <w:szCs w:val="26"/>
    </w:rPr>
  </w:style>
  <w:style w:type="paragraph" w:customStyle="1" w:styleId="DSYeuCau">
    <w:name w:val="DS_YeuCau"/>
    <w:basedOn w:val="Normal"/>
    <w:next w:val="Normal"/>
    <w:link w:val="DSYeuCauChar"/>
    <w:autoRedefine/>
    <w:qFormat/>
    <w:rsid w:val="00FB0FE8"/>
    <w:pPr>
      <w:numPr>
        <w:numId w:val="2"/>
      </w:numPr>
      <w:spacing w:after="60"/>
    </w:pPr>
    <w:rPr>
      <w:lang w:val="en-US"/>
    </w:rPr>
  </w:style>
  <w:style w:type="paragraph" w:customStyle="1" w:styleId="PB0">
    <w:name w:val="PB0"/>
    <w:basedOn w:val="Normal"/>
    <w:link w:val="PB0Char"/>
    <w:autoRedefine/>
    <w:qFormat/>
    <w:rsid w:val="00FF6926"/>
    <w:pPr>
      <w:spacing w:after="60"/>
      <w:ind w:left="284"/>
      <w:jc w:val="both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5940DB"/>
    <w:rPr>
      <w:szCs w:val="22"/>
      <w:lang w:val="vi-VN"/>
    </w:rPr>
  </w:style>
  <w:style w:type="character" w:customStyle="1" w:styleId="DSYeuCauChar">
    <w:name w:val="DS_YeuCau Char"/>
    <w:basedOn w:val="ListParagraphChar"/>
    <w:link w:val="DSYeuCau"/>
    <w:rsid w:val="005940DB"/>
    <w:rPr>
      <w:szCs w:val="22"/>
      <w:lang w:val="vi-VN"/>
    </w:rPr>
  </w:style>
  <w:style w:type="paragraph" w:customStyle="1" w:styleId="PB1">
    <w:name w:val="PB1"/>
    <w:basedOn w:val="ListParagraph"/>
    <w:link w:val="PB1Char"/>
    <w:autoRedefine/>
    <w:qFormat/>
    <w:rsid w:val="00697B23"/>
    <w:pPr>
      <w:ind w:left="426" w:hanging="283"/>
      <w:jc w:val="both"/>
    </w:pPr>
  </w:style>
  <w:style w:type="character" w:customStyle="1" w:styleId="PB0Char">
    <w:name w:val="PB0 Char"/>
    <w:basedOn w:val="DefaultParagraphFont"/>
    <w:link w:val="PB0"/>
    <w:rsid w:val="00FF6926"/>
  </w:style>
  <w:style w:type="paragraph" w:styleId="TOCHeading">
    <w:name w:val="TOC Heading"/>
    <w:basedOn w:val="Heading1"/>
    <w:next w:val="Normal"/>
    <w:uiPriority w:val="39"/>
    <w:unhideWhenUsed/>
    <w:qFormat/>
    <w:rsid w:val="002F3B39"/>
    <w:pPr>
      <w:spacing w:before="480"/>
      <w:outlineLvl w:val="9"/>
    </w:pPr>
  </w:style>
  <w:style w:type="character" w:customStyle="1" w:styleId="PB1Char">
    <w:name w:val="PB1 Char"/>
    <w:basedOn w:val="ListParagraphChar"/>
    <w:link w:val="PB1"/>
    <w:rsid w:val="00697B23"/>
    <w:rPr>
      <w:szCs w:val="22"/>
      <w:lang w:val="vi-VN"/>
    </w:rPr>
  </w:style>
  <w:style w:type="paragraph" w:styleId="TOC1">
    <w:name w:val="toc 1"/>
    <w:basedOn w:val="Normal"/>
    <w:next w:val="Normal"/>
    <w:autoRedefine/>
    <w:uiPriority w:val="39"/>
    <w:unhideWhenUsed/>
    <w:rsid w:val="002F3B3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F3B3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F3B3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3B39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3B3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C43DD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PB2">
    <w:name w:val="PB2"/>
    <w:basedOn w:val="PB1"/>
    <w:link w:val="PB2Char"/>
    <w:autoRedefine/>
    <w:qFormat/>
    <w:rsid w:val="00697B23"/>
    <w:pPr>
      <w:numPr>
        <w:ilvl w:val="1"/>
      </w:numPr>
      <w:ind w:left="851" w:hanging="306"/>
    </w:pPr>
  </w:style>
  <w:style w:type="paragraph" w:customStyle="1" w:styleId="PTble">
    <w:name w:val="PTble"/>
    <w:basedOn w:val="Normal"/>
    <w:link w:val="PTbleChar"/>
    <w:qFormat/>
    <w:rsid w:val="00922392"/>
    <w:pPr>
      <w:spacing w:after="0"/>
    </w:pPr>
    <w:rPr>
      <w:lang w:val="en-US"/>
    </w:rPr>
  </w:style>
  <w:style w:type="character" w:customStyle="1" w:styleId="PB2Char">
    <w:name w:val="PB2 Char"/>
    <w:basedOn w:val="PB1Char"/>
    <w:link w:val="PB2"/>
    <w:rsid w:val="00697B23"/>
    <w:rPr>
      <w:szCs w:val="22"/>
      <w:lang w:val="vi-VN"/>
    </w:rPr>
  </w:style>
  <w:style w:type="paragraph" w:styleId="CommentText">
    <w:name w:val="annotation text"/>
    <w:basedOn w:val="Normal"/>
    <w:link w:val="CommentTextChar"/>
    <w:semiHidden/>
    <w:rsid w:val="005E64CE"/>
    <w:pPr>
      <w:spacing w:after="0" w:line="360" w:lineRule="auto"/>
      <w:ind w:left="547"/>
    </w:pPr>
    <w:rPr>
      <w:rFonts w:ascii="Tahoma" w:eastAsia="MS Mincho" w:hAnsi="Tahoma"/>
      <w:szCs w:val="20"/>
      <w:lang w:val="en-US"/>
    </w:rPr>
  </w:style>
  <w:style w:type="character" w:customStyle="1" w:styleId="PTbleChar">
    <w:name w:val="PTble Char"/>
    <w:basedOn w:val="DefaultParagraphFont"/>
    <w:link w:val="PTble"/>
    <w:rsid w:val="00922392"/>
    <w:rPr>
      <w:szCs w:val="22"/>
      <w:lang w:val="en-US" w:eastAsia="en-US"/>
    </w:rPr>
  </w:style>
  <w:style w:type="character" w:customStyle="1" w:styleId="CommentTextChar">
    <w:name w:val="Comment Text Char"/>
    <w:basedOn w:val="DefaultParagraphFont"/>
    <w:link w:val="CommentText"/>
    <w:semiHidden/>
    <w:rsid w:val="005E64CE"/>
    <w:rPr>
      <w:rFonts w:ascii="Tahoma" w:eastAsia="MS Mincho" w:hAnsi="Tahoma"/>
      <w:lang w:val="en-US" w:eastAsia="en-US"/>
    </w:rPr>
  </w:style>
  <w:style w:type="paragraph" w:styleId="Footer">
    <w:name w:val="footer"/>
    <w:basedOn w:val="Normal"/>
    <w:link w:val="FooterChar"/>
    <w:uiPriority w:val="99"/>
    <w:rsid w:val="005E64CE"/>
    <w:pPr>
      <w:tabs>
        <w:tab w:val="center" w:pos="4320"/>
        <w:tab w:val="right" w:pos="8640"/>
      </w:tabs>
      <w:spacing w:after="0" w:line="360" w:lineRule="auto"/>
      <w:ind w:left="547"/>
    </w:pPr>
    <w:rPr>
      <w:rFonts w:ascii="Tahoma" w:eastAsia="MS Mincho" w:hAnsi="Tahoma"/>
      <w:szCs w:val="20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5E64CE"/>
    <w:rPr>
      <w:rFonts w:ascii="Tahoma" w:eastAsia="MS Mincho" w:hAnsi="Tahoma"/>
      <w:lang w:val="en-US" w:eastAsia="en-US"/>
    </w:rPr>
  </w:style>
  <w:style w:type="paragraph" w:customStyle="1" w:styleId="NormalText">
    <w:name w:val="NormalText"/>
    <w:autoRedefine/>
    <w:rsid w:val="005E64CE"/>
    <w:pPr>
      <w:autoSpaceDE w:val="0"/>
      <w:autoSpaceDN w:val="0"/>
      <w:spacing w:before="120" w:line="360" w:lineRule="auto"/>
      <w:ind w:left="2520" w:hanging="1800"/>
    </w:pPr>
    <w:rPr>
      <w:rFonts w:ascii="Tahoma" w:eastAsia="MS Mincho" w:hAnsi="Tahoma" w:cs="Tahoma"/>
      <w:noProof/>
      <w:szCs w:val="24"/>
    </w:rPr>
  </w:style>
  <w:style w:type="paragraph" w:customStyle="1" w:styleId="HeadingLv1">
    <w:name w:val="Heading Lv1"/>
    <w:basedOn w:val="Normal"/>
    <w:autoRedefine/>
    <w:rsid w:val="00730E39"/>
    <w:pPr>
      <w:autoSpaceDE w:val="0"/>
      <w:autoSpaceDN w:val="0"/>
      <w:spacing w:line="240" w:lineRule="atLeast"/>
      <w:ind w:left="131"/>
    </w:pPr>
    <w:rPr>
      <w:rFonts w:ascii="Tahoma" w:eastAsia="MS Mincho" w:hAnsi="Tahoma" w:cs="Tahoma"/>
      <w:b/>
      <w:bCs/>
      <w:noProof/>
      <w:color w:val="6E2500"/>
      <w:szCs w:val="24"/>
      <w:lang w:val="en-US"/>
    </w:rPr>
  </w:style>
  <w:style w:type="paragraph" w:customStyle="1" w:styleId="HeadingLv2">
    <w:name w:val="Heading Lv2"/>
    <w:basedOn w:val="HeadingLv1"/>
    <w:autoRedefine/>
    <w:rsid w:val="005E64CE"/>
    <w:rPr>
      <w:bCs w:val="0"/>
      <w:color w:val="008000"/>
    </w:rPr>
  </w:style>
  <w:style w:type="paragraph" w:customStyle="1" w:styleId="Bang">
    <w:name w:val="Bang"/>
    <w:basedOn w:val="Normal"/>
    <w:rsid w:val="005E64CE"/>
    <w:pPr>
      <w:autoSpaceDE w:val="0"/>
      <w:autoSpaceDN w:val="0"/>
      <w:spacing w:before="80" w:after="80"/>
    </w:pPr>
    <w:rPr>
      <w:rFonts w:ascii="Tahoma" w:eastAsia="MS Mincho" w:hAnsi="Tahoma" w:cs="Tahoma"/>
      <w:bCs/>
      <w:noProof/>
      <w:color w:val="000000"/>
      <w:szCs w:val="20"/>
      <w:lang w:val="en-US"/>
    </w:rPr>
  </w:style>
  <w:style w:type="paragraph" w:styleId="Header">
    <w:name w:val="header"/>
    <w:aliases w:val="Chapter Name"/>
    <w:basedOn w:val="Normal"/>
    <w:link w:val="HeaderChar"/>
    <w:uiPriority w:val="99"/>
    <w:unhideWhenUsed/>
    <w:rsid w:val="00DA3871"/>
    <w:pPr>
      <w:tabs>
        <w:tab w:val="center" w:pos="4513"/>
        <w:tab w:val="right" w:pos="9026"/>
      </w:tabs>
    </w:pPr>
  </w:style>
  <w:style w:type="character" w:customStyle="1" w:styleId="HeaderChar">
    <w:name w:val="Header Char"/>
    <w:aliases w:val="Chapter Name Char"/>
    <w:basedOn w:val="DefaultParagraphFont"/>
    <w:link w:val="Header"/>
    <w:uiPriority w:val="99"/>
    <w:rsid w:val="00DA3871"/>
    <w:rPr>
      <w:sz w:val="22"/>
      <w:szCs w:val="22"/>
      <w:lang w:eastAsia="en-US"/>
    </w:rPr>
  </w:style>
  <w:style w:type="character" w:styleId="PageNumber">
    <w:name w:val="page number"/>
    <w:basedOn w:val="DefaultParagraphFont"/>
    <w:semiHidden/>
    <w:rsid w:val="00DA3871"/>
  </w:style>
  <w:style w:type="paragraph" w:customStyle="1" w:styleId="HeadingBig">
    <w:name w:val="Heading Big"/>
    <w:basedOn w:val="Normal"/>
    <w:rsid w:val="00AF70F7"/>
    <w:pPr>
      <w:widowControl w:val="0"/>
      <w:spacing w:after="0"/>
      <w:jc w:val="center"/>
    </w:pPr>
    <w:rPr>
      <w:rFonts w:ascii="Swis721 BlkEx BT" w:eastAsia="Times New Roman" w:hAnsi="Swis721 BlkEx BT"/>
      <w:b/>
      <w:bCs/>
      <w:i/>
      <w:iCs/>
      <w:color w:val="6E2500"/>
      <w:spacing w:val="30"/>
      <w:sz w:val="40"/>
      <w:szCs w:val="32"/>
      <w:lang w:val="en-US"/>
    </w:rPr>
  </w:style>
  <w:style w:type="paragraph" w:customStyle="1" w:styleId="NormalH">
    <w:name w:val="NormalH"/>
    <w:basedOn w:val="Normal"/>
    <w:autoRedefine/>
    <w:rsid w:val="00171177"/>
    <w:pPr>
      <w:keepLines/>
      <w:pageBreakBefore/>
      <w:tabs>
        <w:tab w:val="left" w:pos="2160"/>
        <w:tab w:val="right" w:pos="5040"/>
        <w:tab w:val="left" w:pos="5760"/>
        <w:tab w:val="right" w:pos="8640"/>
      </w:tabs>
      <w:spacing w:before="360" w:after="240"/>
      <w:jc w:val="both"/>
    </w:pPr>
    <w:rPr>
      <w:rFonts w:eastAsia="Times New Roman" w:cs="Arial"/>
      <w:b/>
      <w:bCs/>
      <w:caps/>
      <w:szCs w:val="24"/>
      <w:lang w:val="en-US"/>
    </w:rPr>
  </w:style>
  <w:style w:type="paragraph" w:customStyle="1" w:styleId="Bangheader">
    <w:name w:val="Bangheader"/>
    <w:basedOn w:val="Heading7"/>
    <w:autoRedefine/>
    <w:rsid w:val="00AF70F7"/>
    <w:pPr>
      <w:autoSpaceDE w:val="0"/>
      <w:autoSpaceDN w:val="0"/>
      <w:spacing w:before="80" w:after="80"/>
      <w:jc w:val="center"/>
    </w:pPr>
    <w:rPr>
      <w:rFonts w:ascii="Arial" w:eastAsia="MS Mincho" w:hAnsi="Arial" w:cs="Tahoma"/>
      <w:b/>
      <w:iCs/>
      <w:sz w:val="16"/>
      <w:szCs w:val="1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70F7"/>
    <w:rPr>
      <w:rFonts w:ascii="Calibri" w:eastAsia="Times New Roman" w:hAnsi="Calibri" w:cs="Times New Roman"/>
      <w:sz w:val="24"/>
      <w:szCs w:val="24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rsid w:val="00BE773D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vi-VN"/>
    </w:rPr>
  </w:style>
  <w:style w:type="paragraph" w:customStyle="1" w:styleId="FACode">
    <w:name w:val="FA_Code"/>
    <w:basedOn w:val="Normal"/>
    <w:link w:val="FACodeChar"/>
    <w:qFormat/>
    <w:rsid w:val="00933C7A"/>
    <w:pPr>
      <w:numPr>
        <w:numId w:val="3"/>
      </w:numPr>
      <w:shd w:val="clear" w:color="auto" w:fill="1E1E1E"/>
      <w:spacing w:after="0" w:line="285" w:lineRule="atLeast"/>
    </w:pPr>
    <w:rPr>
      <w:rFonts w:ascii="Consolas" w:eastAsia="Times New Roman" w:hAnsi="Consolas"/>
      <w:color w:val="D9D9D9" w:themeColor="background1" w:themeShade="D9"/>
      <w:sz w:val="18"/>
      <w:szCs w:val="21"/>
      <w:lang w:val="en-US"/>
    </w:rPr>
  </w:style>
  <w:style w:type="paragraph" w:customStyle="1" w:styleId="FACode2">
    <w:name w:val="FA_Code2"/>
    <w:basedOn w:val="Normal"/>
    <w:link w:val="FACode2Char"/>
    <w:qFormat/>
    <w:rsid w:val="00AF19F5"/>
    <w:pPr>
      <w:numPr>
        <w:numId w:val="4"/>
      </w:numPr>
      <w:shd w:val="clear" w:color="auto" w:fill="D9D9D9" w:themeFill="background1" w:themeFillShade="D9"/>
      <w:autoSpaceDE w:val="0"/>
      <w:autoSpaceDN w:val="0"/>
      <w:adjustRightInd w:val="0"/>
      <w:spacing w:before="0" w:after="0"/>
    </w:pPr>
    <w:rPr>
      <w:rFonts w:ascii="Consolas" w:hAnsi="Consolas" w:cs="Consolas"/>
      <w:color w:val="262626" w:themeColor="text1" w:themeTint="D9"/>
      <w:sz w:val="18"/>
      <w:szCs w:val="24"/>
      <w:lang w:val="en-US"/>
    </w:rPr>
  </w:style>
  <w:style w:type="character" w:customStyle="1" w:styleId="FACodeChar">
    <w:name w:val="FA_Code Char"/>
    <w:basedOn w:val="DefaultParagraphFont"/>
    <w:link w:val="FACode"/>
    <w:rsid w:val="00933C7A"/>
    <w:rPr>
      <w:rFonts w:ascii="Consolas" w:eastAsia="Times New Roman" w:hAnsi="Consolas"/>
      <w:color w:val="D9D9D9" w:themeColor="background1" w:themeShade="D9"/>
      <w:sz w:val="18"/>
      <w:szCs w:val="21"/>
      <w:shd w:val="clear" w:color="auto" w:fill="1E1E1E"/>
    </w:rPr>
  </w:style>
  <w:style w:type="character" w:styleId="CommentReference">
    <w:name w:val="annotation reference"/>
    <w:basedOn w:val="DefaultParagraphFont"/>
    <w:uiPriority w:val="99"/>
    <w:semiHidden/>
    <w:unhideWhenUsed/>
    <w:rsid w:val="00141777"/>
    <w:rPr>
      <w:sz w:val="16"/>
      <w:szCs w:val="16"/>
    </w:rPr>
  </w:style>
  <w:style w:type="character" w:customStyle="1" w:styleId="FACode2Char">
    <w:name w:val="FA_Code2 Char"/>
    <w:basedOn w:val="DefaultParagraphFont"/>
    <w:link w:val="FACode2"/>
    <w:rsid w:val="00AF19F5"/>
    <w:rPr>
      <w:rFonts w:ascii="Consolas" w:hAnsi="Consolas" w:cs="Consolas"/>
      <w:color w:val="262626" w:themeColor="text1" w:themeTint="D9"/>
      <w:sz w:val="18"/>
      <w:szCs w:val="24"/>
      <w:shd w:val="clear" w:color="auto" w:fill="D9D9D9" w:themeFill="background1" w:themeFillShade="D9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1777"/>
    <w:pPr>
      <w:spacing w:before="0" w:after="200" w:line="240" w:lineRule="auto"/>
      <w:ind w:left="0"/>
    </w:pPr>
    <w:rPr>
      <w:rFonts w:ascii="Arial" w:eastAsia="Arial" w:hAnsi="Arial"/>
      <w:b/>
      <w:bCs/>
      <w:lang w:val="vi-VN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1777"/>
    <w:rPr>
      <w:rFonts w:ascii="Tahoma" w:eastAsia="MS Mincho" w:hAnsi="Tahoma"/>
      <w:b/>
      <w:bCs/>
      <w:lang w:val="vi-VN" w:eastAsia="en-US"/>
    </w:rPr>
  </w:style>
  <w:style w:type="paragraph" w:customStyle="1" w:styleId="FALev3">
    <w:name w:val="FA_Lev3"/>
    <w:basedOn w:val="Normal"/>
    <w:link w:val="FALev3Char"/>
    <w:qFormat/>
    <w:rsid w:val="00E63072"/>
    <w:rPr>
      <w:rFonts w:cs="Arial"/>
      <w:b/>
      <w:sz w:val="24"/>
      <w:szCs w:val="20"/>
      <w:u w:val="single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B94847"/>
    <w:pPr>
      <w:spacing w:after="100"/>
      <w:ind w:left="440"/>
    </w:pPr>
  </w:style>
  <w:style w:type="character" w:customStyle="1" w:styleId="FALev3Char">
    <w:name w:val="FA_Lev3 Char"/>
    <w:basedOn w:val="DefaultParagraphFont"/>
    <w:link w:val="FALev3"/>
    <w:rsid w:val="00E63072"/>
    <w:rPr>
      <w:rFonts w:cs="Arial"/>
      <w:b/>
      <w:sz w:val="24"/>
      <w:u w:val="single"/>
    </w:rPr>
  </w:style>
  <w:style w:type="paragraph" w:styleId="NormalWeb">
    <w:name w:val="Normal (Web)"/>
    <w:basedOn w:val="Normal"/>
    <w:uiPriority w:val="99"/>
    <w:unhideWhenUsed/>
    <w:rsid w:val="007A2888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A07F34"/>
    <w:rPr>
      <w:color w:val="954F72" w:themeColor="followedHyperlink"/>
      <w:u w:val="single"/>
    </w:rPr>
  </w:style>
  <w:style w:type="character" w:customStyle="1" w:styleId="sr-only">
    <w:name w:val="sr-only"/>
    <w:basedOn w:val="DefaultParagraphFont"/>
    <w:rsid w:val="00A07F34"/>
  </w:style>
  <w:style w:type="paragraph" w:customStyle="1" w:styleId="FALev2">
    <w:name w:val="FA_Lev2"/>
    <w:basedOn w:val="Heading2"/>
    <w:qFormat/>
    <w:rsid w:val="00424248"/>
    <w:rPr>
      <w:rFonts w:ascii="Arial" w:hAnsi="Arial" w:cs="Arial"/>
      <w:color w:val="auto"/>
      <w:lang w:val="en-US"/>
    </w:rPr>
  </w:style>
  <w:style w:type="paragraph" w:customStyle="1" w:styleId="Heading61">
    <w:name w:val="Heading 61"/>
    <w:basedOn w:val="Normal"/>
    <w:qFormat/>
    <w:rsid w:val="00D377CB"/>
    <w:rPr>
      <w:rFonts w:eastAsiaTheme="minorEastAsia" w:cstheme="minorBidi"/>
      <w:b/>
      <w:color w:val="806000" w:themeColor="accent4" w:themeShade="80"/>
      <w:sz w:val="22"/>
      <w:szCs w:val="20"/>
      <w:lang w:val="en-US"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F52819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F52819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52819"/>
    <w:pPr>
      <w:spacing w:before="0" w:after="0"/>
    </w:pPr>
    <w:rPr>
      <w:rFonts w:ascii="Consolas" w:eastAsia="Times New Roman" w:hAnsi="Consolas" w:cs="Consolas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52819"/>
    <w:rPr>
      <w:rFonts w:ascii="Consolas" w:eastAsia="Times New Roman" w:hAnsi="Consolas" w:cs="Consolas"/>
    </w:rPr>
  </w:style>
  <w:style w:type="character" w:customStyle="1" w:styleId="pl-ent">
    <w:name w:val="pl-ent"/>
    <w:basedOn w:val="DefaultParagraphFont"/>
    <w:rsid w:val="00F52819"/>
  </w:style>
  <w:style w:type="character" w:customStyle="1" w:styleId="pl-e">
    <w:name w:val="pl-e"/>
    <w:basedOn w:val="DefaultParagraphFont"/>
    <w:rsid w:val="00F52819"/>
  </w:style>
  <w:style w:type="character" w:customStyle="1" w:styleId="pl-s">
    <w:name w:val="pl-s"/>
    <w:basedOn w:val="DefaultParagraphFont"/>
    <w:rsid w:val="00F52819"/>
  </w:style>
  <w:style w:type="character" w:customStyle="1" w:styleId="pl-pds">
    <w:name w:val="pl-pds"/>
    <w:basedOn w:val="DefaultParagraphFont"/>
    <w:rsid w:val="00F52819"/>
  </w:style>
  <w:style w:type="character" w:customStyle="1" w:styleId="pl-c">
    <w:name w:val="pl-c"/>
    <w:basedOn w:val="DefaultParagraphFont"/>
    <w:rsid w:val="00F52819"/>
  </w:style>
  <w:style w:type="character" w:customStyle="1" w:styleId="pl-c1">
    <w:name w:val="pl-c1"/>
    <w:basedOn w:val="DefaultParagraphFont"/>
    <w:rsid w:val="00F52819"/>
  </w:style>
  <w:style w:type="character" w:customStyle="1" w:styleId="pl-en">
    <w:name w:val="pl-en"/>
    <w:basedOn w:val="DefaultParagraphFont"/>
    <w:rsid w:val="00F52819"/>
  </w:style>
  <w:style w:type="character" w:styleId="HTMLCode">
    <w:name w:val="HTML Code"/>
    <w:basedOn w:val="DefaultParagraphFont"/>
    <w:uiPriority w:val="99"/>
    <w:semiHidden/>
    <w:unhideWhenUsed/>
    <w:rsid w:val="00F5281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8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03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2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35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03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73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58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29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86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6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42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6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67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8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76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0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74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44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4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87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2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4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0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0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9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23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70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58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3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13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7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23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0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4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34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76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5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84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1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98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71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8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2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conduit.productionready.io/api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gothinkster/realworld/tree/master/api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conduit.productionready.io/api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mo.realworld.io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gothinkster/conduit-bootstrap-template" TargetMode="External"/><Relationship Id="rId10" Type="http://schemas.openxmlformats.org/officeDocument/2006/relationships/hyperlink" Target="https://demo.realworld.io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gothinkster/realworld-starter-kit/blob/master/FRONTEND_INSTRUCTIONS.md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D:\FSOFT\SERVER%20GST\86.WIP\2.Template\2.Content\Template_Training%20Assignment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1FC772-CF3D-7849-A8A7-D1BB02691E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D:\FSOFT\SERVER GST\86.WIP\2.Template\2.Content\Template_Training Assignments.dotx</Template>
  <TotalTime>444</TotalTime>
  <Pages>17</Pages>
  <Words>4098</Words>
  <Characters>23363</Characters>
  <Application>Microsoft Office Word</Application>
  <DocSecurity>0</DocSecurity>
  <Lines>194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Training Assignments</vt:lpstr>
    </vt:vector>
  </TitlesOfParts>
  <Company/>
  <LinksUpToDate>false</LinksUpToDate>
  <CharactersWithSpaces>27407</CharactersWithSpaces>
  <SharedDoc>false</SharedDoc>
  <HLinks>
    <vt:vector size="24" baseType="variant">
      <vt:variant>
        <vt:i4>1572919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_Toc277935143</vt:lpwstr>
      </vt:variant>
      <vt:variant>
        <vt:i4>1572919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_Toc277935142</vt:lpwstr>
      </vt:variant>
      <vt:variant>
        <vt:i4>1572919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_Toc277935141</vt:lpwstr>
      </vt:variant>
      <vt:variant>
        <vt:i4>1572919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_Toc277935140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Training Assignments</dc:title>
  <dc:subject>1/1</dc:subject>
  <dc:creator>Nguyen Thi Dieu (FA.TOD)</dc:creator>
  <cp:keywords>Training, Assignments</cp:keywords>
  <dc:description>Thêm hướng dẫn soạn tài liệu.
Map assignment với lesson, cho phép chọn bài tập từ các bài có sẵn
Lý do:
Thêm mới hướng dẫn bằng tiếng Việt giúp cho người soạn tài liệu hiểu đúng nội dung tài liệu &amp; phục vụ cho nhu cầu thực tế.</dc:description>
  <cp:lastModifiedBy>Tran Quang Duong (FA.TOD)</cp:lastModifiedBy>
  <cp:revision>1114</cp:revision>
  <cp:lastPrinted>2010-11-26T02:45:00Z</cp:lastPrinted>
  <dcterms:created xsi:type="dcterms:W3CDTF">2019-06-26T16:09:00Z</dcterms:created>
  <dcterms:modified xsi:type="dcterms:W3CDTF">2019-10-03T04:36:00Z</dcterms:modified>
  <cp:category>Template</cp:category>
  <cp:contentStatus>20/11/2012</cp:contentStatus>
</cp:coreProperties>
</file>